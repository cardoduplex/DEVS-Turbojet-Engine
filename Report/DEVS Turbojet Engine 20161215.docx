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xlsm" ContentType="application/vnd.ms-excel.sheet.macroEnabled.12"/>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7.xml" ContentType="application/vnd.openxmlformats-officedocument.themeOverrid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693D5C" w14:textId="77777777" w:rsidR="003D6A17" w:rsidRPr="00E972F6" w:rsidRDefault="00BF18EA" w:rsidP="00E972F6">
      <w:pPr>
        <w:pStyle w:val="Title"/>
        <w:spacing w:after="120"/>
        <w:rPr>
          <w:caps w:val="0"/>
          <w:smallCaps/>
          <w:sz w:val="48"/>
        </w:rPr>
      </w:pPr>
      <w:r w:rsidRPr="00E972F6">
        <w:rPr>
          <w:caps w:val="0"/>
          <w:smallCaps/>
          <w:sz w:val="28"/>
        </w:rPr>
        <w:t>Modeling &amp; Simulation of a Turbojet Engine</w:t>
      </w:r>
      <w:r w:rsidR="00E51045" w:rsidRPr="00E972F6">
        <w:rPr>
          <w:caps w:val="0"/>
          <w:smallCaps/>
          <w:sz w:val="28"/>
        </w:rPr>
        <w:br/>
      </w:r>
      <w:r w:rsidRPr="00E972F6">
        <w:rPr>
          <w:caps w:val="0"/>
          <w:smallCaps/>
          <w:sz w:val="28"/>
        </w:rPr>
        <w:t>for Future Commercial Supersonic Transport</w:t>
      </w:r>
      <w:r w:rsidR="00E51045" w:rsidRPr="00E972F6">
        <w:rPr>
          <w:caps w:val="0"/>
          <w:smallCaps/>
          <w:sz w:val="28"/>
        </w:rPr>
        <w:br/>
      </w:r>
      <w:r w:rsidRPr="00E972F6">
        <w:rPr>
          <w:caps w:val="0"/>
          <w:smallCaps/>
          <w:sz w:val="28"/>
        </w:rPr>
        <w:t>utilizing the DEVS-Suite Experimental Framework</w:t>
      </w:r>
    </w:p>
    <w:p w14:paraId="1EF420AD" w14:textId="1A9B2965" w:rsidR="005275D4" w:rsidRPr="00D62BCB" w:rsidRDefault="001612DD" w:rsidP="00EB47F4">
      <w:pPr>
        <w:jc w:val="center"/>
      </w:pPr>
      <w:r w:rsidRPr="00D11B7B">
        <w:rPr>
          <w:noProof/>
          <w:snapToGrid/>
          <w:lang w:eastAsia="ja-JP"/>
        </w:rPr>
        <w:drawing>
          <wp:inline distT="0" distB="0" distL="0" distR="0" wp14:anchorId="629CB031" wp14:editId="0781B6F5">
            <wp:extent cx="5839460" cy="2087880"/>
            <wp:effectExtent l="0" t="0" r="2540" b="0"/>
            <wp:docPr id="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9460" cy="2087880"/>
                    </a:xfrm>
                    <a:prstGeom prst="rect">
                      <a:avLst/>
                    </a:prstGeom>
                    <a:noFill/>
                    <a:ln>
                      <a:noFill/>
                    </a:ln>
                  </pic:spPr>
                </pic:pic>
              </a:graphicData>
            </a:graphic>
          </wp:inline>
        </w:drawing>
      </w:r>
    </w:p>
    <w:tbl>
      <w:tblPr>
        <w:tblW w:w="9269" w:type="dxa"/>
        <w:jc w:val="center"/>
        <w:tblLook w:val="01E0" w:firstRow="1" w:lastRow="1" w:firstColumn="1" w:lastColumn="1" w:noHBand="0" w:noVBand="0"/>
      </w:tblPr>
      <w:tblGrid>
        <w:gridCol w:w="4804"/>
        <w:gridCol w:w="4465"/>
      </w:tblGrid>
      <w:tr w:rsidR="004A1995" w:rsidRPr="00D11B7B" w14:paraId="605CFDAA" w14:textId="77777777" w:rsidTr="00EB47F4">
        <w:trPr>
          <w:jc w:val="center"/>
        </w:trPr>
        <w:tc>
          <w:tcPr>
            <w:tcW w:w="4804" w:type="dxa"/>
            <w:vAlign w:val="center"/>
          </w:tcPr>
          <w:p w14:paraId="16965F6C" w14:textId="6B2C5113" w:rsidR="004A1995" w:rsidRPr="00D11B7B" w:rsidRDefault="002E6D6D" w:rsidP="00C03950">
            <w:pPr>
              <w:jc w:val="center"/>
            </w:pPr>
            <w:r w:rsidRPr="00D11B7B">
              <w:t>Lucio Ortiz</w:t>
            </w:r>
            <w:r w:rsidR="00E31DD2">
              <w:br/>
            </w:r>
            <w:r w:rsidR="00222711" w:rsidRPr="00E972F6">
              <w:rPr>
                <w:sz w:val="20"/>
              </w:rPr>
              <w:t xml:space="preserve">area of study </w:t>
            </w:r>
            <w:r w:rsidR="00C03950">
              <w:rPr>
                <w:sz w:val="20"/>
              </w:rPr>
              <w:t>Modeling and Simulation</w:t>
            </w:r>
          </w:p>
        </w:tc>
        <w:tc>
          <w:tcPr>
            <w:tcW w:w="4465" w:type="dxa"/>
            <w:vAlign w:val="center"/>
          </w:tcPr>
          <w:p w14:paraId="21D76C28" w14:textId="318B6694" w:rsidR="004A1995" w:rsidRPr="00D11B7B" w:rsidRDefault="002E6D6D">
            <w:pPr>
              <w:jc w:val="center"/>
            </w:pPr>
            <w:r w:rsidRPr="00D11B7B">
              <w:t>Robert Blazewicz</w:t>
            </w:r>
            <w:r w:rsidR="00E31DD2">
              <w:br/>
            </w:r>
            <w:r w:rsidR="00222711" w:rsidRPr="00E972F6">
              <w:rPr>
                <w:sz w:val="20"/>
              </w:rPr>
              <w:t xml:space="preserve">area of study </w:t>
            </w:r>
            <w:r w:rsidR="00E31DD2" w:rsidRPr="00E972F6">
              <w:rPr>
                <w:sz w:val="20"/>
              </w:rPr>
              <w:t>Embedded Systems</w:t>
            </w:r>
          </w:p>
        </w:tc>
      </w:tr>
      <w:tr w:rsidR="004A1995" w:rsidRPr="00D11B7B" w14:paraId="49711C20" w14:textId="77777777" w:rsidTr="00EB47F4">
        <w:trPr>
          <w:jc w:val="center"/>
        </w:trPr>
        <w:tc>
          <w:tcPr>
            <w:tcW w:w="9269" w:type="dxa"/>
            <w:gridSpan w:val="2"/>
            <w:vAlign w:val="center"/>
          </w:tcPr>
          <w:p w14:paraId="51D7BF6D" w14:textId="1EBE6A47" w:rsidR="00D62BCB" w:rsidRPr="000072A5" w:rsidRDefault="00D62BCB" w:rsidP="00EB47F4">
            <w:pPr>
              <w:jc w:val="center"/>
            </w:pPr>
            <w:r w:rsidRPr="000072A5">
              <w:t>An Applied Project Presented in Partial Fulfillment</w:t>
            </w:r>
            <w:r w:rsidR="00E31DD2">
              <w:br/>
            </w:r>
            <w:r w:rsidRPr="000072A5">
              <w:t>of the Requirements for the Degree</w:t>
            </w:r>
            <w:r w:rsidR="00E31DD2">
              <w:br/>
            </w:r>
            <w:r w:rsidRPr="000072A5">
              <w:t>Master of Engineering</w:t>
            </w:r>
          </w:p>
          <w:p w14:paraId="1DFAE2F4" w14:textId="77777777" w:rsidR="009553F0" w:rsidRDefault="009553F0" w:rsidP="00EB690E">
            <w:pPr>
              <w:spacing w:line="240" w:lineRule="auto"/>
              <w:jc w:val="center"/>
            </w:pPr>
          </w:p>
          <w:p w14:paraId="4934AD11" w14:textId="77777777" w:rsidR="0004745A" w:rsidRDefault="0004745A" w:rsidP="00EB690E">
            <w:pPr>
              <w:spacing w:line="240" w:lineRule="auto"/>
              <w:jc w:val="center"/>
            </w:pPr>
          </w:p>
          <w:p w14:paraId="67635FCE" w14:textId="77777777" w:rsidR="00D0669C" w:rsidRPr="000072A5" w:rsidRDefault="00D0669C" w:rsidP="00EB690E">
            <w:pPr>
              <w:spacing w:line="240" w:lineRule="auto"/>
              <w:jc w:val="center"/>
            </w:pPr>
          </w:p>
          <w:p w14:paraId="6AA187D8" w14:textId="3921E803" w:rsidR="00D62BCB" w:rsidRPr="000072A5" w:rsidRDefault="00D62BCB" w:rsidP="00EB47F4">
            <w:pPr>
              <w:jc w:val="center"/>
            </w:pPr>
            <w:r>
              <w:t>(Submitted for Approval</w:t>
            </w:r>
            <w:r w:rsidRPr="000072A5">
              <w:t>) by the</w:t>
            </w:r>
            <w:r w:rsidR="00E31DD2">
              <w:br/>
            </w:r>
            <w:r w:rsidRPr="000072A5">
              <w:t>Graduate Supervisory Committee:</w:t>
            </w:r>
            <w:r w:rsidR="00E31DD2">
              <w:br/>
            </w:r>
            <w:r w:rsidRPr="000072A5">
              <w:t>Hessam Sarjoughian, Chair</w:t>
            </w:r>
          </w:p>
          <w:p w14:paraId="51E54F5F" w14:textId="77777777" w:rsidR="00D62BCB" w:rsidRPr="000072A5" w:rsidRDefault="00D62BCB" w:rsidP="00D0669C">
            <w:pPr>
              <w:spacing w:line="240" w:lineRule="auto"/>
              <w:jc w:val="center"/>
            </w:pPr>
          </w:p>
          <w:p w14:paraId="630B7414" w14:textId="557B6CAB" w:rsidR="00D62BCB" w:rsidRPr="00D11B7B" w:rsidRDefault="00DC73DA" w:rsidP="00EB47F4">
            <w:pPr>
              <w:jc w:val="center"/>
            </w:pPr>
            <w:r>
              <w:t>ARIZON</w:t>
            </w:r>
            <w:r w:rsidR="00D62BCB" w:rsidRPr="000072A5">
              <w:t>A STATE UNIVERSITY</w:t>
            </w:r>
            <w:r w:rsidR="00E31DD2">
              <w:br/>
              <w:t>2016-12-02</w:t>
            </w:r>
          </w:p>
        </w:tc>
      </w:tr>
      <w:tr w:rsidR="004A1995" w:rsidRPr="00D11B7B" w14:paraId="1E6C74CF" w14:textId="77777777" w:rsidTr="00EB47F4">
        <w:trPr>
          <w:jc w:val="center"/>
        </w:trPr>
        <w:tc>
          <w:tcPr>
            <w:tcW w:w="9269" w:type="dxa"/>
            <w:gridSpan w:val="2"/>
            <w:vAlign w:val="center"/>
          </w:tcPr>
          <w:p w14:paraId="1350D0F1" w14:textId="28F34C0B" w:rsidR="004A1995" w:rsidRPr="00D11B7B" w:rsidRDefault="004A1995" w:rsidP="00EB47F4">
            <w:pPr>
              <w:jc w:val="center"/>
            </w:pPr>
            <w:r w:rsidRPr="00D11B7B">
              <w:t>School of Computing, Informatics, and Decision Systems Engineering</w:t>
            </w:r>
            <w:r w:rsidR="00E31DD2">
              <w:br/>
            </w:r>
            <w:r w:rsidR="00E31DD2" w:rsidRPr="00D11B7B">
              <w:t>Arizona State University</w:t>
            </w:r>
            <w:r w:rsidR="00E31DD2">
              <w:br/>
            </w:r>
            <w:r w:rsidR="00E31DD2" w:rsidRPr="00D11B7B">
              <w:t>Tempe, AZ, USA, 85281</w:t>
            </w:r>
          </w:p>
        </w:tc>
      </w:tr>
    </w:tbl>
    <w:p w14:paraId="6ABF5534" w14:textId="685B7B6A" w:rsidR="0004745A" w:rsidRDefault="0004745A" w:rsidP="0004745A">
      <w:pPr>
        <w:tabs>
          <w:tab w:val="clear" w:pos="360"/>
          <w:tab w:val="clear" w:pos="720"/>
          <w:tab w:val="clear" w:pos="1080"/>
        </w:tabs>
        <w:spacing w:after="0" w:line="240" w:lineRule="auto"/>
        <w:jc w:val="left"/>
      </w:pPr>
    </w:p>
    <w:p w14:paraId="0423B175" w14:textId="2A5C6340" w:rsidR="0004745A" w:rsidRDefault="0004745A" w:rsidP="0004745A">
      <w:pPr>
        <w:tabs>
          <w:tab w:val="clear" w:pos="360"/>
          <w:tab w:val="clear" w:pos="720"/>
          <w:tab w:val="clear" w:pos="1080"/>
        </w:tabs>
        <w:spacing w:after="0" w:line="240" w:lineRule="auto"/>
        <w:jc w:val="left"/>
      </w:pPr>
      <w:r>
        <w:br w:type="page"/>
      </w:r>
    </w:p>
    <w:p w14:paraId="556F9FAE" w14:textId="77777777" w:rsidR="00467ADC" w:rsidRDefault="00467ADC" w:rsidP="00DC385E">
      <w:pPr>
        <w:sectPr w:rsidR="00467ADC" w:rsidSect="00421808">
          <w:type w:val="oddPage"/>
          <w:pgSz w:w="12240" w:h="15840" w:code="1"/>
          <w:pgMar w:top="1066" w:right="1440" w:bottom="927" w:left="1440" w:header="715" w:footer="504" w:gutter="0"/>
          <w:cols w:space="540"/>
          <w:titlePg/>
          <w:docGrid w:linePitch="299"/>
        </w:sectPr>
      </w:pPr>
    </w:p>
    <w:p w14:paraId="4FC754C3" w14:textId="77777777" w:rsidR="00EB690E" w:rsidRDefault="00EB690E">
      <w:pPr>
        <w:tabs>
          <w:tab w:val="clear" w:pos="360"/>
          <w:tab w:val="clear" w:pos="720"/>
          <w:tab w:val="clear" w:pos="1080"/>
        </w:tabs>
        <w:spacing w:after="0" w:line="240" w:lineRule="auto"/>
        <w:jc w:val="left"/>
        <w:rPr>
          <w:b/>
          <w:caps/>
          <w:sz w:val="24"/>
        </w:rPr>
      </w:pPr>
      <w:r>
        <w:lastRenderedPageBreak/>
        <w:br w:type="page"/>
      </w:r>
    </w:p>
    <w:p w14:paraId="364DC375" w14:textId="48F3E5E5" w:rsidR="003D6A17" w:rsidRDefault="003D6A17" w:rsidP="00CF2B02">
      <w:pPr>
        <w:pStyle w:val="Heading1"/>
      </w:pPr>
      <w:bookmarkStart w:id="0" w:name="_Toc468863047"/>
      <w:r>
        <w:lastRenderedPageBreak/>
        <w:t>ABSTRACT</w:t>
      </w:r>
      <w:bookmarkEnd w:id="0"/>
    </w:p>
    <w:p w14:paraId="605032E6" w14:textId="7CC38650" w:rsidR="00F57054" w:rsidRPr="00F57054" w:rsidRDefault="00F57054" w:rsidP="00F754AB">
      <w:pPr>
        <w:spacing w:after="120"/>
      </w:pPr>
      <w:r w:rsidRPr="00F57054">
        <w:t>Aeronautics have advanced at an increasing rate over the last century</w:t>
      </w:r>
      <w:r w:rsidR="00B86055">
        <w:t xml:space="preserve">. </w:t>
      </w:r>
      <w:r w:rsidRPr="00F57054">
        <w:t>One of the paramount achievements was reaching flight speeds exceeding the speed of sound, supersonic flight! With the turn of the century, and the advances in aircraft design, as well as aeronautic research and development, recent interest has risen once again to investigate a feasible solution to supply commercial aviation with aircraf</w:t>
      </w:r>
      <w:r w:rsidR="00EA0C0B">
        <w:t xml:space="preserve">t capable of supersonic flight </w:t>
      </w:r>
      <w:r w:rsidR="009A1C52" w:rsidRPr="00341C63">
        <w:rPr>
          <w:noProof/>
        </w:rPr>
        <w:t>[1]</w:t>
      </w:r>
      <w:r w:rsidRPr="00F57054">
        <w:t>. Recent advances in research and development of low boom, supersonic flight over land are now underway, and this research has proven to show promising results</w:t>
      </w:r>
      <w:r w:rsidR="00351E4A">
        <w:t xml:space="preserve"> </w:t>
      </w:r>
      <w:r w:rsidR="009A1C52" w:rsidRPr="00341C63">
        <w:rPr>
          <w:noProof/>
        </w:rPr>
        <w:t>[2]</w:t>
      </w:r>
      <w:r w:rsidR="00B86055" w:rsidRPr="00AA10F7">
        <w:t>.</w:t>
      </w:r>
      <w:r w:rsidR="00B86055">
        <w:t xml:space="preserve"> </w:t>
      </w:r>
      <w:r w:rsidRPr="00F57054">
        <w:t>The benefits would allow flight from one side of the country to the other in a fraction of the time versus conventional, subsonic aircraft</w:t>
      </w:r>
      <w:r w:rsidR="00EA0C0B">
        <w:t>.</w:t>
      </w:r>
    </w:p>
    <w:p w14:paraId="7FBD81C2" w14:textId="09535C71" w:rsidR="00F57054" w:rsidRPr="00F57054" w:rsidRDefault="00F57054" w:rsidP="00F754AB">
      <w:pPr>
        <w:spacing w:after="120"/>
      </w:pPr>
      <w:r w:rsidRPr="00F57054">
        <w:t>With this in mind, one area that will need to be addressed is the design of aircraft engines, capable of thrust powerful enough to allow supersonic flight for large c</w:t>
      </w:r>
      <w:r w:rsidR="00EA0C0B">
        <w:t>ommercial aircraft;</w:t>
      </w:r>
      <w:r w:rsidRPr="00F57054">
        <w:t xml:space="preserve"> however, with the concern of fuel costs and efficiencies in mind</w:t>
      </w:r>
      <w:r w:rsidR="00B86055">
        <w:t>.</w:t>
      </w:r>
      <w:r w:rsidR="00EA0C0B">
        <w:t xml:space="preserve"> S</w:t>
      </w:r>
      <w:r w:rsidRPr="00F57054">
        <w:t>upersonic flight has been catered to military aircraft, and the needs and capabilities of military use</w:t>
      </w:r>
      <w:r w:rsidR="00B86055">
        <w:t xml:space="preserve">. </w:t>
      </w:r>
      <w:r w:rsidRPr="00F57054">
        <w:t>These involve very extreme flight regimes, including very high speed flight with much maneuverability</w:t>
      </w:r>
      <w:r w:rsidR="00B86055">
        <w:t xml:space="preserve">. </w:t>
      </w:r>
      <w:r w:rsidRPr="00F57054">
        <w:t>Supersonic flight in most military aircraft use both the main burner and afterburner of modern turbojet engines</w:t>
      </w:r>
      <w:r w:rsidR="00B86055">
        <w:t xml:space="preserve">. </w:t>
      </w:r>
      <w:r w:rsidRPr="00F57054">
        <w:t xml:space="preserve">Although fuel efficiency is a concern for military requirements, it comes almost secondary to the capabilities of </w:t>
      </w:r>
      <w:r w:rsidR="00CD77E9">
        <w:t>the aircraft in combat missions</w:t>
      </w:r>
      <w:r w:rsidR="00B86055">
        <w:t xml:space="preserve">. </w:t>
      </w:r>
      <w:r w:rsidR="00CD77E9">
        <w:t>The</w:t>
      </w:r>
      <w:r w:rsidRPr="00F57054">
        <w:t xml:space="preserve"> strategies </w:t>
      </w:r>
      <w:r w:rsidR="00B03451">
        <w:t>developed must be</w:t>
      </w:r>
      <w:r w:rsidR="00CD77E9">
        <w:t xml:space="preserve"> feasible </w:t>
      </w:r>
      <w:r w:rsidR="00B03451">
        <w:t xml:space="preserve">for </w:t>
      </w:r>
      <w:r w:rsidR="00CD77E9">
        <w:t>commercial supersonic aircraft</w:t>
      </w:r>
      <w:r w:rsidRPr="00F57054">
        <w:t>.</w:t>
      </w:r>
    </w:p>
    <w:p w14:paraId="2427F85F" w14:textId="12F7FFE2" w:rsidR="00F57054" w:rsidRPr="00F57054" w:rsidRDefault="00F57054" w:rsidP="00F754AB">
      <w:pPr>
        <w:spacing w:after="120"/>
      </w:pPr>
      <w:r w:rsidRPr="00F57054">
        <w:t>This project intends to expand on the research towards this goal</w:t>
      </w:r>
      <w:r w:rsidR="00B86055">
        <w:t xml:space="preserve">. </w:t>
      </w:r>
      <w:r w:rsidRPr="00F57054">
        <w:t>With the use of the discrete-event</w:t>
      </w:r>
      <w:r w:rsidR="001260B7">
        <w:t xml:space="preserve"> </w:t>
      </w:r>
      <w:r w:rsidRPr="00F57054">
        <w:t>/</w:t>
      </w:r>
      <w:r w:rsidR="001260B7">
        <w:t xml:space="preserve"> </w:t>
      </w:r>
      <w:r w:rsidRPr="00F57054">
        <w:t>discrete-time simulator, DEVS-Suite, provided b</w:t>
      </w:r>
      <w:r w:rsidR="001260B7">
        <w:t xml:space="preserve">y the Arizona State University – </w:t>
      </w:r>
      <w:r w:rsidRPr="00F57054">
        <w:t>Arizona Center for Integrative Modeling and Simulation, a turbojet engine is to be modeled and simulated for high-speed flight in order to offer insight into cost savings for future, feasible, commercial supersonic aircraft</w:t>
      </w:r>
      <w:r w:rsidR="00B86055">
        <w:t xml:space="preserve">. </w:t>
      </w:r>
      <w:r w:rsidRPr="00F57054">
        <w:t>The ultimate intent is to provide information on how to best achieve sustained flight at supersonic speeds while keeping fuel costs low</w:t>
      </w:r>
      <w:r w:rsidR="00CD77E9">
        <w:t>.</w:t>
      </w:r>
    </w:p>
    <w:p w14:paraId="2C7028F5" w14:textId="7179319D" w:rsidR="00F57054" w:rsidRPr="00F57054" w:rsidRDefault="00F57054" w:rsidP="00F754AB">
      <w:pPr>
        <w:spacing w:after="120"/>
      </w:pPr>
      <w:r w:rsidRPr="00F57054">
        <w:t xml:space="preserve">A second portion of this project is to </w:t>
      </w:r>
      <w:r w:rsidR="00CD77E9">
        <w:t>develop an extension to the DEVS-Suite for performing Design Experiments on models like the turbojet engine, so that important features of a test model may be evaluated and the generated output available for analysis. U</w:t>
      </w:r>
      <w:r w:rsidRPr="00F57054">
        <w:t xml:space="preserve">tilizing </w:t>
      </w:r>
      <w:r w:rsidR="00CD77E9">
        <w:t>the new</w:t>
      </w:r>
      <w:r w:rsidR="001B786D">
        <w:t xml:space="preserve"> Experimental Framework</w:t>
      </w:r>
      <w:r w:rsidR="00CD77E9">
        <w:t>, the</w:t>
      </w:r>
      <w:r w:rsidRPr="00F57054">
        <w:t xml:space="preserve"> goal is to offer a research tool which</w:t>
      </w:r>
      <w:r w:rsidR="00FF05AE">
        <w:t>,</w:t>
      </w:r>
      <w:r w:rsidRPr="00F57054">
        <w:t xml:space="preserve"> allows this software to be adapted to many other complex </w:t>
      </w:r>
      <w:r w:rsidR="00CD77E9">
        <w:t>system-of-system (</w:t>
      </w:r>
      <w:r w:rsidR="00FF05AE">
        <w:t>SoS</w:t>
      </w:r>
      <w:r w:rsidR="00CD77E9">
        <w:t xml:space="preserve">) models. We provide the start of </w:t>
      </w:r>
      <w:r w:rsidRPr="00F57054">
        <w:t xml:space="preserve">a robust tool </w:t>
      </w:r>
      <w:r w:rsidR="00CD77E9">
        <w:t>that</w:t>
      </w:r>
      <w:r w:rsidRPr="00F57054">
        <w:t xml:space="preserve"> allow</w:t>
      </w:r>
      <w:r w:rsidR="00CD77E9">
        <w:t>s users</w:t>
      </w:r>
      <w:r w:rsidRPr="00F57054">
        <w:t xml:space="preserve"> to </w:t>
      </w:r>
      <w:r w:rsidR="00CD77E9">
        <w:t>analyze complex control system models</w:t>
      </w:r>
      <w:r w:rsidRPr="00F57054">
        <w:t xml:space="preserve"> for analysis</w:t>
      </w:r>
      <w:r w:rsidR="00F754AB">
        <w:t>.</w:t>
      </w:r>
    </w:p>
    <w:p w14:paraId="65E00DAD" w14:textId="6A32887E" w:rsidR="002E6D6D" w:rsidRPr="002E6D6D" w:rsidRDefault="00F57054" w:rsidP="00F754AB">
      <w:pPr>
        <w:spacing w:after="120"/>
      </w:pPr>
      <w:r w:rsidRPr="00F57054">
        <w:t>A detailed description follows as well as the approach to be taken to solve the necessary problems within this modeling and simulation effort.</w:t>
      </w:r>
    </w:p>
    <w:p w14:paraId="26EC1614" w14:textId="72215FBD" w:rsidR="003C3DDB" w:rsidRDefault="00A70426" w:rsidP="00E139C0">
      <w:pPr>
        <w:tabs>
          <w:tab w:val="clear" w:pos="360"/>
          <w:tab w:val="clear" w:pos="720"/>
          <w:tab w:val="clear" w:pos="1080"/>
        </w:tabs>
        <w:spacing w:after="120"/>
        <w:ind w:left="1080" w:hanging="1080"/>
      </w:pPr>
      <w:r w:rsidRPr="009130DD">
        <w:rPr>
          <w:b/>
          <w:i/>
        </w:rPr>
        <w:t>Keywords:</w:t>
      </w:r>
      <w:r w:rsidR="008C7EF3">
        <w:tab/>
      </w:r>
      <w:r w:rsidR="00F57054" w:rsidRPr="00F57054">
        <w:t>Modeling &amp; Simulation, DEVS, Discrete Event System Specification, Turbojet Engine, Supersonic Flight, commercial supersonic flight</w:t>
      </w:r>
      <w:r w:rsidR="002669D1">
        <w:br w:type="page"/>
      </w:r>
    </w:p>
    <w:p w14:paraId="580DB05A" w14:textId="77777777" w:rsidR="00E139C0" w:rsidRDefault="00E139C0">
      <w:pPr>
        <w:tabs>
          <w:tab w:val="clear" w:pos="360"/>
          <w:tab w:val="clear" w:pos="720"/>
          <w:tab w:val="clear" w:pos="1080"/>
        </w:tabs>
        <w:spacing w:after="0" w:line="240" w:lineRule="auto"/>
        <w:jc w:val="left"/>
        <w:rPr>
          <w:b/>
          <w:caps/>
        </w:rPr>
      </w:pPr>
      <w:r>
        <w:lastRenderedPageBreak/>
        <w:br w:type="page"/>
      </w:r>
    </w:p>
    <w:p w14:paraId="1593C99C" w14:textId="390D8E02" w:rsidR="003860DD" w:rsidRDefault="003C3DDB" w:rsidP="003C3DDB">
      <w:pPr>
        <w:pStyle w:val="Abstract"/>
      </w:pPr>
      <w:r>
        <w:lastRenderedPageBreak/>
        <w:t>Table of ConTENT</w:t>
      </w:r>
    </w:p>
    <w:p w14:paraId="2DA5C98C" w14:textId="77777777" w:rsidR="00377DBA" w:rsidRDefault="002E6D6D">
      <w:pPr>
        <w:pStyle w:val="TOC1"/>
        <w:rPr>
          <w:rFonts w:asciiTheme="minorHAnsi" w:eastAsiaTheme="minorEastAsia" w:hAnsiTheme="minorHAnsi" w:cstheme="minorBidi"/>
          <w:b w:val="0"/>
          <w:snapToGrid/>
          <w:sz w:val="24"/>
          <w:szCs w:val="24"/>
          <w:lang w:eastAsia="ja-JP"/>
        </w:rPr>
      </w:pPr>
      <w:r w:rsidRPr="00B90EF0">
        <w:fldChar w:fldCharType="begin"/>
      </w:r>
      <w:r w:rsidRPr="00AC331F">
        <w:instrText xml:space="preserve"> TOC \o "1-3" </w:instrText>
      </w:r>
      <w:r w:rsidRPr="00B90EF0">
        <w:fldChar w:fldCharType="separate"/>
      </w:r>
      <w:r w:rsidR="00377DBA">
        <w:t>ABSTRACT</w:t>
      </w:r>
      <w:r w:rsidR="00377DBA">
        <w:tab/>
      </w:r>
      <w:r w:rsidR="00377DBA">
        <w:fldChar w:fldCharType="begin"/>
      </w:r>
      <w:r w:rsidR="00377DBA">
        <w:instrText xml:space="preserve"> PAGEREF _Toc468863047 \h </w:instrText>
      </w:r>
      <w:r w:rsidR="00377DBA">
        <w:fldChar w:fldCharType="separate"/>
      </w:r>
      <w:r w:rsidR="00377DBA">
        <w:t>iii</w:t>
      </w:r>
      <w:r w:rsidR="00377DBA">
        <w:fldChar w:fldCharType="end"/>
      </w:r>
    </w:p>
    <w:p w14:paraId="4C31C0D2" w14:textId="77777777" w:rsidR="00377DBA" w:rsidRDefault="00377DBA">
      <w:pPr>
        <w:pStyle w:val="TOC1"/>
        <w:rPr>
          <w:rFonts w:asciiTheme="minorHAnsi" w:eastAsiaTheme="minorEastAsia" w:hAnsiTheme="minorHAnsi" w:cstheme="minorBidi"/>
          <w:b w:val="0"/>
          <w:snapToGrid/>
          <w:sz w:val="24"/>
          <w:szCs w:val="24"/>
          <w:lang w:eastAsia="ja-JP"/>
        </w:rPr>
      </w:pPr>
      <w:r>
        <w:t>INTRODUCTION</w:t>
      </w:r>
      <w:r>
        <w:tab/>
      </w:r>
      <w:r>
        <w:fldChar w:fldCharType="begin"/>
      </w:r>
      <w:r>
        <w:instrText xml:space="preserve"> PAGEREF _Toc468863048 \h </w:instrText>
      </w:r>
      <w:r>
        <w:fldChar w:fldCharType="separate"/>
      </w:r>
      <w:r>
        <w:t>1</w:t>
      </w:r>
      <w:r>
        <w:fldChar w:fldCharType="end"/>
      </w:r>
    </w:p>
    <w:p w14:paraId="2BBF24A3" w14:textId="77777777" w:rsidR="00377DBA" w:rsidRDefault="00377DBA">
      <w:pPr>
        <w:pStyle w:val="TOC2"/>
        <w:rPr>
          <w:rFonts w:asciiTheme="minorHAnsi" w:eastAsiaTheme="minorEastAsia" w:hAnsiTheme="minorHAnsi" w:cstheme="minorBidi"/>
          <w:b w:val="0"/>
          <w:snapToGrid/>
          <w:sz w:val="24"/>
          <w:szCs w:val="24"/>
          <w:lang w:eastAsia="ja-JP"/>
        </w:rPr>
      </w:pPr>
      <w:r>
        <w:t>Motivation for DEVS-Suite Experimental Framework</w:t>
      </w:r>
      <w:r>
        <w:tab/>
      </w:r>
      <w:r>
        <w:fldChar w:fldCharType="begin"/>
      </w:r>
      <w:r>
        <w:instrText xml:space="preserve"> PAGEREF _Toc468863049 \h </w:instrText>
      </w:r>
      <w:r>
        <w:fldChar w:fldCharType="separate"/>
      </w:r>
      <w:r>
        <w:t>2</w:t>
      </w:r>
      <w:r>
        <w:fldChar w:fldCharType="end"/>
      </w:r>
    </w:p>
    <w:p w14:paraId="5EED4DB7" w14:textId="77777777" w:rsidR="00377DBA" w:rsidRDefault="00377DBA">
      <w:pPr>
        <w:pStyle w:val="TOC2"/>
        <w:rPr>
          <w:rFonts w:asciiTheme="minorHAnsi" w:eastAsiaTheme="minorEastAsia" w:hAnsiTheme="minorHAnsi" w:cstheme="minorBidi"/>
          <w:b w:val="0"/>
          <w:snapToGrid/>
          <w:sz w:val="24"/>
          <w:szCs w:val="24"/>
          <w:lang w:eastAsia="ja-JP"/>
        </w:rPr>
      </w:pPr>
      <w:r>
        <w:t>Problem Approach</w:t>
      </w:r>
      <w:r>
        <w:tab/>
      </w:r>
      <w:r>
        <w:fldChar w:fldCharType="begin"/>
      </w:r>
      <w:r>
        <w:instrText xml:space="preserve"> PAGEREF _Toc468863050 \h </w:instrText>
      </w:r>
      <w:r>
        <w:fldChar w:fldCharType="separate"/>
      </w:r>
      <w:r>
        <w:t>2</w:t>
      </w:r>
      <w:r>
        <w:fldChar w:fldCharType="end"/>
      </w:r>
    </w:p>
    <w:p w14:paraId="50CB50C7" w14:textId="77777777" w:rsidR="00377DBA" w:rsidRDefault="00377DBA">
      <w:pPr>
        <w:pStyle w:val="TOC1"/>
        <w:rPr>
          <w:rFonts w:asciiTheme="minorHAnsi" w:eastAsiaTheme="minorEastAsia" w:hAnsiTheme="minorHAnsi" w:cstheme="minorBidi"/>
          <w:b w:val="0"/>
          <w:snapToGrid/>
          <w:sz w:val="24"/>
          <w:szCs w:val="24"/>
          <w:lang w:eastAsia="ja-JP"/>
        </w:rPr>
      </w:pPr>
      <w:r>
        <w:t>Model DESIGN</w:t>
      </w:r>
      <w:r>
        <w:tab/>
      </w:r>
      <w:r>
        <w:fldChar w:fldCharType="begin"/>
      </w:r>
      <w:r>
        <w:instrText xml:space="preserve"> PAGEREF _Toc468863051 \h </w:instrText>
      </w:r>
      <w:r>
        <w:fldChar w:fldCharType="separate"/>
      </w:r>
      <w:r>
        <w:t>6</w:t>
      </w:r>
      <w:r>
        <w:fldChar w:fldCharType="end"/>
      </w:r>
    </w:p>
    <w:p w14:paraId="22E6C054" w14:textId="77777777" w:rsidR="00377DBA" w:rsidRDefault="00377DBA">
      <w:pPr>
        <w:pStyle w:val="TOC2"/>
        <w:rPr>
          <w:rFonts w:asciiTheme="minorHAnsi" w:eastAsiaTheme="minorEastAsia" w:hAnsiTheme="minorHAnsi" w:cstheme="minorBidi"/>
          <w:b w:val="0"/>
          <w:snapToGrid/>
          <w:sz w:val="24"/>
          <w:szCs w:val="24"/>
          <w:lang w:eastAsia="ja-JP"/>
        </w:rPr>
      </w:pPr>
      <w:r>
        <w:t>Model System Specification</w:t>
      </w:r>
      <w:r>
        <w:tab/>
      </w:r>
      <w:r>
        <w:fldChar w:fldCharType="begin"/>
      </w:r>
      <w:r>
        <w:instrText xml:space="preserve"> PAGEREF _Toc468863052 \h </w:instrText>
      </w:r>
      <w:r>
        <w:fldChar w:fldCharType="separate"/>
      </w:r>
      <w:r>
        <w:t>7</w:t>
      </w:r>
      <w:r>
        <w:fldChar w:fldCharType="end"/>
      </w:r>
    </w:p>
    <w:p w14:paraId="096D2EC9" w14:textId="77777777" w:rsidR="00377DBA" w:rsidRDefault="00377DBA">
      <w:pPr>
        <w:pStyle w:val="TOC1"/>
        <w:rPr>
          <w:rFonts w:asciiTheme="minorHAnsi" w:eastAsiaTheme="minorEastAsia" w:hAnsiTheme="minorHAnsi" w:cstheme="minorBidi"/>
          <w:b w:val="0"/>
          <w:snapToGrid/>
          <w:sz w:val="24"/>
          <w:szCs w:val="24"/>
          <w:lang w:eastAsia="ja-JP"/>
        </w:rPr>
      </w:pPr>
      <w:r>
        <w:t>Model and Simulation Theory</w:t>
      </w:r>
      <w:r>
        <w:tab/>
      </w:r>
      <w:r>
        <w:fldChar w:fldCharType="begin"/>
      </w:r>
      <w:r>
        <w:instrText xml:space="preserve"> PAGEREF _Toc468863053 \h </w:instrText>
      </w:r>
      <w:r>
        <w:fldChar w:fldCharType="separate"/>
      </w:r>
      <w:r>
        <w:t>13</w:t>
      </w:r>
      <w:r>
        <w:fldChar w:fldCharType="end"/>
      </w:r>
    </w:p>
    <w:p w14:paraId="3CA88772" w14:textId="77777777" w:rsidR="00377DBA" w:rsidRDefault="00377DBA">
      <w:pPr>
        <w:pStyle w:val="TOC2"/>
        <w:rPr>
          <w:rFonts w:asciiTheme="minorHAnsi" w:eastAsiaTheme="minorEastAsia" w:hAnsiTheme="minorHAnsi" w:cstheme="minorBidi"/>
          <w:b w:val="0"/>
          <w:snapToGrid/>
          <w:sz w:val="24"/>
          <w:szCs w:val="24"/>
          <w:lang w:eastAsia="ja-JP"/>
        </w:rPr>
      </w:pPr>
      <w:r>
        <w:t>Theory of Experimental Framework Design</w:t>
      </w:r>
      <w:r>
        <w:tab/>
      </w:r>
      <w:r>
        <w:fldChar w:fldCharType="begin"/>
      </w:r>
      <w:r>
        <w:instrText xml:space="preserve"> PAGEREF _Toc468863054 \h </w:instrText>
      </w:r>
      <w:r>
        <w:fldChar w:fldCharType="separate"/>
      </w:r>
      <w:r>
        <w:t>13</w:t>
      </w:r>
      <w:r>
        <w:fldChar w:fldCharType="end"/>
      </w:r>
    </w:p>
    <w:p w14:paraId="2861039F" w14:textId="77777777" w:rsidR="00377DBA" w:rsidRDefault="00377DBA">
      <w:pPr>
        <w:pStyle w:val="TOC2"/>
        <w:rPr>
          <w:rFonts w:asciiTheme="minorHAnsi" w:eastAsiaTheme="minorEastAsia" w:hAnsiTheme="minorHAnsi" w:cstheme="minorBidi"/>
          <w:b w:val="0"/>
          <w:snapToGrid/>
          <w:sz w:val="24"/>
          <w:szCs w:val="24"/>
          <w:lang w:eastAsia="ja-JP"/>
        </w:rPr>
      </w:pPr>
      <w:r>
        <w:t>“Traditional” Experimental Frames</w:t>
      </w:r>
      <w:r>
        <w:tab/>
      </w:r>
      <w:r>
        <w:fldChar w:fldCharType="begin"/>
      </w:r>
      <w:r>
        <w:instrText xml:space="preserve"> PAGEREF _Toc468863055 \h </w:instrText>
      </w:r>
      <w:r>
        <w:fldChar w:fldCharType="separate"/>
      </w:r>
      <w:r>
        <w:t>14</w:t>
      </w:r>
      <w:r>
        <w:fldChar w:fldCharType="end"/>
      </w:r>
    </w:p>
    <w:p w14:paraId="2CD4B11F" w14:textId="77777777" w:rsidR="00377DBA" w:rsidRDefault="00377DBA">
      <w:pPr>
        <w:pStyle w:val="TOC1"/>
        <w:rPr>
          <w:rFonts w:asciiTheme="minorHAnsi" w:eastAsiaTheme="minorEastAsia" w:hAnsiTheme="minorHAnsi" w:cstheme="minorBidi"/>
          <w:b w:val="0"/>
          <w:snapToGrid/>
          <w:sz w:val="24"/>
          <w:szCs w:val="24"/>
          <w:lang w:eastAsia="ja-JP"/>
        </w:rPr>
      </w:pPr>
      <w:r>
        <w:t>EXPERIMENTAL FRAMEWORK</w:t>
      </w:r>
      <w:r>
        <w:tab/>
      </w:r>
      <w:r>
        <w:fldChar w:fldCharType="begin"/>
      </w:r>
      <w:r>
        <w:instrText xml:space="preserve"> PAGEREF _Toc468863056 \h </w:instrText>
      </w:r>
      <w:r>
        <w:fldChar w:fldCharType="separate"/>
      </w:r>
      <w:r>
        <w:t>18</w:t>
      </w:r>
      <w:r>
        <w:fldChar w:fldCharType="end"/>
      </w:r>
    </w:p>
    <w:p w14:paraId="769BBB3D" w14:textId="77777777" w:rsidR="00377DBA" w:rsidRDefault="00377DBA">
      <w:pPr>
        <w:pStyle w:val="TOC2"/>
        <w:rPr>
          <w:rFonts w:asciiTheme="minorHAnsi" w:eastAsiaTheme="minorEastAsia" w:hAnsiTheme="minorHAnsi" w:cstheme="minorBidi"/>
          <w:b w:val="0"/>
          <w:snapToGrid/>
          <w:sz w:val="24"/>
          <w:szCs w:val="24"/>
          <w:lang w:eastAsia="ja-JP"/>
        </w:rPr>
      </w:pPr>
      <w:r>
        <w:t>Framework Objectives</w:t>
      </w:r>
      <w:r>
        <w:tab/>
      </w:r>
      <w:r>
        <w:fldChar w:fldCharType="begin"/>
      </w:r>
      <w:r>
        <w:instrText xml:space="preserve"> PAGEREF _Toc468863057 \h </w:instrText>
      </w:r>
      <w:r>
        <w:fldChar w:fldCharType="separate"/>
      </w:r>
      <w:r>
        <w:t>18</w:t>
      </w:r>
      <w:r>
        <w:fldChar w:fldCharType="end"/>
      </w:r>
    </w:p>
    <w:p w14:paraId="4F6B1037" w14:textId="77777777" w:rsidR="00377DBA" w:rsidRDefault="00377DBA">
      <w:pPr>
        <w:pStyle w:val="TOC2"/>
        <w:rPr>
          <w:rFonts w:asciiTheme="minorHAnsi" w:eastAsiaTheme="minorEastAsia" w:hAnsiTheme="minorHAnsi" w:cstheme="minorBidi"/>
          <w:b w:val="0"/>
          <w:snapToGrid/>
          <w:sz w:val="24"/>
          <w:szCs w:val="24"/>
          <w:lang w:eastAsia="ja-JP"/>
        </w:rPr>
      </w:pPr>
      <w:r>
        <w:t>Experimental Frame</w:t>
      </w:r>
      <w:r>
        <w:tab/>
      </w:r>
      <w:r>
        <w:fldChar w:fldCharType="begin"/>
      </w:r>
      <w:r>
        <w:instrText xml:space="preserve"> PAGEREF _Toc468863058 \h </w:instrText>
      </w:r>
      <w:r>
        <w:fldChar w:fldCharType="separate"/>
      </w:r>
      <w:r>
        <w:t>20</w:t>
      </w:r>
      <w:r>
        <w:fldChar w:fldCharType="end"/>
      </w:r>
    </w:p>
    <w:p w14:paraId="5959EDF6" w14:textId="77777777" w:rsidR="00377DBA" w:rsidRDefault="00377DBA">
      <w:pPr>
        <w:pStyle w:val="TOC3"/>
        <w:rPr>
          <w:rFonts w:asciiTheme="minorHAnsi" w:eastAsiaTheme="minorEastAsia" w:hAnsiTheme="minorHAnsi" w:cstheme="minorBidi"/>
          <w:snapToGrid/>
          <w:sz w:val="24"/>
          <w:szCs w:val="24"/>
          <w:lang w:eastAsia="ja-JP"/>
        </w:rPr>
      </w:pPr>
      <w:r>
        <w:t>Experiment Front Porch</w:t>
      </w:r>
      <w:r>
        <w:tab/>
      </w:r>
      <w:r>
        <w:fldChar w:fldCharType="begin"/>
      </w:r>
      <w:r>
        <w:instrText xml:space="preserve"> PAGEREF _Toc468863059 \h </w:instrText>
      </w:r>
      <w:r>
        <w:fldChar w:fldCharType="separate"/>
      </w:r>
      <w:r>
        <w:t>21</w:t>
      </w:r>
      <w:r>
        <w:fldChar w:fldCharType="end"/>
      </w:r>
    </w:p>
    <w:p w14:paraId="6A0AEA5B" w14:textId="77777777" w:rsidR="00377DBA" w:rsidRDefault="00377DBA">
      <w:pPr>
        <w:pStyle w:val="TOC3"/>
        <w:rPr>
          <w:rFonts w:asciiTheme="minorHAnsi" w:eastAsiaTheme="minorEastAsia" w:hAnsiTheme="minorHAnsi" w:cstheme="minorBidi"/>
          <w:snapToGrid/>
          <w:sz w:val="24"/>
          <w:szCs w:val="24"/>
          <w:lang w:eastAsia="ja-JP"/>
        </w:rPr>
      </w:pPr>
      <w:r>
        <w:t>Experiment Back Porch</w:t>
      </w:r>
      <w:r>
        <w:tab/>
      </w:r>
      <w:r>
        <w:fldChar w:fldCharType="begin"/>
      </w:r>
      <w:r>
        <w:instrText xml:space="preserve"> PAGEREF _Toc468863060 \h </w:instrText>
      </w:r>
      <w:r>
        <w:fldChar w:fldCharType="separate"/>
      </w:r>
      <w:r>
        <w:t>24</w:t>
      </w:r>
      <w:r>
        <w:fldChar w:fldCharType="end"/>
      </w:r>
    </w:p>
    <w:p w14:paraId="3FCD85CB" w14:textId="77777777" w:rsidR="00377DBA" w:rsidRDefault="00377DBA">
      <w:pPr>
        <w:pStyle w:val="TOC3"/>
        <w:rPr>
          <w:rFonts w:asciiTheme="minorHAnsi" w:eastAsiaTheme="minorEastAsia" w:hAnsiTheme="minorHAnsi" w:cstheme="minorBidi"/>
          <w:snapToGrid/>
          <w:sz w:val="24"/>
          <w:szCs w:val="24"/>
          <w:lang w:eastAsia="ja-JP"/>
        </w:rPr>
      </w:pPr>
      <w:r>
        <w:t>Experiment Data Recorder</w:t>
      </w:r>
      <w:r>
        <w:tab/>
      </w:r>
      <w:r>
        <w:fldChar w:fldCharType="begin"/>
      </w:r>
      <w:r>
        <w:instrText xml:space="preserve"> PAGEREF _Toc468863061 \h </w:instrText>
      </w:r>
      <w:r>
        <w:fldChar w:fldCharType="separate"/>
      </w:r>
      <w:r>
        <w:t>25</w:t>
      </w:r>
      <w:r>
        <w:fldChar w:fldCharType="end"/>
      </w:r>
    </w:p>
    <w:p w14:paraId="4A928354" w14:textId="77777777" w:rsidR="00377DBA" w:rsidRDefault="00377DBA">
      <w:pPr>
        <w:pStyle w:val="TOC2"/>
        <w:rPr>
          <w:rFonts w:asciiTheme="minorHAnsi" w:eastAsiaTheme="minorEastAsia" w:hAnsiTheme="minorHAnsi" w:cstheme="minorBidi"/>
          <w:b w:val="0"/>
          <w:snapToGrid/>
          <w:sz w:val="24"/>
          <w:szCs w:val="24"/>
          <w:lang w:eastAsia="ja-JP"/>
        </w:rPr>
      </w:pPr>
      <w:r>
        <w:t>Experiment Model Support</w:t>
      </w:r>
      <w:r>
        <w:tab/>
      </w:r>
      <w:r>
        <w:fldChar w:fldCharType="begin"/>
      </w:r>
      <w:r>
        <w:instrText xml:space="preserve"> PAGEREF _Toc468863062 \h </w:instrText>
      </w:r>
      <w:r>
        <w:fldChar w:fldCharType="separate"/>
      </w:r>
      <w:r>
        <w:t>27</w:t>
      </w:r>
      <w:r>
        <w:fldChar w:fldCharType="end"/>
      </w:r>
    </w:p>
    <w:p w14:paraId="71C50B66" w14:textId="77777777" w:rsidR="00377DBA" w:rsidRDefault="00377DBA">
      <w:pPr>
        <w:pStyle w:val="TOC2"/>
        <w:rPr>
          <w:rFonts w:asciiTheme="minorHAnsi" w:eastAsiaTheme="minorEastAsia" w:hAnsiTheme="minorHAnsi" w:cstheme="minorBidi"/>
          <w:b w:val="0"/>
          <w:snapToGrid/>
          <w:sz w:val="24"/>
          <w:szCs w:val="24"/>
          <w:lang w:eastAsia="ja-JP"/>
        </w:rPr>
      </w:pPr>
      <w:r>
        <w:t>Experiment Support Functionality</w:t>
      </w:r>
      <w:r>
        <w:tab/>
      </w:r>
      <w:r>
        <w:fldChar w:fldCharType="begin"/>
      </w:r>
      <w:r>
        <w:instrText xml:space="preserve"> PAGEREF _Toc468863063 \h </w:instrText>
      </w:r>
      <w:r>
        <w:fldChar w:fldCharType="separate"/>
      </w:r>
      <w:r>
        <w:t>28</w:t>
      </w:r>
      <w:r>
        <w:fldChar w:fldCharType="end"/>
      </w:r>
    </w:p>
    <w:p w14:paraId="2F5338C0" w14:textId="77777777" w:rsidR="00377DBA" w:rsidRDefault="00377DBA">
      <w:pPr>
        <w:pStyle w:val="TOC3"/>
        <w:rPr>
          <w:rFonts w:asciiTheme="minorHAnsi" w:eastAsiaTheme="minorEastAsia" w:hAnsiTheme="minorHAnsi" w:cstheme="minorBidi"/>
          <w:snapToGrid/>
          <w:sz w:val="24"/>
          <w:szCs w:val="24"/>
          <w:lang w:eastAsia="ja-JP"/>
        </w:rPr>
      </w:pPr>
      <w:r>
        <w:t>Property Settings</w:t>
      </w:r>
      <w:r>
        <w:tab/>
      </w:r>
      <w:r>
        <w:fldChar w:fldCharType="begin"/>
      </w:r>
      <w:r>
        <w:instrText xml:space="preserve"> PAGEREF _Toc468863064 \h </w:instrText>
      </w:r>
      <w:r>
        <w:fldChar w:fldCharType="separate"/>
      </w:r>
      <w:r>
        <w:t>28</w:t>
      </w:r>
      <w:r>
        <w:fldChar w:fldCharType="end"/>
      </w:r>
    </w:p>
    <w:p w14:paraId="26B4D86C" w14:textId="77777777" w:rsidR="00377DBA" w:rsidRDefault="00377DBA">
      <w:pPr>
        <w:pStyle w:val="TOC3"/>
        <w:rPr>
          <w:rFonts w:asciiTheme="minorHAnsi" w:eastAsiaTheme="minorEastAsia" w:hAnsiTheme="minorHAnsi" w:cstheme="minorBidi"/>
          <w:snapToGrid/>
          <w:sz w:val="24"/>
          <w:szCs w:val="24"/>
          <w:lang w:eastAsia="ja-JP"/>
        </w:rPr>
      </w:pPr>
      <w:r>
        <w:t>Unit to Type Mapping</w:t>
      </w:r>
      <w:r>
        <w:tab/>
      </w:r>
      <w:r>
        <w:fldChar w:fldCharType="begin"/>
      </w:r>
      <w:r>
        <w:instrText xml:space="preserve"> PAGEREF _Toc468863065 \h </w:instrText>
      </w:r>
      <w:r>
        <w:fldChar w:fldCharType="separate"/>
      </w:r>
      <w:r>
        <w:t>28</w:t>
      </w:r>
      <w:r>
        <w:fldChar w:fldCharType="end"/>
      </w:r>
    </w:p>
    <w:p w14:paraId="02DF6355" w14:textId="77777777" w:rsidR="00377DBA" w:rsidRDefault="00377DBA">
      <w:pPr>
        <w:pStyle w:val="TOC3"/>
        <w:rPr>
          <w:rFonts w:asciiTheme="minorHAnsi" w:eastAsiaTheme="minorEastAsia" w:hAnsiTheme="minorHAnsi" w:cstheme="minorBidi"/>
          <w:snapToGrid/>
          <w:sz w:val="24"/>
          <w:szCs w:val="24"/>
          <w:lang w:eastAsia="ja-JP"/>
        </w:rPr>
      </w:pPr>
      <w:r>
        <w:t>Calibration</w:t>
      </w:r>
      <w:r>
        <w:tab/>
      </w:r>
      <w:r>
        <w:fldChar w:fldCharType="begin"/>
      </w:r>
      <w:r>
        <w:instrText xml:space="preserve"> PAGEREF _Toc468863066 \h </w:instrText>
      </w:r>
      <w:r>
        <w:fldChar w:fldCharType="separate"/>
      </w:r>
      <w:r>
        <w:t>29</w:t>
      </w:r>
      <w:r>
        <w:fldChar w:fldCharType="end"/>
      </w:r>
    </w:p>
    <w:p w14:paraId="4EF25AEA" w14:textId="77777777" w:rsidR="00377DBA" w:rsidRDefault="00377DBA">
      <w:pPr>
        <w:pStyle w:val="TOC3"/>
        <w:rPr>
          <w:rFonts w:asciiTheme="minorHAnsi" w:eastAsiaTheme="minorEastAsia" w:hAnsiTheme="minorHAnsi" w:cstheme="minorBidi"/>
          <w:snapToGrid/>
          <w:sz w:val="24"/>
          <w:szCs w:val="24"/>
          <w:lang w:eastAsia="ja-JP"/>
        </w:rPr>
      </w:pPr>
      <w:r>
        <w:t>Value Management</w:t>
      </w:r>
      <w:r>
        <w:tab/>
      </w:r>
      <w:r>
        <w:fldChar w:fldCharType="begin"/>
      </w:r>
      <w:r>
        <w:instrText xml:space="preserve"> PAGEREF _Toc468863067 \h </w:instrText>
      </w:r>
      <w:r>
        <w:fldChar w:fldCharType="separate"/>
      </w:r>
      <w:r>
        <w:t>30</w:t>
      </w:r>
      <w:r>
        <w:fldChar w:fldCharType="end"/>
      </w:r>
    </w:p>
    <w:p w14:paraId="4296B533" w14:textId="77777777" w:rsidR="00377DBA" w:rsidRDefault="00377DBA">
      <w:pPr>
        <w:pStyle w:val="TOC1"/>
        <w:rPr>
          <w:rFonts w:asciiTheme="minorHAnsi" w:eastAsiaTheme="minorEastAsia" w:hAnsiTheme="minorHAnsi" w:cstheme="minorBidi"/>
          <w:b w:val="0"/>
          <w:snapToGrid/>
          <w:sz w:val="24"/>
          <w:szCs w:val="24"/>
          <w:lang w:eastAsia="ja-JP"/>
        </w:rPr>
      </w:pPr>
      <w:r>
        <w:t>MODEL AND SIMULATE EXPERIMENTS</w:t>
      </w:r>
      <w:r>
        <w:tab/>
      </w:r>
      <w:r>
        <w:fldChar w:fldCharType="begin"/>
      </w:r>
      <w:r>
        <w:instrText xml:space="preserve"> PAGEREF _Toc468863068 \h </w:instrText>
      </w:r>
      <w:r>
        <w:fldChar w:fldCharType="separate"/>
      </w:r>
      <w:r>
        <w:t>32</w:t>
      </w:r>
      <w:r>
        <w:fldChar w:fldCharType="end"/>
      </w:r>
    </w:p>
    <w:p w14:paraId="2AB24F7A" w14:textId="77777777" w:rsidR="00377DBA" w:rsidRDefault="00377DBA">
      <w:pPr>
        <w:pStyle w:val="TOC2"/>
        <w:rPr>
          <w:rFonts w:asciiTheme="minorHAnsi" w:eastAsiaTheme="minorEastAsia" w:hAnsiTheme="minorHAnsi" w:cstheme="minorBidi"/>
          <w:b w:val="0"/>
          <w:snapToGrid/>
          <w:sz w:val="24"/>
          <w:szCs w:val="24"/>
          <w:lang w:eastAsia="ja-JP"/>
        </w:rPr>
      </w:pPr>
      <w:r>
        <w:t>Verification &amp;Validation Testing</w:t>
      </w:r>
      <w:r>
        <w:tab/>
      </w:r>
      <w:r>
        <w:fldChar w:fldCharType="begin"/>
      </w:r>
      <w:r>
        <w:instrText xml:space="preserve"> PAGEREF _Toc468863069 \h </w:instrText>
      </w:r>
      <w:r>
        <w:fldChar w:fldCharType="separate"/>
      </w:r>
      <w:r>
        <w:t>32</w:t>
      </w:r>
      <w:r>
        <w:fldChar w:fldCharType="end"/>
      </w:r>
    </w:p>
    <w:p w14:paraId="159FCF05" w14:textId="77777777" w:rsidR="00377DBA" w:rsidRDefault="00377DBA">
      <w:pPr>
        <w:pStyle w:val="TOC3"/>
        <w:rPr>
          <w:rFonts w:asciiTheme="minorHAnsi" w:eastAsiaTheme="minorEastAsia" w:hAnsiTheme="minorHAnsi" w:cstheme="minorBidi"/>
          <w:snapToGrid/>
          <w:sz w:val="24"/>
          <w:szCs w:val="24"/>
          <w:lang w:eastAsia="ja-JP"/>
        </w:rPr>
      </w:pPr>
      <w:r>
        <w:t>Verification</w:t>
      </w:r>
      <w:r>
        <w:tab/>
      </w:r>
      <w:r>
        <w:fldChar w:fldCharType="begin"/>
      </w:r>
      <w:r>
        <w:instrText xml:space="preserve"> PAGEREF _Toc468863070 \h </w:instrText>
      </w:r>
      <w:r>
        <w:fldChar w:fldCharType="separate"/>
      </w:r>
      <w:r>
        <w:t>32</w:t>
      </w:r>
      <w:r>
        <w:fldChar w:fldCharType="end"/>
      </w:r>
    </w:p>
    <w:p w14:paraId="2ED5A22C" w14:textId="77777777" w:rsidR="00377DBA" w:rsidRDefault="00377DBA">
      <w:pPr>
        <w:pStyle w:val="TOC3"/>
        <w:rPr>
          <w:rFonts w:asciiTheme="minorHAnsi" w:eastAsiaTheme="minorEastAsia" w:hAnsiTheme="minorHAnsi" w:cstheme="minorBidi"/>
          <w:snapToGrid/>
          <w:sz w:val="24"/>
          <w:szCs w:val="24"/>
          <w:lang w:eastAsia="ja-JP"/>
        </w:rPr>
      </w:pPr>
      <w:r>
        <w:t>Validation</w:t>
      </w:r>
      <w:r>
        <w:tab/>
      </w:r>
      <w:r>
        <w:fldChar w:fldCharType="begin"/>
      </w:r>
      <w:r>
        <w:instrText xml:space="preserve"> PAGEREF _Toc468863071 \h </w:instrText>
      </w:r>
      <w:r>
        <w:fldChar w:fldCharType="separate"/>
      </w:r>
      <w:r>
        <w:t>35</w:t>
      </w:r>
      <w:r>
        <w:fldChar w:fldCharType="end"/>
      </w:r>
    </w:p>
    <w:p w14:paraId="54BB4408" w14:textId="77777777" w:rsidR="00377DBA" w:rsidRDefault="00377DBA">
      <w:pPr>
        <w:pStyle w:val="TOC1"/>
        <w:rPr>
          <w:rFonts w:asciiTheme="minorHAnsi" w:eastAsiaTheme="minorEastAsia" w:hAnsiTheme="minorHAnsi" w:cstheme="minorBidi"/>
          <w:b w:val="0"/>
          <w:snapToGrid/>
          <w:sz w:val="24"/>
          <w:szCs w:val="24"/>
          <w:lang w:eastAsia="ja-JP"/>
        </w:rPr>
      </w:pPr>
      <w:r>
        <w:t>PROJECT MANAGEMENT</w:t>
      </w:r>
      <w:r>
        <w:tab/>
      </w:r>
      <w:r>
        <w:fldChar w:fldCharType="begin"/>
      </w:r>
      <w:r>
        <w:instrText xml:space="preserve"> PAGEREF _Toc468863072 \h </w:instrText>
      </w:r>
      <w:r>
        <w:fldChar w:fldCharType="separate"/>
      </w:r>
      <w:r>
        <w:t>43</w:t>
      </w:r>
      <w:r>
        <w:fldChar w:fldCharType="end"/>
      </w:r>
    </w:p>
    <w:p w14:paraId="2F2DBCC7" w14:textId="77777777" w:rsidR="00377DBA" w:rsidRDefault="00377DBA">
      <w:pPr>
        <w:pStyle w:val="TOC2"/>
        <w:rPr>
          <w:rFonts w:asciiTheme="minorHAnsi" w:eastAsiaTheme="minorEastAsia" w:hAnsiTheme="minorHAnsi" w:cstheme="minorBidi"/>
          <w:b w:val="0"/>
          <w:snapToGrid/>
          <w:sz w:val="24"/>
          <w:szCs w:val="24"/>
          <w:lang w:eastAsia="ja-JP"/>
        </w:rPr>
      </w:pPr>
      <w:r>
        <w:t>Project Name</w:t>
      </w:r>
      <w:r>
        <w:tab/>
      </w:r>
      <w:r>
        <w:fldChar w:fldCharType="begin"/>
      </w:r>
      <w:r>
        <w:instrText xml:space="preserve"> PAGEREF _Toc468863073 \h </w:instrText>
      </w:r>
      <w:r>
        <w:fldChar w:fldCharType="separate"/>
      </w:r>
      <w:r>
        <w:t>44</w:t>
      </w:r>
      <w:r>
        <w:fldChar w:fldCharType="end"/>
      </w:r>
    </w:p>
    <w:p w14:paraId="08AFD7EB" w14:textId="77777777" w:rsidR="00377DBA" w:rsidRDefault="00377DBA">
      <w:pPr>
        <w:pStyle w:val="TOC2"/>
        <w:rPr>
          <w:rFonts w:asciiTheme="minorHAnsi" w:eastAsiaTheme="minorEastAsia" w:hAnsiTheme="minorHAnsi" w:cstheme="minorBidi"/>
          <w:b w:val="0"/>
          <w:snapToGrid/>
          <w:sz w:val="24"/>
          <w:szCs w:val="24"/>
          <w:lang w:eastAsia="ja-JP"/>
        </w:rPr>
      </w:pPr>
      <w:r>
        <w:t>Project Challenges</w:t>
      </w:r>
      <w:r>
        <w:tab/>
      </w:r>
      <w:r>
        <w:fldChar w:fldCharType="begin"/>
      </w:r>
      <w:r>
        <w:instrText xml:space="preserve"> PAGEREF _Toc468863074 \h </w:instrText>
      </w:r>
      <w:r>
        <w:fldChar w:fldCharType="separate"/>
      </w:r>
      <w:r>
        <w:t>44</w:t>
      </w:r>
      <w:r>
        <w:fldChar w:fldCharType="end"/>
      </w:r>
    </w:p>
    <w:p w14:paraId="5CFAF9A2" w14:textId="77777777" w:rsidR="00377DBA" w:rsidRDefault="00377DBA">
      <w:pPr>
        <w:pStyle w:val="TOC1"/>
        <w:rPr>
          <w:rFonts w:asciiTheme="minorHAnsi" w:eastAsiaTheme="minorEastAsia" w:hAnsiTheme="minorHAnsi" w:cstheme="minorBidi"/>
          <w:b w:val="0"/>
          <w:snapToGrid/>
          <w:sz w:val="24"/>
          <w:szCs w:val="24"/>
          <w:lang w:eastAsia="ja-JP"/>
        </w:rPr>
      </w:pPr>
      <w:r>
        <w:t>CONCLUSIONS</w:t>
      </w:r>
      <w:r>
        <w:tab/>
      </w:r>
      <w:r>
        <w:fldChar w:fldCharType="begin"/>
      </w:r>
      <w:r>
        <w:instrText xml:space="preserve"> PAGEREF _Toc468863075 \h </w:instrText>
      </w:r>
      <w:r>
        <w:fldChar w:fldCharType="separate"/>
      </w:r>
      <w:r>
        <w:t>47</w:t>
      </w:r>
      <w:r>
        <w:fldChar w:fldCharType="end"/>
      </w:r>
    </w:p>
    <w:p w14:paraId="23479C96" w14:textId="77777777" w:rsidR="00377DBA" w:rsidRDefault="00377DBA">
      <w:pPr>
        <w:pStyle w:val="TOC1"/>
        <w:rPr>
          <w:rFonts w:asciiTheme="minorHAnsi" w:eastAsiaTheme="minorEastAsia" w:hAnsiTheme="minorHAnsi" w:cstheme="minorBidi"/>
          <w:b w:val="0"/>
          <w:snapToGrid/>
          <w:sz w:val="24"/>
          <w:szCs w:val="24"/>
          <w:lang w:eastAsia="ja-JP"/>
        </w:rPr>
      </w:pPr>
      <w:r>
        <w:t>REFERENCES</w:t>
      </w:r>
      <w:r>
        <w:tab/>
      </w:r>
      <w:r>
        <w:fldChar w:fldCharType="begin"/>
      </w:r>
      <w:r>
        <w:instrText xml:space="preserve"> PAGEREF _Toc468863076 \h </w:instrText>
      </w:r>
      <w:r>
        <w:fldChar w:fldCharType="separate"/>
      </w:r>
      <w:r>
        <w:t>48</w:t>
      </w:r>
      <w:r>
        <w:fldChar w:fldCharType="end"/>
      </w:r>
    </w:p>
    <w:p w14:paraId="0D4EED14" w14:textId="77777777" w:rsidR="00377DBA" w:rsidRDefault="00377DBA">
      <w:pPr>
        <w:pStyle w:val="TOC1"/>
        <w:rPr>
          <w:rFonts w:asciiTheme="minorHAnsi" w:eastAsiaTheme="minorEastAsia" w:hAnsiTheme="minorHAnsi" w:cstheme="minorBidi"/>
          <w:b w:val="0"/>
          <w:snapToGrid/>
          <w:sz w:val="24"/>
          <w:szCs w:val="24"/>
          <w:lang w:eastAsia="ja-JP"/>
        </w:rPr>
      </w:pPr>
      <w:r>
        <w:t>TECHNICAL ADVISORS</w:t>
      </w:r>
      <w:r>
        <w:tab/>
      </w:r>
      <w:r>
        <w:fldChar w:fldCharType="begin"/>
      </w:r>
      <w:r>
        <w:instrText xml:space="preserve"> PAGEREF _Toc468863077 \h </w:instrText>
      </w:r>
      <w:r>
        <w:fldChar w:fldCharType="separate"/>
      </w:r>
      <w:r>
        <w:t>48</w:t>
      </w:r>
      <w:r>
        <w:fldChar w:fldCharType="end"/>
      </w:r>
    </w:p>
    <w:p w14:paraId="27E9CFCA" w14:textId="77777777" w:rsidR="00377DBA" w:rsidRDefault="00377DBA">
      <w:pPr>
        <w:pStyle w:val="TOC1"/>
        <w:rPr>
          <w:rFonts w:asciiTheme="minorHAnsi" w:eastAsiaTheme="minorEastAsia" w:hAnsiTheme="minorHAnsi" w:cstheme="minorBidi"/>
          <w:b w:val="0"/>
          <w:snapToGrid/>
          <w:sz w:val="24"/>
          <w:szCs w:val="24"/>
          <w:lang w:eastAsia="ja-JP"/>
        </w:rPr>
      </w:pPr>
      <w:r>
        <w:t>A</w:t>
      </w:r>
      <w:r>
        <w:rPr>
          <w:rFonts w:asciiTheme="minorHAnsi" w:eastAsiaTheme="minorEastAsia" w:hAnsiTheme="minorHAnsi" w:cstheme="minorBidi"/>
          <w:b w:val="0"/>
          <w:snapToGrid/>
          <w:sz w:val="24"/>
          <w:szCs w:val="24"/>
          <w:lang w:eastAsia="ja-JP"/>
        </w:rPr>
        <w:tab/>
      </w:r>
      <w:r>
        <w:t>CAPTIONS</w:t>
      </w:r>
      <w:r>
        <w:tab/>
      </w:r>
      <w:r>
        <w:fldChar w:fldCharType="begin"/>
      </w:r>
      <w:r>
        <w:instrText xml:space="preserve"> PAGEREF _Toc468863078 \h </w:instrText>
      </w:r>
      <w:r>
        <w:fldChar w:fldCharType="separate"/>
      </w:r>
      <w:r>
        <w:t>49</w:t>
      </w:r>
      <w:r>
        <w:fldChar w:fldCharType="end"/>
      </w:r>
    </w:p>
    <w:p w14:paraId="4FD542B6" w14:textId="77777777" w:rsidR="00377DBA" w:rsidRDefault="00377DBA">
      <w:pPr>
        <w:pStyle w:val="TOC2"/>
        <w:rPr>
          <w:rFonts w:asciiTheme="minorHAnsi" w:eastAsiaTheme="minorEastAsia" w:hAnsiTheme="minorHAnsi" w:cstheme="minorBidi"/>
          <w:b w:val="0"/>
          <w:snapToGrid/>
          <w:sz w:val="24"/>
          <w:szCs w:val="24"/>
          <w:lang w:eastAsia="ja-JP"/>
        </w:rPr>
      </w:pPr>
      <w:r>
        <w:t>Table of Tables</w:t>
      </w:r>
      <w:r>
        <w:tab/>
      </w:r>
      <w:r>
        <w:fldChar w:fldCharType="begin"/>
      </w:r>
      <w:r>
        <w:instrText xml:space="preserve"> PAGEREF _Toc468863079 \h </w:instrText>
      </w:r>
      <w:r>
        <w:fldChar w:fldCharType="separate"/>
      </w:r>
      <w:r>
        <w:t>49</w:t>
      </w:r>
      <w:r>
        <w:fldChar w:fldCharType="end"/>
      </w:r>
    </w:p>
    <w:p w14:paraId="436D2126" w14:textId="77777777" w:rsidR="00377DBA" w:rsidRDefault="00377DBA">
      <w:pPr>
        <w:pStyle w:val="TOC2"/>
        <w:rPr>
          <w:rFonts w:asciiTheme="minorHAnsi" w:eastAsiaTheme="minorEastAsia" w:hAnsiTheme="minorHAnsi" w:cstheme="minorBidi"/>
          <w:b w:val="0"/>
          <w:snapToGrid/>
          <w:sz w:val="24"/>
          <w:szCs w:val="24"/>
          <w:lang w:eastAsia="ja-JP"/>
        </w:rPr>
      </w:pPr>
      <w:r>
        <w:t>Table of Figures</w:t>
      </w:r>
      <w:r>
        <w:tab/>
      </w:r>
      <w:r>
        <w:fldChar w:fldCharType="begin"/>
      </w:r>
      <w:r>
        <w:instrText xml:space="preserve"> PAGEREF _Toc468863080 \h </w:instrText>
      </w:r>
      <w:r>
        <w:fldChar w:fldCharType="separate"/>
      </w:r>
      <w:r>
        <w:t>49</w:t>
      </w:r>
      <w:r>
        <w:fldChar w:fldCharType="end"/>
      </w:r>
    </w:p>
    <w:p w14:paraId="4C9D9143" w14:textId="77777777" w:rsidR="00377DBA" w:rsidRDefault="00377DBA">
      <w:pPr>
        <w:pStyle w:val="TOC1"/>
        <w:rPr>
          <w:rFonts w:asciiTheme="minorHAnsi" w:eastAsiaTheme="minorEastAsia" w:hAnsiTheme="minorHAnsi" w:cstheme="minorBidi"/>
          <w:b w:val="0"/>
          <w:snapToGrid/>
          <w:sz w:val="24"/>
          <w:szCs w:val="24"/>
          <w:lang w:eastAsia="ja-JP"/>
        </w:rPr>
      </w:pPr>
      <w:r>
        <w:t>B</w:t>
      </w:r>
      <w:r>
        <w:rPr>
          <w:rFonts w:asciiTheme="minorHAnsi" w:eastAsiaTheme="minorEastAsia" w:hAnsiTheme="minorHAnsi" w:cstheme="minorBidi"/>
          <w:b w:val="0"/>
          <w:snapToGrid/>
          <w:sz w:val="24"/>
          <w:szCs w:val="24"/>
          <w:lang w:eastAsia="ja-JP"/>
        </w:rPr>
        <w:tab/>
      </w:r>
      <w:r>
        <w:t>DEVELOPMENT TOOLS</w:t>
      </w:r>
      <w:r>
        <w:tab/>
      </w:r>
      <w:r>
        <w:fldChar w:fldCharType="begin"/>
      </w:r>
      <w:r>
        <w:instrText xml:space="preserve"> PAGEREF _Toc468863081 \h </w:instrText>
      </w:r>
      <w:r>
        <w:fldChar w:fldCharType="separate"/>
      </w:r>
      <w:r>
        <w:t>50</w:t>
      </w:r>
      <w:r>
        <w:fldChar w:fldCharType="end"/>
      </w:r>
    </w:p>
    <w:p w14:paraId="53DA84BD" w14:textId="77777777" w:rsidR="00377DBA" w:rsidRDefault="00377DBA">
      <w:pPr>
        <w:pStyle w:val="TOC2"/>
        <w:rPr>
          <w:rFonts w:asciiTheme="minorHAnsi" w:eastAsiaTheme="minorEastAsia" w:hAnsiTheme="minorHAnsi" w:cstheme="minorBidi"/>
          <w:b w:val="0"/>
          <w:snapToGrid/>
          <w:sz w:val="24"/>
          <w:szCs w:val="24"/>
          <w:lang w:eastAsia="ja-JP"/>
        </w:rPr>
      </w:pPr>
      <w:r>
        <w:t>Modeling &amp; Simulation</w:t>
      </w:r>
      <w:r>
        <w:tab/>
      </w:r>
      <w:r>
        <w:fldChar w:fldCharType="begin"/>
      </w:r>
      <w:r>
        <w:instrText xml:space="preserve"> PAGEREF _Toc468863082 \h </w:instrText>
      </w:r>
      <w:r>
        <w:fldChar w:fldCharType="separate"/>
      </w:r>
      <w:r>
        <w:t>50</w:t>
      </w:r>
      <w:r>
        <w:fldChar w:fldCharType="end"/>
      </w:r>
    </w:p>
    <w:p w14:paraId="012338DB" w14:textId="77777777" w:rsidR="00377DBA" w:rsidRDefault="00377DBA">
      <w:pPr>
        <w:pStyle w:val="TOC2"/>
        <w:rPr>
          <w:rFonts w:asciiTheme="minorHAnsi" w:eastAsiaTheme="minorEastAsia" w:hAnsiTheme="minorHAnsi" w:cstheme="minorBidi"/>
          <w:b w:val="0"/>
          <w:snapToGrid/>
          <w:sz w:val="24"/>
          <w:szCs w:val="24"/>
          <w:lang w:eastAsia="ja-JP"/>
        </w:rPr>
      </w:pPr>
      <w:r>
        <w:t>Software Language</w:t>
      </w:r>
      <w:r>
        <w:tab/>
      </w:r>
      <w:r>
        <w:fldChar w:fldCharType="begin"/>
      </w:r>
      <w:r>
        <w:instrText xml:space="preserve"> PAGEREF _Toc468863083 \h </w:instrText>
      </w:r>
      <w:r>
        <w:fldChar w:fldCharType="separate"/>
      </w:r>
      <w:r>
        <w:t>50</w:t>
      </w:r>
      <w:r>
        <w:fldChar w:fldCharType="end"/>
      </w:r>
    </w:p>
    <w:p w14:paraId="3F48D624" w14:textId="77777777" w:rsidR="00377DBA" w:rsidRDefault="00377DBA">
      <w:pPr>
        <w:pStyle w:val="TOC2"/>
        <w:rPr>
          <w:rFonts w:asciiTheme="minorHAnsi" w:eastAsiaTheme="minorEastAsia" w:hAnsiTheme="minorHAnsi" w:cstheme="minorBidi"/>
          <w:b w:val="0"/>
          <w:snapToGrid/>
          <w:sz w:val="24"/>
          <w:szCs w:val="24"/>
          <w:lang w:eastAsia="ja-JP"/>
        </w:rPr>
      </w:pPr>
      <w:r>
        <w:t>Integrated Development Platform</w:t>
      </w:r>
      <w:r>
        <w:tab/>
      </w:r>
      <w:r>
        <w:fldChar w:fldCharType="begin"/>
      </w:r>
      <w:r>
        <w:instrText xml:space="preserve"> PAGEREF _Toc468863084 \h </w:instrText>
      </w:r>
      <w:r>
        <w:fldChar w:fldCharType="separate"/>
      </w:r>
      <w:r>
        <w:t>50</w:t>
      </w:r>
      <w:r>
        <w:fldChar w:fldCharType="end"/>
      </w:r>
    </w:p>
    <w:p w14:paraId="684BFFD7" w14:textId="77777777" w:rsidR="00377DBA" w:rsidRDefault="00377DBA">
      <w:pPr>
        <w:pStyle w:val="TOC2"/>
        <w:rPr>
          <w:rFonts w:asciiTheme="minorHAnsi" w:eastAsiaTheme="minorEastAsia" w:hAnsiTheme="minorHAnsi" w:cstheme="minorBidi"/>
          <w:b w:val="0"/>
          <w:snapToGrid/>
          <w:sz w:val="24"/>
          <w:szCs w:val="24"/>
          <w:lang w:eastAsia="ja-JP"/>
        </w:rPr>
      </w:pPr>
      <w:r>
        <w:t>UML Modeling</w:t>
      </w:r>
      <w:r>
        <w:tab/>
      </w:r>
      <w:r>
        <w:fldChar w:fldCharType="begin"/>
      </w:r>
      <w:r>
        <w:instrText xml:space="preserve"> PAGEREF _Toc468863085 \h </w:instrText>
      </w:r>
      <w:r>
        <w:fldChar w:fldCharType="separate"/>
      </w:r>
      <w:r>
        <w:t>50</w:t>
      </w:r>
      <w:r>
        <w:fldChar w:fldCharType="end"/>
      </w:r>
    </w:p>
    <w:p w14:paraId="46A2BB77" w14:textId="77777777" w:rsidR="00377DBA" w:rsidRDefault="00377DBA">
      <w:pPr>
        <w:pStyle w:val="TOC2"/>
        <w:rPr>
          <w:rFonts w:asciiTheme="minorHAnsi" w:eastAsiaTheme="minorEastAsia" w:hAnsiTheme="minorHAnsi" w:cstheme="minorBidi"/>
          <w:b w:val="0"/>
          <w:snapToGrid/>
          <w:sz w:val="24"/>
          <w:szCs w:val="24"/>
          <w:lang w:eastAsia="ja-JP"/>
        </w:rPr>
      </w:pPr>
      <w:r>
        <w:t>Experiment Design and Analysis</w:t>
      </w:r>
      <w:r>
        <w:tab/>
      </w:r>
      <w:r>
        <w:fldChar w:fldCharType="begin"/>
      </w:r>
      <w:r>
        <w:instrText xml:space="preserve"> PAGEREF _Toc468863086 \h </w:instrText>
      </w:r>
      <w:r>
        <w:fldChar w:fldCharType="separate"/>
      </w:r>
      <w:r>
        <w:t>50</w:t>
      </w:r>
      <w:r>
        <w:fldChar w:fldCharType="end"/>
      </w:r>
    </w:p>
    <w:p w14:paraId="6BFE8E55" w14:textId="77777777" w:rsidR="00377DBA" w:rsidRDefault="00377DBA">
      <w:pPr>
        <w:pStyle w:val="TOC2"/>
        <w:rPr>
          <w:rFonts w:asciiTheme="minorHAnsi" w:eastAsiaTheme="minorEastAsia" w:hAnsiTheme="minorHAnsi" w:cstheme="minorBidi"/>
          <w:b w:val="0"/>
          <w:snapToGrid/>
          <w:sz w:val="24"/>
          <w:szCs w:val="24"/>
          <w:lang w:eastAsia="ja-JP"/>
        </w:rPr>
      </w:pPr>
      <w:r>
        <w:t>Project Management</w:t>
      </w:r>
      <w:r>
        <w:tab/>
      </w:r>
      <w:r>
        <w:fldChar w:fldCharType="begin"/>
      </w:r>
      <w:r>
        <w:instrText xml:space="preserve"> PAGEREF _Toc468863087 \h </w:instrText>
      </w:r>
      <w:r>
        <w:fldChar w:fldCharType="separate"/>
      </w:r>
      <w:r>
        <w:t>50</w:t>
      </w:r>
      <w:r>
        <w:fldChar w:fldCharType="end"/>
      </w:r>
    </w:p>
    <w:p w14:paraId="1FA7455F" w14:textId="77777777" w:rsidR="00377DBA" w:rsidRDefault="00377DBA">
      <w:pPr>
        <w:pStyle w:val="TOC1"/>
        <w:rPr>
          <w:rFonts w:asciiTheme="minorHAnsi" w:eastAsiaTheme="minorEastAsia" w:hAnsiTheme="minorHAnsi" w:cstheme="minorBidi"/>
          <w:b w:val="0"/>
          <w:snapToGrid/>
          <w:sz w:val="24"/>
          <w:szCs w:val="24"/>
          <w:lang w:eastAsia="ja-JP"/>
        </w:rPr>
      </w:pPr>
      <w:r>
        <w:t>C</w:t>
      </w:r>
      <w:r>
        <w:rPr>
          <w:rFonts w:asciiTheme="minorHAnsi" w:eastAsiaTheme="minorEastAsia" w:hAnsiTheme="minorHAnsi" w:cstheme="minorBidi"/>
          <w:b w:val="0"/>
          <w:snapToGrid/>
          <w:sz w:val="24"/>
          <w:szCs w:val="24"/>
          <w:lang w:eastAsia="ja-JP"/>
        </w:rPr>
        <w:tab/>
      </w:r>
      <w:r>
        <w:t>EXPERIMENTAL FRAMEWORK UML</w:t>
      </w:r>
      <w:r>
        <w:tab/>
      </w:r>
      <w:r>
        <w:fldChar w:fldCharType="begin"/>
      </w:r>
      <w:r>
        <w:instrText xml:space="preserve"> PAGEREF _Toc468863088 \h </w:instrText>
      </w:r>
      <w:r>
        <w:fldChar w:fldCharType="separate"/>
      </w:r>
      <w:r>
        <w:t>51</w:t>
      </w:r>
      <w:r>
        <w:fldChar w:fldCharType="end"/>
      </w:r>
    </w:p>
    <w:p w14:paraId="6F1D15F7" w14:textId="77777777" w:rsidR="00377DBA" w:rsidRDefault="00377DBA">
      <w:pPr>
        <w:pStyle w:val="TOC1"/>
        <w:rPr>
          <w:rFonts w:asciiTheme="minorHAnsi" w:eastAsiaTheme="minorEastAsia" w:hAnsiTheme="minorHAnsi" w:cstheme="minorBidi"/>
          <w:b w:val="0"/>
          <w:snapToGrid/>
          <w:sz w:val="24"/>
          <w:szCs w:val="24"/>
          <w:lang w:eastAsia="ja-JP"/>
        </w:rPr>
      </w:pPr>
      <w:r>
        <w:t>D</w:t>
      </w:r>
      <w:r>
        <w:rPr>
          <w:rFonts w:asciiTheme="minorHAnsi" w:eastAsiaTheme="minorEastAsia" w:hAnsiTheme="minorHAnsi" w:cstheme="minorBidi"/>
          <w:b w:val="0"/>
          <w:snapToGrid/>
          <w:sz w:val="24"/>
          <w:szCs w:val="24"/>
          <w:lang w:eastAsia="ja-JP"/>
        </w:rPr>
        <w:tab/>
      </w:r>
      <w:r>
        <w:t>TURBOJET ENGINE NOZZLE EXAMPLE</w:t>
      </w:r>
      <w:r>
        <w:tab/>
      </w:r>
      <w:r>
        <w:fldChar w:fldCharType="begin"/>
      </w:r>
      <w:r>
        <w:instrText xml:space="preserve"> PAGEREF _Toc468863089 \h </w:instrText>
      </w:r>
      <w:r>
        <w:fldChar w:fldCharType="separate"/>
      </w:r>
      <w:r>
        <w:t>53</w:t>
      </w:r>
      <w:r>
        <w:fldChar w:fldCharType="end"/>
      </w:r>
    </w:p>
    <w:p w14:paraId="49E0975F" w14:textId="77777777" w:rsidR="00377DBA" w:rsidRDefault="00377DBA">
      <w:pPr>
        <w:pStyle w:val="TOC1"/>
        <w:rPr>
          <w:rFonts w:asciiTheme="minorHAnsi" w:eastAsiaTheme="minorEastAsia" w:hAnsiTheme="minorHAnsi" w:cstheme="minorBidi"/>
          <w:b w:val="0"/>
          <w:snapToGrid/>
          <w:sz w:val="24"/>
          <w:szCs w:val="24"/>
          <w:lang w:eastAsia="ja-JP"/>
        </w:rPr>
      </w:pPr>
      <w:r>
        <w:t>E</w:t>
      </w:r>
      <w:r>
        <w:rPr>
          <w:rFonts w:asciiTheme="minorHAnsi" w:eastAsiaTheme="minorEastAsia" w:hAnsiTheme="minorHAnsi" w:cstheme="minorBidi"/>
          <w:b w:val="0"/>
          <w:snapToGrid/>
          <w:sz w:val="24"/>
          <w:szCs w:val="24"/>
          <w:lang w:eastAsia="ja-JP"/>
        </w:rPr>
        <w:tab/>
      </w:r>
      <w:r>
        <w:t>EXPERIMENTAL FRAMEWORK SCREENSHOTS</w:t>
      </w:r>
      <w:r>
        <w:tab/>
      </w:r>
      <w:r>
        <w:fldChar w:fldCharType="begin"/>
      </w:r>
      <w:r>
        <w:instrText xml:space="preserve"> PAGEREF _Toc468863090 \h </w:instrText>
      </w:r>
      <w:r>
        <w:fldChar w:fldCharType="separate"/>
      </w:r>
      <w:r>
        <w:t>56</w:t>
      </w:r>
      <w:r>
        <w:fldChar w:fldCharType="end"/>
      </w:r>
    </w:p>
    <w:p w14:paraId="481BEE0E" w14:textId="77777777" w:rsidR="00377DBA" w:rsidRDefault="00377DBA">
      <w:pPr>
        <w:pStyle w:val="TOC1"/>
        <w:rPr>
          <w:rFonts w:asciiTheme="minorHAnsi" w:eastAsiaTheme="minorEastAsia" w:hAnsiTheme="minorHAnsi" w:cstheme="minorBidi"/>
          <w:b w:val="0"/>
          <w:snapToGrid/>
          <w:sz w:val="24"/>
          <w:szCs w:val="24"/>
          <w:lang w:eastAsia="ja-JP"/>
        </w:rPr>
      </w:pPr>
      <w:r>
        <w:t>F</w:t>
      </w:r>
      <w:r>
        <w:rPr>
          <w:rFonts w:asciiTheme="minorHAnsi" w:eastAsiaTheme="minorEastAsia" w:hAnsiTheme="minorHAnsi" w:cstheme="minorBidi"/>
          <w:b w:val="0"/>
          <w:snapToGrid/>
          <w:sz w:val="24"/>
          <w:szCs w:val="24"/>
          <w:lang w:eastAsia="ja-JP"/>
        </w:rPr>
        <w:tab/>
      </w:r>
      <w:r>
        <w:t>EXPERIMENT INPUT DATA SAMPLE</w:t>
      </w:r>
      <w:r>
        <w:tab/>
      </w:r>
      <w:r>
        <w:fldChar w:fldCharType="begin"/>
      </w:r>
      <w:r>
        <w:instrText xml:space="preserve"> PAGEREF _Toc468863091 \h </w:instrText>
      </w:r>
      <w:r>
        <w:fldChar w:fldCharType="separate"/>
      </w:r>
      <w:r>
        <w:t>57</w:t>
      </w:r>
      <w:r>
        <w:fldChar w:fldCharType="end"/>
      </w:r>
    </w:p>
    <w:p w14:paraId="7288610E" w14:textId="77777777" w:rsidR="00377DBA" w:rsidRDefault="00377DBA">
      <w:pPr>
        <w:pStyle w:val="TOC1"/>
        <w:rPr>
          <w:rFonts w:asciiTheme="minorHAnsi" w:eastAsiaTheme="minorEastAsia" w:hAnsiTheme="minorHAnsi" w:cstheme="minorBidi"/>
          <w:b w:val="0"/>
          <w:snapToGrid/>
          <w:sz w:val="24"/>
          <w:szCs w:val="24"/>
          <w:lang w:eastAsia="ja-JP"/>
        </w:rPr>
      </w:pPr>
      <w:r>
        <w:t>G</w:t>
      </w:r>
      <w:r>
        <w:rPr>
          <w:rFonts w:asciiTheme="minorHAnsi" w:eastAsiaTheme="minorEastAsia" w:hAnsiTheme="minorHAnsi" w:cstheme="minorBidi"/>
          <w:b w:val="0"/>
          <w:snapToGrid/>
          <w:sz w:val="24"/>
          <w:szCs w:val="24"/>
          <w:lang w:eastAsia="ja-JP"/>
        </w:rPr>
        <w:tab/>
      </w:r>
      <w:r>
        <w:t>NOMENCLATURE</w:t>
      </w:r>
      <w:r>
        <w:tab/>
      </w:r>
      <w:r>
        <w:fldChar w:fldCharType="begin"/>
      </w:r>
      <w:r>
        <w:instrText xml:space="preserve"> PAGEREF _Toc468863092 \h </w:instrText>
      </w:r>
      <w:r>
        <w:fldChar w:fldCharType="separate"/>
      </w:r>
      <w:r>
        <w:t>60</w:t>
      </w:r>
      <w:r>
        <w:fldChar w:fldCharType="end"/>
      </w:r>
    </w:p>
    <w:p w14:paraId="75004B59" w14:textId="77777777" w:rsidR="00377DBA" w:rsidRDefault="00377DBA">
      <w:pPr>
        <w:pStyle w:val="TOC1"/>
        <w:rPr>
          <w:rFonts w:asciiTheme="minorHAnsi" w:eastAsiaTheme="minorEastAsia" w:hAnsiTheme="minorHAnsi" w:cstheme="minorBidi"/>
          <w:b w:val="0"/>
          <w:snapToGrid/>
          <w:sz w:val="24"/>
          <w:szCs w:val="24"/>
          <w:lang w:eastAsia="ja-JP"/>
        </w:rPr>
      </w:pPr>
      <w:r>
        <w:t>H</w:t>
      </w:r>
      <w:r>
        <w:rPr>
          <w:rFonts w:asciiTheme="minorHAnsi" w:eastAsiaTheme="minorEastAsia" w:hAnsiTheme="minorHAnsi" w:cstheme="minorBidi"/>
          <w:b w:val="0"/>
          <w:snapToGrid/>
          <w:sz w:val="24"/>
          <w:szCs w:val="24"/>
          <w:lang w:eastAsia="ja-JP"/>
        </w:rPr>
        <w:tab/>
      </w:r>
      <w:r>
        <w:t>BIOGRAPHIES</w:t>
      </w:r>
      <w:r>
        <w:tab/>
      </w:r>
      <w:r>
        <w:fldChar w:fldCharType="begin"/>
      </w:r>
      <w:r>
        <w:instrText xml:space="preserve"> PAGEREF _Toc468863093 \h </w:instrText>
      </w:r>
      <w:r>
        <w:fldChar w:fldCharType="separate"/>
      </w:r>
      <w:r>
        <w:t>61</w:t>
      </w:r>
      <w:r>
        <w:fldChar w:fldCharType="end"/>
      </w:r>
    </w:p>
    <w:p w14:paraId="27577983" w14:textId="77777777" w:rsidR="00377DBA" w:rsidRDefault="00377DBA">
      <w:pPr>
        <w:pStyle w:val="TOC2"/>
        <w:rPr>
          <w:rFonts w:asciiTheme="minorHAnsi" w:eastAsiaTheme="minorEastAsia" w:hAnsiTheme="minorHAnsi" w:cstheme="minorBidi"/>
          <w:b w:val="0"/>
          <w:snapToGrid/>
          <w:sz w:val="24"/>
          <w:szCs w:val="24"/>
          <w:lang w:eastAsia="ja-JP"/>
        </w:rPr>
      </w:pPr>
      <w:r>
        <w:t>Lucio Ortiz</w:t>
      </w:r>
      <w:r>
        <w:tab/>
      </w:r>
      <w:r>
        <w:fldChar w:fldCharType="begin"/>
      </w:r>
      <w:r>
        <w:instrText xml:space="preserve"> PAGEREF _Toc468863094 \h </w:instrText>
      </w:r>
      <w:r>
        <w:fldChar w:fldCharType="separate"/>
      </w:r>
      <w:r>
        <w:t>61</w:t>
      </w:r>
      <w:r>
        <w:fldChar w:fldCharType="end"/>
      </w:r>
    </w:p>
    <w:p w14:paraId="61DD6AE2" w14:textId="77777777" w:rsidR="00377DBA" w:rsidRDefault="00377DBA">
      <w:pPr>
        <w:pStyle w:val="TOC2"/>
        <w:rPr>
          <w:rFonts w:asciiTheme="minorHAnsi" w:eastAsiaTheme="minorEastAsia" w:hAnsiTheme="minorHAnsi" w:cstheme="minorBidi"/>
          <w:b w:val="0"/>
          <w:snapToGrid/>
          <w:sz w:val="24"/>
          <w:szCs w:val="24"/>
          <w:lang w:eastAsia="ja-JP"/>
        </w:rPr>
      </w:pPr>
      <w:r>
        <w:t>Robert Blazewicz</w:t>
      </w:r>
      <w:r>
        <w:tab/>
      </w:r>
      <w:r>
        <w:fldChar w:fldCharType="begin"/>
      </w:r>
      <w:r>
        <w:instrText xml:space="preserve"> PAGEREF _Toc468863095 \h </w:instrText>
      </w:r>
      <w:r>
        <w:fldChar w:fldCharType="separate"/>
      </w:r>
      <w:r>
        <w:t>61</w:t>
      </w:r>
      <w:r>
        <w:fldChar w:fldCharType="end"/>
      </w:r>
    </w:p>
    <w:p w14:paraId="65FDA656" w14:textId="1C53DAE8" w:rsidR="005E3C82" w:rsidRDefault="002E6D6D">
      <w:r w:rsidRPr="00B90EF0">
        <w:fldChar w:fldCharType="end"/>
      </w:r>
    </w:p>
    <w:p w14:paraId="0196EE33" w14:textId="0D4912C2" w:rsidR="00EB690E" w:rsidRDefault="00EB690E">
      <w:pPr>
        <w:tabs>
          <w:tab w:val="clear" w:pos="360"/>
          <w:tab w:val="clear" w:pos="720"/>
          <w:tab w:val="clear" w:pos="1080"/>
        </w:tabs>
        <w:spacing w:after="0" w:line="240" w:lineRule="auto"/>
        <w:jc w:val="left"/>
      </w:pPr>
      <w:r>
        <w:br w:type="page"/>
      </w:r>
    </w:p>
    <w:p w14:paraId="47615F9D" w14:textId="77777777" w:rsidR="00E139C0" w:rsidRDefault="00E139C0">
      <w:pPr>
        <w:tabs>
          <w:tab w:val="clear" w:pos="360"/>
          <w:tab w:val="clear" w:pos="720"/>
          <w:tab w:val="clear" w:pos="1080"/>
        </w:tabs>
        <w:spacing w:after="0" w:line="240" w:lineRule="auto"/>
        <w:jc w:val="left"/>
      </w:pPr>
    </w:p>
    <w:p w14:paraId="06299CBD" w14:textId="472C17B9" w:rsidR="00556F2A" w:rsidRPr="00AE2B0E" w:rsidRDefault="00556F2A">
      <w:pPr>
        <w:tabs>
          <w:tab w:val="clear" w:pos="360"/>
          <w:tab w:val="clear" w:pos="720"/>
          <w:tab w:val="clear" w:pos="1080"/>
        </w:tabs>
        <w:spacing w:after="0" w:line="240" w:lineRule="auto"/>
        <w:jc w:val="left"/>
      </w:pPr>
      <w:r w:rsidRPr="00AE2B0E">
        <w:br w:type="page"/>
      </w:r>
    </w:p>
    <w:p w14:paraId="4D32735C" w14:textId="77777777" w:rsidR="00556F2A" w:rsidRPr="00AE2B0E" w:rsidRDefault="00556F2A">
      <w:pPr>
        <w:sectPr w:rsidR="00556F2A" w:rsidRPr="00AE2B0E" w:rsidSect="00421808">
          <w:headerReference w:type="even" r:id="rId9"/>
          <w:headerReference w:type="default" r:id="rId10"/>
          <w:footerReference w:type="even" r:id="rId11"/>
          <w:footerReference w:type="default" r:id="rId12"/>
          <w:type w:val="evenPage"/>
          <w:pgSz w:w="12240" w:h="15840" w:code="1"/>
          <w:pgMar w:top="1039" w:right="1440" w:bottom="1040" w:left="1440" w:header="679" w:footer="594" w:gutter="0"/>
          <w:pgNumType w:fmt="lowerRoman" w:start="1"/>
          <w:cols w:space="540"/>
          <w:docGrid w:linePitch="299"/>
        </w:sectPr>
      </w:pPr>
    </w:p>
    <w:p w14:paraId="6361CA72" w14:textId="7B958EF6" w:rsidR="00E406C5" w:rsidRPr="00800F89" w:rsidRDefault="00E406C5" w:rsidP="00113AF9">
      <w:pPr>
        <w:spacing w:after="120" w:line="240" w:lineRule="auto"/>
        <w:jc w:val="center"/>
        <w:rPr>
          <w:b/>
        </w:rPr>
      </w:pPr>
      <w:bookmarkStart w:id="1" w:name="_Toc468863048"/>
      <w:r w:rsidRPr="00800F89">
        <w:rPr>
          <w:b/>
        </w:rPr>
        <w:lastRenderedPageBreak/>
        <w:t xml:space="preserve">Modeling &amp; Simulation </w:t>
      </w:r>
      <w:r w:rsidR="00800F89" w:rsidRPr="00800F89">
        <w:rPr>
          <w:b/>
        </w:rPr>
        <w:t xml:space="preserve">Development </w:t>
      </w:r>
      <w:r w:rsidRPr="00800F89">
        <w:rPr>
          <w:b/>
        </w:rPr>
        <w:t>Platform</w:t>
      </w:r>
    </w:p>
    <w:p w14:paraId="39A05E97" w14:textId="77777777" w:rsidR="00E406C5" w:rsidRDefault="00E406C5" w:rsidP="00E406C5">
      <w:pPr>
        <w:spacing w:after="0" w:line="240" w:lineRule="auto"/>
        <w:jc w:val="center"/>
      </w:pPr>
      <w:r>
        <w:t xml:space="preserve">DEVS-Suite Simulator, 2015 — </w:t>
      </w:r>
      <w:r w:rsidRPr="0050694F">
        <w:t>3.0.0</w:t>
      </w:r>
    </w:p>
    <w:p w14:paraId="5859A544" w14:textId="0D5E4CCA" w:rsidR="00E406C5" w:rsidRDefault="00E406C5" w:rsidP="00E406C5">
      <w:pPr>
        <w:spacing w:after="0" w:line="240" w:lineRule="auto"/>
        <w:ind w:left="360"/>
        <w:jc w:val="center"/>
      </w:pPr>
      <w:r w:rsidRPr="0050694F">
        <w:t>The Arizona Center for Integrative</w:t>
      </w:r>
      <w:r w:rsidR="006553A1">
        <w:t xml:space="preserve"> Modeling and Simulation</w:t>
      </w:r>
    </w:p>
    <w:p w14:paraId="0225F673" w14:textId="77777777" w:rsidR="00E406C5" w:rsidRDefault="00E406C5" w:rsidP="00113AF9">
      <w:pPr>
        <w:spacing w:line="240" w:lineRule="auto"/>
        <w:ind w:left="720"/>
        <w:jc w:val="center"/>
      </w:pPr>
      <w:hyperlink r:id="rId13" w:history="1">
        <w:r w:rsidRPr="00AE57A4">
          <w:rPr>
            <w:rStyle w:val="Hyperlink"/>
          </w:rPr>
          <w:t>http://acims.asu.edu/software/devs-suite/</w:t>
        </w:r>
      </w:hyperlink>
    </w:p>
    <w:p w14:paraId="78C803CE" w14:textId="315A6E0F" w:rsidR="003D6A17" w:rsidRDefault="00030624" w:rsidP="00CF2B02">
      <w:pPr>
        <w:pStyle w:val="Heading1"/>
      </w:pPr>
      <w:r>
        <w:t>INTRODUCTION</w:t>
      </w:r>
      <w:bookmarkEnd w:id="1"/>
    </w:p>
    <w:p w14:paraId="2C46E7BA" w14:textId="02AD3FD4" w:rsidR="00A54F45" w:rsidRPr="00977901" w:rsidRDefault="00A54F45" w:rsidP="00EB47F4">
      <w:r w:rsidRPr="00977901">
        <w:t xml:space="preserve">Looking at the cutaway figure on the cover </w:t>
      </w:r>
      <w:r>
        <w:t xml:space="preserve">page of this document </w:t>
      </w:r>
      <w:r w:rsidRPr="00977901">
        <w:t>of a turbojet engine, one can see the complexity of all the separate systems involved, working together, to ultimately achieve the end result of thrust</w:t>
      </w:r>
      <w:r w:rsidR="00B86055">
        <w:t xml:space="preserve">. </w:t>
      </w:r>
      <w:r w:rsidRPr="00977901">
        <w:t>In order to begin modeling and simulating this system of systems, a higher level of abstraction will initially need to be taken, in order to reduce some of the complexity of the model, yet still provide a high enough resolution of which the data gathered will be useful</w:t>
      </w:r>
      <w:r w:rsidR="00B86055">
        <w:t xml:space="preserve">. </w:t>
      </w:r>
      <w:r w:rsidRPr="00977901">
        <w:t>The components in the abstraction layers can then be separated even further as expertise and research allows, to provide in-depth details which will enhance the accuracy of the model</w:t>
      </w:r>
      <w:r w:rsidR="00B86055">
        <w:t xml:space="preserve">. </w:t>
      </w:r>
      <w:r w:rsidRPr="00977901">
        <w:t>We will follow George Klir’s system framework</w:t>
      </w:r>
      <w:r w:rsidR="009A1C52">
        <w:rPr>
          <w:noProof/>
        </w:rPr>
        <w:t xml:space="preserve"> </w:t>
      </w:r>
      <w:r w:rsidR="009A1C52" w:rsidRPr="00341C63">
        <w:rPr>
          <w:noProof/>
        </w:rPr>
        <w:t>[3]</w:t>
      </w:r>
      <w:r w:rsidRPr="00977901">
        <w:t xml:space="preserve"> as noted in </w:t>
      </w:r>
      <w:r>
        <w:fldChar w:fldCharType="begin"/>
      </w:r>
      <w:r>
        <w:instrText xml:space="preserve"> REF _Ref455316384 \h </w:instrText>
      </w:r>
      <w:r>
        <w:fldChar w:fldCharType="separate"/>
      </w:r>
      <w:r w:rsidR="00377DBA" w:rsidRPr="007F42B4">
        <w:t xml:space="preserve">Table </w:t>
      </w:r>
      <w:r w:rsidR="00377DBA">
        <w:rPr>
          <w:noProof/>
        </w:rPr>
        <w:t>1</w:t>
      </w:r>
      <w:r>
        <w:fldChar w:fldCharType="end"/>
      </w:r>
      <w:r w:rsidRPr="00977901">
        <w:t xml:space="preserve"> below, and develop our model specifications</w:t>
      </w:r>
      <w:r w:rsidR="00B86055">
        <w:t xml:space="preserve">. </w:t>
      </w:r>
      <w:r w:rsidRPr="00977901">
        <w:t>The idea here is to break the system of systems down into smaller components, then couple these together to represent the complete turbojet system</w:t>
      </w:r>
      <w:r w:rsidR="00B86055">
        <w:t xml:space="preserve">. </w:t>
      </w:r>
      <w:r w:rsidRPr="00977901">
        <w:t xml:space="preserve">A schematic of the initial component breakdown is shown below in </w:t>
      </w:r>
      <w:r>
        <w:fldChar w:fldCharType="begin"/>
      </w:r>
      <w:r>
        <w:instrText xml:space="preserve"> REF _Ref455316251 \h </w:instrText>
      </w:r>
      <w:r>
        <w:fldChar w:fldCharType="separate"/>
      </w:r>
      <w:r w:rsidR="00377DBA">
        <w:t xml:space="preserve">Figure </w:t>
      </w:r>
      <w:r w:rsidR="00377DBA">
        <w:rPr>
          <w:noProof/>
        </w:rPr>
        <w:t>1</w:t>
      </w:r>
      <w:r>
        <w:fldChar w:fldCharType="end"/>
      </w:r>
      <w:r>
        <w:t>.</w:t>
      </w:r>
    </w:p>
    <w:p w14:paraId="7A1E1B9B" w14:textId="3E3BFC92" w:rsidR="00A54F45" w:rsidRDefault="001612DD" w:rsidP="00CF2B02">
      <w:pPr>
        <w:pStyle w:val="Caption"/>
      </w:pPr>
      <w:r w:rsidRPr="00D11B7B">
        <w:rPr>
          <w:noProof/>
          <w:snapToGrid/>
          <w:lang w:eastAsia="ja-JP"/>
        </w:rPr>
        <w:drawing>
          <wp:inline distT="0" distB="0" distL="0" distR="0" wp14:anchorId="30202397" wp14:editId="6FC9116C">
            <wp:extent cx="3518535" cy="1457567"/>
            <wp:effectExtent l="0" t="0" r="12065" b="0"/>
            <wp:docPr id="1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4">
                      <a:extLst>
                        <a:ext uri="{28A0092B-C50C-407E-A947-70E740481C1C}">
                          <a14:useLocalDpi xmlns:a14="http://schemas.microsoft.com/office/drawing/2010/main" val="0"/>
                        </a:ext>
                      </a:extLst>
                    </a:blip>
                    <a:srcRect l="14976" t="1141" r="12381" b="6400"/>
                    <a:stretch/>
                  </pic:blipFill>
                  <pic:spPr bwMode="auto">
                    <a:xfrm>
                      <a:off x="0" y="0"/>
                      <a:ext cx="3558133" cy="1473971"/>
                    </a:xfrm>
                    <a:prstGeom prst="rect">
                      <a:avLst/>
                    </a:prstGeom>
                    <a:noFill/>
                    <a:ln>
                      <a:noFill/>
                    </a:ln>
                    <a:extLst>
                      <a:ext uri="{53640926-AAD7-44D8-BBD7-CCE9431645EC}">
                        <a14:shadowObscured xmlns:a14="http://schemas.microsoft.com/office/drawing/2010/main"/>
                      </a:ext>
                    </a:extLst>
                  </pic:spPr>
                </pic:pic>
              </a:graphicData>
            </a:graphic>
          </wp:inline>
        </w:drawing>
      </w:r>
    </w:p>
    <w:p w14:paraId="70160311" w14:textId="4444859E" w:rsidR="00A54F45" w:rsidRPr="00977901" w:rsidRDefault="00A54F45" w:rsidP="00CF2B02">
      <w:pPr>
        <w:pStyle w:val="Caption"/>
        <w:rPr>
          <w:rFonts w:eastAsia="Libre Baskerville"/>
        </w:rPr>
      </w:pPr>
      <w:bookmarkStart w:id="2" w:name="_Ref455316251"/>
      <w:bookmarkStart w:id="3" w:name="_Ref457299530"/>
      <w:bookmarkStart w:id="4" w:name="_Toc468863004"/>
      <w:r>
        <w:t xml:space="preserve">Figure </w:t>
      </w:r>
      <w:fldSimple w:instr=" SEQ Figure \* ARABIC ">
        <w:r w:rsidR="00377DBA">
          <w:rPr>
            <w:noProof/>
          </w:rPr>
          <w:t>1</w:t>
        </w:r>
      </w:fldSimple>
      <w:bookmarkEnd w:id="2"/>
      <w:r>
        <w:t>:  Model of Turbojet Components &amp; Stages</w:t>
      </w:r>
      <w:bookmarkEnd w:id="3"/>
      <w:bookmarkEnd w:id="4"/>
    </w:p>
    <w:p w14:paraId="38400914" w14:textId="5675CFB5" w:rsidR="00A54F45" w:rsidRPr="00977901" w:rsidRDefault="00A54F45">
      <w:r w:rsidRPr="00977901">
        <w:t>The main components shown above are complex, and each will begin at some level of abstraction as well, yet show enough behavioral characteristics so as to provide a sufficient model and analysis of the simulation</w:t>
      </w:r>
      <w:r w:rsidR="00B86055">
        <w:t>.</w:t>
      </w:r>
    </w:p>
    <w:p w14:paraId="0BA91B7C" w14:textId="00AE263A" w:rsidR="009E26DD" w:rsidRDefault="00A54F45">
      <w:r w:rsidRPr="00977901">
        <w:t>In order to achieve our goal of developing a simulation which provides information on the thrust output from a turbojet, and analyze the fuel consumption, we will need measurable characteristics</w:t>
      </w:r>
      <w:r w:rsidR="00B86055">
        <w:t xml:space="preserve">. </w:t>
      </w:r>
      <w:r w:rsidRPr="00977901">
        <w:t>We will thus follow the thermodynamic flow characteristics of (air) mass and fuel flow through the various stages of the turbojet aircraft engine, and analyze how the results of thrust and fuel flow are affected by varying the input parameters</w:t>
      </w:r>
      <w:r w:rsidR="00B86055">
        <w:t xml:space="preserve">. </w:t>
      </w:r>
      <w:r w:rsidRPr="00977901">
        <w:t xml:space="preserve">A sample set of stages is represented in </w:t>
      </w:r>
      <w:r>
        <w:fldChar w:fldCharType="begin"/>
      </w:r>
      <w:r>
        <w:instrText xml:space="preserve"> REF _Ref455316251 \h </w:instrText>
      </w:r>
      <w:r>
        <w:fldChar w:fldCharType="separate"/>
      </w:r>
      <w:r w:rsidR="00377DBA">
        <w:t xml:space="preserve">Figure </w:t>
      </w:r>
      <w:r w:rsidR="00377DBA">
        <w:rPr>
          <w:noProof/>
        </w:rPr>
        <w:t>1</w:t>
      </w:r>
      <w:r>
        <w:fldChar w:fldCharType="end"/>
      </w:r>
      <w:r w:rsidRPr="00977901">
        <w:t xml:space="preserve"> above with inputs/outputs traversing between components, (shown by numbered stages of the system)</w:t>
      </w:r>
      <w:r w:rsidR="00B86055">
        <w:t xml:space="preserve">. </w:t>
      </w:r>
      <w:r w:rsidRPr="00977901">
        <w:t xml:space="preserve">As was mentioned earlier, the intent is to provide aircraft engines for supersonic commercial transport over land, and thus the input parameters will be the flight speed (Mach number), which will give us the information of the air mass flow, as well as initial </w:t>
      </w:r>
      <w:r w:rsidRPr="00977901">
        <w:lastRenderedPageBreak/>
        <w:t>characteristics of the turbojet engine components, (initial states)</w:t>
      </w:r>
      <w:r w:rsidR="00B86055">
        <w:t xml:space="preserve">. </w:t>
      </w:r>
      <w:r w:rsidRPr="00977901">
        <w:t>The measured, output results will be the characteristics of the flow and the effects of the various flight speeds and be measured by (specific) thrust, and Thrust Specific Fuel Consumption (TSFC), in addition to the turbojet efficienc</w:t>
      </w:r>
      <w:r w:rsidR="009D7F42">
        <w:t>ies</w:t>
      </w:r>
      <w:r w:rsidR="00B86055">
        <w:t xml:space="preserve">. </w:t>
      </w:r>
    </w:p>
    <w:p w14:paraId="425BA4E6" w14:textId="77777777" w:rsidR="009E26DD" w:rsidRPr="00421808" w:rsidRDefault="009E26DD" w:rsidP="00EB47F4">
      <w:pPr>
        <w:pStyle w:val="Heading2"/>
      </w:pPr>
      <w:bookmarkStart w:id="5" w:name="_Toc468863049"/>
      <w:r w:rsidRPr="00421808">
        <w:t xml:space="preserve">Motivation for DEVS-Suite </w:t>
      </w:r>
      <w:r w:rsidR="001B786D">
        <w:t xml:space="preserve">Experimental </w:t>
      </w:r>
      <w:r w:rsidRPr="00421808">
        <w:t>Framework</w:t>
      </w:r>
      <w:bookmarkEnd w:id="5"/>
    </w:p>
    <w:p w14:paraId="50D1F32E" w14:textId="77777777" w:rsidR="00340DF2" w:rsidRPr="00421808" w:rsidRDefault="00847EFA" w:rsidP="00EB47F4">
      <w:r w:rsidRPr="00421808">
        <w:t>Reflecting once again on our goals for this project, we restate that we want to be able to model a complex system of systems, and simulate a complex system of systems</w:t>
      </w:r>
      <w:r w:rsidR="00B86055">
        <w:t xml:space="preserve">. </w:t>
      </w:r>
      <w:r w:rsidRPr="00421808">
        <w:t>At this point in time, we have no idea what the model is to look like</w:t>
      </w:r>
      <w:r w:rsidR="00B86055">
        <w:t xml:space="preserve">. </w:t>
      </w:r>
      <w:r w:rsidRPr="00421808">
        <w:t>This gives no knowledge to the simulation portion of our framework, and thus no direct c</w:t>
      </w:r>
      <w:r w:rsidR="00340DF2" w:rsidRPr="00421808">
        <w:t>ouplings can be formed</w:t>
      </w:r>
      <w:r w:rsidR="00B86055">
        <w:t xml:space="preserve">. </w:t>
      </w:r>
      <w:r w:rsidR="00340DF2" w:rsidRPr="00421808">
        <w:t>In fact, this is exactly as we want to proceed</w:t>
      </w:r>
      <w:r w:rsidR="00B86055">
        <w:t xml:space="preserve">. </w:t>
      </w:r>
      <w:r w:rsidR="00340DF2" w:rsidRPr="00421808">
        <w:t>Decoupling of the model from the experimentation (simulation) of the framework is key to providing a research tool which can accommodate any complex system of systems</w:t>
      </w:r>
      <w:r w:rsidR="00B86055">
        <w:t xml:space="preserve">. </w:t>
      </w:r>
      <w:r w:rsidR="00340DF2" w:rsidRPr="00421808">
        <w:t xml:space="preserve">If there was a </w:t>
      </w:r>
      <w:r w:rsidR="0082251E" w:rsidRPr="00421808">
        <w:t>hard-coded</w:t>
      </w:r>
      <w:r w:rsidR="00340DF2" w:rsidRPr="00421808">
        <w:t xml:space="preserve"> model architecture in which the simulator was limited to, there would impose much limitation on the capability and flexibility of the research framework</w:t>
      </w:r>
      <w:r w:rsidR="00B86055">
        <w:t xml:space="preserve">. </w:t>
      </w:r>
      <w:r w:rsidR="00340DF2" w:rsidRPr="00421808">
        <w:t>We aim to offer the most flexible, maintainable, and capable research framework for any type of complex network of system interactions.</w:t>
      </w:r>
    </w:p>
    <w:p w14:paraId="216B0D92" w14:textId="59397683" w:rsidR="00B9419F" w:rsidRPr="00421808" w:rsidRDefault="00340DF2">
      <w:r w:rsidRPr="00421808">
        <w:t>We have researched some design tools, more specific to the goal of simulating our turbojet engine and have decided that there are either limitations, restrictions on the design/development/alteration of the models, or tools that may exist but are not readily available as research tools, (i.e. In-house, private simulation tools)</w:t>
      </w:r>
      <w:r w:rsidR="00B86055">
        <w:t xml:space="preserve">. </w:t>
      </w:r>
      <w:r w:rsidRPr="00421808">
        <w:t>The American Institute of Aeronautics and Astronautics does provide a somewhat capable tool for turbojet engine research, however, this is not a fully automated tool</w:t>
      </w:r>
      <w:r w:rsidR="00B9419F" w:rsidRPr="00421808">
        <w:t xml:space="preserve"> for simulations in which we desire</w:t>
      </w:r>
      <w:r w:rsidRPr="00421808">
        <w:t xml:space="preserve">, </w:t>
      </w:r>
      <w:r w:rsidR="00B17158" w:rsidRPr="00421808">
        <w:t xml:space="preserve">(i.e. </w:t>
      </w:r>
      <w:r w:rsidRPr="00421808">
        <w:t xml:space="preserve">does not allow the flexibility to design one’s own models, add/manipulate models for optimization, or otherwise </w:t>
      </w:r>
      <w:r w:rsidR="00B9419F" w:rsidRPr="00421808">
        <w:t>customize the modelling process</w:t>
      </w:r>
      <w:r w:rsidR="00B17158" w:rsidRPr="00421808">
        <w:t>)</w:t>
      </w:r>
      <w:r w:rsidR="00B86055">
        <w:t xml:space="preserve">. </w:t>
      </w:r>
      <w:r w:rsidR="00B9419F" w:rsidRPr="00421808">
        <w:t>The tool is</w:t>
      </w:r>
      <w:r w:rsidR="00B17158" w:rsidRPr="00421808">
        <w:t xml:space="preserve"> very</w:t>
      </w:r>
      <w:r w:rsidR="00B9419F" w:rsidRPr="00421808">
        <w:t xml:space="preserve"> capable to provide verification data to even</w:t>
      </w:r>
      <w:r w:rsidR="00B17158" w:rsidRPr="00421808">
        <w:t xml:space="preserve">tually compare the simulation data from the proposed </w:t>
      </w:r>
      <w:r w:rsidR="00B9419F" w:rsidRPr="00421808">
        <w:t>framework</w:t>
      </w:r>
      <w:r w:rsidR="00B17158" w:rsidRPr="00421808">
        <w:t>,</w:t>
      </w:r>
      <w:r w:rsidR="00B9419F" w:rsidRPr="00421808">
        <w:t xml:space="preserve"> </w:t>
      </w:r>
      <w:r w:rsidR="00B17158" w:rsidRPr="00421808">
        <w:t xml:space="preserve">yet </w:t>
      </w:r>
      <w:r w:rsidR="00B9419F" w:rsidRPr="00421808">
        <w:t>to be designed</w:t>
      </w:r>
      <w:r w:rsidR="00B17158" w:rsidRPr="00421808">
        <w:t>, and allow a measurement of</w:t>
      </w:r>
      <w:r w:rsidR="00B9419F" w:rsidRPr="00421808">
        <w:t xml:space="preserve"> accuracy.</w:t>
      </w:r>
    </w:p>
    <w:p w14:paraId="129643E3" w14:textId="77777777" w:rsidR="00304303" w:rsidRPr="00421808" w:rsidRDefault="00304303" w:rsidP="00EB47F4">
      <w:pPr>
        <w:pStyle w:val="Heading2"/>
      </w:pPr>
      <w:bookmarkStart w:id="6" w:name="_Toc468863050"/>
      <w:r w:rsidRPr="00421808">
        <w:t>Problem Approach</w:t>
      </w:r>
      <w:bookmarkEnd w:id="6"/>
    </w:p>
    <w:p w14:paraId="29B7050D" w14:textId="1976D250" w:rsidR="0020175E" w:rsidRPr="00421808" w:rsidRDefault="00B9419F" w:rsidP="00EB47F4">
      <w:r w:rsidRPr="00421808">
        <w:t xml:space="preserve">It is with </w:t>
      </w:r>
      <w:r w:rsidR="00304303" w:rsidRPr="00421808">
        <w:t>the previously mentioned</w:t>
      </w:r>
      <w:r w:rsidRPr="00421808">
        <w:t xml:space="preserve"> information that we cho</w:t>
      </w:r>
      <w:r w:rsidR="00304303" w:rsidRPr="00421808">
        <w:t>o</w:t>
      </w:r>
      <w:r w:rsidRPr="00421808">
        <w:t>se to look at the DEVS-Suite</w:t>
      </w:r>
      <w:r w:rsidR="001B786D">
        <w:t xml:space="preserve"> Experimental</w:t>
      </w:r>
      <w:r w:rsidRPr="00421808">
        <w:t xml:space="preserve"> framework to provide the platform for our research tool</w:t>
      </w:r>
      <w:r w:rsidR="00B86055">
        <w:t xml:space="preserve">. </w:t>
      </w:r>
      <w:r w:rsidR="001B2BFB" w:rsidRPr="00421808">
        <w:t>The modeling formalisms for a complex network of system components will not necessarily be known at the onset of a project initiation</w:t>
      </w:r>
      <w:r w:rsidR="00B86055">
        <w:t xml:space="preserve">. </w:t>
      </w:r>
      <w:r w:rsidR="001B2BFB" w:rsidRPr="00421808">
        <w:t>We need a modeling and simulation platform which can at least accommodate each basic modeling formalism and simulate them appropriately, (i.e. discrete time (DTSS), continuous (DESS), and discrete event systems (DEVS))</w:t>
      </w:r>
      <w:r w:rsidR="00B86055">
        <w:t xml:space="preserve">. </w:t>
      </w:r>
      <w:r w:rsidR="0050405E" w:rsidRPr="00421808">
        <w:t>The DEVS-Suite</w:t>
      </w:r>
      <w:r w:rsidR="001B786D">
        <w:t xml:space="preserve"> Experimental framework</w:t>
      </w:r>
      <w:r w:rsidR="0050405E" w:rsidRPr="00421808">
        <w:t xml:space="preserve"> is inherently designed to allow “Formalism Transformation”</w:t>
      </w:r>
      <w:r w:rsidR="0050405E" w:rsidRPr="00421808">
        <w:rPr>
          <w:noProof/>
        </w:rPr>
        <w:t xml:space="preserve"> </w:t>
      </w:r>
      <w:r w:rsidR="009A1C52" w:rsidRPr="00341C63">
        <w:rPr>
          <w:noProof/>
        </w:rPr>
        <w:t>[4]</w:t>
      </w:r>
      <w:r w:rsidR="00B86055">
        <w:t xml:space="preserve">. </w:t>
      </w:r>
      <w:r w:rsidR="0050405E" w:rsidRPr="00421808">
        <w:t>Formalism transformation allows the mapping from one formalism to another, either to add efficiency, or the details lacking in one formalism to appropriately describe the model and its environment correctly</w:t>
      </w:r>
      <w:r w:rsidR="00B86055">
        <w:t xml:space="preserve">. </w:t>
      </w:r>
      <w:r w:rsidR="0020175E" w:rsidRPr="00421808">
        <w:t xml:space="preserve">An interpretation of these different types </w:t>
      </w:r>
      <w:r w:rsidR="00807E33" w:rsidRPr="00421808">
        <w:t xml:space="preserve">of mappings </w:t>
      </w:r>
      <w:r w:rsidR="00B87CA2">
        <w:t>c</w:t>
      </w:r>
      <w:r w:rsidR="00807E33" w:rsidRPr="00421808">
        <w:t>an be seen below</w:t>
      </w:r>
      <w:r w:rsidR="00B87CA2">
        <w:t xml:space="preserve"> in </w:t>
      </w:r>
      <w:r w:rsidR="00B87CA2">
        <w:fldChar w:fldCharType="begin"/>
      </w:r>
      <w:r w:rsidR="00B87CA2">
        <w:instrText xml:space="preserve"> REF _Ref467756574 \h </w:instrText>
      </w:r>
      <w:r w:rsidR="00F90AB5">
        <w:instrText xml:space="preserve"> \* MERGEFORMAT </w:instrText>
      </w:r>
      <w:r w:rsidR="00B87CA2">
        <w:fldChar w:fldCharType="separate"/>
      </w:r>
      <w:r w:rsidR="00377DBA">
        <w:t xml:space="preserve">Figure </w:t>
      </w:r>
      <w:r w:rsidR="00377DBA">
        <w:rPr>
          <w:noProof/>
        </w:rPr>
        <w:t>2</w:t>
      </w:r>
      <w:r w:rsidR="00B87CA2">
        <w:fldChar w:fldCharType="end"/>
      </w:r>
      <w:r w:rsidR="00807E33" w:rsidRPr="00421808">
        <w:t>.</w:t>
      </w:r>
      <w:r w:rsidR="0020175E" w:rsidRPr="00421808">
        <w:t xml:space="preserve"> </w:t>
      </w:r>
      <w:r w:rsidR="009A1C52" w:rsidRPr="00341C63">
        <w:rPr>
          <w:noProof/>
        </w:rPr>
        <w:t>[5]</w:t>
      </w:r>
      <w:r w:rsidR="0020175E" w:rsidRPr="00421808">
        <w:t>.</w:t>
      </w:r>
    </w:p>
    <w:p w14:paraId="3B179B88" w14:textId="0EABED2D" w:rsidR="004956AC" w:rsidRDefault="001612DD" w:rsidP="00CF2B02">
      <w:pPr>
        <w:pStyle w:val="Caption"/>
      </w:pPr>
      <w:r w:rsidRPr="00D11B7B">
        <w:rPr>
          <w:noProof/>
          <w:snapToGrid/>
          <w:lang w:eastAsia="ja-JP"/>
        </w:rPr>
        <w:lastRenderedPageBreak/>
        <w:drawing>
          <wp:inline distT="0" distB="0" distL="0" distR="0" wp14:anchorId="5C021EE3" wp14:editId="1A9AE497">
            <wp:extent cx="2333625" cy="4061845"/>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41938" cy="4076314"/>
                    </a:xfrm>
                    <a:prstGeom prst="rect">
                      <a:avLst/>
                    </a:prstGeom>
                    <a:noFill/>
                    <a:ln>
                      <a:noFill/>
                    </a:ln>
                  </pic:spPr>
                </pic:pic>
              </a:graphicData>
            </a:graphic>
          </wp:inline>
        </w:drawing>
      </w:r>
    </w:p>
    <w:p w14:paraId="13B6739F" w14:textId="1E612C30" w:rsidR="00B17158" w:rsidRPr="00B17158" w:rsidRDefault="004956AC" w:rsidP="00CF2B02">
      <w:pPr>
        <w:pStyle w:val="Caption"/>
      </w:pPr>
      <w:bookmarkStart w:id="7" w:name="_Ref467756574"/>
      <w:bookmarkStart w:id="8" w:name="_Ref468022172"/>
      <w:bookmarkStart w:id="9" w:name="_Toc468863005"/>
      <w:r>
        <w:t xml:space="preserve">Figure </w:t>
      </w:r>
      <w:fldSimple w:instr=" SEQ Figure \* ARABIC ">
        <w:r w:rsidR="00377DBA">
          <w:rPr>
            <w:noProof/>
          </w:rPr>
          <w:t>2</w:t>
        </w:r>
      </w:fldSimple>
      <w:bookmarkEnd w:id="7"/>
      <w:r>
        <w:t>:  Multiformalism System Coupling Interpretations</w:t>
      </w:r>
      <w:bookmarkEnd w:id="8"/>
      <w:bookmarkEnd w:id="9"/>
    </w:p>
    <w:p w14:paraId="5D27B05B" w14:textId="0E888E01" w:rsidR="00A54F45" w:rsidRDefault="00B17158">
      <w:r>
        <w:t>As we can see from the mappings, if our framework is able to accommodate all three basic formalisms, and map from one to another, then we can design our system model, and its component models with the flexibility of using discrete time, differential equations (continuous), or a discrete event system specification</w:t>
      </w:r>
      <w:r w:rsidR="00B86055">
        <w:t xml:space="preserve">. </w:t>
      </w:r>
      <w:r>
        <w:t>The discrete event system specification, as we will explain soon, provides unique advantages of common abstraction methods which offer the benefits of a broader range of experimental exploration and, in most cases, increased simulation efficiencies</w:t>
      </w:r>
      <w:r w:rsidR="00B86055">
        <w:t xml:space="preserve">. </w:t>
      </w:r>
      <w:r w:rsidR="00155492">
        <w:t>Hence, t</w:t>
      </w:r>
      <w:r w:rsidR="00A54F45" w:rsidRPr="00977901">
        <w:t>he scope of the project will include a DEVS model and simulation approach, utilizing the DEVS-Suite</w:t>
      </w:r>
      <w:r w:rsidR="001B786D">
        <w:t xml:space="preserve"> Experimental framework,</w:t>
      </w:r>
      <w:r w:rsidR="00A54F45" w:rsidRPr="00977901">
        <w:t xml:space="preserve"> modeling and simulation application</w:t>
      </w:r>
      <w:r w:rsidR="00B86055">
        <w:t xml:space="preserve">. </w:t>
      </w:r>
      <w:r w:rsidR="00A54F45" w:rsidRPr="00977901">
        <w:t>We can</w:t>
      </w:r>
      <w:r w:rsidR="00155492">
        <w:t xml:space="preserve"> now</w:t>
      </w:r>
      <w:r w:rsidR="00A54F45" w:rsidRPr="00977901">
        <w:t xml:space="preserve"> begin to formulate our model specification, (as noted in </w:t>
      </w:r>
      <w:r w:rsidR="00A54F45">
        <w:fldChar w:fldCharType="begin"/>
      </w:r>
      <w:r w:rsidR="00A54F45">
        <w:instrText xml:space="preserve"> REF _Ref455316384 \h </w:instrText>
      </w:r>
      <w:r w:rsidR="00A54F45">
        <w:fldChar w:fldCharType="separate"/>
      </w:r>
      <w:r w:rsidR="00377DBA" w:rsidRPr="007F42B4">
        <w:t xml:space="preserve">Table </w:t>
      </w:r>
      <w:r w:rsidR="00377DBA">
        <w:rPr>
          <w:noProof/>
        </w:rPr>
        <w:t>1</w:t>
      </w:r>
      <w:r w:rsidR="00A54F45">
        <w:fldChar w:fldCharType="end"/>
      </w:r>
      <w:r w:rsidR="00A54F45" w:rsidRPr="00977901">
        <w:t>)</w:t>
      </w:r>
      <w:r w:rsidR="00855F1E">
        <w:t>, following George Klir’s system framework</w:t>
      </w:r>
      <w:r w:rsidR="00351E4A">
        <w:t xml:space="preserve"> </w:t>
      </w:r>
      <w:r w:rsidR="009A1C52" w:rsidRPr="00341C63">
        <w:rPr>
          <w:noProof/>
        </w:rPr>
        <w:t>[3]</w:t>
      </w:r>
      <w:r w:rsidR="00A54F45" w:rsidRPr="00977901">
        <w:t>.</w:t>
      </w:r>
    </w:p>
    <w:p w14:paraId="219AC733" w14:textId="77777777" w:rsidR="00E22D56" w:rsidRPr="00977901" w:rsidRDefault="00E22D56" w:rsidP="00E22D56">
      <w:r w:rsidRPr="00977901">
        <w:t>The fundamental types of problems for systems in modeling and simulation will be considered for this project, according to</w:t>
      </w:r>
      <w:r>
        <w:t xml:space="preserve"> Zeigler, Praehofer and Kim in “</w:t>
      </w:r>
      <w:r w:rsidRPr="00373AC2">
        <w:t>Theory of Modeling and Simulation, 2n</w:t>
      </w:r>
      <w:r>
        <w:t>d Ed.”</w:t>
      </w:r>
      <w:r w:rsidRPr="00373AC2">
        <w:t xml:space="preserve"> </w:t>
      </w:r>
      <w:r w:rsidRPr="00341C63">
        <w:rPr>
          <w:noProof/>
        </w:rPr>
        <w:t>[5]</w:t>
      </w:r>
      <w:r>
        <w:t xml:space="preserve">. </w:t>
      </w:r>
      <w:r w:rsidRPr="00977901">
        <w:t>Three fundamental types attempt to classify a system</w:t>
      </w:r>
      <w:r>
        <w:t xml:space="preserve">. </w:t>
      </w:r>
      <w:r w:rsidRPr="00977901">
        <w:t>In the case of the turbojet engine for supersonic commercial transport, the system falls partially into all three categories and thus, each domain will be explored</w:t>
      </w:r>
      <w:r>
        <w:t>.</w:t>
      </w:r>
    </w:p>
    <w:p w14:paraId="7E44B727" w14:textId="77777777" w:rsidR="00FD1D1C" w:rsidRPr="00977901" w:rsidRDefault="00FD1D1C"/>
    <w:p w14:paraId="279C73B2" w14:textId="458A73D2" w:rsidR="00A54F45" w:rsidRPr="007F42B4" w:rsidRDefault="00A54F45" w:rsidP="00CF2B02">
      <w:pPr>
        <w:pStyle w:val="Caption"/>
      </w:pPr>
      <w:bookmarkStart w:id="10" w:name="_Ref455316384"/>
      <w:bookmarkStart w:id="11" w:name="_Toc468862999"/>
      <w:r w:rsidRPr="007F42B4">
        <w:lastRenderedPageBreak/>
        <w:t xml:space="preserve">Table </w:t>
      </w:r>
      <w:fldSimple w:instr=" SEQ Table \* ARABIC ">
        <w:r w:rsidR="00377DBA">
          <w:rPr>
            <w:noProof/>
          </w:rPr>
          <w:t>1</w:t>
        </w:r>
      </w:fldSimple>
      <w:bookmarkEnd w:id="10"/>
      <w:r w:rsidRPr="007F42B4">
        <w:t>:  Levels of System Knowledge</w:t>
      </w:r>
      <w:bookmarkEnd w:id="11"/>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0"/>
        <w:gridCol w:w="1160"/>
        <w:gridCol w:w="3110"/>
        <w:gridCol w:w="4320"/>
      </w:tblGrid>
      <w:tr w:rsidR="00B86055" w:rsidRPr="00750AEB" w14:paraId="09FF05F1" w14:textId="77777777" w:rsidTr="00421808">
        <w:tc>
          <w:tcPr>
            <w:tcW w:w="770" w:type="dxa"/>
            <w:shd w:val="clear" w:color="auto" w:fill="BFBFBF"/>
            <w:tcMar>
              <w:top w:w="140" w:type="dxa"/>
              <w:left w:w="40" w:type="dxa"/>
              <w:bottom w:w="140" w:type="dxa"/>
              <w:right w:w="40" w:type="dxa"/>
            </w:tcMar>
            <w:vAlign w:val="center"/>
          </w:tcPr>
          <w:p w14:paraId="380F4796" w14:textId="77777777" w:rsidR="00A54F45" w:rsidRPr="00FD1D1C" w:rsidRDefault="00A54F45" w:rsidP="003958E4">
            <w:pPr>
              <w:spacing w:after="0" w:line="240" w:lineRule="auto"/>
              <w:jc w:val="center"/>
              <w:rPr>
                <w:b/>
                <w:sz w:val="20"/>
              </w:rPr>
            </w:pPr>
            <w:r w:rsidRPr="00FD1D1C">
              <w:rPr>
                <w:b/>
                <w:sz w:val="20"/>
              </w:rPr>
              <w:t>Level</w:t>
            </w:r>
          </w:p>
        </w:tc>
        <w:tc>
          <w:tcPr>
            <w:tcW w:w="1160" w:type="dxa"/>
            <w:shd w:val="clear" w:color="auto" w:fill="BFBFBF"/>
            <w:tcMar>
              <w:top w:w="140" w:type="dxa"/>
              <w:left w:w="40" w:type="dxa"/>
              <w:bottom w:w="140" w:type="dxa"/>
              <w:right w:w="40" w:type="dxa"/>
            </w:tcMar>
            <w:vAlign w:val="center"/>
          </w:tcPr>
          <w:p w14:paraId="3D3A09C1" w14:textId="77777777" w:rsidR="00A54F45" w:rsidRPr="00FD1D1C" w:rsidRDefault="00A54F45" w:rsidP="003958E4">
            <w:pPr>
              <w:spacing w:after="0" w:line="240" w:lineRule="auto"/>
              <w:jc w:val="center"/>
              <w:rPr>
                <w:b/>
                <w:sz w:val="20"/>
              </w:rPr>
            </w:pPr>
            <w:r w:rsidRPr="00FD1D1C">
              <w:rPr>
                <w:b/>
                <w:sz w:val="20"/>
              </w:rPr>
              <w:t>Name</w:t>
            </w:r>
          </w:p>
        </w:tc>
        <w:tc>
          <w:tcPr>
            <w:tcW w:w="3110" w:type="dxa"/>
            <w:tcBorders>
              <w:right w:val="double" w:sz="4" w:space="0" w:color="00B0F0"/>
            </w:tcBorders>
            <w:shd w:val="clear" w:color="auto" w:fill="BFBFBF"/>
            <w:tcMar>
              <w:top w:w="140" w:type="dxa"/>
              <w:left w:w="40" w:type="dxa"/>
              <w:bottom w:w="140" w:type="dxa"/>
              <w:right w:w="40" w:type="dxa"/>
            </w:tcMar>
            <w:vAlign w:val="center"/>
          </w:tcPr>
          <w:p w14:paraId="7694F6CB" w14:textId="77777777" w:rsidR="00A54F45" w:rsidRPr="00FD1D1C" w:rsidRDefault="00A54F45" w:rsidP="003958E4">
            <w:pPr>
              <w:spacing w:after="0" w:line="240" w:lineRule="auto"/>
              <w:jc w:val="center"/>
              <w:rPr>
                <w:b/>
                <w:sz w:val="20"/>
              </w:rPr>
            </w:pPr>
            <w:r w:rsidRPr="00FD1D1C">
              <w:rPr>
                <w:b/>
                <w:sz w:val="20"/>
              </w:rPr>
              <w:t>What we know at this Level</w:t>
            </w:r>
          </w:p>
        </w:tc>
        <w:tc>
          <w:tcPr>
            <w:tcW w:w="4320" w:type="dxa"/>
            <w:tcBorders>
              <w:top w:val="double" w:sz="4" w:space="0" w:color="00B0F0"/>
              <w:left w:val="double" w:sz="4" w:space="0" w:color="00B0F0"/>
              <w:bottom w:val="triple" w:sz="4" w:space="0" w:color="00B0F0"/>
              <w:right w:val="double" w:sz="4" w:space="0" w:color="00B0F0"/>
            </w:tcBorders>
            <w:shd w:val="clear" w:color="auto" w:fill="BFBFBF"/>
            <w:tcMar>
              <w:top w:w="140" w:type="dxa"/>
              <w:left w:w="40" w:type="dxa"/>
              <w:bottom w:w="140" w:type="dxa"/>
              <w:right w:w="40" w:type="dxa"/>
            </w:tcMar>
            <w:vAlign w:val="center"/>
          </w:tcPr>
          <w:p w14:paraId="4BCCC71A" w14:textId="77777777" w:rsidR="00A54F45" w:rsidRPr="00FD1D1C" w:rsidRDefault="00A54F45" w:rsidP="003958E4">
            <w:pPr>
              <w:spacing w:after="0" w:line="240" w:lineRule="auto"/>
              <w:jc w:val="center"/>
              <w:rPr>
                <w:b/>
                <w:sz w:val="20"/>
              </w:rPr>
            </w:pPr>
            <w:bookmarkStart w:id="12" w:name="h.vwi8k92ywux" w:colFirst="0" w:colLast="0"/>
            <w:bookmarkEnd w:id="12"/>
            <w:r w:rsidRPr="00FD1D1C">
              <w:rPr>
                <w:b/>
                <w:sz w:val="20"/>
              </w:rPr>
              <w:t>Turbojet Simulation</w:t>
            </w:r>
          </w:p>
        </w:tc>
      </w:tr>
      <w:tr w:rsidR="00B86055" w:rsidRPr="00421808" w14:paraId="7F52B048" w14:textId="77777777" w:rsidTr="002B6284">
        <w:tc>
          <w:tcPr>
            <w:tcW w:w="770" w:type="dxa"/>
            <w:shd w:val="clear" w:color="auto" w:fill="auto"/>
            <w:tcMar>
              <w:top w:w="140" w:type="dxa"/>
              <w:left w:w="40" w:type="dxa"/>
              <w:bottom w:w="140" w:type="dxa"/>
              <w:right w:w="40" w:type="dxa"/>
            </w:tcMar>
            <w:vAlign w:val="center"/>
          </w:tcPr>
          <w:p w14:paraId="1793ABB2" w14:textId="77777777" w:rsidR="00A54F45" w:rsidRPr="00FD1D1C" w:rsidRDefault="00A54F45" w:rsidP="003958E4">
            <w:pPr>
              <w:spacing w:after="0" w:line="240" w:lineRule="auto"/>
              <w:jc w:val="center"/>
              <w:rPr>
                <w:rFonts w:eastAsia="Times New Roman"/>
                <w:sz w:val="20"/>
              </w:rPr>
            </w:pPr>
            <w:r w:rsidRPr="00FD1D1C">
              <w:rPr>
                <w:sz w:val="20"/>
              </w:rPr>
              <w:t>0</w:t>
            </w:r>
          </w:p>
        </w:tc>
        <w:tc>
          <w:tcPr>
            <w:tcW w:w="1160" w:type="dxa"/>
            <w:shd w:val="clear" w:color="auto" w:fill="auto"/>
            <w:tcMar>
              <w:top w:w="140" w:type="dxa"/>
              <w:left w:w="40" w:type="dxa"/>
              <w:bottom w:w="140" w:type="dxa"/>
              <w:right w:w="40" w:type="dxa"/>
            </w:tcMar>
            <w:vAlign w:val="center"/>
          </w:tcPr>
          <w:p w14:paraId="172E8789" w14:textId="77777777" w:rsidR="00A54F45" w:rsidRPr="00FD1D1C" w:rsidRDefault="00A54F45" w:rsidP="003958E4">
            <w:pPr>
              <w:spacing w:after="0" w:line="240" w:lineRule="auto"/>
              <w:jc w:val="center"/>
              <w:rPr>
                <w:rFonts w:eastAsia="Times New Roman"/>
                <w:sz w:val="20"/>
              </w:rPr>
            </w:pPr>
            <w:r w:rsidRPr="00FD1D1C">
              <w:rPr>
                <w:sz w:val="20"/>
              </w:rPr>
              <w:t>Source</w:t>
            </w:r>
          </w:p>
        </w:tc>
        <w:tc>
          <w:tcPr>
            <w:tcW w:w="3110" w:type="dxa"/>
            <w:tcBorders>
              <w:right w:val="triple" w:sz="4" w:space="0" w:color="00B0F0"/>
            </w:tcBorders>
            <w:shd w:val="clear" w:color="auto" w:fill="auto"/>
            <w:tcMar>
              <w:top w:w="140" w:type="dxa"/>
              <w:left w:w="40" w:type="dxa"/>
              <w:bottom w:w="140" w:type="dxa"/>
              <w:right w:w="40" w:type="dxa"/>
            </w:tcMar>
            <w:vAlign w:val="center"/>
          </w:tcPr>
          <w:p w14:paraId="6F124B43" w14:textId="77777777" w:rsidR="00A54F45" w:rsidRPr="00FD1D1C" w:rsidRDefault="00A54F45" w:rsidP="003958E4">
            <w:pPr>
              <w:spacing w:after="0" w:line="240" w:lineRule="auto"/>
              <w:rPr>
                <w:rFonts w:eastAsia="Times New Roman"/>
                <w:sz w:val="20"/>
              </w:rPr>
            </w:pPr>
            <w:r w:rsidRPr="00FD1D1C">
              <w:rPr>
                <w:sz w:val="20"/>
              </w:rPr>
              <w:t>What variables to measure and how to observe them</w:t>
            </w:r>
          </w:p>
        </w:tc>
        <w:tc>
          <w:tcPr>
            <w:tcW w:w="4320" w:type="dxa"/>
            <w:tcBorders>
              <w:top w:val="triple" w:sz="4" w:space="0" w:color="00B0F0"/>
              <w:left w:val="triple" w:sz="4" w:space="0" w:color="00B0F0"/>
              <w:bottom w:val="triple" w:sz="4" w:space="0" w:color="00B0F0"/>
              <w:right w:val="triple" w:sz="4" w:space="0" w:color="00B0F0"/>
            </w:tcBorders>
            <w:shd w:val="clear" w:color="auto" w:fill="auto"/>
            <w:tcMar>
              <w:top w:w="140" w:type="dxa"/>
              <w:left w:w="40" w:type="dxa"/>
              <w:bottom w:w="140" w:type="dxa"/>
              <w:right w:w="40" w:type="dxa"/>
            </w:tcMar>
            <w:vAlign w:val="center"/>
          </w:tcPr>
          <w:p w14:paraId="2BDE47E5" w14:textId="77777777" w:rsidR="00A54F45" w:rsidRPr="00FD1D1C" w:rsidRDefault="00A54F45" w:rsidP="003958E4">
            <w:pPr>
              <w:pStyle w:val="ListParagraph"/>
              <w:numPr>
                <w:ilvl w:val="0"/>
                <w:numId w:val="68"/>
              </w:numPr>
              <w:tabs>
                <w:tab w:val="clear" w:pos="360"/>
                <w:tab w:val="clear" w:pos="720"/>
                <w:tab w:val="clear" w:pos="1080"/>
              </w:tabs>
              <w:spacing w:after="0" w:line="240" w:lineRule="auto"/>
              <w:ind w:left="219" w:hanging="219"/>
              <w:rPr>
                <w:i/>
                <w:sz w:val="20"/>
              </w:rPr>
            </w:pPr>
            <w:r w:rsidRPr="00FD1D1C">
              <w:rPr>
                <w:sz w:val="20"/>
              </w:rPr>
              <w:t>Thrust Specific Fuel Consumption (TSFC), Specific Thrust output, and Turbojet Efficiencies.</w:t>
            </w:r>
          </w:p>
          <w:p w14:paraId="0978EE17" w14:textId="77777777" w:rsidR="00A54F45" w:rsidRPr="00FD1D1C" w:rsidRDefault="00A54F45" w:rsidP="003958E4">
            <w:pPr>
              <w:pStyle w:val="ListParagraph"/>
              <w:numPr>
                <w:ilvl w:val="0"/>
                <w:numId w:val="68"/>
              </w:numPr>
              <w:tabs>
                <w:tab w:val="clear" w:pos="360"/>
                <w:tab w:val="clear" w:pos="720"/>
                <w:tab w:val="clear" w:pos="1080"/>
              </w:tabs>
              <w:spacing w:after="0" w:line="240" w:lineRule="auto"/>
              <w:ind w:left="219" w:hanging="219"/>
              <w:rPr>
                <w:i/>
                <w:sz w:val="20"/>
              </w:rPr>
            </w:pPr>
            <w:r w:rsidRPr="00FD1D1C">
              <w:rPr>
                <w:sz w:val="20"/>
              </w:rPr>
              <w:t>Observed through various stages of flight (input Mach #’s), including sustained supersonic speeds.</w:t>
            </w:r>
          </w:p>
        </w:tc>
      </w:tr>
      <w:tr w:rsidR="00B86055" w:rsidRPr="00421808" w14:paraId="32EC1195" w14:textId="77777777" w:rsidTr="002B6284">
        <w:tc>
          <w:tcPr>
            <w:tcW w:w="770" w:type="dxa"/>
            <w:tcBorders>
              <w:bottom w:val="single" w:sz="4" w:space="0" w:color="auto"/>
            </w:tcBorders>
            <w:shd w:val="clear" w:color="auto" w:fill="auto"/>
            <w:tcMar>
              <w:top w:w="140" w:type="dxa"/>
              <w:left w:w="40" w:type="dxa"/>
              <w:bottom w:w="140" w:type="dxa"/>
              <w:right w:w="40" w:type="dxa"/>
            </w:tcMar>
            <w:vAlign w:val="center"/>
          </w:tcPr>
          <w:p w14:paraId="2241C8BF" w14:textId="77777777" w:rsidR="00A54F45" w:rsidRPr="00FD1D1C" w:rsidRDefault="00A54F45" w:rsidP="003958E4">
            <w:pPr>
              <w:spacing w:after="0" w:line="240" w:lineRule="auto"/>
              <w:jc w:val="center"/>
              <w:rPr>
                <w:rFonts w:eastAsia="Times New Roman"/>
                <w:sz w:val="20"/>
              </w:rPr>
            </w:pPr>
            <w:r w:rsidRPr="00FD1D1C">
              <w:rPr>
                <w:sz w:val="20"/>
              </w:rPr>
              <w:t>1</w:t>
            </w:r>
          </w:p>
        </w:tc>
        <w:tc>
          <w:tcPr>
            <w:tcW w:w="1160" w:type="dxa"/>
            <w:tcBorders>
              <w:bottom w:val="single" w:sz="4" w:space="0" w:color="auto"/>
            </w:tcBorders>
            <w:shd w:val="clear" w:color="auto" w:fill="auto"/>
            <w:tcMar>
              <w:top w:w="140" w:type="dxa"/>
              <w:left w:w="40" w:type="dxa"/>
              <w:bottom w:w="140" w:type="dxa"/>
              <w:right w:w="40" w:type="dxa"/>
            </w:tcMar>
            <w:vAlign w:val="center"/>
          </w:tcPr>
          <w:p w14:paraId="50BF1456" w14:textId="77777777" w:rsidR="00A54F45" w:rsidRPr="00FD1D1C" w:rsidRDefault="00A54F45" w:rsidP="003958E4">
            <w:pPr>
              <w:spacing w:after="0" w:line="240" w:lineRule="auto"/>
              <w:jc w:val="center"/>
              <w:rPr>
                <w:rFonts w:eastAsia="Times New Roman"/>
                <w:sz w:val="20"/>
              </w:rPr>
            </w:pPr>
            <w:r w:rsidRPr="00FD1D1C">
              <w:rPr>
                <w:sz w:val="20"/>
              </w:rPr>
              <w:t>Data</w:t>
            </w:r>
          </w:p>
        </w:tc>
        <w:tc>
          <w:tcPr>
            <w:tcW w:w="3110" w:type="dxa"/>
            <w:tcBorders>
              <w:bottom w:val="single" w:sz="4" w:space="0" w:color="auto"/>
              <w:right w:val="triple" w:sz="4" w:space="0" w:color="00B0F0"/>
            </w:tcBorders>
            <w:shd w:val="clear" w:color="auto" w:fill="auto"/>
            <w:tcMar>
              <w:top w:w="140" w:type="dxa"/>
              <w:left w:w="40" w:type="dxa"/>
              <w:bottom w:w="140" w:type="dxa"/>
              <w:right w:w="40" w:type="dxa"/>
            </w:tcMar>
            <w:vAlign w:val="center"/>
          </w:tcPr>
          <w:p w14:paraId="4D7C15FC" w14:textId="77777777" w:rsidR="00A54F45" w:rsidRPr="00FD1D1C" w:rsidRDefault="00A54F45" w:rsidP="003958E4">
            <w:pPr>
              <w:spacing w:after="0" w:line="240" w:lineRule="auto"/>
              <w:rPr>
                <w:rFonts w:eastAsia="Times New Roman"/>
                <w:sz w:val="20"/>
              </w:rPr>
            </w:pPr>
            <w:r w:rsidRPr="00FD1D1C">
              <w:rPr>
                <w:sz w:val="20"/>
              </w:rPr>
              <w:t>Data collected from a Source System</w:t>
            </w:r>
          </w:p>
        </w:tc>
        <w:tc>
          <w:tcPr>
            <w:tcW w:w="4320" w:type="dxa"/>
            <w:tcBorders>
              <w:top w:val="triple" w:sz="4" w:space="0" w:color="00B0F0"/>
              <w:left w:val="triple" w:sz="4" w:space="0" w:color="00B0F0"/>
              <w:bottom w:val="triple" w:sz="4" w:space="0" w:color="00B0F0"/>
              <w:right w:val="triple" w:sz="4" w:space="0" w:color="00B0F0"/>
            </w:tcBorders>
            <w:shd w:val="clear" w:color="auto" w:fill="auto"/>
            <w:tcMar>
              <w:top w:w="140" w:type="dxa"/>
              <w:left w:w="40" w:type="dxa"/>
              <w:bottom w:w="140" w:type="dxa"/>
              <w:right w:w="40" w:type="dxa"/>
            </w:tcMar>
            <w:vAlign w:val="center"/>
          </w:tcPr>
          <w:p w14:paraId="2C645038" w14:textId="77777777" w:rsidR="00A54F45" w:rsidRPr="00FD1D1C" w:rsidRDefault="00A54F45" w:rsidP="003958E4">
            <w:pPr>
              <w:pStyle w:val="ListParagraph"/>
              <w:numPr>
                <w:ilvl w:val="0"/>
                <w:numId w:val="60"/>
              </w:numPr>
              <w:tabs>
                <w:tab w:val="clear" w:pos="360"/>
                <w:tab w:val="clear" w:pos="720"/>
                <w:tab w:val="clear" w:pos="1080"/>
              </w:tabs>
              <w:spacing w:after="0" w:line="240" w:lineRule="auto"/>
              <w:ind w:left="219" w:hanging="219"/>
              <w:rPr>
                <w:sz w:val="20"/>
              </w:rPr>
            </w:pPr>
            <w:r w:rsidRPr="00FD1D1C">
              <w:rPr>
                <w:sz w:val="20"/>
              </w:rPr>
              <w:t>Flight data and engine output data from research</w:t>
            </w:r>
          </w:p>
          <w:p w14:paraId="1F664EDC" w14:textId="77777777" w:rsidR="00A54F45" w:rsidRPr="00FD1D1C" w:rsidRDefault="00A54F45" w:rsidP="003958E4">
            <w:pPr>
              <w:pStyle w:val="ListParagraph"/>
              <w:numPr>
                <w:ilvl w:val="0"/>
                <w:numId w:val="60"/>
              </w:numPr>
              <w:tabs>
                <w:tab w:val="clear" w:pos="360"/>
                <w:tab w:val="clear" w:pos="720"/>
                <w:tab w:val="clear" w:pos="1080"/>
              </w:tabs>
              <w:spacing w:after="0" w:line="240" w:lineRule="auto"/>
              <w:ind w:left="219" w:hanging="219"/>
              <w:rPr>
                <w:sz w:val="20"/>
              </w:rPr>
            </w:pPr>
            <w:r w:rsidRPr="00FD1D1C">
              <w:rPr>
                <w:sz w:val="20"/>
              </w:rPr>
              <w:t>Comparison of turbojet output measurements with AIAA Simulation Software.</w:t>
            </w:r>
          </w:p>
        </w:tc>
      </w:tr>
      <w:tr w:rsidR="00B86055" w:rsidRPr="00421808" w14:paraId="427C9C4D" w14:textId="77777777" w:rsidTr="002B6284">
        <w:tc>
          <w:tcPr>
            <w:tcW w:w="770" w:type="dxa"/>
            <w:tcBorders>
              <w:top w:val="single" w:sz="4" w:space="0" w:color="auto"/>
            </w:tcBorders>
            <w:shd w:val="clear" w:color="auto" w:fill="auto"/>
            <w:tcMar>
              <w:top w:w="140" w:type="dxa"/>
              <w:left w:w="40" w:type="dxa"/>
              <w:bottom w:w="140" w:type="dxa"/>
              <w:right w:w="40" w:type="dxa"/>
            </w:tcMar>
            <w:vAlign w:val="center"/>
          </w:tcPr>
          <w:p w14:paraId="256B5BCB" w14:textId="77777777" w:rsidR="00A54F45" w:rsidRPr="00FD1D1C" w:rsidRDefault="00A54F45" w:rsidP="003958E4">
            <w:pPr>
              <w:spacing w:after="0" w:line="240" w:lineRule="auto"/>
              <w:jc w:val="center"/>
              <w:rPr>
                <w:rFonts w:eastAsia="Times New Roman"/>
                <w:sz w:val="20"/>
              </w:rPr>
            </w:pPr>
            <w:r w:rsidRPr="00FD1D1C">
              <w:rPr>
                <w:sz w:val="20"/>
              </w:rPr>
              <w:t>2</w:t>
            </w:r>
          </w:p>
        </w:tc>
        <w:tc>
          <w:tcPr>
            <w:tcW w:w="1160" w:type="dxa"/>
            <w:tcBorders>
              <w:top w:val="single" w:sz="4" w:space="0" w:color="auto"/>
            </w:tcBorders>
            <w:shd w:val="clear" w:color="auto" w:fill="auto"/>
            <w:tcMar>
              <w:top w:w="140" w:type="dxa"/>
              <w:left w:w="40" w:type="dxa"/>
              <w:bottom w:w="140" w:type="dxa"/>
              <w:right w:w="40" w:type="dxa"/>
            </w:tcMar>
            <w:vAlign w:val="center"/>
          </w:tcPr>
          <w:p w14:paraId="22AD4C58" w14:textId="77777777" w:rsidR="00A54F45" w:rsidRPr="00FD1D1C" w:rsidRDefault="00A54F45" w:rsidP="003958E4">
            <w:pPr>
              <w:spacing w:after="0" w:line="240" w:lineRule="auto"/>
              <w:jc w:val="center"/>
              <w:rPr>
                <w:rFonts w:eastAsia="Times New Roman"/>
                <w:sz w:val="20"/>
              </w:rPr>
            </w:pPr>
            <w:r w:rsidRPr="00FD1D1C">
              <w:rPr>
                <w:sz w:val="20"/>
              </w:rPr>
              <w:t>Generative</w:t>
            </w:r>
          </w:p>
        </w:tc>
        <w:tc>
          <w:tcPr>
            <w:tcW w:w="3110" w:type="dxa"/>
            <w:tcBorders>
              <w:top w:val="single" w:sz="4" w:space="0" w:color="auto"/>
              <w:right w:val="triple" w:sz="4" w:space="0" w:color="00B0F0"/>
            </w:tcBorders>
            <w:shd w:val="clear" w:color="auto" w:fill="auto"/>
            <w:tcMar>
              <w:top w:w="140" w:type="dxa"/>
              <w:left w:w="40" w:type="dxa"/>
              <w:bottom w:w="140" w:type="dxa"/>
              <w:right w:w="40" w:type="dxa"/>
            </w:tcMar>
            <w:vAlign w:val="center"/>
          </w:tcPr>
          <w:p w14:paraId="6D569E63" w14:textId="77777777" w:rsidR="00A54F45" w:rsidRPr="00FD1D1C" w:rsidRDefault="00A54F45" w:rsidP="003958E4">
            <w:pPr>
              <w:spacing w:after="0" w:line="240" w:lineRule="auto"/>
              <w:rPr>
                <w:rFonts w:eastAsia="Times New Roman"/>
                <w:sz w:val="20"/>
              </w:rPr>
            </w:pPr>
            <w:r w:rsidRPr="00FD1D1C">
              <w:rPr>
                <w:sz w:val="20"/>
              </w:rPr>
              <w:t>Means to generate data in a Data System</w:t>
            </w:r>
          </w:p>
        </w:tc>
        <w:tc>
          <w:tcPr>
            <w:tcW w:w="4320" w:type="dxa"/>
            <w:tcBorders>
              <w:top w:val="triple" w:sz="4" w:space="0" w:color="00B0F0"/>
              <w:left w:val="triple" w:sz="4" w:space="0" w:color="00B0F0"/>
              <w:bottom w:val="triple" w:sz="4" w:space="0" w:color="00B0F0"/>
              <w:right w:val="triple" w:sz="4" w:space="0" w:color="00B0F0"/>
            </w:tcBorders>
            <w:shd w:val="clear" w:color="auto" w:fill="auto"/>
            <w:tcMar>
              <w:top w:w="140" w:type="dxa"/>
              <w:left w:w="40" w:type="dxa"/>
              <w:bottom w:w="140" w:type="dxa"/>
              <w:right w:w="40" w:type="dxa"/>
            </w:tcMar>
            <w:vAlign w:val="center"/>
          </w:tcPr>
          <w:p w14:paraId="2F0734AD" w14:textId="77777777" w:rsidR="00A54F45" w:rsidRPr="00FD1D1C" w:rsidRDefault="00A54F45" w:rsidP="003958E4">
            <w:pPr>
              <w:pStyle w:val="ListParagraph"/>
              <w:numPr>
                <w:ilvl w:val="0"/>
                <w:numId w:val="62"/>
              </w:numPr>
              <w:tabs>
                <w:tab w:val="clear" w:pos="360"/>
                <w:tab w:val="clear" w:pos="720"/>
                <w:tab w:val="clear" w:pos="1080"/>
              </w:tabs>
              <w:spacing w:after="0" w:line="240" w:lineRule="auto"/>
              <w:ind w:left="219" w:hanging="219"/>
              <w:rPr>
                <w:sz w:val="20"/>
              </w:rPr>
            </w:pPr>
            <w:r w:rsidRPr="00FD1D1C">
              <w:rPr>
                <w:sz w:val="20"/>
              </w:rPr>
              <w:t>DEVS Model to recreate engine operation and current and adjusted input flow characteristics.</w:t>
            </w:r>
          </w:p>
        </w:tc>
      </w:tr>
      <w:tr w:rsidR="00B86055" w:rsidRPr="00421808" w14:paraId="34C75207" w14:textId="77777777" w:rsidTr="002B6284">
        <w:tc>
          <w:tcPr>
            <w:tcW w:w="770" w:type="dxa"/>
            <w:shd w:val="clear" w:color="auto" w:fill="auto"/>
            <w:tcMar>
              <w:top w:w="140" w:type="dxa"/>
              <w:left w:w="40" w:type="dxa"/>
              <w:bottom w:w="140" w:type="dxa"/>
              <w:right w:w="40" w:type="dxa"/>
            </w:tcMar>
            <w:vAlign w:val="center"/>
          </w:tcPr>
          <w:p w14:paraId="41850C71" w14:textId="77777777" w:rsidR="00A54F45" w:rsidRPr="00FD1D1C" w:rsidRDefault="00A54F45" w:rsidP="003958E4">
            <w:pPr>
              <w:spacing w:after="0" w:line="240" w:lineRule="auto"/>
              <w:jc w:val="center"/>
              <w:rPr>
                <w:rFonts w:eastAsia="Times New Roman"/>
                <w:sz w:val="20"/>
              </w:rPr>
            </w:pPr>
            <w:r w:rsidRPr="00FD1D1C">
              <w:rPr>
                <w:sz w:val="20"/>
              </w:rPr>
              <w:t>3</w:t>
            </w:r>
          </w:p>
        </w:tc>
        <w:tc>
          <w:tcPr>
            <w:tcW w:w="1160" w:type="dxa"/>
            <w:shd w:val="clear" w:color="auto" w:fill="auto"/>
            <w:tcMar>
              <w:top w:w="140" w:type="dxa"/>
              <w:left w:w="40" w:type="dxa"/>
              <w:bottom w:w="140" w:type="dxa"/>
              <w:right w:w="40" w:type="dxa"/>
            </w:tcMar>
            <w:vAlign w:val="center"/>
          </w:tcPr>
          <w:p w14:paraId="283B160E" w14:textId="77777777" w:rsidR="00A54F45" w:rsidRPr="00FD1D1C" w:rsidRDefault="00A54F45" w:rsidP="003958E4">
            <w:pPr>
              <w:spacing w:after="0" w:line="240" w:lineRule="auto"/>
              <w:jc w:val="center"/>
              <w:rPr>
                <w:rFonts w:eastAsia="Times New Roman"/>
                <w:sz w:val="20"/>
              </w:rPr>
            </w:pPr>
            <w:r w:rsidRPr="00FD1D1C">
              <w:rPr>
                <w:sz w:val="20"/>
              </w:rPr>
              <w:t>Structure</w:t>
            </w:r>
          </w:p>
        </w:tc>
        <w:tc>
          <w:tcPr>
            <w:tcW w:w="3110" w:type="dxa"/>
            <w:tcBorders>
              <w:right w:val="triple" w:sz="4" w:space="0" w:color="00B0F0"/>
            </w:tcBorders>
            <w:shd w:val="clear" w:color="auto" w:fill="auto"/>
            <w:tcMar>
              <w:top w:w="140" w:type="dxa"/>
              <w:left w:w="40" w:type="dxa"/>
              <w:bottom w:w="140" w:type="dxa"/>
              <w:right w:w="40" w:type="dxa"/>
            </w:tcMar>
            <w:vAlign w:val="center"/>
          </w:tcPr>
          <w:p w14:paraId="7DC9EA1A" w14:textId="77777777" w:rsidR="00A54F45" w:rsidRPr="00FD1D1C" w:rsidRDefault="00A54F45" w:rsidP="003958E4">
            <w:pPr>
              <w:spacing w:after="0" w:line="240" w:lineRule="auto"/>
              <w:rPr>
                <w:rFonts w:eastAsia="Times New Roman"/>
                <w:sz w:val="20"/>
              </w:rPr>
            </w:pPr>
            <w:r w:rsidRPr="00FD1D1C">
              <w:rPr>
                <w:sz w:val="20"/>
              </w:rPr>
              <w:t>Components (at lower levels) coupled together to form a generative system</w:t>
            </w:r>
          </w:p>
        </w:tc>
        <w:tc>
          <w:tcPr>
            <w:tcW w:w="4320" w:type="dxa"/>
            <w:tcBorders>
              <w:top w:val="triple" w:sz="4" w:space="0" w:color="00B0F0"/>
              <w:left w:val="triple" w:sz="4" w:space="0" w:color="00B0F0"/>
              <w:bottom w:val="triple" w:sz="4" w:space="0" w:color="00B0F0"/>
              <w:right w:val="triple" w:sz="4" w:space="0" w:color="00B0F0"/>
            </w:tcBorders>
            <w:shd w:val="clear" w:color="auto" w:fill="FFFFFF"/>
            <w:tcMar>
              <w:top w:w="140" w:type="dxa"/>
              <w:left w:w="40" w:type="dxa"/>
              <w:bottom w:w="140" w:type="dxa"/>
              <w:right w:w="40" w:type="dxa"/>
            </w:tcMar>
            <w:vAlign w:val="center"/>
          </w:tcPr>
          <w:p w14:paraId="4626F18A" w14:textId="77777777" w:rsidR="00A54F45" w:rsidRPr="00FD1D1C" w:rsidRDefault="00A54F45" w:rsidP="003958E4">
            <w:pPr>
              <w:tabs>
                <w:tab w:val="clear" w:pos="360"/>
                <w:tab w:val="clear" w:pos="720"/>
                <w:tab w:val="clear" w:pos="1080"/>
              </w:tabs>
              <w:spacing w:after="0" w:line="240" w:lineRule="auto"/>
              <w:ind w:left="219" w:hanging="219"/>
              <w:rPr>
                <w:sz w:val="20"/>
              </w:rPr>
            </w:pPr>
            <w:r w:rsidRPr="00FD1D1C">
              <w:rPr>
                <w:sz w:val="20"/>
              </w:rPr>
              <w:t>Turbojet Components</w:t>
            </w:r>
          </w:p>
          <w:p w14:paraId="5F0D0BFB" w14:textId="77777777" w:rsidR="00A54F45" w:rsidRPr="00FD1D1C" w:rsidRDefault="00A54F45" w:rsidP="003958E4">
            <w:pPr>
              <w:pStyle w:val="ListParagraph"/>
              <w:numPr>
                <w:ilvl w:val="0"/>
                <w:numId w:val="62"/>
              </w:numPr>
              <w:tabs>
                <w:tab w:val="clear" w:pos="360"/>
                <w:tab w:val="clear" w:pos="720"/>
                <w:tab w:val="clear" w:pos="1080"/>
              </w:tabs>
              <w:spacing w:after="0" w:line="240" w:lineRule="auto"/>
              <w:ind w:left="219" w:hanging="219"/>
              <w:rPr>
                <w:sz w:val="20"/>
              </w:rPr>
            </w:pPr>
            <w:r w:rsidRPr="00FD1D1C">
              <w:rPr>
                <w:sz w:val="20"/>
              </w:rPr>
              <w:t>Inlet (including Fan)</w:t>
            </w:r>
          </w:p>
          <w:p w14:paraId="129175A7" w14:textId="77777777" w:rsidR="00A54F45" w:rsidRPr="00FD1D1C" w:rsidRDefault="00A54F45" w:rsidP="003958E4">
            <w:pPr>
              <w:pStyle w:val="ListParagraph"/>
              <w:numPr>
                <w:ilvl w:val="0"/>
                <w:numId w:val="62"/>
              </w:numPr>
              <w:tabs>
                <w:tab w:val="clear" w:pos="360"/>
                <w:tab w:val="clear" w:pos="720"/>
                <w:tab w:val="clear" w:pos="1080"/>
              </w:tabs>
              <w:spacing w:after="0" w:line="240" w:lineRule="auto"/>
              <w:ind w:left="219" w:hanging="219"/>
              <w:rPr>
                <w:sz w:val="20"/>
              </w:rPr>
            </w:pPr>
            <w:r w:rsidRPr="00FD1D1C">
              <w:rPr>
                <w:sz w:val="20"/>
              </w:rPr>
              <w:t>Compressor</w:t>
            </w:r>
          </w:p>
          <w:p w14:paraId="715B367F" w14:textId="77777777" w:rsidR="00A54F45" w:rsidRPr="00FD1D1C" w:rsidRDefault="00A54F45" w:rsidP="003958E4">
            <w:pPr>
              <w:pStyle w:val="ListParagraph"/>
              <w:numPr>
                <w:ilvl w:val="0"/>
                <w:numId w:val="62"/>
              </w:numPr>
              <w:tabs>
                <w:tab w:val="clear" w:pos="360"/>
                <w:tab w:val="clear" w:pos="720"/>
                <w:tab w:val="clear" w:pos="1080"/>
              </w:tabs>
              <w:spacing w:after="0" w:line="240" w:lineRule="auto"/>
              <w:ind w:left="219" w:hanging="219"/>
              <w:rPr>
                <w:sz w:val="20"/>
              </w:rPr>
            </w:pPr>
            <w:r w:rsidRPr="00FD1D1C">
              <w:rPr>
                <w:sz w:val="20"/>
              </w:rPr>
              <w:t>Combustor</w:t>
            </w:r>
          </w:p>
          <w:p w14:paraId="53469421" w14:textId="77777777" w:rsidR="00A54F45" w:rsidRPr="00FD1D1C" w:rsidRDefault="00A54F45" w:rsidP="003958E4">
            <w:pPr>
              <w:pStyle w:val="ListParagraph"/>
              <w:numPr>
                <w:ilvl w:val="0"/>
                <w:numId w:val="62"/>
              </w:numPr>
              <w:tabs>
                <w:tab w:val="clear" w:pos="360"/>
                <w:tab w:val="clear" w:pos="720"/>
                <w:tab w:val="clear" w:pos="1080"/>
              </w:tabs>
              <w:spacing w:after="0" w:line="240" w:lineRule="auto"/>
              <w:ind w:left="219" w:hanging="219"/>
              <w:rPr>
                <w:sz w:val="20"/>
              </w:rPr>
            </w:pPr>
            <w:r w:rsidRPr="00FD1D1C">
              <w:rPr>
                <w:sz w:val="20"/>
              </w:rPr>
              <w:t>Turbine</w:t>
            </w:r>
          </w:p>
          <w:p w14:paraId="55ADA8B4" w14:textId="77777777" w:rsidR="00A54F45" w:rsidRPr="00FD1D1C" w:rsidRDefault="00A54F45" w:rsidP="003958E4">
            <w:pPr>
              <w:pStyle w:val="ListParagraph"/>
              <w:numPr>
                <w:ilvl w:val="0"/>
                <w:numId w:val="62"/>
              </w:numPr>
              <w:tabs>
                <w:tab w:val="clear" w:pos="360"/>
                <w:tab w:val="clear" w:pos="720"/>
                <w:tab w:val="clear" w:pos="1080"/>
              </w:tabs>
              <w:spacing w:after="0" w:line="240" w:lineRule="auto"/>
              <w:ind w:left="219" w:hanging="219"/>
              <w:rPr>
                <w:sz w:val="20"/>
              </w:rPr>
            </w:pPr>
            <w:r w:rsidRPr="00FD1D1C">
              <w:rPr>
                <w:sz w:val="20"/>
              </w:rPr>
              <w:t>(Afterburner)</w:t>
            </w:r>
          </w:p>
          <w:p w14:paraId="022DDEC1" w14:textId="77777777" w:rsidR="00A54F45" w:rsidRPr="00FD1D1C" w:rsidRDefault="00A54F45" w:rsidP="003958E4">
            <w:pPr>
              <w:pStyle w:val="ListParagraph"/>
              <w:numPr>
                <w:ilvl w:val="0"/>
                <w:numId w:val="62"/>
              </w:numPr>
              <w:tabs>
                <w:tab w:val="clear" w:pos="360"/>
                <w:tab w:val="clear" w:pos="720"/>
                <w:tab w:val="clear" w:pos="1080"/>
              </w:tabs>
              <w:spacing w:after="0" w:line="240" w:lineRule="auto"/>
              <w:ind w:left="219" w:hanging="219"/>
              <w:rPr>
                <w:sz w:val="20"/>
              </w:rPr>
            </w:pPr>
            <w:r w:rsidRPr="00FD1D1C">
              <w:rPr>
                <w:sz w:val="20"/>
              </w:rPr>
              <w:t>Nozzle</w:t>
            </w:r>
          </w:p>
        </w:tc>
      </w:tr>
    </w:tbl>
    <w:p w14:paraId="44FC6C49" w14:textId="77777777" w:rsidR="00297042" w:rsidRDefault="00297042" w:rsidP="00FD1D1C">
      <w:pPr>
        <w:spacing w:after="0" w:line="240" w:lineRule="auto"/>
      </w:pPr>
    </w:p>
    <w:p w14:paraId="152083AA" w14:textId="023788FB" w:rsidR="00A54F45" w:rsidRPr="00977901" w:rsidRDefault="00A54F45" w:rsidP="007446AE">
      <w:r w:rsidRPr="00977901">
        <w:t>From a systems analysis perspective, turbojet propulsion for supersonic flight is not entirely new, however, as mentioned earlier, is most primarily used for military aircraft</w:t>
      </w:r>
      <w:r w:rsidR="00B86055">
        <w:t xml:space="preserve">. </w:t>
      </w:r>
      <w:r w:rsidRPr="00977901">
        <w:t>We will take from what the military has discovered and attempt to recreate a similar, baseline system to which modifications will later be applied</w:t>
      </w:r>
      <w:r w:rsidR="00B86055">
        <w:t xml:space="preserve">. </w:t>
      </w:r>
      <w:r w:rsidRPr="00977901">
        <w:t>We want to understand the behavioral characteristics clearly in order to make strategic decisions about any future modifications.</w:t>
      </w:r>
    </w:p>
    <w:p w14:paraId="1B67D685" w14:textId="278EBA03" w:rsidR="00A54F45" w:rsidRPr="00977901" w:rsidRDefault="00A54F45">
      <w:r w:rsidRPr="00977901">
        <w:t>From a systems inheritance perspective, as the system exists from the systems analysis, we will now vary factors in order to observe changes in behavior</w:t>
      </w:r>
      <w:r w:rsidR="00B86055">
        <w:t xml:space="preserve">. </w:t>
      </w:r>
      <w:r w:rsidRPr="00977901">
        <w:t>At this point, it may be necessary to take a “design of experiments” approach and choose factor interactions systematically in order to eliminate an exhaustive, and unfeasible set of all interaction possibilities.</w:t>
      </w:r>
    </w:p>
    <w:p w14:paraId="799D63E9" w14:textId="27BC772F" w:rsidR="00A54F45" w:rsidRDefault="00A54F45">
      <w:r w:rsidRPr="00977901">
        <w:t>Finally, from the insight gained in the systems analysis and the systems inheritance, the systems design view will look to provide insight as to enhancements, or flight regimes that achieve the goal of reduced fuel usage for sustained supersonic flights</w:t>
      </w:r>
      <w:r w:rsidR="00B86055">
        <w:t xml:space="preserve">. </w:t>
      </w:r>
      <w:r>
        <w:fldChar w:fldCharType="begin"/>
      </w:r>
      <w:r>
        <w:instrText xml:space="preserve"> REF _Ref455321032 \h </w:instrText>
      </w:r>
      <w:r>
        <w:fldChar w:fldCharType="separate"/>
      </w:r>
      <w:r w:rsidR="00377DBA" w:rsidRPr="007F42B4">
        <w:t xml:space="preserve">Table </w:t>
      </w:r>
      <w:r w:rsidR="00377DBA">
        <w:rPr>
          <w:noProof/>
        </w:rPr>
        <w:t>2</w:t>
      </w:r>
      <w:r>
        <w:fldChar w:fldCharType="end"/>
      </w:r>
      <w:r w:rsidRPr="00977901">
        <w:t xml:space="preserve"> details the fundamental systems problem approach to be taken.</w:t>
      </w:r>
      <w:bookmarkStart w:id="13" w:name="h.o7qe5fun3ll5" w:colFirst="0" w:colLast="0"/>
      <w:bookmarkStart w:id="14" w:name="_Ref455316579"/>
      <w:bookmarkEnd w:id="13"/>
    </w:p>
    <w:p w14:paraId="49D8A82C" w14:textId="77777777" w:rsidR="00E22D56" w:rsidRDefault="00E22D56"/>
    <w:p w14:paraId="61DDA179" w14:textId="77777777" w:rsidR="00E22D56" w:rsidRPr="00D11B7B" w:rsidRDefault="00E22D56"/>
    <w:p w14:paraId="260ED94F" w14:textId="77777777" w:rsidR="00A54F45" w:rsidRPr="007F42B4" w:rsidRDefault="00A54F45" w:rsidP="00CF2B02">
      <w:pPr>
        <w:pStyle w:val="Caption"/>
      </w:pPr>
      <w:bookmarkStart w:id="15" w:name="_Ref455321032"/>
      <w:bookmarkStart w:id="16" w:name="_Toc468863000"/>
      <w:r w:rsidRPr="007F42B4">
        <w:lastRenderedPageBreak/>
        <w:t xml:space="preserve">Table </w:t>
      </w:r>
      <w:fldSimple w:instr=" SEQ Table \* ARABIC ">
        <w:r w:rsidR="00377DBA">
          <w:rPr>
            <w:noProof/>
          </w:rPr>
          <w:t>2</w:t>
        </w:r>
      </w:fldSimple>
      <w:bookmarkEnd w:id="14"/>
      <w:bookmarkEnd w:id="15"/>
      <w:r w:rsidRPr="007F42B4">
        <w:t>:  Fundamental Systems Problems</w:t>
      </w:r>
      <w:bookmarkEnd w:id="16"/>
    </w:p>
    <w:tbl>
      <w:tblPr>
        <w:tblW w:w="9735"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1160"/>
        <w:gridCol w:w="2610"/>
        <w:gridCol w:w="2520"/>
        <w:gridCol w:w="3445"/>
      </w:tblGrid>
      <w:tr w:rsidR="00750AEB" w:rsidRPr="00750AEB" w14:paraId="35B2D77A" w14:textId="77777777" w:rsidTr="00FD1D1C">
        <w:trPr>
          <w:trHeight w:val="30"/>
        </w:trPr>
        <w:tc>
          <w:tcPr>
            <w:tcW w:w="1160" w:type="dxa"/>
            <w:tcBorders>
              <w:top w:val="single" w:sz="8" w:space="0" w:color="000000"/>
              <w:left w:val="single" w:sz="8" w:space="0" w:color="000000"/>
              <w:bottom w:val="single" w:sz="8" w:space="0" w:color="000000"/>
              <w:right w:val="single" w:sz="8" w:space="0" w:color="000000"/>
            </w:tcBorders>
            <w:shd w:val="clear" w:color="auto" w:fill="BFBFBF"/>
            <w:tcMar>
              <w:top w:w="140" w:type="dxa"/>
              <w:left w:w="140" w:type="dxa"/>
              <w:bottom w:w="140" w:type="dxa"/>
              <w:right w:w="140" w:type="dxa"/>
            </w:tcMar>
            <w:vAlign w:val="center"/>
          </w:tcPr>
          <w:p w14:paraId="22B36253" w14:textId="77777777" w:rsidR="00A54F45" w:rsidRPr="00FD1D1C" w:rsidRDefault="00A54F45" w:rsidP="003958E4">
            <w:pPr>
              <w:spacing w:after="0" w:line="240" w:lineRule="auto"/>
              <w:jc w:val="center"/>
              <w:rPr>
                <w:b/>
                <w:sz w:val="20"/>
              </w:rPr>
            </w:pPr>
            <w:r w:rsidRPr="00FD1D1C">
              <w:rPr>
                <w:b/>
                <w:sz w:val="20"/>
              </w:rPr>
              <w:t>Systems Problems</w:t>
            </w:r>
          </w:p>
        </w:tc>
        <w:tc>
          <w:tcPr>
            <w:tcW w:w="2610" w:type="dxa"/>
            <w:tcBorders>
              <w:top w:val="single" w:sz="8" w:space="0" w:color="000000"/>
              <w:left w:val="single" w:sz="8" w:space="0" w:color="000000"/>
              <w:bottom w:val="single" w:sz="8" w:space="0" w:color="000000"/>
              <w:right w:val="single" w:sz="8" w:space="0" w:color="000000"/>
            </w:tcBorders>
            <w:shd w:val="clear" w:color="auto" w:fill="BFBFBF"/>
            <w:tcMar>
              <w:top w:w="140" w:type="dxa"/>
              <w:left w:w="140" w:type="dxa"/>
              <w:bottom w:w="140" w:type="dxa"/>
              <w:right w:w="140" w:type="dxa"/>
            </w:tcMar>
            <w:vAlign w:val="center"/>
          </w:tcPr>
          <w:p w14:paraId="56CFCD96" w14:textId="77777777" w:rsidR="00A54F45" w:rsidRPr="00FD1D1C" w:rsidRDefault="00A54F45" w:rsidP="003958E4">
            <w:pPr>
              <w:spacing w:after="0" w:line="240" w:lineRule="auto"/>
              <w:jc w:val="center"/>
              <w:rPr>
                <w:b/>
                <w:sz w:val="20"/>
              </w:rPr>
            </w:pPr>
            <w:bookmarkStart w:id="17" w:name="h.5hj66050xmfx" w:colFirst="0" w:colLast="0"/>
            <w:bookmarkEnd w:id="17"/>
            <w:r w:rsidRPr="00FD1D1C">
              <w:rPr>
                <w:b/>
                <w:sz w:val="20"/>
              </w:rPr>
              <w:t>Does source of the</w:t>
            </w:r>
            <w:r w:rsidR="00B86055" w:rsidRPr="00FD1D1C">
              <w:rPr>
                <w:b/>
                <w:sz w:val="20"/>
              </w:rPr>
              <w:br/>
            </w:r>
            <w:r w:rsidRPr="00FD1D1C">
              <w:rPr>
                <w:b/>
                <w:sz w:val="20"/>
              </w:rPr>
              <w:t>data exist?</w:t>
            </w:r>
          </w:p>
          <w:p w14:paraId="7D0EDF9C" w14:textId="77777777" w:rsidR="00A54F45" w:rsidRPr="00FD1D1C" w:rsidRDefault="00A54F45" w:rsidP="003958E4">
            <w:pPr>
              <w:spacing w:after="0" w:line="240" w:lineRule="auto"/>
              <w:jc w:val="center"/>
              <w:rPr>
                <w:b/>
                <w:sz w:val="20"/>
              </w:rPr>
            </w:pPr>
            <w:r w:rsidRPr="00FD1D1C">
              <w:rPr>
                <w:b/>
                <w:sz w:val="20"/>
              </w:rPr>
              <w:t>What are we trying to learn about it?</w:t>
            </w:r>
          </w:p>
        </w:tc>
        <w:tc>
          <w:tcPr>
            <w:tcW w:w="2520" w:type="dxa"/>
            <w:tcBorders>
              <w:top w:val="single" w:sz="8" w:space="0" w:color="000000"/>
              <w:left w:val="single" w:sz="8" w:space="0" w:color="000000"/>
              <w:bottom w:val="single" w:sz="8" w:space="0" w:color="000000"/>
              <w:right w:val="double" w:sz="4" w:space="0" w:color="00B0F0"/>
            </w:tcBorders>
            <w:shd w:val="clear" w:color="auto" w:fill="BFBFBF"/>
            <w:tcMar>
              <w:top w:w="140" w:type="dxa"/>
              <w:left w:w="140" w:type="dxa"/>
              <w:bottom w:w="140" w:type="dxa"/>
              <w:right w:w="140" w:type="dxa"/>
            </w:tcMar>
            <w:vAlign w:val="center"/>
          </w:tcPr>
          <w:p w14:paraId="3EA567FF" w14:textId="77777777" w:rsidR="00A54F45" w:rsidRPr="00FD1D1C" w:rsidRDefault="00A54F45" w:rsidP="003958E4">
            <w:pPr>
              <w:spacing w:after="0" w:line="240" w:lineRule="auto"/>
              <w:jc w:val="center"/>
              <w:rPr>
                <w:b/>
                <w:sz w:val="20"/>
              </w:rPr>
            </w:pPr>
            <w:r w:rsidRPr="00FD1D1C">
              <w:rPr>
                <w:b/>
                <w:sz w:val="20"/>
              </w:rPr>
              <w:t>Which level transition is involved?</w:t>
            </w:r>
          </w:p>
        </w:tc>
        <w:tc>
          <w:tcPr>
            <w:tcW w:w="3445" w:type="dxa"/>
            <w:tcBorders>
              <w:top w:val="double" w:sz="4" w:space="0" w:color="00B0F0"/>
              <w:left w:val="double" w:sz="4" w:space="0" w:color="00B0F0"/>
              <w:bottom w:val="double" w:sz="4" w:space="0" w:color="00B0F0"/>
              <w:right w:val="double" w:sz="4" w:space="0" w:color="00B0F0"/>
            </w:tcBorders>
            <w:shd w:val="clear" w:color="auto" w:fill="BFBFBF"/>
            <w:tcMar>
              <w:top w:w="140" w:type="dxa"/>
              <w:left w:w="140" w:type="dxa"/>
              <w:bottom w:w="140" w:type="dxa"/>
              <w:right w:w="140" w:type="dxa"/>
            </w:tcMar>
            <w:vAlign w:val="center"/>
          </w:tcPr>
          <w:p w14:paraId="6A937315" w14:textId="77777777" w:rsidR="00A54F45" w:rsidRPr="00FD1D1C" w:rsidRDefault="00A54F45" w:rsidP="003958E4">
            <w:pPr>
              <w:spacing w:after="0" w:line="240" w:lineRule="auto"/>
              <w:jc w:val="center"/>
              <w:rPr>
                <w:b/>
                <w:sz w:val="20"/>
              </w:rPr>
            </w:pPr>
            <w:bookmarkStart w:id="18" w:name="h.cer58r1o4pt0" w:colFirst="0" w:colLast="0"/>
            <w:bookmarkEnd w:id="18"/>
            <w:r w:rsidRPr="00FD1D1C">
              <w:rPr>
                <w:b/>
                <w:sz w:val="20"/>
              </w:rPr>
              <w:t>Turbojet Simulation</w:t>
            </w:r>
          </w:p>
        </w:tc>
      </w:tr>
      <w:tr w:rsidR="00750AEB" w:rsidRPr="00D11B7B" w14:paraId="6DDB25DC" w14:textId="77777777" w:rsidTr="00FD1D1C">
        <w:trPr>
          <w:trHeight w:val="1293"/>
        </w:trPr>
        <w:tc>
          <w:tcPr>
            <w:tcW w:w="1160" w:type="dxa"/>
            <w:tcBorders>
              <w:top w:val="single" w:sz="8" w:space="0" w:color="000000"/>
              <w:left w:val="single" w:sz="8" w:space="0" w:color="000000"/>
              <w:bottom w:val="single" w:sz="8" w:space="0" w:color="000000"/>
              <w:right w:val="single" w:sz="8" w:space="0" w:color="000000"/>
            </w:tcBorders>
            <w:shd w:val="clear" w:color="auto" w:fill="auto"/>
            <w:tcMar>
              <w:top w:w="140" w:type="dxa"/>
              <w:left w:w="140" w:type="dxa"/>
              <w:bottom w:w="140" w:type="dxa"/>
              <w:right w:w="140" w:type="dxa"/>
            </w:tcMar>
            <w:vAlign w:val="center"/>
          </w:tcPr>
          <w:p w14:paraId="29013DE9" w14:textId="77777777" w:rsidR="00A54F45" w:rsidRPr="00FD1D1C" w:rsidRDefault="00A54F45" w:rsidP="003958E4">
            <w:pPr>
              <w:spacing w:after="0" w:line="240" w:lineRule="auto"/>
              <w:jc w:val="center"/>
              <w:rPr>
                <w:rFonts w:eastAsia="Times New Roman"/>
                <w:sz w:val="20"/>
              </w:rPr>
            </w:pPr>
            <w:r w:rsidRPr="00FD1D1C">
              <w:rPr>
                <w:sz w:val="20"/>
              </w:rPr>
              <w:t>Systems Analysis</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40" w:type="dxa"/>
              <w:left w:w="140" w:type="dxa"/>
              <w:bottom w:w="140" w:type="dxa"/>
              <w:right w:w="140" w:type="dxa"/>
            </w:tcMar>
            <w:vAlign w:val="center"/>
          </w:tcPr>
          <w:p w14:paraId="2FB0DE46" w14:textId="77777777" w:rsidR="00A54F45" w:rsidRPr="00FD1D1C" w:rsidRDefault="00A54F45" w:rsidP="003958E4">
            <w:pPr>
              <w:spacing w:after="0" w:line="240" w:lineRule="auto"/>
              <w:rPr>
                <w:rFonts w:eastAsia="Times New Roman"/>
                <w:sz w:val="20"/>
              </w:rPr>
            </w:pPr>
            <w:r w:rsidRPr="00FD1D1C">
              <w:rPr>
                <w:sz w:val="20"/>
              </w:rPr>
              <w:t>The system being analyzed may exist or may be planned</w:t>
            </w:r>
            <w:r w:rsidR="00B86055" w:rsidRPr="00FD1D1C">
              <w:rPr>
                <w:sz w:val="20"/>
              </w:rPr>
              <w:t xml:space="preserve">. </w:t>
            </w:r>
            <w:r w:rsidRPr="00FD1D1C">
              <w:rPr>
                <w:sz w:val="20"/>
              </w:rPr>
              <w:t>In either case we are trying to understand its behavioral characteristics.</w:t>
            </w:r>
          </w:p>
        </w:tc>
        <w:tc>
          <w:tcPr>
            <w:tcW w:w="2520" w:type="dxa"/>
            <w:tcBorders>
              <w:top w:val="single" w:sz="8" w:space="0" w:color="000000"/>
              <w:left w:val="single" w:sz="8" w:space="0" w:color="000000"/>
              <w:bottom w:val="single" w:sz="8" w:space="0" w:color="000000"/>
              <w:right w:val="double" w:sz="4" w:space="0" w:color="00B0F0"/>
            </w:tcBorders>
            <w:shd w:val="clear" w:color="auto" w:fill="auto"/>
            <w:tcMar>
              <w:top w:w="140" w:type="dxa"/>
              <w:left w:w="140" w:type="dxa"/>
              <w:bottom w:w="140" w:type="dxa"/>
              <w:right w:w="140" w:type="dxa"/>
            </w:tcMar>
            <w:vAlign w:val="center"/>
          </w:tcPr>
          <w:p w14:paraId="2F4BF9F9" w14:textId="77777777" w:rsidR="00A54F45" w:rsidRPr="00FD1D1C" w:rsidRDefault="00A54F45" w:rsidP="003958E4">
            <w:pPr>
              <w:spacing w:after="0" w:line="240" w:lineRule="auto"/>
              <w:rPr>
                <w:rFonts w:eastAsia="Times New Roman"/>
                <w:sz w:val="20"/>
              </w:rPr>
            </w:pPr>
            <w:r w:rsidRPr="00FD1D1C">
              <w:rPr>
                <w:sz w:val="20"/>
              </w:rPr>
              <w:t>Moving from higher to lower levels, e.g., using generative information to generate the data in a data system.</w:t>
            </w:r>
          </w:p>
        </w:tc>
        <w:tc>
          <w:tcPr>
            <w:tcW w:w="3445" w:type="dxa"/>
            <w:tcBorders>
              <w:top w:val="double" w:sz="4" w:space="0" w:color="00B0F0"/>
              <w:left w:val="double" w:sz="4" w:space="0" w:color="00B0F0"/>
              <w:bottom w:val="double" w:sz="4" w:space="0" w:color="00B0F0"/>
              <w:right w:val="double" w:sz="4" w:space="0" w:color="00B0F0"/>
            </w:tcBorders>
            <w:shd w:val="clear" w:color="auto" w:fill="auto"/>
            <w:tcMar>
              <w:top w:w="140" w:type="dxa"/>
              <w:left w:w="140" w:type="dxa"/>
              <w:bottom w:w="140" w:type="dxa"/>
              <w:right w:w="140" w:type="dxa"/>
            </w:tcMar>
            <w:vAlign w:val="center"/>
          </w:tcPr>
          <w:p w14:paraId="10C1976F" w14:textId="3BA6DE7D" w:rsidR="00A54F45" w:rsidRPr="00FD1D1C" w:rsidRDefault="00A54F45" w:rsidP="003958E4">
            <w:pPr>
              <w:spacing w:after="0" w:line="240" w:lineRule="auto"/>
              <w:rPr>
                <w:rFonts w:eastAsia="Times New Roman"/>
                <w:sz w:val="20"/>
              </w:rPr>
            </w:pPr>
            <w:r w:rsidRPr="00FD1D1C">
              <w:rPr>
                <w:sz w:val="20"/>
              </w:rPr>
              <w:t>Tu</w:t>
            </w:r>
            <w:r w:rsidR="00B03451">
              <w:rPr>
                <w:sz w:val="20"/>
              </w:rPr>
              <w:t>r</w:t>
            </w:r>
            <w:r w:rsidRPr="00FD1D1C">
              <w:rPr>
                <w:sz w:val="20"/>
              </w:rPr>
              <w:t>bojet engines for supersonic flight exist, utilized in military applications</w:t>
            </w:r>
            <w:r w:rsidR="00B86055" w:rsidRPr="00FD1D1C">
              <w:rPr>
                <w:sz w:val="20"/>
              </w:rPr>
              <w:t xml:space="preserve">. </w:t>
            </w:r>
            <w:r w:rsidRPr="00FD1D1C">
              <w:rPr>
                <w:sz w:val="20"/>
              </w:rPr>
              <w:t>The first step is to attempt a recreation of these engine characteristics and operations under supersonic flight conditions to observe an initial capability baseline.</w:t>
            </w:r>
          </w:p>
        </w:tc>
      </w:tr>
      <w:tr w:rsidR="00750AEB" w:rsidRPr="00D11B7B" w14:paraId="77284630" w14:textId="77777777" w:rsidTr="00FD1D1C">
        <w:trPr>
          <w:trHeight w:val="807"/>
        </w:trPr>
        <w:tc>
          <w:tcPr>
            <w:tcW w:w="1160" w:type="dxa"/>
            <w:tcBorders>
              <w:top w:val="single" w:sz="8" w:space="0" w:color="000000"/>
              <w:left w:val="single" w:sz="8" w:space="0" w:color="000000"/>
              <w:bottom w:val="single" w:sz="8" w:space="0" w:color="000000"/>
              <w:right w:val="single" w:sz="8" w:space="0" w:color="000000"/>
            </w:tcBorders>
            <w:shd w:val="clear" w:color="auto" w:fill="auto"/>
            <w:tcMar>
              <w:top w:w="140" w:type="dxa"/>
              <w:left w:w="140" w:type="dxa"/>
              <w:bottom w:w="140" w:type="dxa"/>
              <w:right w:w="140" w:type="dxa"/>
            </w:tcMar>
            <w:vAlign w:val="center"/>
          </w:tcPr>
          <w:p w14:paraId="0B484D08" w14:textId="77777777" w:rsidR="00A54F45" w:rsidRPr="00FD1D1C" w:rsidRDefault="00A54F45" w:rsidP="003958E4">
            <w:pPr>
              <w:spacing w:after="0" w:line="240" w:lineRule="auto"/>
              <w:jc w:val="center"/>
              <w:rPr>
                <w:rFonts w:eastAsia="Times New Roman"/>
                <w:sz w:val="20"/>
              </w:rPr>
            </w:pPr>
            <w:r w:rsidRPr="00FD1D1C">
              <w:rPr>
                <w:sz w:val="20"/>
              </w:rPr>
              <w:t>Systems Inference</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40" w:type="dxa"/>
              <w:left w:w="140" w:type="dxa"/>
              <w:bottom w:w="140" w:type="dxa"/>
              <w:right w:w="140" w:type="dxa"/>
            </w:tcMar>
            <w:vAlign w:val="center"/>
          </w:tcPr>
          <w:p w14:paraId="6FBFD2CB" w14:textId="77777777" w:rsidR="00A54F45" w:rsidRPr="00FD1D1C" w:rsidRDefault="00A54F45" w:rsidP="003958E4">
            <w:pPr>
              <w:spacing w:after="0" w:line="240" w:lineRule="auto"/>
              <w:rPr>
                <w:rFonts w:eastAsia="Times New Roman"/>
                <w:sz w:val="20"/>
              </w:rPr>
            </w:pPr>
            <w:r w:rsidRPr="00FD1D1C">
              <w:rPr>
                <w:sz w:val="20"/>
              </w:rPr>
              <w:t>The system exists</w:t>
            </w:r>
            <w:r w:rsidR="00B86055" w:rsidRPr="00FD1D1C">
              <w:rPr>
                <w:sz w:val="20"/>
              </w:rPr>
              <w:t xml:space="preserve">. </w:t>
            </w:r>
            <w:r w:rsidRPr="00FD1D1C">
              <w:rPr>
                <w:sz w:val="20"/>
              </w:rPr>
              <w:t>We are trying to infer how it works from observations of its behavior.</w:t>
            </w:r>
          </w:p>
        </w:tc>
        <w:tc>
          <w:tcPr>
            <w:tcW w:w="2520" w:type="dxa"/>
            <w:tcBorders>
              <w:top w:val="single" w:sz="8" w:space="0" w:color="000000"/>
              <w:left w:val="single" w:sz="8" w:space="0" w:color="000000"/>
              <w:bottom w:val="single" w:sz="8" w:space="0" w:color="000000"/>
              <w:right w:val="double" w:sz="4" w:space="0" w:color="00B0F0"/>
            </w:tcBorders>
            <w:shd w:val="clear" w:color="auto" w:fill="auto"/>
            <w:tcMar>
              <w:top w:w="140" w:type="dxa"/>
              <w:left w:w="140" w:type="dxa"/>
              <w:bottom w:w="140" w:type="dxa"/>
              <w:right w:w="140" w:type="dxa"/>
            </w:tcMar>
            <w:vAlign w:val="center"/>
          </w:tcPr>
          <w:p w14:paraId="2D069A00" w14:textId="77777777" w:rsidR="00A54F45" w:rsidRPr="00FD1D1C" w:rsidRDefault="00A54F45" w:rsidP="003958E4">
            <w:pPr>
              <w:spacing w:after="0" w:line="240" w:lineRule="auto"/>
              <w:rPr>
                <w:rFonts w:eastAsia="Times New Roman"/>
                <w:sz w:val="20"/>
              </w:rPr>
            </w:pPr>
            <w:r w:rsidRPr="00FD1D1C">
              <w:rPr>
                <w:sz w:val="20"/>
              </w:rPr>
              <w:t>Moving from lower to higher levels, e.g., having data, finding a means to generate it.</w:t>
            </w:r>
          </w:p>
        </w:tc>
        <w:tc>
          <w:tcPr>
            <w:tcW w:w="3445" w:type="dxa"/>
            <w:tcBorders>
              <w:top w:val="double" w:sz="4" w:space="0" w:color="00B0F0"/>
              <w:left w:val="double" w:sz="4" w:space="0" w:color="00B0F0"/>
              <w:bottom w:val="double" w:sz="4" w:space="0" w:color="00B0F0"/>
              <w:right w:val="double" w:sz="4" w:space="0" w:color="00B0F0"/>
            </w:tcBorders>
            <w:shd w:val="clear" w:color="auto" w:fill="auto"/>
            <w:tcMar>
              <w:top w:w="140" w:type="dxa"/>
              <w:left w:w="140" w:type="dxa"/>
              <w:bottom w:w="140" w:type="dxa"/>
              <w:right w:w="140" w:type="dxa"/>
            </w:tcMar>
            <w:vAlign w:val="center"/>
          </w:tcPr>
          <w:p w14:paraId="714ECD56" w14:textId="77777777" w:rsidR="00A54F45" w:rsidRPr="00FD1D1C" w:rsidRDefault="00A54F45" w:rsidP="003958E4">
            <w:pPr>
              <w:spacing w:after="0" w:line="240" w:lineRule="auto"/>
              <w:rPr>
                <w:rFonts w:eastAsia="Times New Roman"/>
                <w:sz w:val="20"/>
              </w:rPr>
            </w:pPr>
            <w:r w:rsidRPr="00FD1D1C">
              <w:rPr>
                <w:sz w:val="20"/>
              </w:rPr>
              <w:t>We will next try to understand what affects the behaviors of fuel consumption and thrust output during various supersonic flight regimes by adjusting factor (variables) in our model.</w:t>
            </w:r>
          </w:p>
        </w:tc>
      </w:tr>
      <w:tr w:rsidR="00750AEB" w:rsidRPr="00D11B7B" w14:paraId="2B096204" w14:textId="77777777" w:rsidTr="00FD1D1C">
        <w:trPr>
          <w:trHeight w:val="600"/>
        </w:trPr>
        <w:tc>
          <w:tcPr>
            <w:tcW w:w="1160" w:type="dxa"/>
            <w:tcBorders>
              <w:top w:val="single" w:sz="8" w:space="0" w:color="000000"/>
              <w:left w:val="single" w:sz="8" w:space="0" w:color="000000"/>
              <w:bottom w:val="single" w:sz="8" w:space="0" w:color="000000"/>
              <w:right w:val="single" w:sz="8" w:space="0" w:color="000000"/>
            </w:tcBorders>
            <w:shd w:val="clear" w:color="auto" w:fill="auto"/>
            <w:tcMar>
              <w:top w:w="140" w:type="dxa"/>
              <w:left w:w="140" w:type="dxa"/>
              <w:bottom w:w="140" w:type="dxa"/>
              <w:right w:w="140" w:type="dxa"/>
            </w:tcMar>
            <w:vAlign w:val="center"/>
          </w:tcPr>
          <w:p w14:paraId="5F1999A5" w14:textId="77777777" w:rsidR="00A54F45" w:rsidRPr="00FD1D1C" w:rsidRDefault="00A54F45" w:rsidP="003958E4">
            <w:pPr>
              <w:spacing w:after="0" w:line="240" w:lineRule="auto"/>
              <w:jc w:val="center"/>
              <w:rPr>
                <w:rFonts w:eastAsia="Times New Roman"/>
                <w:sz w:val="20"/>
              </w:rPr>
            </w:pPr>
            <w:r w:rsidRPr="00FD1D1C">
              <w:rPr>
                <w:sz w:val="20"/>
              </w:rPr>
              <w:t>Systems Design</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40" w:type="dxa"/>
              <w:left w:w="140" w:type="dxa"/>
              <w:bottom w:w="140" w:type="dxa"/>
              <w:right w:w="140" w:type="dxa"/>
            </w:tcMar>
            <w:vAlign w:val="center"/>
          </w:tcPr>
          <w:p w14:paraId="742832AB" w14:textId="77777777" w:rsidR="00A54F45" w:rsidRPr="00FD1D1C" w:rsidRDefault="00A54F45" w:rsidP="003958E4">
            <w:pPr>
              <w:spacing w:after="0" w:line="240" w:lineRule="auto"/>
              <w:rPr>
                <w:rFonts w:eastAsia="Times New Roman"/>
                <w:sz w:val="20"/>
              </w:rPr>
            </w:pPr>
            <w:r w:rsidRPr="00FD1D1C">
              <w:rPr>
                <w:sz w:val="20"/>
              </w:rPr>
              <w:t>The system being designed does not yet exist in the form that is being contemplated</w:t>
            </w:r>
            <w:r w:rsidR="00B86055" w:rsidRPr="00FD1D1C">
              <w:rPr>
                <w:sz w:val="20"/>
              </w:rPr>
              <w:t xml:space="preserve">. </w:t>
            </w:r>
            <w:r w:rsidRPr="00FD1D1C">
              <w:rPr>
                <w:sz w:val="20"/>
              </w:rPr>
              <w:t>We are trying to come up with a good design for it.</w:t>
            </w:r>
          </w:p>
        </w:tc>
        <w:tc>
          <w:tcPr>
            <w:tcW w:w="2520" w:type="dxa"/>
            <w:tcBorders>
              <w:top w:val="single" w:sz="8" w:space="0" w:color="000000"/>
              <w:left w:val="single" w:sz="8" w:space="0" w:color="000000"/>
              <w:bottom w:val="single" w:sz="8" w:space="0" w:color="000000"/>
              <w:right w:val="double" w:sz="4" w:space="0" w:color="00B0F0"/>
            </w:tcBorders>
            <w:shd w:val="clear" w:color="auto" w:fill="auto"/>
            <w:tcMar>
              <w:top w:w="140" w:type="dxa"/>
              <w:left w:w="140" w:type="dxa"/>
              <w:bottom w:w="140" w:type="dxa"/>
              <w:right w:w="140" w:type="dxa"/>
            </w:tcMar>
            <w:vAlign w:val="center"/>
          </w:tcPr>
          <w:p w14:paraId="452CC142" w14:textId="77777777" w:rsidR="00A54F45" w:rsidRPr="00FD1D1C" w:rsidRDefault="00A54F45" w:rsidP="003958E4">
            <w:pPr>
              <w:spacing w:after="0" w:line="240" w:lineRule="auto"/>
              <w:rPr>
                <w:rFonts w:eastAsia="Times New Roman"/>
                <w:sz w:val="20"/>
              </w:rPr>
            </w:pPr>
            <w:r w:rsidRPr="00FD1D1C">
              <w:rPr>
                <w:sz w:val="20"/>
              </w:rPr>
              <w:t>Moving from lower to higher levels, e.g., having a means to generate observed data, synthesizing it with components taken off the shelf.</w:t>
            </w:r>
          </w:p>
        </w:tc>
        <w:tc>
          <w:tcPr>
            <w:tcW w:w="3445" w:type="dxa"/>
            <w:tcBorders>
              <w:top w:val="double" w:sz="4" w:space="0" w:color="00B0F0"/>
              <w:left w:val="double" w:sz="4" w:space="0" w:color="00B0F0"/>
              <w:bottom w:val="double" w:sz="4" w:space="0" w:color="00B0F0"/>
              <w:right w:val="double" w:sz="4" w:space="0" w:color="00B0F0"/>
            </w:tcBorders>
            <w:shd w:val="clear" w:color="auto" w:fill="auto"/>
            <w:tcMar>
              <w:top w:w="140" w:type="dxa"/>
              <w:left w:w="140" w:type="dxa"/>
              <w:bottom w:w="140" w:type="dxa"/>
              <w:right w:w="140" w:type="dxa"/>
            </w:tcMar>
            <w:vAlign w:val="center"/>
          </w:tcPr>
          <w:p w14:paraId="60FED39F" w14:textId="77777777" w:rsidR="00A54F45" w:rsidRPr="00FD1D1C" w:rsidRDefault="00A54F45" w:rsidP="003958E4">
            <w:pPr>
              <w:spacing w:after="0" w:line="240" w:lineRule="auto"/>
              <w:rPr>
                <w:rFonts w:eastAsia="Times New Roman"/>
                <w:sz w:val="20"/>
              </w:rPr>
            </w:pPr>
            <w:r w:rsidRPr="00FD1D1C">
              <w:rPr>
                <w:sz w:val="20"/>
              </w:rPr>
              <w:t>Finally, our model will provide insight as to the turbojet engine enhancements that may provide for efficient, low-fuel use, commercial supersonic transport aircraft.</w:t>
            </w:r>
          </w:p>
        </w:tc>
      </w:tr>
    </w:tbl>
    <w:p w14:paraId="2201F278" w14:textId="77777777" w:rsidR="00A54F45" w:rsidRPr="00421808" w:rsidRDefault="00A54F45" w:rsidP="00373AC2">
      <w:pPr>
        <w:spacing w:after="0" w:line="240" w:lineRule="auto"/>
      </w:pPr>
    </w:p>
    <w:p w14:paraId="3FBFB638" w14:textId="0435101B" w:rsidR="00C51411" w:rsidRDefault="00C51411" w:rsidP="007446AE">
      <w:r>
        <w:t>Before we begin our Model Design, we would like to emphasize one more advantage of using the DEVS-Suite</w:t>
      </w:r>
      <w:r w:rsidR="001B786D">
        <w:t xml:space="preserve"> Experimental</w:t>
      </w:r>
      <w:r>
        <w:t xml:space="preserve"> Framework for our problem approach</w:t>
      </w:r>
      <w:r w:rsidR="00B86055">
        <w:t xml:space="preserve">. </w:t>
      </w:r>
      <w:r>
        <w:t>One important concept of Model &amp; Simulation</w:t>
      </w:r>
      <w:r w:rsidR="004D4C82">
        <w:t xml:space="preserve"> (M&amp;S)</w:t>
      </w:r>
      <w:r>
        <w:t xml:space="preserve"> Theory is to decouple, or separate, the model design from the experimental framework design as much as possible</w:t>
      </w:r>
      <w:r w:rsidR="00B86055">
        <w:t xml:space="preserve">. </w:t>
      </w:r>
      <w:r>
        <w:t>To reiterate, this allows the models to be designed completely independent from the simulation framework, such that any model, designed with any formalism, should be able to be simulated by the framework</w:t>
      </w:r>
      <w:r w:rsidR="00B86055">
        <w:t xml:space="preserve">. </w:t>
      </w:r>
      <w:r w:rsidR="004D4C82">
        <w:t>This offers a re-usable experimental framework, and the ability to “swap” in and out component models, and system models alike, as research sees fit</w:t>
      </w:r>
      <w:r w:rsidR="00B86055">
        <w:t xml:space="preserve">. </w:t>
      </w:r>
      <w:r w:rsidR="004D4C82">
        <w:t xml:space="preserve">We can think of this concept of M&amp;S Theory as a “Unified Model and Experiment Design Structure”, shown in </w:t>
      </w:r>
      <w:r w:rsidR="001B116A">
        <w:fldChar w:fldCharType="begin"/>
      </w:r>
      <w:r w:rsidR="001B116A">
        <w:instrText xml:space="preserve"> REF _Ref468698287 \h </w:instrText>
      </w:r>
      <w:r w:rsidR="001B116A">
        <w:fldChar w:fldCharType="separate"/>
      </w:r>
      <w:r w:rsidR="00377DBA" w:rsidRPr="00421808">
        <w:t xml:space="preserve">Figure </w:t>
      </w:r>
      <w:r w:rsidR="00377DBA">
        <w:rPr>
          <w:noProof/>
        </w:rPr>
        <w:t>3</w:t>
      </w:r>
      <w:r w:rsidR="001B116A">
        <w:fldChar w:fldCharType="end"/>
      </w:r>
      <w:r w:rsidR="004D4C82">
        <w:t>.</w:t>
      </w:r>
    </w:p>
    <w:p w14:paraId="38BE46E7" w14:textId="55937510" w:rsidR="00541C84" w:rsidRDefault="001612DD" w:rsidP="00CF2B02">
      <w:pPr>
        <w:pStyle w:val="Caption"/>
      </w:pPr>
      <w:r w:rsidRPr="00D11B7B">
        <w:rPr>
          <w:noProof/>
          <w:snapToGrid/>
          <w:lang w:eastAsia="ja-JP"/>
        </w:rPr>
        <w:lastRenderedPageBreak/>
        <w:drawing>
          <wp:inline distT="0" distB="0" distL="0" distR="0" wp14:anchorId="5867CBCC" wp14:editId="2BFAD9CF">
            <wp:extent cx="2380996" cy="2159000"/>
            <wp:effectExtent l="0" t="0" r="6985"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l="5699" t="6310" r="5844" b="4878"/>
                    <a:stretch/>
                  </pic:blipFill>
                  <pic:spPr bwMode="auto">
                    <a:xfrm>
                      <a:off x="0" y="0"/>
                      <a:ext cx="2423206" cy="2197274"/>
                    </a:xfrm>
                    <a:prstGeom prst="rect">
                      <a:avLst/>
                    </a:prstGeom>
                    <a:noFill/>
                    <a:ln>
                      <a:noFill/>
                    </a:ln>
                    <a:extLst>
                      <a:ext uri="{53640926-AAD7-44D8-BBD7-CCE9431645EC}">
                        <a14:shadowObscured xmlns:a14="http://schemas.microsoft.com/office/drawing/2010/main"/>
                      </a:ext>
                    </a:extLst>
                  </pic:spPr>
                </pic:pic>
              </a:graphicData>
            </a:graphic>
          </wp:inline>
        </w:drawing>
      </w:r>
    </w:p>
    <w:p w14:paraId="76B2ED79" w14:textId="2AFA8601" w:rsidR="004D4C82" w:rsidRPr="00421808" w:rsidRDefault="00541C84" w:rsidP="00CF2B02">
      <w:pPr>
        <w:pStyle w:val="Caption"/>
      </w:pPr>
      <w:bookmarkStart w:id="19" w:name="_Ref468698287"/>
      <w:bookmarkStart w:id="20" w:name="_Toc468863006"/>
      <w:r w:rsidRPr="00421808">
        <w:t xml:space="preserve">Figure </w:t>
      </w:r>
      <w:fldSimple w:instr=" SEQ Figure \* ARABIC ">
        <w:r w:rsidR="00377DBA">
          <w:rPr>
            <w:noProof/>
          </w:rPr>
          <w:t>3</w:t>
        </w:r>
      </w:fldSimple>
      <w:bookmarkEnd w:id="19"/>
      <w:r w:rsidR="001231CB">
        <w:t xml:space="preserve">:  </w:t>
      </w:r>
      <w:r w:rsidRPr="00421808">
        <w:t>Unified Model</w:t>
      </w:r>
      <w:r w:rsidR="001231CB">
        <w:t xml:space="preserve"> — </w:t>
      </w:r>
      <w:r w:rsidR="00622163">
        <w:t>Model Design</w:t>
      </w:r>
      <w:bookmarkEnd w:id="20"/>
    </w:p>
    <w:p w14:paraId="494D27D4" w14:textId="7D436AD4" w:rsidR="00C51411" w:rsidRPr="00421808" w:rsidRDefault="00541C84" w:rsidP="00EB47F4">
      <w:r>
        <w:t xml:space="preserve">We can see from the above diagram where the individual design of the models, separate from the framework, </w:t>
      </w:r>
      <w:r w:rsidR="004C6B61">
        <w:t xml:space="preserve">both </w:t>
      </w:r>
      <w:r>
        <w:t>derive from M&amp;S Theory, however, join together to ultimately define the M&amp;S Experimental Framework, capable of simulating the Models</w:t>
      </w:r>
      <w:r w:rsidR="00B86055">
        <w:t xml:space="preserve">. </w:t>
      </w:r>
      <w:r>
        <w:t>We can now move to design our models, both for the system components and for the Turbojet Engine System of Systems.</w:t>
      </w:r>
    </w:p>
    <w:p w14:paraId="2C5B3D40" w14:textId="2B1BBA3A" w:rsidR="006E7992" w:rsidRPr="00421808" w:rsidRDefault="006E7992" w:rsidP="006C5D07">
      <w:pPr>
        <w:pStyle w:val="Heading1"/>
      </w:pPr>
      <w:bookmarkStart w:id="21" w:name="_Toc468863051"/>
      <w:r>
        <w:t xml:space="preserve">Model </w:t>
      </w:r>
      <w:r w:rsidR="00C47EBB">
        <w:t>DESIGN</w:t>
      </w:r>
      <w:bookmarkEnd w:id="21"/>
    </w:p>
    <w:p w14:paraId="651000FA" w14:textId="1E84ACED" w:rsidR="00A54F45" w:rsidRPr="00977901" w:rsidRDefault="00A54F45" w:rsidP="00EB47F4">
      <w:r w:rsidRPr="00977901">
        <w:t>At this point, we are ready to begin our systems specification</w:t>
      </w:r>
      <w:r w:rsidR="00B83853">
        <w:t xml:space="preserve"> (see </w:t>
      </w:r>
      <w:r w:rsidR="00B83853">
        <w:fldChar w:fldCharType="begin"/>
      </w:r>
      <w:r w:rsidR="00B83853">
        <w:instrText xml:space="preserve"> REF _Ref468772558 \h </w:instrText>
      </w:r>
      <w:r w:rsidR="00B83853">
        <w:fldChar w:fldCharType="separate"/>
      </w:r>
      <w:r w:rsidR="00377DBA" w:rsidRPr="00D4683F">
        <w:t xml:space="preserve">Table </w:t>
      </w:r>
      <w:r w:rsidR="00377DBA">
        <w:rPr>
          <w:noProof/>
        </w:rPr>
        <w:t>3</w:t>
      </w:r>
      <w:r w:rsidR="00B83853">
        <w:fldChar w:fldCharType="end"/>
      </w:r>
      <w:r w:rsidR="00B83853">
        <w:t>)</w:t>
      </w:r>
      <w:r w:rsidR="00083D26">
        <w:t>, and in particular, the general turbojet engine system component specification</w:t>
      </w:r>
      <w:r w:rsidR="00B86055">
        <w:t xml:space="preserve">. </w:t>
      </w:r>
      <w:r w:rsidRPr="00977901">
        <w:t>Recalling the “System Specification Hierarchy” [7], we begin with the Observation frame, and will move towards the detailed level of Coupled Components.</w:t>
      </w:r>
    </w:p>
    <w:p w14:paraId="32025D2C" w14:textId="77777777" w:rsidR="00A54F45" w:rsidRPr="00D4683F" w:rsidRDefault="00A54F45" w:rsidP="00CF2B02">
      <w:pPr>
        <w:pStyle w:val="Caption"/>
      </w:pPr>
      <w:bookmarkStart w:id="22" w:name="_Ref468772558"/>
      <w:bookmarkStart w:id="23" w:name="_Toc468863001"/>
      <w:r w:rsidRPr="00D4683F">
        <w:t xml:space="preserve">Table </w:t>
      </w:r>
      <w:fldSimple w:instr=" SEQ Table \* ARABIC ">
        <w:r w:rsidR="00377DBA">
          <w:rPr>
            <w:noProof/>
          </w:rPr>
          <w:t>3</w:t>
        </w:r>
      </w:fldSimple>
      <w:bookmarkEnd w:id="22"/>
      <w:r w:rsidRPr="00D4683F">
        <w:t>:  System Specification Hierarchy</w:t>
      </w:r>
      <w:bookmarkEnd w:id="23"/>
    </w:p>
    <w:tbl>
      <w:tblPr>
        <w:tblW w:w="936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860"/>
        <w:gridCol w:w="1980"/>
        <w:gridCol w:w="1980"/>
        <w:gridCol w:w="4540"/>
      </w:tblGrid>
      <w:tr w:rsidR="00073575" w:rsidRPr="00FD1D1C" w14:paraId="535062D6" w14:textId="77777777" w:rsidTr="00FD1D1C">
        <w:trPr>
          <w:trHeight w:val="25"/>
        </w:trPr>
        <w:tc>
          <w:tcPr>
            <w:tcW w:w="860" w:type="dxa"/>
            <w:shd w:val="clear" w:color="auto" w:fill="D9D9D9"/>
            <w:tcMar>
              <w:top w:w="140" w:type="dxa"/>
              <w:left w:w="140" w:type="dxa"/>
              <w:bottom w:w="140" w:type="dxa"/>
              <w:right w:w="140" w:type="dxa"/>
            </w:tcMar>
            <w:vAlign w:val="center"/>
          </w:tcPr>
          <w:p w14:paraId="1FBD3F79" w14:textId="77777777" w:rsidR="00A54F45" w:rsidRPr="00FD1D1C" w:rsidRDefault="00A54F45" w:rsidP="003C4035">
            <w:pPr>
              <w:spacing w:after="0" w:line="240" w:lineRule="auto"/>
              <w:jc w:val="center"/>
              <w:rPr>
                <w:rFonts w:eastAsia="Times New Roman"/>
                <w:b/>
                <w:sz w:val="18"/>
              </w:rPr>
            </w:pPr>
            <w:r w:rsidRPr="00FD1D1C">
              <w:rPr>
                <w:b/>
                <w:sz w:val="18"/>
              </w:rPr>
              <w:t>Level</w:t>
            </w:r>
          </w:p>
        </w:tc>
        <w:tc>
          <w:tcPr>
            <w:tcW w:w="1980" w:type="dxa"/>
            <w:shd w:val="clear" w:color="auto" w:fill="D9D9D9"/>
            <w:tcMar>
              <w:top w:w="140" w:type="dxa"/>
              <w:left w:w="140" w:type="dxa"/>
              <w:bottom w:w="140" w:type="dxa"/>
              <w:right w:w="140" w:type="dxa"/>
            </w:tcMar>
            <w:vAlign w:val="center"/>
          </w:tcPr>
          <w:p w14:paraId="3A38BA4F" w14:textId="77777777" w:rsidR="00A54F45" w:rsidRPr="00FD1D1C" w:rsidRDefault="00A54F45" w:rsidP="003C4035">
            <w:pPr>
              <w:spacing w:after="0" w:line="240" w:lineRule="auto"/>
              <w:jc w:val="center"/>
              <w:rPr>
                <w:rFonts w:eastAsia="Times New Roman"/>
                <w:b/>
                <w:sz w:val="18"/>
              </w:rPr>
            </w:pPr>
            <w:r w:rsidRPr="00FD1D1C">
              <w:rPr>
                <w:b/>
                <w:sz w:val="18"/>
              </w:rPr>
              <w:t>Specification Name</w:t>
            </w:r>
          </w:p>
        </w:tc>
        <w:tc>
          <w:tcPr>
            <w:tcW w:w="1980" w:type="dxa"/>
            <w:shd w:val="clear" w:color="auto" w:fill="D9D9D9"/>
            <w:tcMar>
              <w:top w:w="140" w:type="dxa"/>
              <w:left w:w="140" w:type="dxa"/>
              <w:bottom w:w="140" w:type="dxa"/>
              <w:right w:w="140" w:type="dxa"/>
            </w:tcMar>
            <w:vAlign w:val="center"/>
          </w:tcPr>
          <w:p w14:paraId="2D5028C4" w14:textId="77777777" w:rsidR="00A54F45" w:rsidRPr="00FD1D1C" w:rsidRDefault="00A54F45" w:rsidP="003C4035">
            <w:pPr>
              <w:spacing w:after="0" w:line="240" w:lineRule="auto"/>
              <w:jc w:val="center"/>
              <w:rPr>
                <w:rFonts w:eastAsia="Times New Roman"/>
                <w:b/>
                <w:sz w:val="18"/>
              </w:rPr>
            </w:pPr>
            <w:r w:rsidRPr="00FD1D1C">
              <w:rPr>
                <w:b/>
                <w:sz w:val="18"/>
              </w:rPr>
              <w:t>Corresponds to Klir’s</w:t>
            </w:r>
          </w:p>
        </w:tc>
        <w:tc>
          <w:tcPr>
            <w:tcW w:w="4540" w:type="dxa"/>
            <w:shd w:val="clear" w:color="auto" w:fill="D9D9D9"/>
            <w:tcMar>
              <w:top w:w="140" w:type="dxa"/>
              <w:left w:w="140" w:type="dxa"/>
              <w:bottom w:w="140" w:type="dxa"/>
              <w:right w:w="140" w:type="dxa"/>
            </w:tcMar>
            <w:vAlign w:val="center"/>
          </w:tcPr>
          <w:p w14:paraId="7738A64A" w14:textId="77777777" w:rsidR="00A54F45" w:rsidRPr="00FD1D1C" w:rsidRDefault="00A54F45" w:rsidP="003C4035">
            <w:pPr>
              <w:spacing w:after="0" w:line="240" w:lineRule="auto"/>
              <w:jc w:val="center"/>
              <w:rPr>
                <w:rFonts w:eastAsia="Times New Roman"/>
                <w:b/>
                <w:sz w:val="18"/>
              </w:rPr>
            </w:pPr>
            <w:r w:rsidRPr="00FD1D1C">
              <w:rPr>
                <w:b/>
                <w:sz w:val="18"/>
              </w:rPr>
              <w:t>What we know at this level</w:t>
            </w:r>
          </w:p>
        </w:tc>
      </w:tr>
      <w:tr w:rsidR="00073575" w:rsidRPr="00FD1D1C" w14:paraId="5E9EB28C" w14:textId="77777777" w:rsidTr="00FD1D1C">
        <w:trPr>
          <w:trHeight w:val="268"/>
        </w:trPr>
        <w:tc>
          <w:tcPr>
            <w:tcW w:w="860" w:type="dxa"/>
            <w:shd w:val="clear" w:color="auto" w:fill="auto"/>
            <w:tcMar>
              <w:top w:w="140" w:type="dxa"/>
              <w:left w:w="140" w:type="dxa"/>
              <w:bottom w:w="140" w:type="dxa"/>
              <w:right w:w="140" w:type="dxa"/>
            </w:tcMar>
            <w:vAlign w:val="center"/>
          </w:tcPr>
          <w:p w14:paraId="4DEC929E" w14:textId="77777777" w:rsidR="00A54F45" w:rsidRPr="00FD1D1C" w:rsidRDefault="00A54F45" w:rsidP="003C4035">
            <w:pPr>
              <w:spacing w:after="0" w:line="240" w:lineRule="auto"/>
              <w:jc w:val="center"/>
              <w:rPr>
                <w:rFonts w:eastAsia="Times New Roman"/>
                <w:sz w:val="18"/>
              </w:rPr>
            </w:pPr>
            <w:r w:rsidRPr="00FD1D1C">
              <w:rPr>
                <w:sz w:val="18"/>
              </w:rPr>
              <w:t>0</w:t>
            </w:r>
          </w:p>
        </w:tc>
        <w:tc>
          <w:tcPr>
            <w:tcW w:w="1980" w:type="dxa"/>
            <w:shd w:val="clear" w:color="auto" w:fill="auto"/>
            <w:tcMar>
              <w:top w:w="140" w:type="dxa"/>
              <w:left w:w="140" w:type="dxa"/>
              <w:bottom w:w="140" w:type="dxa"/>
              <w:right w:w="140" w:type="dxa"/>
            </w:tcMar>
            <w:vAlign w:val="center"/>
          </w:tcPr>
          <w:p w14:paraId="07C1A04D" w14:textId="77777777" w:rsidR="00A54F45" w:rsidRPr="00FD1D1C" w:rsidRDefault="00A54F45" w:rsidP="003C4035">
            <w:pPr>
              <w:spacing w:after="0" w:line="240" w:lineRule="auto"/>
              <w:jc w:val="center"/>
              <w:rPr>
                <w:rFonts w:eastAsia="Times New Roman"/>
                <w:sz w:val="18"/>
              </w:rPr>
            </w:pPr>
            <w:r w:rsidRPr="00FD1D1C">
              <w:rPr>
                <w:sz w:val="18"/>
              </w:rPr>
              <w:t>Observation frame</w:t>
            </w:r>
          </w:p>
        </w:tc>
        <w:tc>
          <w:tcPr>
            <w:tcW w:w="1980" w:type="dxa"/>
            <w:shd w:val="clear" w:color="auto" w:fill="auto"/>
            <w:tcMar>
              <w:top w:w="140" w:type="dxa"/>
              <w:left w:w="140" w:type="dxa"/>
              <w:bottom w:w="140" w:type="dxa"/>
              <w:right w:w="140" w:type="dxa"/>
            </w:tcMar>
            <w:vAlign w:val="center"/>
          </w:tcPr>
          <w:p w14:paraId="2A2F68D7" w14:textId="77777777" w:rsidR="00A54F45" w:rsidRPr="00FD1D1C" w:rsidRDefault="00A54F45" w:rsidP="003C4035">
            <w:pPr>
              <w:spacing w:after="0" w:line="240" w:lineRule="auto"/>
              <w:jc w:val="center"/>
              <w:rPr>
                <w:rFonts w:eastAsia="Times New Roman"/>
                <w:sz w:val="18"/>
              </w:rPr>
            </w:pPr>
            <w:r w:rsidRPr="00FD1D1C">
              <w:rPr>
                <w:sz w:val="18"/>
              </w:rPr>
              <w:t>Source System</w:t>
            </w:r>
          </w:p>
        </w:tc>
        <w:tc>
          <w:tcPr>
            <w:tcW w:w="4540" w:type="dxa"/>
            <w:shd w:val="clear" w:color="auto" w:fill="auto"/>
            <w:tcMar>
              <w:top w:w="140" w:type="dxa"/>
              <w:left w:w="140" w:type="dxa"/>
              <w:bottom w:w="140" w:type="dxa"/>
              <w:right w:w="140" w:type="dxa"/>
            </w:tcMar>
            <w:vAlign w:val="center"/>
          </w:tcPr>
          <w:p w14:paraId="77D5C2CA" w14:textId="62140AA1" w:rsidR="00A54F45" w:rsidRPr="00FD1D1C" w:rsidRDefault="00A54F45" w:rsidP="003C4035">
            <w:pPr>
              <w:spacing w:after="0" w:line="240" w:lineRule="auto"/>
              <w:rPr>
                <w:rFonts w:eastAsia="Times New Roman"/>
                <w:sz w:val="18"/>
              </w:rPr>
            </w:pPr>
            <w:r w:rsidRPr="00FD1D1C">
              <w:rPr>
                <w:sz w:val="18"/>
              </w:rPr>
              <w:t>How to stimulate the system with inputs</w:t>
            </w:r>
            <w:r w:rsidR="001B28FB" w:rsidRPr="00FD1D1C">
              <w:rPr>
                <w:sz w:val="18"/>
              </w:rPr>
              <w:t xml:space="preserve">; </w:t>
            </w:r>
            <w:r w:rsidRPr="00FD1D1C">
              <w:rPr>
                <w:sz w:val="18"/>
              </w:rPr>
              <w:t>what variables to measure and how to observe them over time base.</w:t>
            </w:r>
          </w:p>
        </w:tc>
      </w:tr>
      <w:tr w:rsidR="00073575" w:rsidRPr="00FD1D1C" w14:paraId="2A18D886" w14:textId="77777777" w:rsidTr="00FD1D1C">
        <w:trPr>
          <w:trHeight w:val="97"/>
        </w:trPr>
        <w:tc>
          <w:tcPr>
            <w:tcW w:w="860" w:type="dxa"/>
            <w:shd w:val="clear" w:color="auto" w:fill="auto"/>
            <w:tcMar>
              <w:top w:w="140" w:type="dxa"/>
              <w:left w:w="140" w:type="dxa"/>
              <w:bottom w:w="140" w:type="dxa"/>
              <w:right w:w="140" w:type="dxa"/>
            </w:tcMar>
            <w:vAlign w:val="center"/>
          </w:tcPr>
          <w:p w14:paraId="093485BF" w14:textId="77777777" w:rsidR="00A54F45" w:rsidRPr="00FD1D1C" w:rsidRDefault="00A54F45" w:rsidP="003C4035">
            <w:pPr>
              <w:spacing w:after="0" w:line="240" w:lineRule="auto"/>
              <w:jc w:val="center"/>
              <w:rPr>
                <w:rFonts w:eastAsia="Times New Roman"/>
                <w:sz w:val="18"/>
              </w:rPr>
            </w:pPr>
            <w:r w:rsidRPr="00FD1D1C">
              <w:rPr>
                <w:sz w:val="18"/>
              </w:rPr>
              <w:t>1</w:t>
            </w:r>
          </w:p>
        </w:tc>
        <w:tc>
          <w:tcPr>
            <w:tcW w:w="1980" w:type="dxa"/>
            <w:shd w:val="clear" w:color="auto" w:fill="auto"/>
            <w:tcMar>
              <w:top w:w="140" w:type="dxa"/>
              <w:left w:w="140" w:type="dxa"/>
              <w:bottom w:w="140" w:type="dxa"/>
              <w:right w:w="140" w:type="dxa"/>
            </w:tcMar>
            <w:vAlign w:val="center"/>
          </w:tcPr>
          <w:p w14:paraId="3EFB9E8B" w14:textId="77777777" w:rsidR="00A54F45" w:rsidRPr="00FD1D1C" w:rsidRDefault="00A54F45" w:rsidP="003C4035">
            <w:pPr>
              <w:spacing w:after="0" w:line="240" w:lineRule="auto"/>
              <w:jc w:val="center"/>
              <w:rPr>
                <w:rFonts w:eastAsia="Times New Roman"/>
                <w:sz w:val="18"/>
              </w:rPr>
            </w:pPr>
            <w:r w:rsidRPr="00FD1D1C">
              <w:rPr>
                <w:sz w:val="18"/>
              </w:rPr>
              <w:t>I/O Behavior</w:t>
            </w:r>
          </w:p>
        </w:tc>
        <w:tc>
          <w:tcPr>
            <w:tcW w:w="1980" w:type="dxa"/>
            <w:shd w:val="clear" w:color="auto" w:fill="auto"/>
            <w:tcMar>
              <w:top w:w="140" w:type="dxa"/>
              <w:left w:w="140" w:type="dxa"/>
              <w:bottom w:w="140" w:type="dxa"/>
              <w:right w:w="140" w:type="dxa"/>
            </w:tcMar>
            <w:vAlign w:val="center"/>
          </w:tcPr>
          <w:p w14:paraId="55FE1023" w14:textId="77777777" w:rsidR="00A54F45" w:rsidRPr="00FD1D1C" w:rsidRDefault="00A54F45" w:rsidP="003C4035">
            <w:pPr>
              <w:spacing w:after="0" w:line="240" w:lineRule="auto"/>
              <w:jc w:val="center"/>
              <w:rPr>
                <w:rFonts w:eastAsia="Times New Roman"/>
                <w:sz w:val="18"/>
              </w:rPr>
            </w:pPr>
            <w:r w:rsidRPr="00FD1D1C">
              <w:rPr>
                <w:sz w:val="18"/>
              </w:rPr>
              <w:t>Data System</w:t>
            </w:r>
          </w:p>
        </w:tc>
        <w:tc>
          <w:tcPr>
            <w:tcW w:w="4540" w:type="dxa"/>
            <w:shd w:val="clear" w:color="auto" w:fill="auto"/>
            <w:tcMar>
              <w:top w:w="140" w:type="dxa"/>
              <w:left w:w="140" w:type="dxa"/>
              <w:bottom w:w="140" w:type="dxa"/>
              <w:right w:w="140" w:type="dxa"/>
            </w:tcMar>
            <w:vAlign w:val="center"/>
          </w:tcPr>
          <w:p w14:paraId="0EBE0029" w14:textId="35E8AF83" w:rsidR="00A54F45" w:rsidRPr="00FD1D1C" w:rsidRDefault="00A54F45" w:rsidP="003C4035">
            <w:pPr>
              <w:spacing w:after="0" w:line="240" w:lineRule="auto"/>
              <w:rPr>
                <w:rFonts w:eastAsia="Times New Roman"/>
                <w:sz w:val="18"/>
              </w:rPr>
            </w:pPr>
            <w:r w:rsidRPr="00FD1D1C">
              <w:rPr>
                <w:sz w:val="18"/>
              </w:rPr>
              <w:t>Time-indexed data collected from a source system; consists of input/output pairs.</w:t>
            </w:r>
          </w:p>
        </w:tc>
      </w:tr>
      <w:tr w:rsidR="00073575" w:rsidRPr="00FD1D1C" w14:paraId="55A08EC4" w14:textId="77777777" w:rsidTr="00FD1D1C">
        <w:trPr>
          <w:trHeight w:val="187"/>
        </w:trPr>
        <w:tc>
          <w:tcPr>
            <w:tcW w:w="860" w:type="dxa"/>
            <w:shd w:val="clear" w:color="auto" w:fill="auto"/>
            <w:tcMar>
              <w:top w:w="140" w:type="dxa"/>
              <w:left w:w="140" w:type="dxa"/>
              <w:bottom w:w="140" w:type="dxa"/>
              <w:right w:w="140" w:type="dxa"/>
            </w:tcMar>
            <w:vAlign w:val="center"/>
          </w:tcPr>
          <w:p w14:paraId="163745EE" w14:textId="77777777" w:rsidR="00A54F45" w:rsidRPr="00FD1D1C" w:rsidRDefault="00A54F45" w:rsidP="003C4035">
            <w:pPr>
              <w:spacing w:after="0" w:line="240" w:lineRule="auto"/>
              <w:jc w:val="center"/>
              <w:rPr>
                <w:rFonts w:eastAsia="Times New Roman"/>
                <w:sz w:val="18"/>
              </w:rPr>
            </w:pPr>
            <w:r w:rsidRPr="00FD1D1C">
              <w:rPr>
                <w:sz w:val="18"/>
              </w:rPr>
              <w:t>2</w:t>
            </w:r>
          </w:p>
        </w:tc>
        <w:tc>
          <w:tcPr>
            <w:tcW w:w="1980" w:type="dxa"/>
            <w:shd w:val="clear" w:color="auto" w:fill="auto"/>
            <w:tcMar>
              <w:top w:w="140" w:type="dxa"/>
              <w:left w:w="140" w:type="dxa"/>
              <w:bottom w:w="140" w:type="dxa"/>
              <w:right w:w="140" w:type="dxa"/>
            </w:tcMar>
            <w:vAlign w:val="center"/>
          </w:tcPr>
          <w:p w14:paraId="6182663E" w14:textId="77777777" w:rsidR="00A54F45" w:rsidRPr="00FD1D1C" w:rsidRDefault="00A54F45" w:rsidP="003C4035">
            <w:pPr>
              <w:spacing w:after="0" w:line="240" w:lineRule="auto"/>
              <w:jc w:val="center"/>
              <w:rPr>
                <w:rFonts w:eastAsia="Times New Roman"/>
                <w:sz w:val="18"/>
              </w:rPr>
            </w:pPr>
            <w:r w:rsidRPr="00FD1D1C">
              <w:rPr>
                <w:sz w:val="18"/>
              </w:rPr>
              <w:t>I/O Function</w:t>
            </w:r>
          </w:p>
        </w:tc>
        <w:tc>
          <w:tcPr>
            <w:tcW w:w="1980" w:type="dxa"/>
            <w:shd w:val="clear" w:color="auto" w:fill="auto"/>
            <w:tcMar>
              <w:top w:w="140" w:type="dxa"/>
              <w:left w:w="140" w:type="dxa"/>
              <w:bottom w:w="140" w:type="dxa"/>
              <w:right w:w="140" w:type="dxa"/>
            </w:tcMar>
            <w:vAlign w:val="center"/>
          </w:tcPr>
          <w:p w14:paraId="62994DDC" w14:textId="77777777" w:rsidR="00A54F45" w:rsidRPr="00FD1D1C" w:rsidRDefault="00A54F45" w:rsidP="003C4035">
            <w:pPr>
              <w:spacing w:after="0" w:line="240" w:lineRule="auto"/>
              <w:jc w:val="center"/>
              <w:rPr>
                <w:sz w:val="18"/>
              </w:rPr>
            </w:pPr>
          </w:p>
        </w:tc>
        <w:tc>
          <w:tcPr>
            <w:tcW w:w="4540" w:type="dxa"/>
            <w:shd w:val="clear" w:color="auto" w:fill="auto"/>
            <w:tcMar>
              <w:top w:w="140" w:type="dxa"/>
              <w:left w:w="140" w:type="dxa"/>
              <w:bottom w:w="140" w:type="dxa"/>
              <w:right w:w="140" w:type="dxa"/>
            </w:tcMar>
            <w:vAlign w:val="center"/>
          </w:tcPr>
          <w:p w14:paraId="2E4CDBFF" w14:textId="77777777" w:rsidR="00A54F45" w:rsidRPr="00FD1D1C" w:rsidRDefault="00A54F45" w:rsidP="003C4035">
            <w:pPr>
              <w:spacing w:after="0" w:line="240" w:lineRule="auto"/>
              <w:rPr>
                <w:rFonts w:eastAsia="Times New Roman"/>
                <w:sz w:val="18"/>
              </w:rPr>
            </w:pPr>
            <w:r w:rsidRPr="00FD1D1C">
              <w:rPr>
                <w:sz w:val="18"/>
              </w:rPr>
              <w:t>Knowledge of initial state; given an initial state, every input stimulus produces a unique output</w:t>
            </w:r>
            <w:r w:rsidR="00141FB1" w:rsidRPr="00FD1D1C">
              <w:rPr>
                <w:sz w:val="18"/>
              </w:rPr>
              <w:t>.</w:t>
            </w:r>
          </w:p>
        </w:tc>
      </w:tr>
      <w:tr w:rsidR="00073575" w:rsidRPr="00FD1D1C" w14:paraId="6607C8AF" w14:textId="77777777" w:rsidTr="00FD1D1C">
        <w:trPr>
          <w:trHeight w:val="25"/>
        </w:trPr>
        <w:tc>
          <w:tcPr>
            <w:tcW w:w="860" w:type="dxa"/>
            <w:shd w:val="clear" w:color="auto" w:fill="auto"/>
            <w:tcMar>
              <w:top w:w="140" w:type="dxa"/>
              <w:left w:w="140" w:type="dxa"/>
              <w:bottom w:w="140" w:type="dxa"/>
              <w:right w:w="140" w:type="dxa"/>
            </w:tcMar>
            <w:vAlign w:val="center"/>
          </w:tcPr>
          <w:p w14:paraId="0B91D9D6" w14:textId="77777777" w:rsidR="00A54F45" w:rsidRPr="00FD1D1C" w:rsidRDefault="00A54F45" w:rsidP="003C4035">
            <w:pPr>
              <w:spacing w:after="0" w:line="240" w:lineRule="auto"/>
              <w:jc w:val="center"/>
              <w:rPr>
                <w:rFonts w:eastAsia="Times New Roman"/>
                <w:sz w:val="18"/>
              </w:rPr>
            </w:pPr>
            <w:r w:rsidRPr="00FD1D1C">
              <w:rPr>
                <w:sz w:val="18"/>
              </w:rPr>
              <w:t>3</w:t>
            </w:r>
          </w:p>
        </w:tc>
        <w:tc>
          <w:tcPr>
            <w:tcW w:w="1980" w:type="dxa"/>
            <w:shd w:val="clear" w:color="auto" w:fill="auto"/>
            <w:tcMar>
              <w:top w:w="140" w:type="dxa"/>
              <w:left w:w="140" w:type="dxa"/>
              <w:bottom w:w="140" w:type="dxa"/>
              <w:right w:w="140" w:type="dxa"/>
            </w:tcMar>
            <w:vAlign w:val="center"/>
          </w:tcPr>
          <w:p w14:paraId="755E980B" w14:textId="77777777" w:rsidR="00A54F45" w:rsidRPr="00FD1D1C" w:rsidRDefault="00A54F45" w:rsidP="003C4035">
            <w:pPr>
              <w:spacing w:after="0" w:line="240" w:lineRule="auto"/>
              <w:jc w:val="center"/>
              <w:rPr>
                <w:rFonts w:eastAsia="Times New Roman"/>
                <w:sz w:val="18"/>
              </w:rPr>
            </w:pPr>
            <w:r w:rsidRPr="00FD1D1C">
              <w:rPr>
                <w:sz w:val="18"/>
              </w:rPr>
              <w:t>State Transition</w:t>
            </w:r>
          </w:p>
        </w:tc>
        <w:tc>
          <w:tcPr>
            <w:tcW w:w="1980" w:type="dxa"/>
            <w:shd w:val="clear" w:color="auto" w:fill="auto"/>
            <w:tcMar>
              <w:top w:w="140" w:type="dxa"/>
              <w:left w:w="140" w:type="dxa"/>
              <w:bottom w:w="140" w:type="dxa"/>
              <w:right w:w="140" w:type="dxa"/>
            </w:tcMar>
            <w:vAlign w:val="center"/>
          </w:tcPr>
          <w:p w14:paraId="48FBCBC4" w14:textId="77777777" w:rsidR="00A54F45" w:rsidRPr="00FD1D1C" w:rsidRDefault="00A54F45" w:rsidP="003C4035">
            <w:pPr>
              <w:spacing w:after="0" w:line="240" w:lineRule="auto"/>
              <w:jc w:val="center"/>
              <w:rPr>
                <w:rFonts w:eastAsia="Times New Roman"/>
                <w:sz w:val="18"/>
              </w:rPr>
            </w:pPr>
            <w:r w:rsidRPr="00FD1D1C">
              <w:rPr>
                <w:sz w:val="18"/>
              </w:rPr>
              <w:t>Generative System</w:t>
            </w:r>
          </w:p>
        </w:tc>
        <w:tc>
          <w:tcPr>
            <w:tcW w:w="4540" w:type="dxa"/>
            <w:shd w:val="clear" w:color="auto" w:fill="auto"/>
            <w:tcMar>
              <w:top w:w="140" w:type="dxa"/>
              <w:left w:w="140" w:type="dxa"/>
              <w:bottom w:w="140" w:type="dxa"/>
              <w:right w:w="140" w:type="dxa"/>
            </w:tcMar>
            <w:vAlign w:val="center"/>
          </w:tcPr>
          <w:p w14:paraId="7EC4FC16" w14:textId="71F732D6" w:rsidR="00A54F45" w:rsidRPr="00FD1D1C" w:rsidRDefault="00A54F45" w:rsidP="003C4035">
            <w:pPr>
              <w:spacing w:after="0" w:line="240" w:lineRule="auto"/>
              <w:rPr>
                <w:rFonts w:eastAsia="Times New Roman"/>
                <w:sz w:val="18"/>
              </w:rPr>
            </w:pPr>
            <w:r w:rsidRPr="00FD1D1C">
              <w:rPr>
                <w:sz w:val="18"/>
              </w:rPr>
              <w:t>How states are affected by inputs</w:t>
            </w:r>
            <w:r w:rsidR="001B28FB" w:rsidRPr="00FD1D1C">
              <w:rPr>
                <w:sz w:val="18"/>
              </w:rPr>
              <w:t xml:space="preserve">; </w:t>
            </w:r>
            <w:r w:rsidRPr="00FD1D1C">
              <w:rPr>
                <w:sz w:val="18"/>
              </w:rPr>
              <w:t>given a state and an input what is the state after the input stimulus is over; what output event is generated by a state.</w:t>
            </w:r>
          </w:p>
        </w:tc>
      </w:tr>
      <w:tr w:rsidR="00073575" w:rsidRPr="00FD1D1C" w14:paraId="2EAFB9A9" w14:textId="77777777" w:rsidTr="00FD1D1C">
        <w:trPr>
          <w:trHeight w:val="115"/>
        </w:trPr>
        <w:tc>
          <w:tcPr>
            <w:tcW w:w="860" w:type="dxa"/>
            <w:shd w:val="clear" w:color="auto" w:fill="auto"/>
            <w:tcMar>
              <w:top w:w="140" w:type="dxa"/>
              <w:left w:w="140" w:type="dxa"/>
              <w:bottom w:w="140" w:type="dxa"/>
              <w:right w:w="140" w:type="dxa"/>
            </w:tcMar>
            <w:vAlign w:val="center"/>
          </w:tcPr>
          <w:p w14:paraId="53AAC29B" w14:textId="77777777" w:rsidR="00A54F45" w:rsidRPr="00FD1D1C" w:rsidRDefault="00A54F45" w:rsidP="003C4035">
            <w:pPr>
              <w:spacing w:after="0" w:line="240" w:lineRule="auto"/>
              <w:jc w:val="center"/>
              <w:rPr>
                <w:rFonts w:eastAsia="Times New Roman"/>
                <w:sz w:val="18"/>
              </w:rPr>
            </w:pPr>
            <w:r w:rsidRPr="00FD1D1C">
              <w:rPr>
                <w:sz w:val="18"/>
              </w:rPr>
              <w:t>4</w:t>
            </w:r>
          </w:p>
        </w:tc>
        <w:tc>
          <w:tcPr>
            <w:tcW w:w="1980" w:type="dxa"/>
            <w:shd w:val="clear" w:color="auto" w:fill="auto"/>
            <w:tcMar>
              <w:top w:w="140" w:type="dxa"/>
              <w:left w:w="140" w:type="dxa"/>
              <w:bottom w:w="140" w:type="dxa"/>
              <w:right w:w="140" w:type="dxa"/>
            </w:tcMar>
            <w:vAlign w:val="center"/>
          </w:tcPr>
          <w:p w14:paraId="58F896C3" w14:textId="77777777" w:rsidR="00A54F45" w:rsidRPr="00FD1D1C" w:rsidRDefault="00A54F45" w:rsidP="003C4035">
            <w:pPr>
              <w:spacing w:after="0" w:line="240" w:lineRule="auto"/>
              <w:jc w:val="center"/>
              <w:rPr>
                <w:rFonts w:eastAsia="Times New Roman"/>
                <w:sz w:val="18"/>
              </w:rPr>
            </w:pPr>
            <w:r w:rsidRPr="00FD1D1C">
              <w:rPr>
                <w:sz w:val="18"/>
              </w:rPr>
              <w:t>Coupled Component</w:t>
            </w:r>
          </w:p>
        </w:tc>
        <w:tc>
          <w:tcPr>
            <w:tcW w:w="1980" w:type="dxa"/>
            <w:shd w:val="clear" w:color="auto" w:fill="auto"/>
            <w:tcMar>
              <w:top w:w="140" w:type="dxa"/>
              <w:left w:w="140" w:type="dxa"/>
              <w:bottom w:w="140" w:type="dxa"/>
              <w:right w:w="140" w:type="dxa"/>
            </w:tcMar>
            <w:vAlign w:val="center"/>
          </w:tcPr>
          <w:p w14:paraId="53BCAA9A" w14:textId="77777777" w:rsidR="00A54F45" w:rsidRPr="00FD1D1C" w:rsidRDefault="00A54F45" w:rsidP="003C4035">
            <w:pPr>
              <w:spacing w:after="0" w:line="240" w:lineRule="auto"/>
              <w:jc w:val="center"/>
              <w:rPr>
                <w:rFonts w:eastAsia="Times New Roman"/>
                <w:sz w:val="18"/>
              </w:rPr>
            </w:pPr>
            <w:r w:rsidRPr="00FD1D1C">
              <w:rPr>
                <w:sz w:val="18"/>
              </w:rPr>
              <w:t>Structure System</w:t>
            </w:r>
          </w:p>
        </w:tc>
        <w:tc>
          <w:tcPr>
            <w:tcW w:w="4540" w:type="dxa"/>
            <w:shd w:val="clear" w:color="auto" w:fill="auto"/>
            <w:tcMar>
              <w:top w:w="140" w:type="dxa"/>
              <w:left w:w="140" w:type="dxa"/>
              <w:bottom w:w="140" w:type="dxa"/>
              <w:right w:w="140" w:type="dxa"/>
            </w:tcMar>
            <w:vAlign w:val="center"/>
          </w:tcPr>
          <w:p w14:paraId="07E9C824" w14:textId="77777777" w:rsidR="00A54F45" w:rsidRPr="00FD1D1C" w:rsidRDefault="00A54F45" w:rsidP="003C4035">
            <w:pPr>
              <w:spacing w:after="0" w:line="240" w:lineRule="auto"/>
              <w:rPr>
                <w:rFonts w:eastAsia="Times New Roman"/>
                <w:sz w:val="18"/>
              </w:rPr>
            </w:pPr>
            <w:r w:rsidRPr="00FD1D1C">
              <w:rPr>
                <w:sz w:val="18"/>
              </w:rPr>
              <w:t>Components and how they are coupled together</w:t>
            </w:r>
            <w:r w:rsidR="00B86055" w:rsidRPr="00FD1D1C">
              <w:rPr>
                <w:sz w:val="18"/>
              </w:rPr>
              <w:t xml:space="preserve">. </w:t>
            </w:r>
            <w:r w:rsidRPr="00FD1D1C">
              <w:rPr>
                <w:sz w:val="18"/>
              </w:rPr>
              <w:t>The components can be specified at lower levels or can even be structure systems themselves-leading to hierarchical structure.</w:t>
            </w:r>
          </w:p>
        </w:tc>
      </w:tr>
    </w:tbl>
    <w:p w14:paraId="26726528" w14:textId="77777777" w:rsidR="00A54F45" w:rsidRDefault="00A54F45" w:rsidP="00373AC2">
      <w:pPr>
        <w:spacing w:after="0" w:line="240" w:lineRule="auto"/>
      </w:pPr>
    </w:p>
    <w:p w14:paraId="327C6BED" w14:textId="77777777" w:rsidR="00C47EBB" w:rsidRPr="00421808" w:rsidRDefault="00C47EBB" w:rsidP="00C47EBB">
      <w:pPr>
        <w:pStyle w:val="Heading2"/>
      </w:pPr>
      <w:bookmarkStart w:id="24" w:name="_Toc468863052"/>
      <w:r>
        <w:lastRenderedPageBreak/>
        <w:t>Model System</w:t>
      </w:r>
      <w:r w:rsidRPr="00421808">
        <w:t xml:space="preserve"> Specification</w:t>
      </w:r>
      <w:bookmarkEnd w:id="24"/>
    </w:p>
    <w:p w14:paraId="3BA81BB8" w14:textId="77777777" w:rsidR="00260ED8" w:rsidRPr="00C36C44" w:rsidRDefault="001D0591" w:rsidP="00373AC2">
      <w:pPr>
        <w:spacing w:after="0"/>
      </w:pPr>
      <w:r>
        <w:t>Following the DEVS formalism, we can choose a discrete time base and several input var</w:t>
      </w:r>
      <w:r w:rsidR="00763E86">
        <w:t>iables to stimulate the system</w:t>
      </w:r>
      <w:r w:rsidR="00B86055">
        <w:t xml:space="preserve">. </w:t>
      </w:r>
      <w:r>
        <w:t>In the case of the turboj</w:t>
      </w:r>
      <w:r w:rsidR="00763E86">
        <w:t>et engine</w:t>
      </w:r>
      <w:r w:rsidR="00C36C44">
        <w:t xml:space="preserve"> as a complete system</w:t>
      </w:r>
      <w:r w:rsidR="00763E86">
        <w:t xml:space="preserve">, the input variables are directly </w:t>
      </w:r>
      <w:r w:rsidR="00C36C44">
        <w:t>related to the environment to which the turbojet engine is exposed to, (i.e. flight regime)</w:t>
      </w:r>
      <w:r w:rsidR="00B86055">
        <w:t xml:space="preserve">. </w:t>
      </w:r>
      <w:r w:rsidR="00C36C44">
        <w:t>In the case of the individual components, the input variables are also related to the flight regime they are expose to, but also related to how a previous or aft system component is operating and the input information that is received from them</w:t>
      </w:r>
      <w:r w:rsidR="00B86055">
        <w:t xml:space="preserve">. </w:t>
      </w:r>
      <w:r w:rsidR="00C36C44">
        <w:t>We can generalize our inputs and outputs, including the time base for either the system as a whole, or for an individual component as an Observation Frame</w:t>
      </w:r>
      <w:r w:rsidR="00B86055">
        <w:t xml:space="preserve">. </w:t>
      </w:r>
      <w:r w:rsidR="00C36C44">
        <w:t>Focusing on any individual system component within the turbojet engine system, we can represent our Input/Output (I/O) Observation Frame as follows:</w:t>
      </w:r>
    </w:p>
    <w:p w14:paraId="113D7514" w14:textId="77777777" w:rsidR="00C36C44" w:rsidRPr="00421808" w:rsidRDefault="008543A2" w:rsidP="003C4035">
      <w:pPr>
        <w:ind w:left="360"/>
      </w:pPr>
      <w:r>
        <w:t>IO</w:t>
      </w:r>
      <w:r w:rsidR="00C36C44" w:rsidRPr="00421808">
        <w:t xml:space="preserve"> =</w:t>
      </w:r>
      <w:r w:rsidR="00C36C44" w:rsidRPr="00421808">
        <w:rPr>
          <w:rFonts w:hint="eastAsia"/>
        </w:rPr>
        <w:t>〈</w:t>
      </w:r>
      <w:r w:rsidR="00C36C44" w:rsidRPr="00421808">
        <w:t xml:space="preserve"> </w:t>
      </w:r>
      <w:r w:rsidR="00C36C44" w:rsidRPr="00421808">
        <w:rPr>
          <w:i/>
        </w:rPr>
        <w:t>T</w:t>
      </w:r>
      <w:r w:rsidR="00C36C44" w:rsidRPr="00421808">
        <w:t xml:space="preserve">, </w:t>
      </w:r>
      <w:r w:rsidR="00C36C44" w:rsidRPr="00421808">
        <w:rPr>
          <w:i/>
        </w:rPr>
        <w:t>X</w:t>
      </w:r>
      <w:r w:rsidR="00C36C44" w:rsidRPr="00421808">
        <w:t xml:space="preserve">, </w:t>
      </w:r>
      <w:r w:rsidR="00C36C44" w:rsidRPr="00421808">
        <w:rPr>
          <w:i/>
        </w:rPr>
        <w:t>Y</w:t>
      </w:r>
      <w:r w:rsidR="00C36C44" w:rsidRPr="00421808">
        <w:t xml:space="preserve"> </w:t>
      </w:r>
      <w:r w:rsidR="00C36C44" w:rsidRPr="00421808">
        <w:rPr>
          <w:rFonts w:hint="eastAsia"/>
        </w:rPr>
        <w:t>〉</w:t>
      </w:r>
    </w:p>
    <w:p w14:paraId="7624A620" w14:textId="77777777" w:rsidR="00C36C44" w:rsidRPr="00421808" w:rsidRDefault="00C36C44" w:rsidP="003C4035">
      <w:pPr>
        <w:ind w:left="360"/>
      </w:pPr>
      <w:r w:rsidRPr="00421808">
        <w:rPr>
          <w:i/>
        </w:rPr>
        <w:t>T</w:t>
      </w:r>
      <w:r w:rsidRPr="00421808">
        <w:t xml:space="preserve"> = { </w:t>
      </w:r>
      <w:r w:rsidRPr="00421808">
        <w:rPr>
          <w:i/>
        </w:rPr>
        <w:t>t</w:t>
      </w:r>
      <w:r w:rsidRPr="00421808">
        <w:t xml:space="preserve"> | </w:t>
      </w:r>
      <w:r w:rsidRPr="00421808">
        <w:rPr>
          <w:i/>
        </w:rPr>
        <w:t>t</w:t>
      </w:r>
      <w:r w:rsidRPr="00421808">
        <w:t xml:space="preserve"> </w:t>
      </w:r>
      <w:r w:rsidRPr="00421808">
        <w:rPr>
          <w:rFonts w:ascii="Cambria Math" w:hAnsi="Cambria Math" w:cs="Cambria Math" w:hint="eastAsia"/>
        </w:rPr>
        <w:t>∈</w:t>
      </w:r>
      <w:r w:rsidRPr="00421808">
        <w:t xml:space="preserve"> </w:t>
      </w:r>
      <w:r w:rsidRPr="00421808">
        <w:rPr>
          <w:rFonts w:ascii="Cambria Math" w:hAnsi="Cambria Math" w:cs="Cambria Math"/>
        </w:rPr>
        <w:t>ℕ</w:t>
      </w:r>
      <w:r w:rsidRPr="00421808">
        <w:rPr>
          <w:rFonts w:ascii="Cambria Math" w:hAnsi="Cambria Math" w:cs="Cambria Math"/>
          <w:vertAlign w:val="subscript"/>
        </w:rPr>
        <w:t>₀</w:t>
      </w:r>
      <w:r w:rsidRPr="00421808">
        <w:rPr>
          <w:rFonts w:ascii="Cambria Math" w:hAnsi="Cambria Math" w:cs="Cambria Math"/>
          <w:vertAlign w:val="superscript"/>
        </w:rPr>
        <w:t>⁺</w:t>
      </w:r>
      <w:r w:rsidRPr="00421808">
        <w:t xml:space="preserve"> </w:t>
      </w:r>
      <w:r w:rsidRPr="00421808">
        <w:rPr>
          <w:rFonts w:ascii="Cambria Math" w:hAnsi="Cambria Math" w:cs="Cambria Math" w:hint="eastAsia"/>
        </w:rPr>
        <w:t>∪</w:t>
      </w:r>
      <w:r w:rsidRPr="00421808">
        <w:rPr>
          <w:rFonts w:hint="eastAsia"/>
        </w:rPr>
        <w:t>∞</w:t>
      </w:r>
      <w:r w:rsidRPr="00421808">
        <w:t xml:space="preserve"> }</w:t>
      </w:r>
    </w:p>
    <w:p w14:paraId="77061853" w14:textId="77777777" w:rsidR="00C36C44" w:rsidRPr="00421808" w:rsidRDefault="00C36C44" w:rsidP="003C4035">
      <w:pPr>
        <w:ind w:left="360"/>
      </w:pPr>
      <w:r w:rsidRPr="00421808">
        <w:rPr>
          <w:i/>
        </w:rPr>
        <w:t>X</w:t>
      </w:r>
      <w:r w:rsidRPr="00421808">
        <w:t xml:space="preserve"> = </w:t>
      </w:r>
      <w:r w:rsidRPr="00421808">
        <w:rPr>
          <w:rFonts w:ascii="Cambria Math" w:hAnsi="Cambria Math" w:cs="Cambria Math"/>
        </w:rPr>
        <w:t>℘</w:t>
      </w:r>
      <w:r w:rsidRPr="00421808">
        <w:t xml:space="preserve"> { </w:t>
      </w:r>
      <w:r w:rsidR="001B160C">
        <w:t>v</w:t>
      </w:r>
      <w:r w:rsidR="001B160C">
        <w:rPr>
          <w:vertAlign w:val="subscript"/>
        </w:rPr>
        <w:t>i</w:t>
      </w:r>
      <w:r w:rsidRPr="00421808">
        <w:t xml:space="preserve"> </w:t>
      </w:r>
      <w:r w:rsidR="001B160C">
        <w:t xml:space="preserve">| v </w:t>
      </w:r>
      <w:r w:rsidR="001B160C" w:rsidRPr="008D4A01">
        <w:rPr>
          <w:rFonts w:ascii="Cambria Math" w:hAnsi="Cambria Math" w:cs="Cambria Math"/>
        </w:rPr>
        <w:t>∈</w:t>
      </w:r>
      <w:r w:rsidR="001B160C">
        <w:rPr>
          <w:rFonts w:ascii="Cambria Math" w:hAnsi="Cambria Math" w:cs="Cambria Math"/>
        </w:rPr>
        <w:t xml:space="preserve"> </w:t>
      </w:r>
      <w:r w:rsidR="00D8355F">
        <w:rPr>
          <w:rFonts w:ascii="Cambria Math" w:hAnsi="Cambria Math" w:cs="Cambria Math"/>
        </w:rPr>
        <w:t xml:space="preserve">Input </w:t>
      </w:r>
      <w:r w:rsidR="001B160C">
        <w:rPr>
          <w:rFonts w:ascii="Cambria Math" w:hAnsi="Cambria Math" w:cs="Cambria Math"/>
        </w:rPr>
        <w:t>Component Variables</w:t>
      </w:r>
      <w:r w:rsidRPr="00421808">
        <w:t xml:space="preserve">}, </w:t>
      </w:r>
      <w:r w:rsidRPr="00421808">
        <w:rPr>
          <w:rFonts w:ascii="Cambria Math" w:hAnsi="Cambria Math" w:cs="Cambria Math"/>
        </w:rPr>
        <w:t>℘</w:t>
      </w:r>
      <w:r w:rsidRPr="00421808">
        <w:t xml:space="preserve"> : Power set</w:t>
      </w:r>
    </w:p>
    <w:p w14:paraId="3FE02E59" w14:textId="77777777" w:rsidR="00C36C44" w:rsidRPr="00421808" w:rsidRDefault="00C36C44" w:rsidP="003C4035">
      <w:pPr>
        <w:ind w:left="360"/>
      </w:pPr>
      <w:r w:rsidRPr="00421808">
        <w:rPr>
          <w:i/>
        </w:rPr>
        <w:t>Y</w:t>
      </w:r>
      <w:r w:rsidRPr="00421808">
        <w:t xml:space="preserve"> = </w:t>
      </w:r>
      <w:r w:rsidR="001B160C" w:rsidRPr="008D4A01">
        <w:rPr>
          <w:rFonts w:ascii="MS Mincho" w:hAnsi="MS Mincho" w:cs="MS Mincho"/>
        </w:rPr>
        <w:t>℘</w:t>
      </w:r>
      <w:r w:rsidR="001B160C" w:rsidRPr="008D4A01">
        <w:t xml:space="preserve"> { </w:t>
      </w:r>
      <w:r w:rsidR="001B160C">
        <w:t>v</w:t>
      </w:r>
      <w:r w:rsidR="001B160C">
        <w:rPr>
          <w:vertAlign w:val="subscript"/>
        </w:rPr>
        <w:t>i</w:t>
      </w:r>
      <w:r w:rsidR="001B160C" w:rsidRPr="008D4A01">
        <w:t xml:space="preserve"> </w:t>
      </w:r>
      <w:r w:rsidR="001B160C">
        <w:t xml:space="preserve">| v </w:t>
      </w:r>
      <w:r w:rsidR="001B160C" w:rsidRPr="008D4A01">
        <w:rPr>
          <w:rFonts w:ascii="MS Mincho" w:hAnsi="MS Mincho" w:cs="MS Mincho"/>
        </w:rPr>
        <w:t>∈</w:t>
      </w:r>
      <w:r w:rsidR="001B160C">
        <w:t xml:space="preserve"> </w:t>
      </w:r>
      <w:r w:rsidR="00D8355F">
        <w:t xml:space="preserve">Output </w:t>
      </w:r>
      <w:r w:rsidR="001B160C">
        <w:t>Component Variables,</w:t>
      </w:r>
      <w:r w:rsidR="001B160C" w:rsidRPr="001B160C">
        <w:t xml:space="preserve"> </w:t>
      </w:r>
      <w:r w:rsidR="001B160C">
        <w:t xml:space="preserve">, </w:t>
      </w:r>
      <w:r w:rsidR="001B160C" w:rsidRPr="008D4A01">
        <w:t xml:space="preserve">φ }, </w:t>
      </w:r>
      <w:r w:rsidR="001B160C" w:rsidRPr="008D4A01">
        <w:rPr>
          <w:rFonts w:ascii="MS Mincho" w:hAnsi="MS Mincho" w:cs="MS Mincho"/>
        </w:rPr>
        <w:t>℘</w:t>
      </w:r>
      <w:r w:rsidR="001B160C" w:rsidRPr="008D4A01">
        <w:t xml:space="preserve"> : Power set</w:t>
      </w:r>
    </w:p>
    <w:p w14:paraId="53886272" w14:textId="77777777" w:rsidR="00EB016D" w:rsidRDefault="008543A2">
      <w:r>
        <w:t>Here, for any system component, w</w:t>
      </w:r>
      <w:r w:rsidR="00261E75">
        <w:t>e still</w:t>
      </w:r>
      <w:r>
        <w:t xml:space="preserve"> have a black box abstraction</w:t>
      </w:r>
      <w:r w:rsidR="00B86055">
        <w:t xml:space="preserve">. </w:t>
      </w:r>
      <w:r>
        <w:t>We can define our input variables, and which variables we would like to measure as the output variable sets</w:t>
      </w:r>
      <w:r w:rsidR="00B86055">
        <w:t xml:space="preserve">. </w:t>
      </w:r>
      <w:r>
        <w:t>With the time base, we can record a set of output variable behaviors over time in response to the inputs</w:t>
      </w:r>
      <w:r w:rsidR="00B86055">
        <w:t xml:space="preserve">. </w:t>
      </w:r>
      <w:r>
        <w:t>This moves us into a system specification at the behavioral level, or “Level 1”</w:t>
      </w:r>
      <w:r w:rsidR="00B86055">
        <w:t xml:space="preserve">. </w:t>
      </w:r>
      <w:r w:rsidR="0051712E">
        <w:t>At this behavioral state, we can increase knowledge with the concept of input and output segments</w:t>
      </w:r>
      <w:r w:rsidR="00B86055">
        <w:t xml:space="preserve">. </w:t>
      </w:r>
      <w:r w:rsidR="0051712E">
        <w:t>The input segments (X,T) and the response to the input segments (Y,T) share the same observational frame, such that the observed input-output pair are recorded over the same interval and the collection of several input-output pairs over several experiments is considered a relation, or I/O Relation</w:t>
      </w:r>
      <w:r w:rsidR="00B86055">
        <w:t xml:space="preserve">. </w:t>
      </w:r>
      <w:r w:rsidR="0051712E">
        <w:t>The set of all relations defines all possible input/output behaviors of the system (component)</w:t>
      </w:r>
      <w:r w:rsidR="00B86055">
        <w:t xml:space="preserve">. </w:t>
      </w:r>
      <w:r w:rsidR="00656AB3">
        <w:t>At this level of system knowledge,</w:t>
      </w:r>
      <w:r w:rsidR="00261E75">
        <w:t xml:space="preserve"> I/O Relation,</w:t>
      </w:r>
      <w:r w:rsidR="00656AB3">
        <w:t xml:space="preserve"> we still have a black box representation of our system components</w:t>
      </w:r>
      <w:r w:rsidR="00B86055">
        <w:t xml:space="preserve">. </w:t>
      </w:r>
      <w:r w:rsidR="00656AB3">
        <w:t>The system response is unpredictable and ambiguous since it depends on the inner workings of the black box, of which we need more knowledge to define</w:t>
      </w:r>
      <w:r w:rsidR="00B86055">
        <w:t xml:space="preserve">. </w:t>
      </w:r>
      <w:r w:rsidR="00656AB3">
        <w:t>We thus move to introduce the I/O Function Observation.</w:t>
      </w:r>
    </w:p>
    <w:p w14:paraId="3235977E" w14:textId="57114847" w:rsidR="00260ED8" w:rsidRDefault="00EB016D" w:rsidP="00373AC2">
      <w:pPr>
        <w:spacing w:after="0"/>
      </w:pPr>
      <w:r>
        <w:t>The I/O Function Observation</w:t>
      </w:r>
      <w:r w:rsidR="008F4B1A">
        <w:t xml:space="preserve"> (IOFO)</w:t>
      </w:r>
      <w:r>
        <w:t xml:space="preserve"> partitions the relations by means of a set of functions F={</w:t>
      </w:r>
      <w:r>
        <w:rPr>
          <w:i/>
        </w:rPr>
        <w:t>f</w:t>
      </w:r>
      <w:r>
        <w:rPr>
          <w:i/>
          <w:vertAlign w:val="subscript"/>
        </w:rPr>
        <w:t>1</w:t>
      </w:r>
      <w:r w:rsidR="008543A2">
        <w:t xml:space="preserve"> </w:t>
      </w:r>
      <w:r>
        <w:t xml:space="preserve">, </w:t>
      </w:r>
      <w:r>
        <w:rPr>
          <w:i/>
        </w:rPr>
        <w:t>f</w:t>
      </w:r>
      <w:r>
        <w:rPr>
          <w:i/>
          <w:vertAlign w:val="subscript"/>
        </w:rPr>
        <w:t>2</w:t>
      </w:r>
      <w:r>
        <w:rPr>
          <w:i/>
        </w:rPr>
        <w:t>,…f</w:t>
      </w:r>
      <w:r>
        <w:rPr>
          <w:i/>
          <w:vertAlign w:val="subscript"/>
        </w:rPr>
        <w:t>i</w:t>
      </w:r>
      <w:r>
        <w:rPr>
          <w:i/>
        </w:rPr>
        <w:t xml:space="preserve">…} </w:t>
      </w:r>
      <w:r>
        <w:t>to which each input segment produces a unique output segment</w:t>
      </w:r>
      <w:r w:rsidR="00B86055">
        <w:t xml:space="preserve">. </w:t>
      </w:r>
      <w:r>
        <w:t>These set of functions thus represent the “initial state” of any system component</w:t>
      </w:r>
      <w:r w:rsidR="00B86055">
        <w:t xml:space="preserve">. </w:t>
      </w:r>
      <w:r w:rsidR="00261E75">
        <w:t>Given the initial state defined by the set of functions, F, we can insert an input segment to the system component and observe a unique output response, an output segment</w:t>
      </w:r>
      <w:r w:rsidR="00B86055">
        <w:t xml:space="preserve">. </w:t>
      </w:r>
      <w:r w:rsidR="008F4B1A">
        <w:t xml:space="preserve">Though we have knowledge of the initial state of the system, we are not yet able to visualize any of the </w:t>
      </w:r>
      <w:r w:rsidR="008F4B1A">
        <w:lastRenderedPageBreak/>
        <w:t>immediate and final states of the system, however, the IOFO is an important step in the model design</w:t>
      </w:r>
      <w:r w:rsidR="00B86055">
        <w:t xml:space="preserve">. </w:t>
      </w:r>
      <w:r w:rsidR="008F4B1A">
        <w:t>From here, we can start to design our model more specific to our needs</w:t>
      </w:r>
      <w:r w:rsidR="00B86055">
        <w:t xml:space="preserve">. </w:t>
      </w:r>
      <w:r w:rsidR="008F4B1A">
        <w:t>We have access to knowledge to design the behavior of the system component to accurately represent the component in the system</w:t>
      </w:r>
      <w:r w:rsidR="00B86055">
        <w:t xml:space="preserve">. </w:t>
      </w:r>
      <w:r w:rsidR="008F4B1A">
        <w:t>Here we can specify our IOFO structure as follows:</w:t>
      </w:r>
    </w:p>
    <w:p w14:paraId="4D017BB6" w14:textId="77777777" w:rsidR="008F4B1A" w:rsidRPr="00DB6D8E" w:rsidRDefault="008F4B1A" w:rsidP="003C4035">
      <w:pPr>
        <w:ind w:left="360"/>
      </w:pPr>
      <w:r w:rsidRPr="00DB6D8E">
        <w:t>IOFO =</w:t>
      </w:r>
      <w:r w:rsidRPr="00DB6D8E">
        <w:rPr>
          <w:rFonts w:hint="eastAsia"/>
        </w:rPr>
        <w:t>〈</w:t>
      </w:r>
      <w:r w:rsidRPr="00DB6D8E">
        <w:t xml:space="preserve"> </w:t>
      </w:r>
      <w:r w:rsidRPr="00DB6D8E">
        <w:rPr>
          <w:i/>
        </w:rPr>
        <w:t>T</w:t>
      </w:r>
      <w:r w:rsidRPr="00DB6D8E">
        <w:t xml:space="preserve">, </w:t>
      </w:r>
      <w:r w:rsidRPr="00DB6D8E">
        <w:rPr>
          <w:i/>
        </w:rPr>
        <w:t>X</w:t>
      </w:r>
      <w:r w:rsidRPr="00DB6D8E">
        <w:t xml:space="preserve">, </w:t>
      </w:r>
      <w:r w:rsidRPr="00DB6D8E">
        <w:rPr>
          <w:i/>
        </w:rPr>
        <w:t xml:space="preserve">Y, </w:t>
      </w:r>
      <w:r w:rsidRPr="00DB6D8E">
        <w:rPr>
          <w:rFonts w:ascii="Calibri" w:hAnsi="Calibri"/>
          <w:i/>
        </w:rPr>
        <w:t>Ω</w:t>
      </w:r>
      <w:r w:rsidRPr="00DB6D8E">
        <w:rPr>
          <w:i/>
        </w:rPr>
        <w:t>, F</w:t>
      </w:r>
      <w:r w:rsidRPr="00DB6D8E">
        <w:t xml:space="preserve"> </w:t>
      </w:r>
      <w:r w:rsidRPr="00DB6D8E">
        <w:rPr>
          <w:rFonts w:hint="eastAsia"/>
        </w:rPr>
        <w:t>〉</w:t>
      </w:r>
    </w:p>
    <w:p w14:paraId="43AA3865" w14:textId="77777777" w:rsidR="008F4B1A" w:rsidRPr="00DB6D8E" w:rsidRDefault="008F4B1A" w:rsidP="003958E4">
      <w:pPr>
        <w:spacing w:after="0"/>
      </w:pPr>
      <w:r w:rsidRPr="00421808">
        <w:t xml:space="preserve">Where T, X, Y, are as before in the I/O frame, </w:t>
      </w:r>
      <w:r w:rsidRPr="00DB6D8E">
        <w:rPr>
          <w:rFonts w:ascii="Calibri" w:hAnsi="Calibri"/>
          <w:i/>
        </w:rPr>
        <w:t>Ω is the set of allowable input segments,</w:t>
      </w:r>
    </w:p>
    <w:p w14:paraId="30CB6A68" w14:textId="77777777" w:rsidR="008F4B1A" w:rsidRPr="00DB6D8E" w:rsidRDefault="008F4B1A" w:rsidP="003958E4">
      <w:pPr>
        <w:ind w:left="360"/>
      </w:pPr>
      <w:r w:rsidRPr="00DB6D8E">
        <w:rPr>
          <w:i/>
        </w:rPr>
        <w:t>T</w:t>
      </w:r>
      <w:r w:rsidRPr="00DB6D8E">
        <w:t xml:space="preserve"> = { </w:t>
      </w:r>
      <w:r w:rsidRPr="00DB6D8E">
        <w:rPr>
          <w:i/>
        </w:rPr>
        <w:t>t</w:t>
      </w:r>
      <w:r w:rsidRPr="00DB6D8E">
        <w:t xml:space="preserve"> | </w:t>
      </w:r>
      <w:r w:rsidRPr="00DB6D8E">
        <w:rPr>
          <w:i/>
        </w:rPr>
        <w:t>t</w:t>
      </w:r>
      <w:r w:rsidRPr="00DB6D8E">
        <w:t xml:space="preserve"> </w:t>
      </w:r>
      <w:r w:rsidRPr="00DB6D8E">
        <w:rPr>
          <w:rFonts w:ascii="Cambria Math" w:hAnsi="Cambria Math" w:cs="Cambria Math" w:hint="eastAsia"/>
        </w:rPr>
        <w:t>∈</w:t>
      </w:r>
      <w:r w:rsidRPr="00DB6D8E">
        <w:t xml:space="preserve"> </w:t>
      </w:r>
      <w:r w:rsidRPr="00DB6D8E">
        <w:rPr>
          <w:rFonts w:ascii="Cambria Math" w:hAnsi="Cambria Math" w:cs="Cambria Math"/>
        </w:rPr>
        <w:t>ℕ</w:t>
      </w:r>
      <w:r w:rsidRPr="00DB6D8E">
        <w:rPr>
          <w:rFonts w:ascii="Cambria Math" w:hAnsi="Cambria Math" w:cs="Cambria Math"/>
          <w:vertAlign w:val="subscript"/>
        </w:rPr>
        <w:t>₀</w:t>
      </w:r>
      <w:r w:rsidRPr="00DB6D8E">
        <w:rPr>
          <w:rFonts w:ascii="Cambria Math" w:hAnsi="Cambria Math" w:cs="Cambria Math"/>
          <w:vertAlign w:val="superscript"/>
        </w:rPr>
        <w:t>⁺</w:t>
      </w:r>
      <w:r w:rsidRPr="00DB6D8E">
        <w:t xml:space="preserve"> </w:t>
      </w:r>
      <w:r w:rsidRPr="00DB6D8E">
        <w:rPr>
          <w:rFonts w:ascii="Cambria Math" w:hAnsi="Cambria Math" w:cs="Cambria Math" w:hint="eastAsia"/>
        </w:rPr>
        <w:t>∪</w:t>
      </w:r>
      <w:r w:rsidRPr="00DB6D8E">
        <w:rPr>
          <w:rFonts w:hint="eastAsia"/>
        </w:rPr>
        <w:t>∞</w:t>
      </w:r>
      <w:r w:rsidRPr="00DB6D8E">
        <w:t xml:space="preserve"> }</w:t>
      </w:r>
    </w:p>
    <w:p w14:paraId="06BDDCF2" w14:textId="77777777" w:rsidR="008F4B1A" w:rsidRPr="00DB6D8E" w:rsidRDefault="008F4B1A" w:rsidP="003958E4">
      <w:pPr>
        <w:ind w:left="360"/>
      </w:pPr>
      <w:r w:rsidRPr="00DB6D8E">
        <w:rPr>
          <w:i/>
        </w:rPr>
        <w:t>X</w:t>
      </w:r>
      <w:r w:rsidRPr="00DB6D8E">
        <w:t xml:space="preserve"> = </w:t>
      </w:r>
      <w:r w:rsidRPr="00DB6D8E">
        <w:rPr>
          <w:rFonts w:ascii="Cambria Math" w:hAnsi="Cambria Math" w:cs="Cambria Math"/>
        </w:rPr>
        <w:t>℘</w:t>
      </w:r>
      <w:r w:rsidRPr="00DB6D8E">
        <w:t xml:space="preserve"> { v</w:t>
      </w:r>
      <w:r w:rsidRPr="00DB6D8E">
        <w:rPr>
          <w:vertAlign w:val="subscript"/>
        </w:rPr>
        <w:t>i</w:t>
      </w:r>
      <w:r w:rsidRPr="00DB6D8E">
        <w:t xml:space="preserve"> | v </w:t>
      </w:r>
      <w:r w:rsidRPr="00DB6D8E">
        <w:rPr>
          <w:rFonts w:ascii="Cambria Math" w:hAnsi="Cambria Math" w:cs="Cambria Math" w:hint="eastAsia"/>
        </w:rPr>
        <w:t>∈</w:t>
      </w:r>
      <w:r w:rsidRPr="00DB6D8E">
        <w:rPr>
          <w:rFonts w:ascii="Cambria Math" w:hAnsi="Cambria Math" w:cs="Cambria Math"/>
        </w:rPr>
        <w:t xml:space="preserve"> Input Component Variables</w:t>
      </w:r>
      <w:r w:rsidRPr="00DB6D8E">
        <w:t xml:space="preserve">}, </w:t>
      </w:r>
      <w:r w:rsidRPr="00DB6D8E">
        <w:rPr>
          <w:rFonts w:ascii="Cambria Math" w:hAnsi="Cambria Math" w:cs="Cambria Math"/>
        </w:rPr>
        <w:t>℘</w:t>
      </w:r>
      <w:r w:rsidRPr="00DB6D8E">
        <w:t xml:space="preserve"> : Power set</w:t>
      </w:r>
    </w:p>
    <w:p w14:paraId="3CD1D621" w14:textId="77777777" w:rsidR="008F4B1A" w:rsidRPr="00DB6D8E" w:rsidRDefault="008F4B1A" w:rsidP="003958E4">
      <w:pPr>
        <w:ind w:left="360"/>
      </w:pPr>
      <w:r w:rsidRPr="00DB6D8E">
        <w:rPr>
          <w:i/>
        </w:rPr>
        <w:t>Y</w:t>
      </w:r>
      <w:r w:rsidRPr="00DB6D8E">
        <w:t xml:space="preserve"> = </w:t>
      </w:r>
      <w:r w:rsidRPr="00DB6D8E">
        <w:rPr>
          <w:rFonts w:ascii="MS Mincho" w:hAnsi="MS Mincho" w:cs="MS Mincho"/>
        </w:rPr>
        <w:t>℘</w:t>
      </w:r>
      <w:r w:rsidRPr="00DB6D8E">
        <w:t xml:space="preserve"> { v</w:t>
      </w:r>
      <w:r w:rsidRPr="00DB6D8E">
        <w:rPr>
          <w:vertAlign w:val="subscript"/>
        </w:rPr>
        <w:t>i</w:t>
      </w:r>
      <w:r w:rsidRPr="00DB6D8E">
        <w:t xml:space="preserve"> | v </w:t>
      </w:r>
      <w:r w:rsidRPr="00DB6D8E">
        <w:rPr>
          <w:rFonts w:hint="eastAsia"/>
        </w:rPr>
        <w:t>∈</w:t>
      </w:r>
      <w:r w:rsidRPr="00DB6D8E">
        <w:rPr>
          <w:rFonts w:hint="eastAsia"/>
        </w:rPr>
        <w:t xml:space="preserve"> Output Component Variables, , </w:t>
      </w:r>
      <w:r w:rsidRPr="00DB6D8E">
        <w:t xml:space="preserve">φ }, </w:t>
      </w:r>
      <w:r w:rsidRPr="00DB6D8E">
        <w:rPr>
          <w:rFonts w:ascii="MS Mincho" w:hAnsi="MS Mincho" w:cs="MS Mincho"/>
        </w:rPr>
        <w:t>℘</w:t>
      </w:r>
      <w:r w:rsidRPr="00DB6D8E">
        <w:t xml:space="preserve"> : Power set</w:t>
      </w:r>
    </w:p>
    <w:p w14:paraId="59107BE4" w14:textId="2EFEA398" w:rsidR="008F4B1A" w:rsidRPr="00DB6D8E" w:rsidRDefault="008F4B1A" w:rsidP="003958E4">
      <w:pPr>
        <w:ind w:left="360"/>
      </w:pPr>
      <w:r w:rsidRPr="00DB6D8E">
        <w:rPr>
          <w:i/>
        </w:rPr>
        <w:t>Ω</w:t>
      </w:r>
      <m:oMath>
        <m:r>
          <w:rPr>
            <w:rFonts w:ascii="Cambria Math" w:hAnsi="Cambria Math" w:hint="eastAsia"/>
            <w:sz w:val="24"/>
          </w:rPr>
          <m:t>⊆</m:t>
        </m:r>
      </m:oMath>
      <w:r w:rsidR="002342F1" w:rsidRPr="00DB6D8E">
        <w:rPr>
          <w:i/>
        </w:rPr>
        <w:t>(X,T)</w:t>
      </w:r>
      <w:r w:rsidR="002342F1" w:rsidRPr="00DB6D8E">
        <w:t xml:space="preserve"> – the set of allowable input segments</w:t>
      </w:r>
    </w:p>
    <w:p w14:paraId="539558AA" w14:textId="77777777" w:rsidR="002342F1" w:rsidRPr="00DB6D8E" w:rsidRDefault="002342F1" w:rsidP="003958E4">
      <w:pPr>
        <w:spacing w:after="0"/>
      </w:pPr>
      <w:r w:rsidRPr="00DB6D8E">
        <w:t>and,</w:t>
      </w:r>
    </w:p>
    <w:p w14:paraId="31ECA625" w14:textId="77777777" w:rsidR="002342F1" w:rsidRPr="00DB6D8E" w:rsidRDefault="002342F1" w:rsidP="003958E4">
      <w:pPr>
        <w:ind w:left="360"/>
      </w:pPr>
      <w:r w:rsidRPr="00DB6D8E">
        <w:t>F={f</w:t>
      </w:r>
      <w:r w:rsidRPr="00DB6D8E">
        <w:rPr>
          <w:vertAlign w:val="subscript"/>
        </w:rPr>
        <w:t>1</w:t>
      </w:r>
      <w:r w:rsidRPr="00DB6D8E">
        <w:t xml:space="preserve"> , f</w:t>
      </w:r>
      <w:r w:rsidRPr="00DB6D8E">
        <w:rPr>
          <w:vertAlign w:val="subscript"/>
        </w:rPr>
        <w:t>2</w:t>
      </w:r>
      <w:r w:rsidRPr="00DB6D8E">
        <w:t>,…f</w:t>
      </w:r>
      <w:r w:rsidRPr="00DB6D8E">
        <w:rPr>
          <w:vertAlign w:val="subscript"/>
        </w:rPr>
        <w:t>i</w:t>
      </w:r>
      <w:r w:rsidRPr="00DB6D8E">
        <w:t>…}, where</w:t>
      </w:r>
    </w:p>
    <w:p w14:paraId="5EAEA1AC" w14:textId="5712BD6B" w:rsidR="002342F1" w:rsidRPr="00DB6D8E" w:rsidRDefault="002342F1" w:rsidP="003958E4">
      <w:pPr>
        <w:ind w:left="360"/>
      </w:pPr>
      <w:r w:rsidRPr="00DB6D8E">
        <w:t xml:space="preserve">f </w:t>
      </w:r>
      <w:r w:rsidRPr="00DB6D8E">
        <w:rPr>
          <w:rFonts w:ascii="Cambria Math" w:hAnsi="Cambria Math" w:cs="Cambria Math" w:hint="eastAsia"/>
        </w:rPr>
        <w:t>∈</w:t>
      </w:r>
      <w:r w:rsidRPr="00DB6D8E">
        <w:rPr>
          <w:rFonts w:ascii="Cambria Math" w:hAnsi="Cambria Math" w:cs="Cambria Math" w:hint="eastAsia"/>
        </w:rPr>
        <w:t xml:space="preserve"> </w:t>
      </w:r>
      <w:r w:rsidRPr="00DB6D8E">
        <w:rPr>
          <w:rFonts w:ascii="Cambria Math" w:hAnsi="Cambria Math" w:cs="Cambria Math"/>
        </w:rPr>
        <w:t xml:space="preserve">F </w:t>
      </w:r>
      <m:oMath>
        <m:r>
          <m:rPr>
            <m:sty m:val="p"/>
          </m:rPr>
          <w:rPr>
            <w:rFonts w:ascii="Cambria Math" w:hAnsi="Cambria Math" w:cs="Cambria Math"/>
            <w:sz w:val="24"/>
          </w:rPr>
          <m:t>⟹</m:t>
        </m:r>
      </m:oMath>
      <w:r w:rsidR="0090402D" w:rsidRPr="00DB6D8E">
        <w:rPr>
          <w:rFonts w:ascii="Cambria Math" w:hAnsi="Cambria Math" w:cs="Cambria Math"/>
        </w:rPr>
        <w:t xml:space="preserve"> </w:t>
      </w:r>
      <w:r w:rsidR="0090402D" w:rsidRPr="00DB6D8E">
        <w:t xml:space="preserve">f </w:t>
      </w:r>
      <m:oMath>
        <m:r>
          <m:rPr>
            <m:sty m:val="p"/>
          </m:rPr>
          <w:rPr>
            <w:rFonts w:ascii="Cambria Math" w:hAnsi="Cambria Math" w:hint="eastAsia"/>
            <w:sz w:val="24"/>
          </w:rPr>
          <m:t>⊆</m:t>
        </m:r>
      </m:oMath>
      <w:r w:rsidR="0090402D" w:rsidRPr="00DB6D8E">
        <w:t xml:space="preserve"> Ω x (Y,T) is a function</w:t>
      </w:r>
    </w:p>
    <w:p w14:paraId="6C7D2138" w14:textId="77777777" w:rsidR="0090402D" w:rsidRPr="00DB6D8E" w:rsidRDefault="0090402D" w:rsidP="003958E4">
      <w:pPr>
        <w:spacing w:after="0"/>
      </w:pPr>
      <w:r w:rsidRPr="00DB6D8E">
        <w:t>and if</w:t>
      </w:r>
    </w:p>
    <w:p w14:paraId="48F15C82" w14:textId="4D0EC1BB" w:rsidR="0090402D" w:rsidRPr="00DB6D8E" w:rsidRDefault="0090402D" w:rsidP="003958E4">
      <w:pPr>
        <w:ind w:left="360"/>
      </w:pPr>
      <m:oMathPara>
        <m:oMath>
          <m:r>
            <w:rPr>
              <w:rFonts w:ascii="Cambria Math" w:hAnsi="Cambria Math" w:hint="eastAsia"/>
              <w:sz w:val="24"/>
            </w:rPr>
            <m:t>ρ</m:t>
          </m:r>
          <m:r>
            <m:rPr>
              <m:sty m:val="p"/>
            </m:rPr>
            <w:rPr>
              <w:rFonts w:ascii="Cambria Math" w:hAnsi="Cambria Math" w:hint="eastAsia"/>
              <w:sz w:val="24"/>
            </w:rPr>
            <m:t>=</m:t>
          </m:r>
          <m:r>
            <w:rPr>
              <w:rFonts w:ascii="Cambria Math" w:hAnsi="Cambria Math" w:hint="eastAsia"/>
              <w:sz w:val="24"/>
            </w:rPr>
            <m:t>f</m:t>
          </m:r>
          <m:d>
            <m:dPr>
              <m:ctrlPr>
                <w:rPr>
                  <w:rFonts w:ascii="Cambria Math" w:hAnsi="Cambria Math"/>
                  <w:sz w:val="24"/>
                </w:rPr>
              </m:ctrlPr>
            </m:dPr>
            <m:e>
              <m:r>
                <w:rPr>
                  <w:rFonts w:ascii="Cambria Math" w:hAnsi="Cambria Math" w:hint="eastAsia"/>
                  <w:sz w:val="24"/>
                </w:rPr>
                <m:t>ω</m:t>
              </m:r>
            </m:e>
          </m:d>
          <m:r>
            <m:rPr>
              <m:sty m:val="p"/>
            </m:rPr>
            <w:rPr>
              <w:rFonts w:ascii="Cambria Math" w:hAnsi="Cambria Math"/>
              <w:sz w:val="24"/>
            </w:rPr>
            <m:t xml:space="preserve">, </m:t>
          </m:r>
          <m:r>
            <w:rPr>
              <w:rFonts w:ascii="Cambria Math" w:hAnsi="Cambria Math"/>
              <w:sz w:val="24"/>
            </w:rPr>
            <m:t>then</m:t>
          </m:r>
          <m:r>
            <m:rPr>
              <m:sty m:val="p"/>
            </m:rPr>
            <w:rPr>
              <w:rFonts w:ascii="Cambria Math" w:hAnsi="Cambria Math"/>
              <w:sz w:val="24"/>
            </w:rPr>
            <m:t xml:space="preserve"> </m:t>
          </m:r>
          <m:r>
            <w:rPr>
              <w:rFonts w:ascii="Cambria Math" w:hAnsi="Cambria Math"/>
              <w:sz w:val="24"/>
            </w:rPr>
            <m:t>dom</m:t>
          </m:r>
          <m:d>
            <m:dPr>
              <m:ctrlPr>
                <w:rPr>
                  <w:rFonts w:ascii="Cambria Math" w:hAnsi="Cambria Math"/>
                  <w:sz w:val="24"/>
                </w:rPr>
              </m:ctrlPr>
            </m:dPr>
            <m:e>
              <m:r>
                <w:rPr>
                  <w:rFonts w:ascii="Cambria Math" w:hAnsi="Cambria Math" w:hint="eastAsia"/>
                  <w:sz w:val="24"/>
                </w:rPr>
                <m:t>ρ</m:t>
              </m:r>
            </m:e>
          </m:d>
          <m:r>
            <m:rPr>
              <m:sty m:val="p"/>
            </m:rPr>
            <w:rPr>
              <w:rFonts w:ascii="Cambria Math" w:hAnsi="Cambria Math" w:hint="eastAsia"/>
              <w:sz w:val="24"/>
            </w:rPr>
            <m:t>=</m:t>
          </m:r>
          <m:r>
            <w:rPr>
              <w:rFonts w:ascii="Cambria Math" w:hAnsi="Cambria Math" w:hint="eastAsia"/>
              <w:sz w:val="24"/>
            </w:rPr>
            <m:t>dom</m:t>
          </m:r>
          <m:d>
            <m:dPr>
              <m:ctrlPr>
                <w:rPr>
                  <w:rFonts w:ascii="Cambria Math" w:hAnsi="Cambria Math"/>
                  <w:sz w:val="24"/>
                </w:rPr>
              </m:ctrlPr>
            </m:dPr>
            <m:e>
              <m:r>
                <w:rPr>
                  <w:rFonts w:ascii="Cambria Math" w:hAnsi="Cambria Math" w:hint="eastAsia"/>
                  <w:sz w:val="24"/>
                </w:rPr>
                <m:t>ω</m:t>
              </m:r>
            </m:e>
          </m:d>
          <m:r>
            <m:rPr>
              <m:sty m:val="p"/>
            </m:rPr>
            <w:rPr>
              <w:rFonts w:ascii="Cambria Math" w:hAnsi="Cambria Math"/>
              <w:sz w:val="24"/>
            </w:rPr>
            <m:t xml:space="preserve">, </m:t>
          </m:r>
          <m:r>
            <w:rPr>
              <w:rFonts w:ascii="Cambria Math" w:hAnsi="Cambria Math"/>
              <w:sz w:val="24"/>
            </w:rPr>
            <m:t>where</m:t>
          </m:r>
          <m:r>
            <m:rPr>
              <m:sty m:val="p"/>
            </m:rPr>
            <w:rPr>
              <w:rFonts w:ascii="Cambria Math" w:hAnsi="Cambria Math"/>
              <w:sz w:val="24"/>
            </w:rPr>
            <m:t xml:space="preserve"> </m:t>
          </m:r>
          <m:r>
            <w:rPr>
              <w:rFonts w:ascii="Cambria Math" w:hAnsi="Cambria Math"/>
              <w:sz w:val="24"/>
            </w:rPr>
            <m:t>ω</m:t>
          </m:r>
          <m:r>
            <m:rPr>
              <m:sty m:val="p"/>
            </m:rPr>
            <w:rPr>
              <w:rFonts w:ascii="Cambria Math" w:hAnsi="Cambria Math"/>
            </w:rPr>
            <m:t>=</m:t>
          </m:r>
          <m:r>
            <w:rPr>
              <w:rFonts w:ascii="Cambria Math" w:hAnsi="Cambria Math"/>
            </w:rPr>
            <m:t>input</m:t>
          </m:r>
          <m:r>
            <m:rPr>
              <m:sty m:val="p"/>
            </m:rPr>
            <w:rPr>
              <w:rFonts w:ascii="Cambria Math" w:hAnsi="Cambria Math"/>
            </w:rPr>
            <m:t xml:space="preserve"> </m:t>
          </m:r>
          <m:r>
            <w:rPr>
              <w:rFonts w:ascii="Cambria Math" w:hAnsi="Cambria Math"/>
            </w:rPr>
            <m:t>segment</m:t>
          </m:r>
          <m:r>
            <m:rPr>
              <m:sty m:val="p"/>
            </m:rPr>
            <w:rPr>
              <w:rFonts w:ascii="Cambria Math" w:hAnsi="Cambria Math"/>
            </w:rPr>
            <m:t xml:space="preserve">, </m:t>
          </m:r>
          <m:r>
            <w:rPr>
              <w:rFonts w:ascii="Cambria Math" w:hAnsi="Cambria Math"/>
            </w:rPr>
            <m:t>ρ</m:t>
          </m:r>
          <m:r>
            <m:rPr>
              <m:sty m:val="p"/>
            </m:rPr>
            <w:rPr>
              <w:rFonts w:ascii="Cambria Math" w:hAnsi="Cambria Math"/>
            </w:rPr>
            <m:t>=</m:t>
          </m:r>
          <m:r>
            <w:rPr>
              <w:rFonts w:ascii="Cambria Math" w:hAnsi="Cambria Math"/>
            </w:rPr>
            <m:t>output</m:t>
          </m:r>
          <m:r>
            <m:rPr>
              <m:sty m:val="p"/>
            </m:rPr>
            <w:rPr>
              <w:rFonts w:ascii="Cambria Math" w:hAnsi="Cambria Math"/>
            </w:rPr>
            <m:t xml:space="preserve"> </m:t>
          </m:r>
          <m:r>
            <w:rPr>
              <w:rFonts w:ascii="Cambria Math" w:hAnsi="Cambria Math"/>
            </w:rPr>
            <m:t>segment</m:t>
          </m:r>
        </m:oMath>
      </m:oMathPara>
    </w:p>
    <w:p w14:paraId="5A5E376D" w14:textId="77777777" w:rsidR="008F4B1A" w:rsidRPr="00421808" w:rsidRDefault="0090402D">
      <w:r w:rsidRPr="00421808">
        <w:t>Following the IOFO structure, an example turbojet engine system component IOFO Specification is as follows, (for the Diffuser Inlet of the Turbojet Engine):</w:t>
      </w:r>
    </w:p>
    <w:p w14:paraId="6B814675" w14:textId="77777777" w:rsidR="00DB6D8E" w:rsidRPr="004E6B51" w:rsidRDefault="00DB6D8E" w:rsidP="003958E4">
      <w:pPr>
        <w:spacing w:after="0"/>
      </w:pPr>
      <w:r w:rsidRPr="00421808">
        <w:rPr>
          <w:u w:val="single"/>
        </w:rPr>
        <w:t>Stage</w:t>
      </w:r>
      <w:r w:rsidRPr="00421808">
        <w:t>:  1 to 2</w:t>
      </w:r>
      <w:r w:rsidRPr="00421808">
        <w:tab/>
        <w:t>Diffuser IOFO =</w:t>
      </w:r>
      <w:r w:rsidRPr="00421808">
        <w:rPr>
          <w:rFonts w:hint="eastAsia"/>
        </w:rPr>
        <w:t>〈</w:t>
      </w:r>
      <w:r w:rsidRPr="00421808">
        <w:t xml:space="preserve"> </w:t>
      </w:r>
      <w:r w:rsidRPr="00421808">
        <w:rPr>
          <w:i/>
        </w:rPr>
        <w:t>T</w:t>
      </w:r>
      <w:r w:rsidRPr="00421808">
        <w:t xml:space="preserve">, </w:t>
      </w:r>
      <w:r w:rsidRPr="00421808">
        <w:rPr>
          <w:i/>
        </w:rPr>
        <w:t>X</w:t>
      </w:r>
      <w:r w:rsidRPr="00421808">
        <w:t xml:space="preserve">, </w:t>
      </w:r>
      <w:r w:rsidRPr="00421808">
        <w:rPr>
          <w:i/>
        </w:rPr>
        <w:t>Y, Ω, F</w:t>
      </w:r>
      <w:r w:rsidRPr="00421808">
        <w:t xml:space="preserve"> </w:t>
      </w:r>
      <w:r w:rsidRPr="00421808">
        <w:rPr>
          <w:rFonts w:hint="eastAsia"/>
        </w:rPr>
        <w:t>〉</w:t>
      </w:r>
      <w:r w:rsidRPr="00421808">
        <w:t xml:space="preserve"> :</w:t>
      </w:r>
    </w:p>
    <w:p w14:paraId="0F0241EC" w14:textId="77777777" w:rsidR="00D3569D" w:rsidRPr="008D4A01" w:rsidRDefault="00D3569D" w:rsidP="003958E4">
      <w:pPr>
        <w:ind w:left="360"/>
      </w:pPr>
      <w:r w:rsidRPr="008D4A01">
        <w:rPr>
          <w:i/>
        </w:rPr>
        <w:t>T</w:t>
      </w:r>
      <w:r w:rsidRPr="008D4A01">
        <w:t xml:space="preserve"> = { </w:t>
      </w:r>
      <w:r w:rsidRPr="008D4A01">
        <w:rPr>
          <w:i/>
        </w:rPr>
        <w:t>t</w:t>
      </w:r>
      <w:r w:rsidRPr="008D4A01">
        <w:t xml:space="preserve"> | </w:t>
      </w:r>
      <w:r w:rsidRPr="008D4A01">
        <w:rPr>
          <w:i/>
        </w:rPr>
        <w:t>t</w:t>
      </w:r>
      <w:r w:rsidRPr="008D4A01">
        <w:t xml:space="preserve"> </w:t>
      </w:r>
      <w:r w:rsidRPr="008D4A01">
        <w:rPr>
          <w:rFonts w:ascii="Cambria Math" w:hAnsi="Cambria Math" w:cs="Cambria Math"/>
        </w:rPr>
        <w:t>∈</w:t>
      </w:r>
      <w:r w:rsidRPr="008D4A01">
        <w:t xml:space="preserve"> </w:t>
      </w:r>
      <w:r w:rsidRPr="008D4A01">
        <w:rPr>
          <w:rFonts w:ascii="Cambria Math" w:hAnsi="Cambria Math" w:cs="Cambria Math"/>
        </w:rPr>
        <w:t>ℕ</w:t>
      </w:r>
      <w:r w:rsidRPr="008D4A01">
        <w:rPr>
          <w:rFonts w:ascii="Cambria Math" w:hAnsi="Cambria Math" w:cs="Cambria Math"/>
          <w:vertAlign w:val="subscript"/>
        </w:rPr>
        <w:t>₀</w:t>
      </w:r>
      <w:r w:rsidRPr="008D4A01">
        <w:rPr>
          <w:rFonts w:ascii="Cambria Math" w:hAnsi="Cambria Math" w:cs="Cambria Math"/>
          <w:vertAlign w:val="superscript"/>
        </w:rPr>
        <w:t>⁺</w:t>
      </w:r>
      <w:r w:rsidRPr="008D4A01">
        <w:t xml:space="preserve"> </w:t>
      </w:r>
      <w:r w:rsidRPr="008D4A01">
        <w:rPr>
          <w:rFonts w:ascii="Cambria Math" w:hAnsi="Cambria Math" w:cs="Cambria Math"/>
        </w:rPr>
        <w:t>∪</w:t>
      </w:r>
      <w:r w:rsidRPr="008D4A01">
        <w:t>∞ }</w:t>
      </w:r>
    </w:p>
    <w:p w14:paraId="5517D768" w14:textId="77777777" w:rsidR="0062716E" w:rsidRDefault="00DB6D8E" w:rsidP="003958E4">
      <w:pPr>
        <w:spacing w:after="0"/>
      </w:pPr>
      <w:r>
        <w:rPr>
          <w:u w:val="single"/>
        </w:rPr>
        <w:t>Assumptions</w:t>
      </w:r>
      <w:r>
        <w:t>:</w:t>
      </w:r>
    </w:p>
    <w:p w14:paraId="11D5A825" w14:textId="4A2AF907" w:rsidR="00DB6D8E" w:rsidRDefault="00DB6D8E" w:rsidP="003958E4">
      <w:pPr>
        <w:ind w:left="360"/>
      </w:pPr>
      <w:r>
        <w:t>Flow is decelerated with no loss in stagnation pressure and no change in stagnation temperature.</w:t>
      </w:r>
    </w:p>
    <w:p w14:paraId="3A6BE6F3" w14:textId="6DA05011" w:rsidR="00DB6D8E" w:rsidRDefault="00DB6D8E" w:rsidP="003958E4">
      <w:pPr>
        <w:spacing w:after="0"/>
      </w:pPr>
      <w:r>
        <w:t>Known (Inputs):</w:t>
      </w:r>
    </w:p>
    <w:p w14:paraId="6EBCAD3F" w14:textId="77777777" w:rsidR="00D3569D" w:rsidRPr="008D4A01" w:rsidRDefault="00D3569D" w:rsidP="003958E4">
      <w:pPr>
        <w:ind w:left="360"/>
      </w:pPr>
      <w:r w:rsidRPr="008D4A01">
        <w:rPr>
          <w:i/>
        </w:rPr>
        <w:t>X</w:t>
      </w:r>
      <w:r w:rsidRPr="008D4A01">
        <w:t xml:space="preserve"> = </w:t>
      </w:r>
      <w:r w:rsidRPr="008D4A01">
        <w:rPr>
          <w:rFonts w:ascii="Cambria Math" w:hAnsi="Cambria Math" w:cs="Cambria Math"/>
        </w:rPr>
        <w:t>℘</w:t>
      </w:r>
      <w:r w:rsidRPr="008D4A01">
        <w:t xml:space="preserve"> { v</w:t>
      </w:r>
      <w:r w:rsidRPr="008D4A01">
        <w:rPr>
          <w:vertAlign w:val="subscript"/>
        </w:rPr>
        <w:t>i</w:t>
      </w:r>
      <w:r w:rsidRPr="008D4A01">
        <w:t xml:space="preserve"> | v </w:t>
      </w:r>
      <w:r w:rsidRPr="008D4A01">
        <w:rPr>
          <w:rFonts w:ascii="Cambria Math" w:hAnsi="Cambria Math" w:cs="Cambria Math"/>
        </w:rPr>
        <w:t>∈ Input Component Variables</w:t>
      </w:r>
      <w:r w:rsidRPr="008D4A01">
        <w:t xml:space="preserve">}, </w:t>
      </w:r>
      <w:r w:rsidRPr="008D4A01">
        <w:rPr>
          <w:rFonts w:ascii="Cambria Math" w:hAnsi="Cambria Math" w:cs="Cambria Math"/>
        </w:rPr>
        <w:t>℘</w:t>
      </w:r>
      <w:r w:rsidRPr="008D4A01">
        <w:t xml:space="preserve"> : Power set</w:t>
      </w:r>
    </w:p>
    <w:p w14:paraId="176A0B13" w14:textId="77777777" w:rsidR="00D3569D" w:rsidRDefault="00D3569D" w:rsidP="003958E4">
      <w:pPr>
        <w:spacing w:after="0"/>
      </w:pPr>
      <w:r>
        <w:t>Input Component Variables:</w:t>
      </w:r>
    </w:p>
    <w:p w14:paraId="5A379232" w14:textId="0654D4F4" w:rsidR="00DB6D8E" w:rsidRDefault="00DB6D8E">
      <w:pPr>
        <w:pStyle w:val="ListParagraph"/>
        <w:numPr>
          <w:ilvl w:val="0"/>
          <w:numId w:val="66"/>
        </w:numPr>
      </w:pPr>
      <w:r>
        <w:t>Flight Speed (</w:t>
      </w:r>
      <m:oMath>
        <m:sSub>
          <m:sSubPr>
            <m:ctrlPr>
              <w:rPr>
                <w:rFonts w:ascii="Cambria Math" w:hAnsi="Cambria Math"/>
                <w:i/>
              </w:rPr>
            </m:ctrlPr>
          </m:sSubPr>
          <m:e>
            <m:r>
              <w:rPr>
                <w:rFonts w:ascii="Cambria Math" w:hAnsi="Cambria Math"/>
              </w:rPr>
              <m:t>V</m:t>
            </m:r>
          </m:e>
          <m:sub>
            <m:r>
              <w:rPr>
                <w:rFonts w:ascii="Cambria Math" w:hAnsi="Cambria Math" w:hint="eastAsia"/>
              </w:rPr>
              <m:t>0</m:t>
            </m:r>
          </m:sub>
        </m:sSub>
      </m:oMath>
      <w:r w:rsidRPr="00D11B7B">
        <w:t>)</w:t>
      </w:r>
    </w:p>
    <w:p w14:paraId="20F06E25" w14:textId="3CE33423" w:rsidR="00DB6D8E" w:rsidRPr="00EA3640" w:rsidRDefault="00DB6D8E">
      <w:pPr>
        <w:pStyle w:val="ListParagraph"/>
        <w:numPr>
          <w:ilvl w:val="0"/>
          <w:numId w:val="66"/>
        </w:numPr>
      </w:pPr>
      <w:r>
        <w:t>Mach # (</w:t>
      </w:r>
      <m:oMath>
        <m:sSub>
          <m:sSubPr>
            <m:ctrlPr>
              <w:rPr>
                <w:rFonts w:ascii="Cambria Math" w:hAnsi="Cambria Math"/>
                <w:i/>
              </w:rPr>
            </m:ctrlPr>
          </m:sSubPr>
          <m:e>
            <m:r>
              <w:rPr>
                <w:rFonts w:ascii="Cambria Math" w:hAnsi="Cambria Math"/>
              </w:rPr>
              <m:t>M</m:t>
            </m:r>
          </m:e>
          <m:sub>
            <m:r>
              <w:rPr>
                <w:rFonts w:ascii="Cambria Math" w:hAnsi="Cambria Math" w:hint="eastAsia"/>
              </w:rPr>
              <m:t>0</m:t>
            </m:r>
          </m:sub>
        </m:sSub>
      </m:oMath>
      <w:r w:rsidRPr="00D11B7B">
        <w:t>)</w:t>
      </w:r>
    </w:p>
    <w:p w14:paraId="42BE3D16" w14:textId="77777777" w:rsidR="00DB6D8E" w:rsidRDefault="00DB6D8E">
      <w:pPr>
        <w:pStyle w:val="ListParagraph"/>
        <w:numPr>
          <w:ilvl w:val="0"/>
          <w:numId w:val="66"/>
        </w:numPr>
      </w:pPr>
      <w:r>
        <w:t>Flight (pressure) altitude</w:t>
      </w:r>
    </w:p>
    <w:p w14:paraId="173A3EF3" w14:textId="04BBE65A" w:rsidR="00DB6D8E" w:rsidRPr="00493225" w:rsidRDefault="00DB6D8E">
      <w:pPr>
        <w:pStyle w:val="ListParagraph"/>
        <w:numPr>
          <w:ilvl w:val="0"/>
          <w:numId w:val="66"/>
        </w:numPr>
      </w:pPr>
      <w:r>
        <w:lastRenderedPageBreak/>
        <w:t>Ambient (static) air parameters (</w:t>
      </w:r>
      <m:oMath>
        <m:sSub>
          <m:sSubPr>
            <m:ctrlPr>
              <w:rPr>
                <w:rFonts w:ascii="Cambria Math" w:hAnsi="Cambria Math"/>
                <w:i/>
              </w:rPr>
            </m:ctrlPr>
          </m:sSubPr>
          <m:e>
            <m:r>
              <w:rPr>
                <w:rFonts w:ascii="Cambria Math" w:hAnsi="Cambria Math"/>
              </w:rPr>
              <m:t>T</m:t>
            </m:r>
          </m:e>
          <m:sub>
            <m:r>
              <w:rPr>
                <w:rFonts w:ascii="Cambria Math" w:hAnsi="Cambria Math" w:hint="eastAsia"/>
              </w:rPr>
              <m:t>0</m:t>
            </m:r>
          </m:sub>
        </m:sSub>
        <m:r>
          <w:rPr>
            <w:rFonts w:ascii="Cambria Math" w:hAnsi="Cambria Math" w:hint="eastAsia"/>
          </w:rPr>
          <m:t xml:space="preserve">, </m:t>
        </m:r>
        <m:sSub>
          <m:sSubPr>
            <m:ctrlPr>
              <w:rPr>
                <w:rFonts w:ascii="Cambria Math" w:hAnsi="Cambria Math"/>
                <w:i/>
              </w:rPr>
            </m:ctrlPr>
          </m:sSubPr>
          <m:e>
            <m:r>
              <w:rPr>
                <w:rFonts w:ascii="Cambria Math" w:hAnsi="Cambria Math"/>
              </w:rPr>
              <m:t>P</m:t>
            </m:r>
          </m:e>
          <m:sub>
            <m:r>
              <w:rPr>
                <w:rFonts w:ascii="Cambria Math" w:hAnsi="Cambria Math" w:hint="eastAsia"/>
              </w:rPr>
              <m:t>0</m:t>
            </m:r>
          </m:sub>
        </m:sSub>
        <m:r>
          <w:rPr>
            <w:rFonts w:ascii="Cambria Math" w:hAnsi="Cambria Math" w:hint="eastAsia"/>
          </w:rPr>
          <m:t xml:space="preserve">, </m:t>
        </m:r>
        <m:sSub>
          <m:sSubPr>
            <m:ctrlPr>
              <w:rPr>
                <w:rFonts w:ascii="Cambria Math" w:hAnsi="Cambria Math"/>
                <w:i/>
              </w:rPr>
            </m:ctrlPr>
          </m:sSubPr>
          <m:e>
            <m:r>
              <w:rPr>
                <w:rFonts w:ascii="Cambria Math" w:hAnsi="Cambria Math"/>
              </w:rPr>
              <m:t>ρ</m:t>
            </m:r>
          </m:e>
          <m:sub>
            <m:r>
              <w:rPr>
                <w:rFonts w:ascii="Cambria Math" w:hAnsi="Cambria Math" w:hint="eastAsia"/>
              </w:rPr>
              <m:t>0</m:t>
            </m:r>
          </m:sub>
        </m:sSub>
      </m:oMath>
      <w:r w:rsidRPr="00D11B7B">
        <w:t xml:space="preserve">), based on pressure altitude </w:t>
      </w:r>
    </w:p>
    <w:p w14:paraId="308DAE78" w14:textId="2F19BACE" w:rsidR="00DB6D8E" w:rsidRPr="006D317B" w:rsidRDefault="00DB6D8E">
      <w:pPr>
        <w:pStyle w:val="ListParagraph"/>
        <w:numPr>
          <w:ilvl w:val="0"/>
          <w:numId w:val="66"/>
        </w:numPr>
        <w:rPr>
          <w:rFonts w:eastAsia="Calibri"/>
        </w:rPr>
      </w:pPr>
      <w:r w:rsidRPr="00D11B7B">
        <w:t xml:space="preserve">Ratio of specific heats, </w:t>
      </w:r>
      <m:oMath>
        <m:r>
          <w:rPr>
            <w:rFonts w:ascii="Cambria Math" w:hAnsi="Cambria Math"/>
          </w:rPr>
          <m:t>(γ)</m:t>
        </m:r>
      </m:oMath>
    </w:p>
    <w:p w14:paraId="1243C2C7" w14:textId="4C8D7497" w:rsidR="00D04030" w:rsidRPr="008D4A01" w:rsidRDefault="00D04030" w:rsidP="003958E4">
      <w:pPr>
        <w:ind w:left="360"/>
      </w:pPr>
      <w:r w:rsidRPr="008D4A01">
        <w:rPr>
          <w:i/>
        </w:rPr>
        <w:t>Ω</w:t>
      </w:r>
      <m:oMath>
        <m:r>
          <w:rPr>
            <w:rFonts w:ascii="Cambria Math" w:hAnsi="Cambria Math"/>
            <w:sz w:val="24"/>
          </w:rPr>
          <m:t>⊆</m:t>
        </m:r>
      </m:oMath>
      <w:r w:rsidRPr="008D4A01">
        <w:rPr>
          <w:i/>
        </w:rPr>
        <w:t>(X,T)</w:t>
      </w:r>
      <w:r w:rsidRPr="008D4A01">
        <w:t xml:space="preserve"> – the set of allowable input segments</w:t>
      </w:r>
    </w:p>
    <w:p w14:paraId="6551F407" w14:textId="77777777" w:rsidR="00D3569D" w:rsidRDefault="00D3569D" w:rsidP="003958E4">
      <w:pPr>
        <w:ind w:left="360"/>
      </w:pPr>
      <w:r w:rsidRPr="008D4A01">
        <w:t>F={f</w:t>
      </w:r>
      <w:r w:rsidRPr="008D4A01">
        <w:rPr>
          <w:vertAlign w:val="subscript"/>
        </w:rPr>
        <w:t>1</w:t>
      </w:r>
      <w:r w:rsidRPr="008D4A01">
        <w:t xml:space="preserve"> , f</w:t>
      </w:r>
      <w:r w:rsidRPr="008D4A01">
        <w:rPr>
          <w:vertAlign w:val="subscript"/>
        </w:rPr>
        <w:t>2</w:t>
      </w:r>
      <w:r w:rsidRPr="008D4A01">
        <w:t>,…f</w:t>
      </w:r>
      <w:r w:rsidRPr="008D4A01">
        <w:rPr>
          <w:vertAlign w:val="subscript"/>
        </w:rPr>
        <w:t>i</w:t>
      </w:r>
      <w:r w:rsidRPr="008D4A01">
        <w:t>…}</w:t>
      </w:r>
      <w:r>
        <w:t>, where f = {Component Functions}</w:t>
      </w:r>
    </w:p>
    <w:p w14:paraId="1E912C2F" w14:textId="77777777" w:rsidR="00D3569D" w:rsidRPr="00D3569D" w:rsidRDefault="00D3569D" w:rsidP="003958E4">
      <w:pPr>
        <w:spacing w:after="0"/>
      </w:pPr>
      <w:r>
        <w:t>Component Functions:</w:t>
      </w:r>
    </w:p>
    <w:tbl>
      <w:tblPr>
        <w:tblW w:w="9341" w:type="dxa"/>
        <w:tblInd w:w="252" w:type="dxa"/>
        <w:tblLook w:val="04A0" w:firstRow="1" w:lastRow="0" w:firstColumn="1" w:lastColumn="0" w:noHBand="0" w:noVBand="1"/>
      </w:tblPr>
      <w:tblGrid>
        <w:gridCol w:w="4675"/>
        <w:gridCol w:w="3514"/>
        <w:gridCol w:w="1152"/>
      </w:tblGrid>
      <w:tr w:rsidR="00DB6D8E" w:rsidRPr="00D11B7B" w14:paraId="50725FE0" w14:textId="77777777" w:rsidTr="00373AC2">
        <w:trPr>
          <w:trHeight w:val="720"/>
        </w:trPr>
        <w:tc>
          <w:tcPr>
            <w:tcW w:w="4675" w:type="dxa"/>
            <w:shd w:val="clear" w:color="auto" w:fill="auto"/>
            <w:vAlign w:val="center"/>
          </w:tcPr>
          <w:p w14:paraId="4258C33E" w14:textId="4F9CCDD2" w:rsidR="00DB6D8E" w:rsidRPr="001612DD" w:rsidRDefault="00E406C5" w:rsidP="00E4275B">
            <w:pPr>
              <w:pStyle w:val="Default"/>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rad>
                  <m:radPr>
                    <m:degHide m:val="1"/>
                    <m:ctrlPr>
                      <w:rPr>
                        <w:rFonts w:ascii="Cambria Math" w:hAnsi="Cambria Math"/>
                        <w:i/>
                      </w:rPr>
                    </m:ctrlPr>
                  </m:radPr>
                  <m:deg/>
                  <m:e>
                    <m:r>
                      <w:rPr>
                        <w:rFonts w:ascii="Cambria Math" w:hAnsi="Cambria Math"/>
                      </w:rPr>
                      <m:t>γR</m:t>
                    </m:r>
                    <m:sSub>
                      <m:sSubPr>
                        <m:ctrlPr>
                          <w:rPr>
                            <w:rFonts w:ascii="Cambria Math" w:hAnsi="Cambria Math"/>
                            <w:i/>
                          </w:rPr>
                        </m:ctrlPr>
                      </m:sSubPr>
                      <m:e>
                        <m:r>
                          <w:rPr>
                            <w:rFonts w:ascii="Cambria Math" w:hAnsi="Cambria Math"/>
                          </w:rPr>
                          <m:t>T</m:t>
                        </m:r>
                      </m:e>
                      <m:sub>
                        <m:r>
                          <w:rPr>
                            <w:rFonts w:ascii="Cambria Math" w:hAnsi="Cambria Math"/>
                          </w:rPr>
                          <m:t>0</m:t>
                        </m:r>
                      </m:sub>
                    </m:sSub>
                  </m:e>
                </m:rad>
              </m:oMath>
            </m:oMathPara>
          </w:p>
        </w:tc>
        <w:tc>
          <w:tcPr>
            <w:tcW w:w="3514" w:type="dxa"/>
            <w:shd w:val="clear" w:color="auto" w:fill="auto"/>
            <w:vAlign w:val="center"/>
          </w:tcPr>
          <w:p w14:paraId="6246F5E4" w14:textId="77777777" w:rsidR="00DB6D8E" w:rsidRPr="00D11B7B" w:rsidRDefault="00DB6D8E" w:rsidP="00D11B7B">
            <w:pPr>
              <w:pStyle w:val="Default"/>
              <w:tabs>
                <w:tab w:val="left" w:pos="360"/>
                <w:tab w:val="left" w:pos="720"/>
                <w:tab w:val="left" w:pos="1080"/>
              </w:tabs>
              <w:jc w:val="center"/>
            </w:pPr>
            <w:r w:rsidRPr="00D11B7B">
              <w:t>(pressure altitude) speed of sound</w:t>
            </w:r>
          </w:p>
        </w:tc>
        <w:tc>
          <w:tcPr>
            <w:tcW w:w="1152" w:type="dxa"/>
            <w:shd w:val="clear" w:color="auto" w:fill="auto"/>
            <w:vAlign w:val="center"/>
          </w:tcPr>
          <w:p w14:paraId="575419E6" w14:textId="77777777" w:rsidR="00DB6D8E" w:rsidRPr="00D11B7B" w:rsidRDefault="00DB6D8E" w:rsidP="00D11B7B">
            <w:pPr>
              <w:pStyle w:val="Default"/>
              <w:tabs>
                <w:tab w:val="left" w:pos="360"/>
                <w:tab w:val="left" w:pos="720"/>
                <w:tab w:val="left" w:pos="1080"/>
              </w:tabs>
              <w:jc w:val="right"/>
            </w:pPr>
            <w:r w:rsidRPr="00D11B7B">
              <w:t>1.1</w:t>
            </w:r>
          </w:p>
        </w:tc>
      </w:tr>
      <w:tr w:rsidR="00DB6D8E" w:rsidRPr="00D11B7B" w14:paraId="7D5C2FA5" w14:textId="77777777" w:rsidTr="00373AC2">
        <w:trPr>
          <w:trHeight w:val="720"/>
        </w:trPr>
        <w:tc>
          <w:tcPr>
            <w:tcW w:w="4675" w:type="dxa"/>
            <w:shd w:val="clear" w:color="auto" w:fill="auto"/>
            <w:vAlign w:val="center"/>
          </w:tcPr>
          <w:p w14:paraId="4ED4ED9D" w14:textId="31F591CD" w:rsidR="00DB6D8E" w:rsidRPr="001612DD" w:rsidRDefault="00E406C5" w:rsidP="00E4275B">
            <w:pPr>
              <w:pStyle w:val="Default"/>
            </w:pPr>
            <m:oMathPara>
              <m:oMathParaPr>
                <m:jc m:val="left"/>
              </m:oMathParaPr>
              <m:oMath>
                <m:sSubSup>
                  <m:sSubSupPr>
                    <m:ctrlPr>
                      <w:rPr>
                        <w:rFonts w:ascii="Cambria Math" w:hAnsi="Cambria Math"/>
                        <w:i/>
                      </w:rPr>
                    </m:ctrlPr>
                  </m:sSubSupPr>
                  <m:e>
                    <m:r>
                      <w:rPr>
                        <w:rFonts w:ascii="Cambria Math" w:hAnsi="Cambria Math"/>
                      </w:rPr>
                      <m:t>T</m:t>
                    </m:r>
                  </m:e>
                  <m:sub>
                    <m:r>
                      <w:rPr>
                        <w:rFonts w:ascii="Cambria Math" w:hAnsi="Cambria Math"/>
                      </w:rPr>
                      <m:t>2</m:t>
                    </m:r>
                  </m:sub>
                  <m:sup>
                    <m:r>
                      <w:rPr>
                        <w:rFonts w:ascii="Cambria Math" w:hAnsi="Cambria Math"/>
                      </w:rPr>
                      <m:t>°</m:t>
                    </m:r>
                  </m:sup>
                </m:sSubSup>
                <m:r>
                  <w:rPr>
                    <w:rFonts w:ascii="Cambria Math" w:hAnsi="Cambria Math"/>
                  </w:rPr>
                  <m:t>=</m:t>
                </m:r>
                <m:r>
                  <w:rPr>
                    <w:rFonts w:ascii="Cambria Math" w:eastAsia="MS Mincho" w:hAnsi="Cambria Math"/>
                  </w:rPr>
                  <m:t xml:space="preserve"> </m:t>
                </m:r>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(1+</m:t>
                </m:r>
                <m:f>
                  <m:fPr>
                    <m:ctrlPr>
                      <w:rPr>
                        <w:rFonts w:ascii="Cambria Math" w:hAnsi="Cambria Math"/>
                        <w:i/>
                      </w:rPr>
                    </m:ctrlPr>
                  </m:fPr>
                  <m:num>
                    <m:r>
                      <w:rPr>
                        <w:rFonts w:ascii="Cambria Math" w:hAnsi="Cambria Math"/>
                      </w:rPr>
                      <m:t>γ-1</m:t>
                    </m:r>
                  </m:num>
                  <m:den>
                    <m:r>
                      <w:rPr>
                        <w:rFonts w:ascii="Cambria Math" w:hAnsi="Cambria Math"/>
                      </w:rPr>
                      <m:t>2</m:t>
                    </m:r>
                  </m:den>
                </m:f>
                <m:sSubSup>
                  <m:sSubSupPr>
                    <m:ctrlPr>
                      <w:rPr>
                        <w:rFonts w:ascii="Cambria Math" w:hAnsi="Cambria Math"/>
                        <w:i/>
                      </w:rPr>
                    </m:ctrlPr>
                  </m:sSubSupPr>
                  <m:e>
                    <m:r>
                      <w:rPr>
                        <w:rFonts w:ascii="Cambria Math" w:hAnsi="Cambria Math"/>
                      </w:rPr>
                      <m:t>M</m:t>
                    </m:r>
                  </m:e>
                  <m:sub>
                    <m:r>
                      <w:rPr>
                        <w:rFonts w:ascii="Cambria Math" w:hAnsi="Cambria Math"/>
                      </w:rPr>
                      <m:t>0</m:t>
                    </m:r>
                  </m:sub>
                  <m:sup>
                    <m:r>
                      <w:rPr>
                        <w:rFonts w:ascii="Cambria Math" w:hAnsi="Cambria Math"/>
                      </w:rPr>
                      <m:t>2</m:t>
                    </m:r>
                  </m:sup>
                </m:sSubSup>
                <m:r>
                  <w:rPr>
                    <w:rFonts w:ascii="Cambria Math" w:hAnsi="Cambria Math"/>
                  </w:rPr>
                  <m:t>)</m:t>
                </m:r>
              </m:oMath>
            </m:oMathPara>
          </w:p>
        </w:tc>
        <w:tc>
          <w:tcPr>
            <w:tcW w:w="3514" w:type="dxa"/>
            <w:shd w:val="clear" w:color="auto" w:fill="auto"/>
            <w:vAlign w:val="center"/>
          </w:tcPr>
          <w:p w14:paraId="59AC86B0" w14:textId="77777777" w:rsidR="00DB6D8E" w:rsidRPr="00D11B7B" w:rsidRDefault="00DB6D8E" w:rsidP="00D11B7B">
            <w:pPr>
              <w:pStyle w:val="Default"/>
              <w:tabs>
                <w:tab w:val="left" w:pos="360"/>
                <w:tab w:val="left" w:pos="720"/>
                <w:tab w:val="left" w:pos="1080"/>
              </w:tabs>
              <w:jc w:val="center"/>
            </w:pPr>
            <w:r w:rsidRPr="00D11B7B">
              <w:t>Total (stagnation) temperature at</w:t>
            </w:r>
          </w:p>
          <w:p w14:paraId="4AB7E1EF" w14:textId="77777777" w:rsidR="00DB6D8E" w:rsidRPr="00D11B7B" w:rsidRDefault="00DB6D8E" w:rsidP="00D11B7B">
            <w:pPr>
              <w:pStyle w:val="Default"/>
              <w:tabs>
                <w:tab w:val="left" w:pos="360"/>
                <w:tab w:val="left" w:pos="720"/>
                <w:tab w:val="left" w:pos="1080"/>
              </w:tabs>
              <w:jc w:val="center"/>
            </w:pPr>
            <w:r w:rsidRPr="00D11B7B">
              <w:t>Diffuser Inlet</w:t>
            </w:r>
          </w:p>
        </w:tc>
        <w:tc>
          <w:tcPr>
            <w:tcW w:w="1152" w:type="dxa"/>
            <w:shd w:val="clear" w:color="auto" w:fill="auto"/>
            <w:vAlign w:val="center"/>
          </w:tcPr>
          <w:p w14:paraId="0B63590E" w14:textId="77777777" w:rsidR="00DB6D8E" w:rsidRPr="00D11B7B" w:rsidRDefault="00DB6D8E" w:rsidP="00D11B7B">
            <w:pPr>
              <w:pStyle w:val="Default"/>
              <w:tabs>
                <w:tab w:val="left" w:pos="360"/>
                <w:tab w:val="left" w:pos="720"/>
                <w:tab w:val="left" w:pos="1080"/>
              </w:tabs>
              <w:jc w:val="right"/>
            </w:pPr>
            <w:r w:rsidRPr="00D11B7B">
              <w:t>1.2</w:t>
            </w:r>
          </w:p>
        </w:tc>
      </w:tr>
      <w:tr w:rsidR="00DB6D8E" w:rsidRPr="00D11B7B" w14:paraId="3EB7A26A" w14:textId="77777777" w:rsidTr="00373AC2">
        <w:trPr>
          <w:trHeight w:val="720"/>
        </w:trPr>
        <w:tc>
          <w:tcPr>
            <w:tcW w:w="4675" w:type="dxa"/>
            <w:shd w:val="clear" w:color="auto" w:fill="auto"/>
            <w:vAlign w:val="center"/>
          </w:tcPr>
          <w:p w14:paraId="549CCAAC" w14:textId="69594CF1" w:rsidR="00DB6D8E" w:rsidRPr="001612DD" w:rsidRDefault="00E406C5" w:rsidP="00E4275B">
            <w:pPr>
              <w:pStyle w:val="Default"/>
            </w:pPr>
            <m:oMathPara>
              <m:oMathParaPr>
                <m:jc m:val="left"/>
              </m:oMathParaP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γ-1</m:t>
                        </m:r>
                      </m:num>
                      <m:den>
                        <m:r>
                          <w:rPr>
                            <w:rFonts w:ascii="Cambria Math" w:hAnsi="Cambria Math"/>
                          </w:rPr>
                          <m:t>2</m:t>
                        </m:r>
                      </m:den>
                    </m:f>
                    <m:sSubSup>
                      <m:sSubSupPr>
                        <m:ctrlPr>
                          <w:rPr>
                            <w:rFonts w:ascii="Cambria Math" w:hAnsi="Cambria Math"/>
                            <w:i/>
                          </w:rPr>
                        </m:ctrlPr>
                      </m:sSubSupPr>
                      <m:e>
                        <m:r>
                          <w:rPr>
                            <w:rFonts w:ascii="Cambria Math" w:hAnsi="Cambria Math"/>
                          </w:rPr>
                          <m:t>M</m:t>
                        </m:r>
                      </m:e>
                      <m:sub>
                        <m:r>
                          <w:rPr>
                            <w:rFonts w:ascii="Cambria Math" w:hAnsi="Cambria Math"/>
                          </w:rPr>
                          <m:t>0</m:t>
                        </m:r>
                      </m:sub>
                      <m:sup>
                        <m:r>
                          <w:rPr>
                            <w:rFonts w:ascii="Cambria Math" w:hAnsi="Cambria Math"/>
                          </w:rPr>
                          <m:t>2</m:t>
                        </m:r>
                      </m:sup>
                    </m:sSubSup>
                    <m:r>
                      <w:rPr>
                        <w:rFonts w:ascii="Cambria Math" w:hAnsi="Cambria Math"/>
                      </w:rPr>
                      <m:t>)</m:t>
                    </m:r>
                  </m:e>
                  <m:sup>
                    <m:f>
                      <m:fPr>
                        <m:ctrlPr>
                          <w:rPr>
                            <w:rFonts w:ascii="Cambria Math" w:hAnsi="Cambria Math"/>
                            <w:i/>
                          </w:rPr>
                        </m:ctrlPr>
                      </m:fPr>
                      <m:num>
                        <m:r>
                          <w:rPr>
                            <w:rFonts w:ascii="Cambria Math" w:hAnsi="Cambria Math"/>
                          </w:rPr>
                          <m:t>γ</m:t>
                        </m:r>
                      </m:num>
                      <m:den>
                        <m:r>
                          <w:rPr>
                            <w:rFonts w:ascii="Cambria Math" w:hAnsi="Cambria Math"/>
                          </w:rPr>
                          <m:t>γ-1</m:t>
                        </m:r>
                      </m:den>
                    </m:f>
                  </m:sup>
                </m:sSup>
              </m:oMath>
            </m:oMathPara>
          </w:p>
        </w:tc>
        <w:tc>
          <w:tcPr>
            <w:tcW w:w="3514" w:type="dxa"/>
            <w:shd w:val="clear" w:color="auto" w:fill="auto"/>
            <w:vAlign w:val="center"/>
          </w:tcPr>
          <w:p w14:paraId="1E17FA89" w14:textId="77777777" w:rsidR="00DB6D8E" w:rsidRPr="00D11B7B" w:rsidRDefault="00DB6D8E" w:rsidP="00D11B7B">
            <w:pPr>
              <w:pStyle w:val="Default"/>
              <w:tabs>
                <w:tab w:val="left" w:pos="360"/>
                <w:tab w:val="left" w:pos="720"/>
                <w:tab w:val="left" w:pos="1080"/>
              </w:tabs>
              <w:jc w:val="center"/>
            </w:pPr>
            <w:r w:rsidRPr="00D11B7B">
              <w:t>Total (stagnation) pressure at Diffuser Inlet</w:t>
            </w:r>
          </w:p>
        </w:tc>
        <w:tc>
          <w:tcPr>
            <w:tcW w:w="1152" w:type="dxa"/>
            <w:shd w:val="clear" w:color="auto" w:fill="auto"/>
            <w:vAlign w:val="center"/>
          </w:tcPr>
          <w:p w14:paraId="18F30947" w14:textId="77777777" w:rsidR="00DB6D8E" w:rsidRPr="00D11B7B" w:rsidRDefault="00DB6D8E" w:rsidP="00D11B7B">
            <w:pPr>
              <w:pStyle w:val="Default"/>
              <w:tabs>
                <w:tab w:val="left" w:pos="360"/>
                <w:tab w:val="left" w:pos="720"/>
                <w:tab w:val="left" w:pos="1080"/>
              </w:tabs>
              <w:jc w:val="right"/>
            </w:pPr>
            <w:r w:rsidRPr="00D11B7B">
              <w:t>1.3</w:t>
            </w:r>
          </w:p>
        </w:tc>
      </w:tr>
      <w:tr w:rsidR="00DB6D8E" w:rsidRPr="00D11B7B" w14:paraId="76BFA249" w14:textId="77777777" w:rsidTr="00373AC2">
        <w:trPr>
          <w:trHeight w:val="720"/>
        </w:trPr>
        <w:tc>
          <w:tcPr>
            <w:tcW w:w="4675" w:type="dxa"/>
            <w:shd w:val="clear" w:color="auto" w:fill="auto"/>
            <w:vAlign w:val="center"/>
          </w:tcPr>
          <w:p w14:paraId="25DE8A23" w14:textId="0F637C55" w:rsidR="00DB6D8E" w:rsidRPr="001612DD" w:rsidRDefault="00E406C5" w:rsidP="00E4275B">
            <w:pPr>
              <w:pStyle w:val="Default"/>
            </w:pPr>
            <m:oMathPara>
              <m:oMathParaPr>
                <m:jc m:val="left"/>
              </m:oMathParaPr>
              <m:oMath>
                <m:sSub>
                  <m:sSubPr>
                    <m:ctrlPr>
                      <w:rPr>
                        <w:rFonts w:ascii="Cambria Math" w:hAnsi="Cambria Math"/>
                        <w:i/>
                      </w:rPr>
                    </m:ctrlPr>
                  </m:sSubPr>
                  <m:e>
                    <m:r>
                      <w:rPr>
                        <w:rFonts w:ascii="Cambria Math" w:hAnsi="Cambria Math"/>
                      </w:rPr>
                      <m:t>τ</m:t>
                    </m:r>
                  </m:e>
                  <m:sub>
                    <m:r>
                      <w:rPr>
                        <w:rFonts w:ascii="Cambria Math" w:hAnsi="Cambria Math"/>
                      </w:rPr>
                      <m:t>r</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num>
                  <m:den>
                    <m:sSub>
                      <m:sSubPr>
                        <m:ctrlPr>
                          <w:rPr>
                            <w:rFonts w:ascii="Cambria Math" w:hAnsi="Cambria Math"/>
                            <w:i/>
                          </w:rPr>
                        </m:ctrlPr>
                      </m:sSubPr>
                      <m:e>
                        <m:r>
                          <w:rPr>
                            <w:rFonts w:ascii="Cambria Math" w:hAnsi="Cambria Math"/>
                          </w:rPr>
                          <m:t>T</m:t>
                        </m:r>
                      </m:e>
                      <m:sub>
                        <m:r>
                          <w:rPr>
                            <w:rFonts w:ascii="Cambria Math" w:hAnsi="Cambria Math"/>
                          </w:rPr>
                          <m:t>0</m:t>
                        </m:r>
                      </m:sub>
                    </m:sSub>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T</m:t>
                        </m:r>
                      </m:e>
                      <m:sub>
                        <m:r>
                          <w:rPr>
                            <w:rFonts w:ascii="Cambria Math" w:hAnsi="Cambria Math"/>
                          </w:rPr>
                          <m:t>2</m:t>
                        </m:r>
                      </m:sub>
                      <m:sup>
                        <m:r>
                          <w:rPr>
                            <w:rFonts w:ascii="Cambria Math" w:hAnsi="Cambria Math"/>
                          </w:rPr>
                          <m:t>°</m:t>
                        </m:r>
                      </m:sup>
                    </m:sSubSup>
                  </m:num>
                  <m:den>
                    <m:sSub>
                      <m:sSubPr>
                        <m:ctrlPr>
                          <w:rPr>
                            <w:rFonts w:ascii="Cambria Math" w:hAnsi="Cambria Math"/>
                            <w:i/>
                          </w:rPr>
                        </m:ctrlPr>
                      </m:sSubPr>
                      <m:e>
                        <m:r>
                          <w:rPr>
                            <w:rFonts w:ascii="Cambria Math" w:hAnsi="Cambria Math"/>
                          </w:rPr>
                          <m:t>T</m:t>
                        </m:r>
                      </m:e>
                      <m:sub>
                        <m:r>
                          <w:rPr>
                            <w:rFonts w:ascii="Cambria Math" w:hAnsi="Cambria Math"/>
                          </w:rPr>
                          <m:t>0</m:t>
                        </m:r>
                      </m:sub>
                    </m:sSub>
                  </m:den>
                </m:f>
              </m:oMath>
            </m:oMathPara>
          </w:p>
        </w:tc>
        <w:tc>
          <w:tcPr>
            <w:tcW w:w="3514" w:type="dxa"/>
            <w:shd w:val="clear" w:color="auto" w:fill="auto"/>
            <w:vAlign w:val="center"/>
          </w:tcPr>
          <w:p w14:paraId="65661B15" w14:textId="77777777" w:rsidR="00DB6D8E" w:rsidRPr="00D11B7B" w:rsidRDefault="00DB6D8E" w:rsidP="00D11B7B">
            <w:pPr>
              <w:pStyle w:val="Default"/>
              <w:tabs>
                <w:tab w:val="left" w:pos="360"/>
                <w:tab w:val="left" w:pos="720"/>
                <w:tab w:val="left" w:pos="1080"/>
              </w:tabs>
              <w:jc w:val="center"/>
            </w:pPr>
            <w:r w:rsidRPr="00D11B7B">
              <w:t>adiabatic freestream recovery enthalpy ratio</w:t>
            </w:r>
          </w:p>
        </w:tc>
        <w:tc>
          <w:tcPr>
            <w:tcW w:w="1152" w:type="dxa"/>
            <w:shd w:val="clear" w:color="auto" w:fill="auto"/>
            <w:vAlign w:val="center"/>
          </w:tcPr>
          <w:p w14:paraId="1929E194" w14:textId="77777777" w:rsidR="00DB6D8E" w:rsidRPr="00D11B7B" w:rsidRDefault="00DB6D8E" w:rsidP="00D11B7B">
            <w:pPr>
              <w:pStyle w:val="Default"/>
              <w:tabs>
                <w:tab w:val="left" w:pos="360"/>
                <w:tab w:val="left" w:pos="720"/>
                <w:tab w:val="left" w:pos="1080"/>
              </w:tabs>
              <w:jc w:val="right"/>
            </w:pPr>
            <w:r w:rsidRPr="00D11B7B">
              <w:t>1.4</w:t>
            </w:r>
          </w:p>
        </w:tc>
      </w:tr>
      <w:tr w:rsidR="00DB6D8E" w:rsidRPr="00D11B7B" w14:paraId="481CDF3E" w14:textId="77777777" w:rsidTr="00373AC2">
        <w:trPr>
          <w:trHeight w:val="720"/>
        </w:trPr>
        <w:tc>
          <w:tcPr>
            <w:tcW w:w="4675" w:type="dxa"/>
            <w:shd w:val="clear" w:color="auto" w:fill="auto"/>
            <w:vAlign w:val="center"/>
          </w:tcPr>
          <w:p w14:paraId="30C1BB37" w14:textId="6334A1B6" w:rsidR="00DB6D8E" w:rsidRPr="001612DD" w:rsidRDefault="00E406C5" w:rsidP="00E4275B">
            <w:pPr>
              <w:pStyle w:val="Default"/>
            </w:pPr>
            <m:oMathPara>
              <m:oMathParaPr>
                <m:jc m:val="left"/>
              </m:oMathParaPr>
              <m:oMath>
                <m:sSub>
                  <m:sSubPr>
                    <m:ctrlPr>
                      <w:rPr>
                        <w:rFonts w:ascii="Cambria Math" w:hAnsi="Cambria Math"/>
                        <w:i/>
                      </w:rPr>
                    </m:ctrlPr>
                  </m:sSubPr>
                  <m:e>
                    <m:r>
                      <w:rPr>
                        <w:rFonts w:ascii="Cambria Math" w:hAnsi="Cambria Math"/>
                      </w:rPr>
                      <m:t>π</m:t>
                    </m:r>
                  </m:e>
                  <m:sub>
                    <m:r>
                      <w:rPr>
                        <w:rFonts w:ascii="Cambria Math" w:hAnsi="Cambria Math"/>
                      </w:rPr>
                      <m:t>r</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P</m:t>
                        </m:r>
                      </m:e>
                      <m:sub>
                        <m:r>
                          <w:rPr>
                            <w:rFonts w:ascii="Cambria Math" w:hAnsi="Cambria Math"/>
                          </w:rPr>
                          <m:t>0</m:t>
                        </m:r>
                      </m:sub>
                      <m:sup>
                        <m:r>
                          <w:rPr>
                            <w:rFonts w:ascii="Cambria Math" w:hAnsi="Cambria Math"/>
                          </w:rPr>
                          <m:t>°</m:t>
                        </m:r>
                      </m:sup>
                    </m:sSubSup>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num>
                  <m:den>
                    <m:sSub>
                      <m:sSubPr>
                        <m:ctrlPr>
                          <w:rPr>
                            <w:rFonts w:ascii="Cambria Math" w:hAnsi="Cambria Math"/>
                            <w:i/>
                          </w:rPr>
                        </m:ctrlPr>
                      </m:sSubPr>
                      <m:e>
                        <m:r>
                          <w:rPr>
                            <w:rFonts w:ascii="Cambria Math" w:hAnsi="Cambria Math"/>
                          </w:rPr>
                          <m:t>P</m:t>
                        </m:r>
                      </m:e>
                      <m:sub>
                        <m:r>
                          <w:rPr>
                            <w:rFonts w:ascii="Cambria Math" w:hAnsi="Cambria Math"/>
                          </w:rPr>
                          <m:t>0</m:t>
                        </m:r>
                      </m:sub>
                    </m:sSub>
                  </m:den>
                </m:f>
              </m:oMath>
            </m:oMathPara>
          </w:p>
        </w:tc>
        <w:tc>
          <w:tcPr>
            <w:tcW w:w="3514" w:type="dxa"/>
            <w:shd w:val="clear" w:color="auto" w:fill="auto"/>
            <w:vAlign w:val="center"/>
          </w:tcPr>
          <w:p w14:paraId="1337E7A7" w14:textId="77777777" w:rsidR="00DB6D8E" w:rsidRPr="00D11B7B" w:rsidRDefault="00DB6D8E" w:rsidP="00D11B7B">
            <w:pPr>
              <w:pStyle w:val="Default"/>
              <w:tabs>
                <w:tab w:val="left" w:pos="360"/>
                <w:tab w:val="left" w:pos="720"/>
                <w:tab w:val="left" w:pos="1080"/>
              </w:tabs>
              <w:jc w:val="center"/>
            </w:pPr>
            <w:r w:rsidRPr="00D11B7B">
              <w:t>Isentropic freestream recovery pressure ratio</w:t>
            </w:r>
          </w:p>
        </w:tc>
        <w:tc>
          <w:tcPr>
            <w:tcW w:w="1152" w:type="dxa"/>
            <w:shd w:val="clear" w:color="auto" w:fill="auto"/>
            <w:vAlign w:val="center"/>
          </w:tcPr>
          <w:p w14:paraId="62BEADC2" w14:textId="77777777" w:rsidR="00DB6D8E" w:rsidRPr="00D11B7B" w:rsidRDefault="00DB6D8E" w:rsidP="00D11B7B">
            <w:pPr>
              <w:pStyle w:val="Default"/>
              <w:tabs>
                <w:tab w:val="left" w:pos="360"/>
                <w:tab w:val="left" w:pos="720"/>
                <w:tab w:val="left" w:pos="1080"/>
              </w:tabs>
              <w:jc w:val="right"/>
            </w:pPr>
            <w:r w:rsidRPr="00D11B7B">
              <w:t>1.5</w:t>
            </w:r>
          </w:p>
        </w:tc>
      </w:tr>
    </w:tbl>
    <w:p w14:paraId="16AD195B" w14:textId="77777777" w:rsidR="00DB6D8E" w:rsidRDefault="00DB6D8E" w:rsidP="00373AC2">
      <w:pPr>
        <w:spacing w:after="0" w:line="240" w:lineRule="auto"/>
      </w:pPr>
    </w:p>
    <w:p w14:paraId="09B264A5" w14:textId="77777777" w:rsidR="00DB6D8E" w:rsidRDefault="00DB6D8E" w:rsidP="003958E4">
      <w:pPr>
        <w:spacing w:after="0"/>
      </w:pPr>
      <w:r w:rsidRPr="009B6DC9">
        <w:t>Outputs</w:t>
      </w:r>
      <w:r>
        <w:t>:</w:t>
      </w:r>
    </w:p>
    <w:p w14:paraId="7338127F" w14:textId="77777777" w:rsidR="00D3569D" w:rsidRPr="008D4A01" w:rsidRDefault="00D3569D" w:rsidP="003958E4">
      <w:pPr>
        <w:ind w:left="360"/>
      </w:pPr>
      <w:r w:rsidRPr="008D4A01">
        <w:rPr>
          <w:i/>
        </w:rPr>
        <w:t>Y</w:t>
      </w:r>
      <w:r w:rsidRPr="008D4A01">
        <w:t xml:space="preserve"> = </w:t>
      </w:r>
      <w:r w:rsidRPr="008D4A01">
        <w:rPr>
          <w:rFonts w:ascii="MS Mincho" w:hAnsi="MS Mincho" w:cs="MS Mincho"/>
        </w:rPr>
        <w:t>℘</w:t>
      </w:r>
      <w:r w:rsidRPr="008D4A01">
        <w:t xml:space="preserve"> { v</w:t>
      </w:r>
      <w:r w:rsidRPr="008D4A01">
        <w:rPr>
          <w:vertAlign w:val="subscript"/>
        </w:rPr>
        <w:t>i</w:t>
      </w:r>
      <w:r w:rsidRPr="008D4A01">
        <w:t xml:space="preserve"> | v </w:t>
      </w:r>
      <w:r w:rsidRPr="008D4A01">
        <w:rPr>
          <w:rFonts w:ascii="MS Mincho" w:hAnsi="MS Mincho" w:cs="MS Mincho"/>
        </w:rPr>
        <w:t>∈</w:t>
      </w:r>
      <w:r w:rsidRPr="008D4A01">
        <w:t xml:space="preserve"> Output Component Variables, , φ }, </w:t>
      </w:r>
      <w:r w:rsidRPr="008D4A01">
        <w:rPr>
          <w:rFonts w:ascii="MS Mincho" w:hAnsi="MS Mincho" w:cs="MS Mincho"/>
        </w:rPr>
        <w:t>℘</w:t>
      </w:r>
      <w:r w:rsidRPr="008D4A01">
        <w:t xml:space="preserve"> : Power set</w:t>
      </w:r>
    </w:p>
    <w:p w14:paraId="0014D29A" w14:textId="77777777" w:rsidR="00DB6D8E" w:rsidRDefault="00D3569D" w:rsidP="003958E4">
      <w:pPr>
        <w:spacing w:after="0"/>
      </w:pPr>
      <w:r>
        <w:t>Output Component Variables:</w:t>
      </w:r>
    </w:p>
    <w:p w14:paraId="6456CA6A" w14:textId="00D87DC0" w:rsidR="00DB6D8E" w:rsidRPr="001612DD" w:rsidRDefault="00E406C5" w:rsidP="003958E4">
      <w:pPr>
        <w:ind w:left="36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τ</m:t>
              </m:r>
            </m:e>
            <m:sub>
              <m:r>
                <w:rPr>
                  <w:rFonts w:ascii="Cambria Math" w:hAnsi="Cambria Math"/>
                </w:rPr>
                <m:t>r</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π</m:t>
              </m:r>
            </m:e>
            <m:sub>
              <m:r>
                <w:rPr>
                  <w:rFonts w:ascii="Cambria Math" w:hAnsi="Cambria Math"/>
                </w:rPr>
                <m:t>r</m:t>
              </m:r>
            </m:sub>
          </m:sSub>
          <m:r>
            <m:rPr>
              <m:sty m:val="p"/>
            </m:rPr>
            <w:rPr>
              <w:rFonts w:ascii="Cambria Math" w:hAnsi="Cambria Math"/>
            </w:rPr>
            <m:t xml:space="preserve">, </m:t>
          </m:r>
          <m:sSubSup>
            <m:sSubSupPr>
              <m:ctrlPr>
                <w:rPr>
                  <w:rFonts w:ascii="Cambria Math" w:hAnsi="Cambria Math"/>
                </w:rPr>
              </m:ctrlPr>
            </m:sSubSupPr>
            <m:e>
              <m:r>
                <w:rPr>
                  <w:rFonts w:ascii="Cambria Math" w:hAnsi="Cambria Math"/>
                </w:rPr>
                <m:t>T</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P</m:t>
              </m:r>
            </m:e>
            <m:sub>
              <m:r>
                <m:rPr>
                  <m:sty m:val="p"/>
                </m:rPr>
                <w:rPr>
                  <w:rFonts w:ascii="Cambria Math" w:hAnsi="Cambria Math"/>
                </w:rPr>
                <m:t>2</m:t>
              </m:r>
            </m:sub>
            <m:sup>
              <m:r>
                <m:rPr>
                  <m:sty m:val="p"/>
                </m:rPr>
                <w:rPr>
                  <w:rFonts w:ascii="Cambria Math" w:hAnsi="Cambria Math"/>
                </w:rPr>
                <m:t>°</m:t>
              </m:r>
            </m:sup>
          </m:sSubSup>
        </m:oMath>
      </m:oMathPara>
    </w:p>
    <w:p w14:paraId="4C4590A5" w14:textId="571C36B1" w:rsidR="00C91404" w:rsidRDefault="00C91404">
      <w:r>
        <w:t>Similarly, we specify the IOFO for each of the system components in the Turbojet Engine System</w:t>
      </w:r>
      <w:r w:rsidR="00B86055">
        <w:t xml:space="preserve">. </w:t>
      </w:r>
      <w:r>
        <w:t xml:space="preserve">(A complete set of the IOFO Specifications for each Turbojet </w:t>
      </w:r>
      <w:r w:rsidRPr="00160769">
        <w:t xml:space="preserve">Engine Component </w:t>
      </w:r>
      <w:r w:rsidR="00160769">
        <w:t>was created for our project.)</w:t>
      </w:r>
    </w:p>
    <w:p w14:paraId="23CAFB03" w14:textId="58C93167" w:rsidR="009A60E7" w:rsidRDefault="009A60E7">
      <w:r>
        <w:t>With the behaviors (functions) specified for our system components, we are ready to combine the components together to ultimately achieve a specification for a complete “System of Systems”</w:t>
      </w:r>
      <w:r w:rsidR="00B86055">
        <w:t xml:space="preserve">. </w:t>
      </w:r>
      <w:r>
        <w:t>This leads us into our experimental frame definitions and further into how these models will ultimately be simulated in our framework.</w:t>
      </w:r>
    </w:p>
    <w:p w14:paraId="1DC84703" w14:textId="77AAB8E0" w:rsidR="008B13FC" w:rsidRDefault="00190AEA" w:rsidP="003C4035">
      <w:pPr>
        <w:spacing w:after="0"/>
      </w:pPr>
      <w:r>
        <w:t>The Discrete Event System formalism takes advantage of event-based state changes</w:t>
      </w:r>
      <w:r w:rsidR="00B86055">
        <w:t xml:space="preserve">. </w:t>
      </w:r>
      <w:r>
        <w:t>The changes only of interest to the system environment to which the component is submersed in, are the only state changes that a discrete event system models. This increases computational efficiency, and simplifies the model and simulation, while still capturing the important, and relevant events</w:t>
      </w:r>
      <w:r w:rsidR="00B86055">
        <w:t xml:space="preserve">. </w:t>
      </w:r>
      <w:r>
        <w:t xml:space="preserve">We continue our system specification then, following the DEVS approach and further add knowledge to the interior of the system components by </w:t>
      </w:r>
      <w:r>
        <w:lastRenderedPageBreak/>
        <w:t>the addition of state sets and state transitions</w:t>
      </w:r>
      <w:r w:rsidR="00E47F25">
        <w:t>,</w:t>
      </w:r>
      <w:r>
        <w:t xml:space="preserve"> (functions)</w:t>
      </w:r>
      <w:r w:rsidR="00B86055">
        <w:t xml:space="preserve">. </w:t>
      </w:r>
      <w:r w:rsidR="00E47F25">
        <w:t>Expanding the IOFO, the state set adds knowledge of the past, such that the future can be calculated, given the current state and some future input, a property called composition</w:t>
      </w:r>
      <w:r w:rsidR="00B86055">
        <w:t xml:space="preserve">. </w:t>
      </w:r>
      <w:r w:rsidR="00E47F25">
        <w:t>The system specification formalism then becomes:</w:t>
      </w:r>
    </w:p>
    <w:p w14:paraId="1E62895F" w14:textId="01FF4057" w:rsidR="00E47F25" w:rsidRPr="001260B7" w:rsidRDefault="001231CB" w:rsidP="003C4035">
      <w:pPr>
        <w:ind w:left="360"/>
      </w:pPr>
      <w:r w:rsidRPr="001260B7">
        <w:t>I/O System:</w:t>
      </w:r>
      <w:r w:rsidRPr="001260B7">
        <w:tab/>
      </w:r>
      <w:r w:rsidR="00B34FAB" w:rsidRPr="001260B7">
        <w:tab/>
      </w:r>
      <w:r w:rsidR="00D11B7B" w:rsidRPr="003C4035">
        <w:rPr>
          <w:rFonts w:ascii="Cambria Math" w:eastAsia="Cambria Math" w:hAnsi="Cambria Math" w:cs="Cambria Math"/>
        </w:rPr>
        <w:t>𝑆</w:t>
      </w:r>
      <w:r w:rsidR="00D11B7B" w:rsidRPr="001260B7">
        <w:t>=</w:t>
      </w:r>
      <m:oMath>
        <m:d>
          <m:dPr>
            <m:ctrlPr>
              <w:rPr>
                <w:rFonts w:ascii="Cambria Math" w:hAnsi="Cambria Math"/>
                <w:i/>
              </w:rPr>
            </m:ctrlPr>
          </m:dPr>
          <m:e>
            <m:r>
              <m:rPr>
                <m:sty m:val="p"/>
              </m:rPr>
              <w:rPr>
                <w:rFonts w:ascii="Cambria Math" w:eastAsia="Cambria Math" w:hAnsi="Cambria Math" w:cs="Cambria Math"/>
              </w:rPr>
              <m:t>T</m:t>
            </m:r>
            <m:r>
              <m:rPr>
                <m:sty m:val="p"/>
              </m:rPr>
              <w:rPr>
                <w:rFonts w:ascii="Cambria Math" w:hAnsi="Cambria Math"/>
              </w:rPr>
              <m:t>,</m:t>
            </m:r>
            <m:r>
              <m:rPr>
                <m:sty m:val="p"/>
              </m:rPr>
              <w:rPr>
                <w:rFonts w:ascii="Cambria Math" w:eastAsia="Cambria Math" w:hAnsi="Cambria Math" w:cs="Cambria Math"/>
              </w:rPr>
              <m:t>X</m:t>
            </m:r>
            <m:r>
              <m:rPr>
                <m:sty m:val="p"/>
              </m:rPr>
              <w:rPr>
                <w:rFonts w:ascii="Cambria Math" w:hAnsi="Cambria Math"/>
              </w:rPr>
              <m:t>,</m:t>
            </m:r>
            <m:r>
              <m:rPr>
                <m:sty m:val="p"/>
              </m:rPr>
              <w:rPr>
                <w:rFonts w:ascii="Cambria Math" w:eastAsia="Cambria Math" w:hAnsi="Cambria Math" w:cs="Cambria Math"/>
              </w:rPr>
              <m:t>Y</m:t>
            </m:r>
            <m:r>
              <m:rPr>
                <m:sty m:val="p"/>
              </m:rPr>
              <w:rPr>
                <w:rFonts w:ascii="Cambria Math" w:hAnsi="Cambria Math"/>
              </w:rPr>
              <m:t>,</m:t>
            </m:r>
            <m:r>
              <m:rPr>
                <m:sty m:val="p"/>
              </m:rPr>
              <w:rPr>
                <w:rFonts w:ascii="Cambria Math" w:hAnsi="Cambria Math" w:hint="eastAsia"/>
              </w:rPr>
              <m:t>Ω</m:t>
            </m:r>
            <m:r>
              <m:rPr>
                <m:sty m:val="p"/>
              </m:rPr>
              <w:rPr>
                <w:rFonts w:ascii="Cambria Math" w:hAnsi="Cambria Math"/>
              </w:rPr>
              <m:t>,</m:t>
            </m:r>
            <m:r>
              <m:rPr>
                <m:sty m:val="p"/>
              </m:rPr>
              <w:rPr>
                <w:rFonts w:ascii="Cambria Math" w:eastAsia="Cambria Math" w:hAnsi="Cambria Math" w:cs="Cambria Math"/>
              </w:rPr>
              <m:t>Q</m:t>
            </m:r>
            <m:r>
              <m:rPr>
                <m:sty m:val="p"/>
              </m:rPr>
              <w:rPr>
                <w:rFonts w:ascii="Cambria Math" w:hAnsi="Cambria Math"/>
              </w:rPr>
              <m:t>,</m:t>
            </m:r>
            <m:r>
              <m:rPr>
                <m:sty m:val="p"/>
              </m:rPr>
              <w:rPr>
                <w:rFonts w:ascii="Cambria Math" w:hAnsi="Cambria Math" w:hint="eastAsia"/>
              </w:rPr>
              <m:t>Δ</m:t>
            </m:r>
            <m:r>
              <m:rPr>
                <m:sty m:val="p"/>
              </m:rPr>
              <w:rPr>
                <w:rFonts w:ascii="Cambria Math" w:hAnsi="Cambria Math"/>
              </w:rPr>
              <m:t>,</m:t>
            </m:r>
            <m:r>
              <m:rPr>
                <m:sty m:val="p"/>
              </m:rPr>
              <w:rPr>
                <w:rFonts w:ascii="Cambria Math" w:hAnsi="Cambria Math" w:hint="eastAsia"/>
              </w:rPr>
              <m:t>Λ</m:t>
            </m:r>
          </m:e>
        </m:d>
      </m:oMath>
      <w:r w:rsidR="005C44C6" w:rsidRPr="001260B7">
        <w:t>*</w:t>
      </w:r>
    </w:p>
    <w:p w14:paraId="453CBA28" w14:textId="4B01DBB8" w:rsidR="00E47F25" w:rsidRPr="008D2632" w:rsidRDefault="005C44C6" w:rsidP="008D2632">
      <w:pPr>
        <w:spacing w:after="0"/>
        <w:ind w:left="360"/>
      </w:pPr>
      <m:oMathPara>
        <m:oMathParaPr>
          <m:jc m:val="left"/>
        </m:oMathParaPr>
        <m:oMath>
          <m:r>
            <w:rPr>
              <w:rFonts w:ascii="Cambria Math" w:hAnsi="Cambria Math"/>
            </w:rPr>
            <m:t xml:space="preserve">where T, X, Y, and </m:t>
          </m:r>
          <m:r>
            <m:rPr>
              <m:sty m:val="p"/>
            </m:rPr>
            <w:rPr>
              <w:rFonts w:ascii="Cambria Math" w:hAnsi="Cambria Math"/>
            </w:rPr>
            <m:t>Ω are the same as the IOFO and</m:t>
          </m:r>
        </m:oMath>
      </m:oMathPara>
    </w:p>
    <w:p w14:paraId="45BE76A9" w14:textId="0D1518A6" w:rsidR="00E47F25" w:rsidRPr="00421808" w:rsidRDefault="001612DD" w:rsidP="00FF5B90">
      <w:pPr>
        <w:ind w:left="1440"/>
      </w:pPr>
      <m:oMathPara>
        <m:oMathParaPr>
          <m:jc m:val="left"/>
        </m:oMathParaPr>
        <m:oMath>
          <m:r>
            <w:rPr>
              <w:rFonts w:ascii="Cambria Math" w:hAnsi="Cambria Math"/>
            </w:rPr>
            <m:t>Q is the state set,</m:t>
          </m:r>
          <m:r>
            <m:rPr>
              <m:sty m:val="p"/>
            </m:rPr>
            <w:br/>
          </m:r>
        </m:oMath>
        <m:oMath>
          <m:r>
            <m:rPr>
              <m:sty m:val="p"/>
            </m:rPr>
            <w:rPr>
              <w:rFonts w:ascii="Cambria Math" w:hAnsi="Cambria Math"/>
            </w:rPr>
            <m:t xml:space="preserve">Δ:Q x Ω→Q is the </m:t>
          </m:r>
          <m:r>
            <w:rPr>
              <w:rFonts w:ascii="Cambria Math" w:hAnsi="Cambria Math"/>
            </w:rPr>
            <m:t>global</m:t>
          </m:r>
          <m:r>
            <m:rPr>
              <m:sty m:val="p"/>
            </m:rPr>
            <w:rPr>
              <w:rFonts w:ascii="Cambria Math" w:hAnsi="Cambria Math"/>
            </w:rPr>
            <m:t xml:space="preserve"> state transition function,</m:t>
          </m:r>
          <m:r>
            <m:rPr>
              <m:sty m:val="p"/>
            </m:rPr>
            <w:br/>
          </m:r>
        </m:oMath>
      </m:oMathPara>
      <w:r w:rsidR="00D11B7B" w:rsidRPr="00D11B7B">
        <w:t xml:space="preserve">Λ:Q x X→Y </w:t>
      </w:r>
      <m:oMath>
        <m:d>
          <m:dPr>
            <m:ctrlPr>
              <w:rPr>
                <w:rFonts w:ascii="Cambria Math" w:hAnsi="Cambria Math"/>
              </w:rPr>
            </m:ctrlPr>
          </m:dPr>
          <m:e>
            <m:r>
              <m:rPr>
                <m:sty m:val="p"/>
              </m:rPr>
              <w:rPr>
                <w:rFonts w:ascii="Cambria Math" w:hAnsi="Cambria Math"/>
              </w:rPr>
              <m:t>or Λ:Q →Y</m:t>
            </m:r>
          </m:e>
        </m:d>
      </m:oMath>
      <w:r w:rsidR="00D11B7B" w:rsidRPr="00D11B7B">
        <w:t xml:space="preserve"> is the </w:t>
      </w:r>
      <w:r w:rsidR="00D11B7B" w:rsidRPr="00D11B7B">
        <w:rPr>
          <w:rFonts w:ascii="Cambria Math" w:eastAsia="Cambria Math" w:hAnsi="Cambria Math" w:cs="Cambria Math"/>
        </w:rPr>
        <w:t>𝑜𝑢𝑡𝑝𝑢𝑡</w:t>
      </w:r>
      <w:r w:rsidR="00D11B7B" w:rsidRPr="00D11B7B">
        <w:t xml:space="preserve"> function.</w:t>
      </w:r>
    </w:p>
    <w:p w14:paraId="36DAFAFA" w14:textId="77777777" w:rsidR="00E47F25" w:rsidRPr="00D11B7B" w:rsidRDefault="00B34FAB" w:rsidP="00E972F6">
      <w:pPr>
        <w:ind w:left="360"/>
      </w:pPr>
      <w:r w:rsidRPr="00D11B7B">
        <w:t>*with the constraints of closure property and composition property.</w:t>
      </w:r>
    </w:p>
    <w:p w14:paraId="332FE8B6" w14:textId="77777777" w:rsidR="00B34FAB" w:rsidRPr="00D11B7B" w:rsidRDefault="00B34FAB">
      <w:r w:rsidRPr="00D11B7B">
        <w:t xml:space="preserve">In this general form, and from the theory of </w:t>
      </w:r>
      <w:r w:rsidR="00D710E2" w:rsidRPr="00D11B7B">
        <w:t>modeling and simulation levels of knowledge, by applying a state set and state transition functions to any known IOFO structure, we can now obtain a formal specification at a system level</w:t>
      </w:r>
      <w:r w:rsidR="00B86055">
        <w:t xml:space="preserve">. </w:t>
      </w:r>
      <w:r w:rsidR="00D710E2" w:rsidRPr="00D11B7B">
        <w:t xml:space="preserve">Thus, from the previous section, if we know the state sets for each of our turbojet engine components defined in IOFO, we can create </w:t>
      </w:r>
      <w:r w:rsidR="00D710E2" w:rsidRPr="00D11B7B">
        <w:rPr>
          <w:i/>
        </w:rPr>
        <w:t xml:space="preserve">system components, </w:t>
      </w:r>
      <w:r w:rsidR="00D710E2" w:rsidRPr="00D11B7B">
        <w:t>more formally, and directly</w:t>
      </w:r>
      <w:r w:rsidR="00B86055">
        <w:t xml:space="preserve">. </w:t>
      </w:r>
      <w:r w:rsidR="00D710E2" w:rsidRPr="00D11B7B">
        <w:t xml:space="preserve">This goes without saying that, for any </w:t>
      </w:r>
      <w:r w:rsidR="00D710E2" w:rsidRPr="00D11B7B">
        <w:rPr>
          <w:i/>
        </w:rPr>
        <w:t>system component</w:t>
      </w:r>
      <w:r w:rsidR="00D710E2" w:rsidRPr="00D11B7B">
        <w:t>, we can determine its IOFO.</w:t>
      </w:r>
    </w:p>
    <w:p w14:paraId="4FFF57C5" w14:textId="7C89B032" w:rsidR="00016268" w:rsidRPr="00421808" w:rsidRDefault="00016268">
      <w:r w:rsidRPr="00D11B7B">
        <w:t>Before further graduating this abstract I/O System, we can take the time to mention, that this specification can now be formaliz</w:t>
      </w:r>
      <w:r w:rsidR="00A80A84" w:rsidRPr="00D11B7B">
        <w:t>ed into many system types, based on the behavior we desire to model</w:t>
      </w:r>
      <w:r w:rsidR="00B86055">
        <w:t xml:space="preserve">. </w:t>
      </w:r>
      <w:r w:rsidR="00A80A84" w:rsidRPr="00D11B7B">
        <w:t>Time-Invariant systems, Input-Free and Memoryless systems, and generator-system types can all be created from this abstract specification</w:t>
      </w:r>
      <w:r w:rsidR="00A80A84" w:rsidRPr="00D11B7B">
        <w:rPr>
          <w:noProof/>
        </w:rPr>
        <w:t xml:space="preserve"> </w:t>
      </w:r>
      <w:r w:rsidR="009A1C52" w:rsidRPr="00341C63">
        <w:rPr>
          <w:noProof/>
        </w:rPr>
        <w:t>[4]</w:t>
      </w:r>
      <w:r w:rsidR="00A80A84" w:rsidRPr="00D11B7B">
        <w:t>.</w:t>
      </w:r>
    </w:p>
    <w:p w14:paraId="11D70F9D" w14:textId="573A61DA" w:rsidR="00665002" w:rsidRDefault="00F068C5" w:rsidP="003958E4">
      <w:pPr>
        <w:spacing w:after="0"/>
        <w:rPr>
          <w:rFonts w:ascii="Cambria Math" w:hAnsi="Cambria Math" w:cs="Cambria Math" w:hint="eastAsia"/>
        </w:rPr>
      </w:pPr>
      <w:r w:rsidRPr="00D11B7B">
        <w:t>The abstract system can be applied to define a single turbojet system component, any component</w:t>
      </w:r>
      <w:r w:rsidR="00B86055">
        <w:t xml:space="preserve">. </w:t>
      </w:r>
      <w:r w:rsidRPr="00D11B7B">
        <w:t>The contribution of all the components, working together to ultimately produce thrust, form a network of system components</w:t>
      </w:r>
      <w:r w:rsidR="00B86055">
        <w:t xml:space="preserve">. </w:t>
      </w:r>
      <w:r w:rsidRPr="00D11B7B">
        <w:t>We can group our system components together, and pass information between them which will define the overall behavior of the entire turbojet engine</w:t>
      </w:r>
      <w:r w:rsidR="00B86055">
        <w:t xml:space="preserve">. </w:t>
      </w:r>
      <w:r w:rsidRPr="00D11B7B">
        <w:t xml:space="preserve">In fact, for any system of systems, this concept works quite well in modeling and simulating a complex </w:t>
      </w:r>
      <w:r w:rsidR="00665002" w:rsidRPr="00D11B7B">
        <w:t>system</w:t>
      </w:r>
      <w:r w:rsidR="00B86055">
        <w:t xml:space="preserve">. </w:t>
      </w:r>
      <w:r w:rsidR="00665002" w:rsidRPr="00D11B7B">
        <w:t xml:space="preserve">We can define a set of </w:t>
      </w:r>
      <w:r w:rsidR="00665002" w:rsidRPr="00D11B7B">
        <w:rPr>
          <w:i/>
        </w:rPr>
        <w:t>component references</w:t>
      </w:r>
      <w:r w:rsidR="00665002" w:rsidRPr="00D11B7B">
        <w:t xml:space="preserve"> D = {Component References}, such that for all </w:t>
      </w:r>
      <w:r w:rsidR="00665002" w:rsidRPr="00D11B7B">
        <w:rPr>
          <w:i/>
        </w:rPr>
        <w:t>d</w:t>
      </w:r>
      <w:r w:rsidR="00665002" w:rsidRPr="008D4A01">
        <w:rPr>
          <w:rFonts w:ascii="Cambria Math" w:hAnsi="Cambria Math" w:cs="Cambria Math" w:hint="eastAsia"/>
        </w:rPr>
        <w:t>∈</w:t>
      </w:r>
      <w:r w:rsidR="00665002">
        <w:rPr>
          <w:rFonts w:ascii="Cambria Math" w:hAnsi="Cambria Math" w:cs="Cambria Math" w:hint="eastAsia"/>
        </w:rPr>
        <w:t>D, the system components can be formed by</w:t>
      </w:r>
    </w:p>
    <w:p w14:paraId="027EB4DC" w14:textId="06F1B11A" w:rsidR="00E47F25" w:rsidRPr="002A42DD" w:rsidRDefault="00E406C5" w:rsidP="003958E4">
      <w:pPr>
        <w:spacing w:after="0"/>
        <w:ind w:left="360"/>
      </w:pPr>
      <m:oMathPara>
        <m:oMathParaPr>
          <m:jc m:val="left"/>
        </m:oMathParaPr>
        <m:oMath>
          <m:sSub>
            <m:sSubPr>
              <m:ctrlPr>
                <w:rPr>
                  <w:rFonts w:ascii="Cambria Math" w:hAnsi="Cambria Math"/>
                </w:rPr>
              </m:ctrlPr>
            </m:sSubPr>
            <m:e>
              <m:r>
                <w:rPr>
                  <w:rFonts w:ascii="Cambria Math" w:hAnsi="Cambria Math" w:hint="eastAsia"/>
                </w:rPr>
                <m:t>M</m:t>
              </m:r>
            </m:e>
            <m:sub>
              <m:r>
                <w:rPr>
                  <w:rFonts w:ascii="Cambria Math" w:hAnsi="Cambria Math" w:hint="eastAsia"/>
                </w:rPr>
                <m:t>d</m:t>
              </m:r>
            </m:sub>
          </m:sSub>
          <m:r>
            <m:rPr>
              <m:sty m:val="p"/>
            </m:rPr>
            <w:rPr>
              <w:rFonts w:ascii="Cambria Math" w:hAnsi="Cambria Math" w:hint="eastAsia"/>
            </w:rPr>
            <m:t>=</m:t>
          </m:r>
          <m:d>
            <m:dPr>
              <m:begChr m:val="〈"/>
              <m:endChr m:val="〉"/>
              <m:ctrlPr>
                <w:rPr>
                  <w:rFonts w:ascii="Cambria Math" w:hAnsi="Cambria Math"/>
                </w:rPr>
              </m:ctrlPr>
            </m:dPr>
            <m:e>
              <m:r>
                <w:rPr>
                  <w:rFonts w:ascii="Cambria Math" w:hAnsi="Cambria Math" w:hint="eastAsia"/>
                </w:rPr>
                <m:t>T</m:t>
              </m:r>
              <m:r>
                <m:rPr>
                  <m:sty m:val="p"/>
                </m:rPr>
                <w:rPr>
                  <w:rFonts w:ascii="Cambria Math" w:hAnsi="Cambria Math" w:hint="eastAsia"/>
                </w:rPr>
                <m:t xml:space="preserve">, </m:t>
              </m:r>
              <m:sSub>
                <m:sSubPr>
                  <m:ctrlPr>
                    <w:rPr>
                      <w:rFonts w:ascii="Cambria Math" w:hAnsi="Cambria Math"/>
                    </w:rPr>
                  </m:ctrlPr>
                </m:sSubPr>
                <m:e>
                  <m:r>
                    <w:rPr>
                      <w:rFonts w:ascii="Cambria Math" w:hAnsi="Cambria Math" w:hint="eastAsia"/>
                    </w:rPr>
                    <m:t>X</m:t>
                  </m:r>
                </m:e>
                <m:sub>
                  <m:r>
                    <w:rPr>
                      <w:rFonts w:ascii="Cambria Math" w:hAnsi="Cambria Math" w:hint="eastAsia"/>
                    </w:rPr>
                    <m:t>d</m:t>
                  </m:r>
                </m:sub>
              </m:sSub>
              <m:r>
                <m:rPr>
                  <m:sty m:val="p"/>
                </m:rPr>
                <w:rPr>
                  <w:rFonts w:ascii="Cambria Math" w:hAnsi="Cambria Math" w:hint="eastAsia"/>
                </w:rPr>
                <m:t xml:space="preserve">, </m:t>
              </m:r>
              <m:sSub>
                <m:sSubPr>
                  <m:ctrlPr>
                    <w:rPr>
                      <w:rFonts w:ascii="Cambria Math" w:hAnsi="Cambria Math"/>
                    </w:rPr>
                  </m:ctrlPr>
                </m:sSubPr>
                <m:e>
                  <m:r>
                    <w:rPr>
                      <w:rFonts w:ascii="Cambria Math" w:hAnsi="Cambria Math" w:hint="eastAsia"/>
                    </w:rPr>
                    <m:t>Y</m:t>
                  </m:r>
                </m:e>
                <m:sub>
                  <m:r>
                    <w:rPr>
                      <w:rFonts w:ascii="Cambria Math" w:hAnsi="Cambria Math" w:hint="eastAsia"/>
                    </w:rPr>
                    <m:t>d</m:t>
                  </m:r>
                </m:sub>
              </m:sSub>
              <m:r>
                <m:rPr>
                  <m:sty m:val="p"/>
                </m:rPr>
                <w:rPr>
                  <w:rFonts w:ascii="Cambria Math" w:hAnsi="Cambria Math" w:hint="eastAsia"/>
                </w:rPr>
                <m:t xml:space="preserve">, </m:t>
              </m:r>
              <m:r>
                <m:rPr>
                  <m:sty m:val="p"/>
                </m:rPr>
                <w:rPr>
                  <w:rFonts w:ascii="Cambria Math" w:hAnsi="Cambria Math" w:hint="eastAsia"/>
                </w:rPr>
                <m:t>Ω</m:t>
              </m:r>
              <m:r>
                <m:rPr>
                  <m:sty m:val="p"/>
                </m:rPr>
                <w:rPr>
                  <w:rFonts w:ascii="Cambria Math" w:hAnsi="Cambria Math" w:hint="eastAsia"/>
                </w:rPr>
                <m:t xml:space="preserve">, </m:t>
              </m:r>
              <m:r>
                <m:rPr>
                  <m:sty m:val="p"/>
                </m:rPr>
                <w:rPr>
                  <w:rFonts w:ascii="Cambria Math" w:hAnsi="Cambria Math" w:hint="eastAsia"/>
                </w:rPr>
                <m:t>Δ</m:t>
              </m:r>
              <m:r>
                <m:rPr>
                  <m:sty m:val="p"/>
                </m:rPr>
                <w:rPr>
                  <w:rFonts w:ascii="Cambria Math" w:hAnsi="Cambria Math" w:hint="eastAsia"/>
                </w:rPr>
                <m:t xml:space="preserve">, </m:t>
              </m:r>
              <m:r>
                <m:rPr>
                  <m:sty m:val="p"/>
                </m:rPr>
                <w:rPr>
                  <w:rFonts w:ascii="Cambria Math" w:hAnsi="Cambria Math" w:hint="eastAsia"/>
                </w:rPr>
                <m:t>Λ</m:t>
              </m:r>
              <m:r>
                <m:rPr>
                  <m:sty m:val="p"/>
                </m:rPr>
                <w:rPr>
                  <w:rFonts w:ascii="Cambria Math" w:hAnsi="Cambria Math"/>
                </w:rPr>
                <m:t xml:space="preserve"> </m:t>
              </m:r>
            </m:e>
          </m:d>
        </m:oMath>
      </m:oMathPara>
    </w:p>
    <w:p w14:paraId="51ECFF96" w14:textId="77777777" w:rsidR="00665002" w:rsidRPr="00D11B7B" w:rsidRDefault="00665002" w:rsidP="00E972F6">
      <w:r w:rsidRPr="00D11B7B">
        <w:t>where M</w:t>
      </w:r>
      <w:r w:rsidRPr="00D11B7B">
        <w:rPr>
          <w:vertAlign w:val="subscript"/>
        </w:rPr>
        <w:t>d</w:t>
      </w:r>
      <w:r w:rsidRPr="00D11B7B">
        <w:t xml:space="preserve"> is an I/O System.</w:t>
      </w:r>
    </w:p>
    <w:p w14:paraId="0C160905" w14:textId="77777777" w:rsidR="00665002" w:rsidRPr="00D11B7B" w:rsidRDefault="005504ED" w:rsidP="00E64342">
      <w:pPr>
        <w:spacing w:after="0"/>
      </w:pPr>
      <w:r w:rsidRPr="00D11B7B">
        <w:t xml:space="preserve">We can now group these components into either a </w:t>
      </w:r>
      <w:r w:rsidRPr="00D11B7B">
        <w:rPr>
          <w:i/>
        </w:rPr>
        <w:t>multicomponent system</w:t>
      </w:r>
      <w:r w:rsidRPr="00D11B7B">
        <w:t xml:space="preserve"> or </w:t>
      </w:r>
      <w:r w:rsidRPr="00D11B7B">
        <w:rPr>
          <w:i/>
        </w:rPr>
        <w:t>a coupled system</w:t>
      </w:r>
      <w:r w:rsidRPr="00D11B7B">
        <w:t xml:space="preserve"> specification</w:t>
      </w:r>
      <w:r w:rsidR="00B86055">
        <w:t xml:space="preserve">. </w:t>
      </w:r>
      <w:r w:rsidRPr="00D11B7B">
        <w:t>In a multicomponent system, each component contributes to the overall behavior of the network system through its state transitions</w:t>
      </w:r>
      <w:r w:rsidR="00B86055">
        <w:t xml:space="preserve">. </w:t>
      </w:r>
      <w:r w:rsidRPr="00D11B7B">
        <w:t>Multicomponent systems have a  limitation, however, of only being able to change their own state when defined by DTSS or DESS formalisms</w:t>
      </w:r>
      <w:r w:rsidR="00B86055">
        <w:t xml:space="preserve">. </w:t>
      </w:r>
      <w:r w:rsidRPr="00D11B7B">
        <w:t xml:space="preserve">In order to maintain a flexible set of </w:t>
      </w:r>
      <w:r w:rsidRPr="00D11B7B">
        <w:lastRenderedPageBreak/>
        <w:t xml:space="preserve">modelling, we opt to use a </w:t>
      </w:r>
      <w:r w:rsidRPr="00D11B7B">
        <w:rPr>
          <w:i/>
        </w:rPr>
        <w:t>coupled system</w:t>
      </w:r>
      <w:r w:rsidRPr="00D11B7B">
        <w:t xml:space="preserve"> specification for our network system</w:t>
      </w:r>
      <w:r w:rsidR="00B86055">
        <w:t xml:space="preserve">. </w:t>
      </w:r>
      <w:r w:rsidRPr="00D11B7B">
        <w:t>This allows each component to be able to influence, (change) the state of other components, through its input and output interfaces</w:t>
      </w:r>
      <w:r w:rsidR="00B86055">
        <w:t xml:space="preserve">. </w:t>
      </w:r>
      <w:r w:rsidRPr="00D11B7B">
        <w:t>This offers the advantage of modularity, and forms a sense of influencer/”influencee” relationships among the system components</w:t>
      </w:r>
      <w:r w:rsidR="00B86055">
        <w:t xml:space="preserve">. </w:t>
      </w:r>
      <w:r w:rsidRPr="00D11B7B">
        <w:t xml:space="preserve">Further, through M&amp;S Theory, if a system in a network of systems, is itself specified in a formalism, and if the combined network of systems is also, specified in the same formalism, then the </w:t>
      </w:r>
      <w:r w:rsidR="00973E95" w:rsidRPr="00D11B7B">
        <w:t xml:space="preserve">network and each component system are considered </w:t>
      </w:r>
      <w:r w:rsidR="00973E95" w:rsidRPr="00D11B7B">
        <w:rPr>
          <w:i/>
        </w:rPr>
        <w:t>closed under coupling</w:t>
      </w:r>
      <w:r w:rsidR="00973E95" w:rsidRPr="00D11B7B">
        <w:t xml:space="preserve"> and form a valid system of systems</w:t>
      </w:r>
      <w:r w:rsidR="00B86055">
        <w:t xml:space="preserve">. </w:t>
      </w:r>
      <w:r w:rsidR="00973E95" w:rsidRPr="00D11B7B">
        <w:t>We can immediately envision a component included in larger groups of components to form a system, and even this system, grouped together with other systems to form yet, even more complex system of system models</w:t>
      </w:r>
      <w:r w:rsidR="00B86055">
        <w:t xml:space="preserve">. </w:t>
      </w:r>
      <w:r w:rsidR="00973E95" w:rsidRPr="00D11B7B">
        <w:t>Our network takes the form:</w:t>
      </w:r>
    </w:p>
    <w:p w14:paraId="6874961A" w14:textId="034433ED" w:rsidR="00973E95" w:rsidRPr="00F11159" w:rsidRDefault="00973E95" w:rsidP="003C4035">
      <w:pPr>
        <w:tabs>
          <w:tab w:val="clear" w:pos="360"/>
          <w:tab w:val="clear" w:pos="720"/>
          <w:tab w:val="clear" w:pos="1080"/>
        </w:tabs>
        <w:ind w:left="3690" w:hanging="3330"/>
      </w:pPr>
      <w:r w:rsidRPr="00421808">
        <w:t>N =</w:t>
      </w:r>
      <w:r w:rsidRPr="00421808">
        <w:rPr>
          <w:rFonts w:hint="eastAsia"/>
        </w:rPr>
        <w:t>〈</w:t>
      </w:r>
      <w:r w:rsidRPr="00421808">
        <w:t xml:space="preserve"> T, </w:t>
      </w:r>
      <m:oMath>
        <m:sSub>
          <m:sSubPr>
            <m:ctrlPr>
              <w:rPr>
                <w:rFonts w:ascii="Cambria Math" w:hAnsi="Cambria Math"/>
                <w:i/>
                <w:sz w:val="24"/>
              </w:rPr>
            </m:ctrlPr>
          </m:sSubPr>
          <m:e>
            <m:r>
              <w:rPr>
                <w:rFonts w:ascii="Cambria Math" w:hAnsi="Cambria Math"/>
              </w:rPr>
              <m:t>X</m:t>
            </m:r>
          </m:e>
          <m:sub>
            <m:r>
              <w:rPr>
                <w:rFonts w:ascii="Cambria Math" w:hAnsi="Cambria Math"/>
              </w:rPr>
              <m:t>N</m:t>
            </m:r>
          </m:sub>
        </m:sSub>
      </m:oMath>
      <w:r w:rsidRPr="00421808">
        <w:t xml:space="preserve">, </w:t>
      </w:r>
      <m:oMath>
        <m:sSub>
          <m:sSubPr>
            <m:ctrlPr>
              <w:rPr>
                <w:rFonts w:ascii="Cambria Math" w:hAnsi="Cambria Math"/>
                <w:i/>
                <w:sz w:val="24"/>
              </w:rPr>
            </m:ctrlPr>
          </m:sSubPr>
          <m:e>
            <m:r>
              <w:rPr>
                <w:rFonts w:ascii="Cambria Math" w:hAnsi="Cambria Math"/>
              </w:rPr>
              <m:t>Y</m:t>
            </m:r>
          </m:e>
          <m:sub>
            <m:r>
              <w:rPr>
                <w:rFonts w:ascii="Cambria Math" w:hAnsi="Cambria Math"/>
              </w:rPr>
              <m:t>N</m:t>
            </m:r>
          </m:sub>
        </m:sSub>
      </m:oMath>
      <w:r w:rsidRPr="00421808">
        <w:t>, D, {M</w:t>
      </w:r>
      <w:r w:rsidRPr="00421808">
        <w:rPr>
          <w:vertAlign w:val="subscript"/>
        </w:rPr>
        <w:t>d</w:t>
      </w:r>
      <w:r w:rsidRPr="00421808">
        <w:t xml:space="preserve"> | </w:t>
      </w:r>
      <m:oMath>
        <m:r>
          <w:rPr>
            <w:rFonts w:ascii="Cambria Math" w:hAnsi="Cambria Math"/>
          </w:rPr>
          <m:t>d</m:t>
        </m:r>
        <m:r>
          <m:rPr>
            <m:sty m:val="p"/>
          </m:rPr>
          <w:rPr>
            <w:rFonts w:ascii="Cambria Math" w:hAnsi="Cambria Math" w:cs="Lucida Sans Unicode" w:hint="eastAsia"/>
          </w:rPr>
          <m:t>∈</m:t>
        </m:r>
        <m:r>
          <m:rPr>
            <m:sty m:val="p"/>
          </m:rPr>
          <w:rPr>
            <w:rFonts w:ascii="Cambria Math" w:hAnsi="Lucida Sans Unicode" w:cs="Lucida Sans Unicode"/>
          </w:rPr>
          <m:t>D}, EIC, EOC, IC</m:t>
        </m:r>
      </m:oMath>
      <w:r w:rsidRPr="00421808">
        <w:t xml:space="preserve"> </w:t>
      </w:r>
      <w:r w:rsidRPr="00421808">
        <w:rPr>
          <w:rFonts w:hint="eastAsia"/>
        </w:rPr>
        <w:t>〉</w:t>
      </w:r>
      <w:r w:rsidRPr="00F11159">
        <w:rPr>
          <w:noProof/>
        </w:rPr>
        <w:t>(</w:t>
      </w:r>
      <w:r w:rsidR="009A1C52" w:rsidRPr="00341C63">
        <w:rPr>
          <w:noProof/>
        </w:rPr>
        <w:t>[4]</w:t>
      </w:r>
      <w:r w:rsidR="00341C63">
        <w:rPr>
          <w:noProof/>
        </w:rPr>
        <w:t xml:space="preserve"> </w:t>
      </w:r>
      <w:r w:rsidRPr="00F11159">
        <w:rPr>
          <w:noProof/>
        </w:rPr>
        <w:t>Zeigler, Praehofer, &amp; Kim, 2000)</w:t>
      </w:r>
    </w:p>
    <w:p w14:paraId="72B1276C" w14:textId="0D13BEF9" w:rsidR="00973E95" w:rsidRPr="00421808" w:rsidRDefault="00E406C5" w:rsidP="003C4035">
      <w:pPr>
        <w:tabs>
          <w:tab w:val="clear" w:pos="360"/>
          <w:tab w:val="clear" w:pos="720"/>
          <w:tab w:val="clear" w:pos="1080"/>
        </w:tabs>
        <w:ind w:left="3690" w:hanging="3330"/>
      </w:pPr>
      <m:oMath>
        <m:sSub>
          <m:sSubPr>
            <m:ctrlPr>
              <w:rPr>
                <w:rFonts w:ascii="Cambria Math" w:hAnsi="Cambria Math"/>
                <w:i/>
                <w:sz w:val="24"/>
              </w:rPr>
            </m:ctrlPr>
          </m:sSubPr>
          <m:e>
            <m:r>
              <w:rPr>
                <w:rFonts w:ascii="Cambria Math" w:hAnsi="Cambria Math"/>
              </w:rPr>
              <m:t>X</m:t>
            </m:r>
          </m:e>
          <m:sub>
            <m:r>
              <w:rPr>
                <w:rFonts w:ascii="Cambria Math" w:hAnsi="Cambria Math"/>
              </w:rPr>
              <m:t>N</m:t>
            </m:r>
          </m:sub>
        </m:sSub>
      </m:oMath>
      <w:r w:rsidR="00973E95" w:rsidRPr="00421808">
        <w:t xml:space="preserve"> = {</w:t>
      </w:r>
      <m:oMath>
        <m:sSub>
          <m:sSubPr>
            <m:ctrlPr>
              <w:rPr>
                <w:rFonts w:ascii="Cambria Math" w:hAnsi="Cambria Math"/>
                <w:i/>
                <w:sz w:val="24"/>
              </w:rPr>
            </m:ctrlPr>
          </m:sSubPr>
          <m:e>
            <m:r>
              <w:rPr>
                <w:rFonts w:ascii="Cambria Math" w:hAnsi="Cambria Math"/>
              </w:rPr>
              <m:t>IPorts</m:t>
            </m:r>
          </m:e>
          <m:sub>
            <m:r>
              <w:rPr>
                <w:rFonts w:ascii="Cambria Math" w:hAnsi="Cambria Math"/>
              </w:rPr>
              <m:t>N</m:t>
            </m:r>
          </m:sub>
        </m:sSub>
        <m:r>
          <w:rPr>
            <w:rFonts w:ascii="Cambria Math" w:hAnsi="Cambria Math"/>
          </w:rPr>
          <m:t xml:space="preserve">, </m:t>
        </m:r>
        <m:sSub>
          <m:sSubPr>
            <m:ctrlPr>
              <w:rPr>
                <w:rFonts w:ascii="Cambria Math" w:hAnsi="Cambria Math"/>
                <w:i/>
                <w:sz w:val="24"/>
              </w:rPr>
            </m:ctrlPr>
          </m:sSubPr>
          <m:e>
            <m:r>
              <w:rPr>
                <w:rFonts w:ascii="Cambria Math" w:hAnsi="Cambria Math"/>
              </w:rPr>
              <m:t>X</m:t>
            </m:r>
          </m:e>
          <m:sub>
            <m:r>
              <w:rPr>
                <w:rFonts w:ascii="Cambria Math" w:hAnsi="Cambria Math"/>
              </w:rPr>
              <m:t>N1</m:t>
            </m:r>
          </m:sub>
        </m:sSub>
      </m:oMath>
      <w:r w:rsidR="00973E95" w:rsidRPr="00421808">
        <w:t>x</w:t>
      </w:r>
      <m:oMath>
        <m:r>
          <w:rPr>
            <w:rFonts w:ascii="Cambria Math" w:hAnsi="Cambria Math"/>
          </w:rPr>
          <m:t xml:space="preserve"> </m:t>
        </m:r>
        <m:sSub>
          <m:sSubPr>
            <m:ctrlPr>
              <w:rPr>
                <w:rFonts w:ascii="Cambria Math" w:hAnsi="Cambria Math"/>
                <w:i/>
                <w:sz w:val="24"/>
              </w:rPr>
            </m:ctrlPr>
          </m:sSubPr>
          <m:e>
            <m:r>
              <w:rPr>
                <w:rFonts w:ascii="Cambria Math" w:hAnsi="Cambria Math"/>
              </w:rPr>
              <m:t>X</m:t>
            </m:r>
          </m:e>
          <m:sub>
            <m:r>
              <w:rPr>
                <w:rFonts w:ascii="Cambria Math" w:hAnsi="Cambria Math"/>
              </w:rPr>
              <m:t>N2</m:t>
            </m:r>
          </m:sub>
        </m:sSub>
      </m:oMath>
      <w:r w:rsidR="00973E95" w:rsidRPr="00421808">
        <w:t>x</w:t>
      </w:r>
      <m:oMath>
        <m:sSub>
          <m:sSubPr>
            <m:ctrlPr>
              <w:rPr>
                <w:rFonts w:ascii="Cambria Math" w:hAnsi="Cambria Math"/>
                <w:i/>
                <w:sz w:val="24"/>
              </w:rPr>
            </m:ctrlPr>
          </m:sSubPr>
          <m:e>
            <m:r>
              <w:rPr>
                <w:rFonts w:ascii="Cambria Math" w:hAnsi="Cambria Math"/>
              </w:rPr>
              <m:t>X</m:t>
            </m:r>
          </m:e>
          <m:sub>
            <m:r>
              <w:rPr>
                <w:rFonts w:ascii="Cambria Math" w:hAnsi="Cambria Math"/>
              </w:rPr>
              <m:t>N3</m:t>
            </m:r>
          </m:sub>
        </m:sSub>
        <m:r>
          <w:rPr>
            <w:rFonts w:ascii="Cambria Math" w:hAnsi="Cambria Math" w:hint="eastAsia"/>
          </w:rPr>
          <m:t>…</m:t>
        </m:r>
      </m:oMath>
      <w:r w:rsidR="00973E95" w:rsidRPr="00421808">
        <w:t xml:space="preserve"> } is the set of multivariable set of inputs of the network with variables </w:t>
      </w:r>
      <m:oMath>
        <m:sSub>
          <m:sSubPr>
            <m:ctrlPr>
              <w:rPr>
                <w:rFonts w:ascii="Cambria Math" w:hAnsi="Cambria Math"/>
                <w:i/>
                <w:sz w:val="24"/>
              </w:rPr>
            </m:ctrlPr>
          </m:sSubPr>
          <m:e>
            <m:r>
              <w:rPr>
                <w:rFonts w:ascii="Cambria Math" w:hAnsi="Cambria Math"/>
              </w:rPr>
              <m:t>{</m:t>
            </m:r>
            <m:sSub>
              <m:sSubPr>
                <m:ctrlPr>
                  <w:rPr>
                    <w:rFonts w:ascii="Cambria Math" w:hAnsi="Cambria Math" w:cs="Lucida Sans Unicode"/>
                    <w:sz w:val="24"/>
                  </w:rPr>
                </m:ctrlPr>
              </m:sSubPr>
              <m:e>
                <m:r>
                  <w:rPr>
                    <w:rFonts w:ascii="Cambria Math" w:hAnsi="Cambria Math" w:cs="Lucida Sans Unicode"/>
                  </w:rPr>
                  <m:t>IP</m:t>
                </m:r>
              </m:e>
              <m:sub>
                <m:r>
                  <w:rPr>
                    <w:rFonts w:ascii="Cambria Math" w:hAnsi="Cambria Math" w:cs="Lucida Sans Unicode"/>
                  </w:rPr>
                  <m:t>N</m:t>
                </m:r>
              </m:sub>
            </m:sSub>
            <m:r>
              <m:rPr>
                <m:sty m:val="p"/>
              </m:rPr>
              <w:rPr>
                <w:rFonts w:ascii="Cambria Math" w:hAnsi="Cambria Math" w:cs="Lucida Sans Unicode" w:hint="eastAsia"/>
              </w:rPr>
              <m:t>∈</m:t>
            </m:r>
            <m:r>
              <w:rPr>
                <w:rFonts w:ascii="Cambria Math" w:hAnsi="Cambria Math"/>
              </w:rPr>
              <m:t>IPorts</m:t>
            </m:r>
          </m:e>
          <m:sub>
            <m:r>
              <w:rPr>
                <w:rFonts w:ascii="Cambria Math" w:hAnsi="Cambria Math"/>
              </w:rPr>
              <m:t>N</m:t>
            </m:r>
          </m:sub>
        </m:sSub>
        <m:r>
          <w:rPr>
            <w:rFonts w:ascii="Cambria Math" w:hAnsi="Cambria Math"/>
          </w:rPr>
          <m:t>}</m:t>
        </m:r>
      </m:oMath>
    </w:p>
    <w:p w14:paraId="37D9A05A" w14:textId="0E483F54" w:rsidR="00973E95" w:rsidRPr="00421808" w:rsidRDefault="00E406C5" w:rsidP="003C4035">
      <w:pPr>
        <w:tabs>
          <w:tab w:val="clear" w:pos="360"/>
          <w:tab w:val="clear" w:pos="720"/>
          <w:tab w:val="clear" w:pos="1080"/>
        </w:tabs>
        <w:ind w:left="3690" w:hanging="3330"/>
      </w:pPr>
      <m:oMath>
        <m:sSub>
          <m:sSubPr>
            <m:ctrlPr>
              <w:rPr>
                <w:rFonts w:ascii="Cambria Math" w:hAnsi="Cambria Math"/>
                <w:i/>
                <w:sz w:val="24"/>
              </w:rPr>
            </m:ctrlPr>
          </m:sSubPr>
          <m:e>
            <m:r>
              <w:rPr>
                <w:rFonts w:ascii="Cambria Math" w:hAnsi="Cambria Math"/>
              </w:rPr>
              <m:t>Y</m:t>
            </m:r>
          </m:e>
          <m:sub>
            <m:r>
              <w:rPr>
                <w:rFonts w:ascii="Cambria Math" w:hAnsi="Cambria Math"/>
              </w:rPr>
              <m:t>N</m:t>
            </m:r>
          </m:sub>
        </m:sSub>
      </m:oMath>
      <w:r w:rsidR="00973E95" w:rsidRPr="00421808">
        <w:t xml:space="preserve"> = {</w:t>
      </w:r>
      <m:oMath>
        <m:sSub>
          <m:sSubPr>
            <m:ctrlPr>
              <w:rPr>
                <w:rFonts w:ascii="Cambria Math" w:hAnsi="Cambria Math"/>
                <w:i/>
                <w:sz w:val="24"/>
              </w:rPr>
            </m:ctrlPr>
          </m:sSubPr>
          <m:e>
            <m:r>
              <w:rPr>
                <w:rFonts w:ascii="Cambria Math" w:hAnsi="Cambria Math"/>
              </w:rPr>
              <m:t>OPorts</m:t>
            </m:r>
          </m:e>
          <m:sub>
            <m:r>
              <w:rPr>
                <w:rFonts w:ascii="Cambria Math" w:hAnsi="Cambria Math"/>
              </w:rPr>
              <m:t>N</m:t>
            </m:r>
          </m:sub>
        </m:sSub>
        <m:r>
          <w:rPr>
            <w:rFonts w:ascii="Cambria Math" w:hAnsi="Cambria Math"/>
          </w:rPr>
          <m:t xml:space="preserve">, </m:t>
        </m:r>
        <m:sSub>
          <m:sSubPr>
            <m:ctrlPr>
              <w:rPr>
                <w:rFonts w:ascii="Cambria Math" w:hAnsi="Cambria Math"/>
                <w:i/>
                <w:sz w:val="24"/>
              </w:rPr>
            </m:ctrlPr>
          </m:sSubPr>
          <m:e>
            <m:r>
              <w:rPr>
                <w:rFonts w:ascii="Cambria Math" w:hAnsi="Cambria Math"/>
              </w:rPr>
              <m:t>Y</m:t>
            </m:r>
          </m:e>
          <m:sub>
            <m:r>
              <w:rPr>
                <w:rFonts w:ascii="Cambria Math" w:hAnsi="Cambria Math"/>
              </w:rPr>
              <m:t>N1</m:t>
            </m:r>
          </m:sub>
        </m:sSub>
      </m:oMath>
      <w:r w:rsidR="00973E95" w:rsidRPr="00421808">
        <w:t>x</w:t>
      </w:r>
      <m:oMath>
        <m:r>
          <w:rPr>
            <w:rFonts w:ascii="Cambria Math" w:hAnsi="Cambria Math"/>
          </w:rPr>
          <m:t xml:space="preserve"> </m:t>
        </m:r>
        <m:sSub>
          <m:sSubPr>
            <m:ctrlPr>
              <w:rPr>
                <w:rFonts w:ascii="Cambria Math" w:hAnsi="Cambria Math"/>
                <w:i/>
                <w:sz w:val="24"/>
              </w:rPr>
            </m:ctrlPr>
          </m:sSubPr>
          <m:e>
            <m:r>
              <w:rPr>
                <w:rFonts w:ascii="Cambria Math" w:hAnsi="Cambria Math"/>
              </w:rPr>
              <m:t>Y</m:t>
            </m:r>
          </m:e>
          <m:sub>
            <m:r>
              <w:rPr>
                <w:rFonts w:ascii="Cambria Math" w:hAnsi="Cambria Math"/>
              </w:rPr>
              <m:t>N2</m:t>
            </m:r>
          </m:sub>
        </m:sSub>
      </m:oMath>
      <w:r w:rsidR="00973E95" w:rsidRPr="00421808">
        <w:t>x</w:t>
      </w:r>
      <m:oMath>
        <m:sSub>
          <m:sSubPr>
            <m:ctrlPr>
              <w:rPr>
                <w:rFonts w:ascii="Cambria Math" w:hAnsi="Cambria Math"/>
                <w:i/>
                <w:sz w:val="24"/>
              </w:rPr>
            </m:ctrlPr>
          </m:sSubPr>
          <m:e>
            <m:r>
              <w:rPr>
                <w:rFonts w:ascii="Cambria Math" w:hAnsi="Cambria Math"/>
              </w:rPr>
              <m:t>Y</m:t>
            </m:r>
          </m:e>
          <m:sub>
            <m:r>
              <w:rPr>
                <w:rFonts w:ascii="Cambria Math" w:hAnsi="Cambria Math"/>
              </w:rPr>
              <m:t>N3</m:t>
            </m:r>
          </m:sub>
        </m:sSub>
        <m:r>
          <w:rPr>
            <w:rFonts w:ascii="Cambria Math" w:hAnsi="Cambria Math" w:hint="eastAsia"/>
          </w:rPr>
          <m:t>…</m:t>
        </m:r>
      </m:oMath>
      <w:r w:rsidR="00973E95" w:rsidRPr="00421808">
        <w:t xml:space="preserve"> } is the set of multivariable set of outputs of the network with variables </w:t>
      </w:r>
      <m:oMath>
        <m:sSub>
          <m:sSubPr>
            <m:ctrlPr>
              <w:rPr>
                <w:rFonts w:ascii="Cambria Math" w:hAnsi="Cambria Math"/>
                <w:i/>
                <w:sz w:val="24"/>
              </w:rPr>
            </m:ctrlPr>
          </m:sSubPr>
          <m:e>
            <m:r>
              <w:rPr>
                <w:rFonts w:ascii="Cambria Math" w:hAnsi="Cambria Math"/>
              </w:rPr>
              <m:t>{</m:t>
            </m:r>
            <m:sSub>
              <m:sSubPr>
                <m:ctrlPr>
                  <w:rPr>
                    <w:rFonts w:ascii="Cambria Math" w:hAnsi="Cambria Math" w:cs="Lucida Sans Unicode"/>
                    <w:sz w:val="24"/>
                  </w:rPr>
                </m:ctrlPr>
              </m:sSubPr>
              <m:e>
                <m:r>
                  <w:rPr>
                    <w:rFonts w:ascii="Cambria Math" w:hAnsi="Cambria Math" w:cs="Lucida Sans Unicode"/>
                  </w:rPr>
                  <m:t>OP</m:t>
                </m:r>
              </m:e>
              <m:sub>
                <m:r>
                  <w:rPr>
                    <w:rFonts w:ascii="Cambria Math" w:hAnsi="Cambria Math" w:cs="Lucida Sans Unicode"/>
                  </w:rPr>
                  <m:t>N</m:t>
                </m:r>
              </m:sub>
            </m:sSub>
            <m:r>
              <m:rPr>
                <m:sty m:val="p"/>
              </m:rPr>
              <w:rPr>
                <w:rFonts w:ascii="Cambria Math" w:hAnsi="Cambria Math" w:cs="Lucida Sans Unicode" w:hint="eastAsia"/>
              </w:rPr>
              <m:t>∈</m:t>
            </m:r>
            <m:r>
              <w:rPr>
                <w:rFonts w:ascii="Cambria Math" w:hAnsi="Cambria Math"/>
              </w:rPr>
              <m:t>OPorts</m:t>
            </m:r>
          </m:e>
          <m:sub>
            <m:r>
              <w:rPr>
                <w:rFonts w:ascii="Cambria Math" w:hAnsi="Cambria Math"/>
              </w:rPr>
              <m:t>N</m:t>
            </m:r>
          </m:sub>
        </m:sSub>
        <m:r>
          <w:rPr>
            <w:rFonts w:ascii="Cambria Math" w:hAnsi="Cambria Math"/>
          </w:rPr>
          <m:t>}</m:t>
        </m:r>
      </m:oMath>
    </w:p>
    <w:p w14:paraId="3FCEAA74" w14:textId="77777777" w:rsidR="00973E95" w:rsidRDefault="00973E95" w:rsidP="003958E4">
      <w:pPr>
        <w:spacing w:after="0"/>
      </w:pPr>
      <w:r>
        <w:t>D is the set of “turbojet engine</w:t>
      </w:r>
      <w:r w:rsidRPr="00421808">
        <w:t xml:space="preserve">” components, where d </w:t>
      </w:r>
      <w:r w:rsidRPr="00421808">
        <w:rPr>
          <w:rFonts w:ascii="Lucida Sans Unicode" w:hAnsi="Lucida Sans Unicode" w:cs="Lucida Sans Unicode" w:hint="eastAsia"/>
        </w:rPr>
        <w:t>∈</w:t>
      </w:r>
      <w:r w:rsidRPr="00421808">
        <w:t xml:space="preserve"> D is a system, as mentioned previously:</w:t>
      </w:r>
    </w:p>
    <w:p w14:paraId="766DF582" w14:textId="6C5D019C" w:rsidR="00973E95" w:rsidRDefault="00E406C5" w:rsidP="003958E4">
      <w:pPr>
        <w:ind w:left="360"/>
      </w:pPr>
      <m:oMath>
        <m:sSub>
          <m:sSubPr>
            <m:ctrlPr>
              <w:rPr>
                <w:rFonts w:ascii="Cambria Math" w:hAnsi="Cambria Math"/>
                <w:i/>
                <w:sz w:val="24"/>
              </w:rPr>
            </m:ctrlPr>
          </m:sSubPr>
          <m:e>
            <m:r>
              <w:rPr>
                <w:rFonts w:ascii="Cambria Math" w:hAnsi="Cambria Math"/>
              </w:rPr>
              <m:t>M</m:t>
            </m:r>
          </m:e>
          <m:sub>
            <m:r>
              <w:rPr>
                <w:rFonts w:ascii="Cambria Math" w:hAnsi="Cambria Math"/>
              </w:rPr>
              <m:t>d</m:t>
            </m:r>
          </m:sub>
        </m:sSub>
        <m:r>
          <w:rPr>
            <w:rFonts w:ascii="Cambria Math" w:hAnsi="Cambria Math"/>
          </w:rPr>
          <m:t>=</m:t>
        </m:r>
        <m:d>
          <m:dPr>
            <m:ctrlPr>
              <w:rPr>
                <w:rFonts w:ascii="Cambria Math" w:hAnsi="Cambria Math"/>
                <w:i/>
                <w:sz w:val="24"/>
              </w:rPr>
            </m:ctrlPr>
          </m:dPr>
          <m:e>
            <m:r>
              <w:rPr>
                <w:rFonts w:ascii="Cambria Math" w:hAnsi="Cambria Math"/>
              </w:rPr>
              <m:t>T,</m:t>
            </m:r>
            <m:sSub>
              <m:sSubPr>
                <m:ctrlPr>
                  <w:rPr>
                    <w:rFonts w:ascii="Cambria Math" w:hAnsi="Cambria Math"/>
                    <w:i/>
                    <w:sz w:val="24"/>
                  </w:rPr>
                </m:ctrlPr>
              </m:sSubPr>
              <m:e>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sz w:val="24"/>
                  </w:rPr>
                </m:ctrlPr>
              </m:sSubPr>
              <m:e>
                <m:r>
                  <w:rPr>
                    <w:rFonts w:ascii="Cambria Math" w:hAnsi="Cambria Math"/>
                  </w:rPr>
                  <m:t>Y</m:t>
                </m:r>
              </m:e>
              <m:sub>
                <m:r>
                  <w:rPr>
                    <w:rFonts w:ascii="Cambria Math" w:hAnsi="Cambria Math"/>
                  </w:rPr>
                  <m:t>d</m:t>
                </m:r>
              </m:sub>
            </m:sSub>
            <m:r>
              <w:rPr>
                <w:rFonts w:ascii="Cambria Math" w:hAnsi="Cambria Math"/>
              </w:rPr>
              <m:t>,</m:t>
            </m:r>
            <m:r>
              <m:rPr>
                <m:sty m:val="p"/>
              </m:rPr>
              <w:rPr>
                <w:rFonts w:ascii="Cambria Math" w:hAnsi="Cambria Math" w:hint="eastAsia"/>
              </w:rPr>
              <m:t>Ω</m:t>
            </m:r>
            <m:r>
              <w:rPr>
                <w:rFonts w:ascii="Cambria Math" w:hAnsi="Cambria Math"/>
              </w:rPr>
              <m:t>,Q,</m:t>
            </m:r>
            <m:r>
              <m:rPr>
                <m:sty m:val="p"/>
              </m:rPr>
              <w:rPr>
                <w:rFonts w:ascii="Cambria Math" w:hAnsi="Cambria Math" w:hint="eastAsia"/>
              </w:rPr>
              <m:t>Δ</m:t>
            </m:r>
            <m:r>
              <w:rPr>
                <w:rFonts w:ascii="Cambria Math" w:hAnsi="Cambria Math"/>
              </w:rPr>
              <m:t>,</m:t>
            </m:r>
            <m:r>
              <m:rPr>
                <m:sty m:val="p"/>
              </m:rPr>
              <w:rPr>
                <w:rFonts w:ascii="Cambria Math" w:hAnsi="Cambria Math" w:hint="eastAsia"/>
              </w:rPr>
              <m:t>Λ</m:t>
            </m:r>
          </m:e>
        </m:d>
        <m:r>
          <w:rPr>
            <w:rFonts w:ascii="Cambria Math" w:hAnsi="Cambria Math"/>
          </w:rPr>
          <m:t xml:space="preserve">  </m:t>
        </m:r>
      </m:oMath>
      <w:r w:rsidR="00973E95" w:rsidRPr="00421808">
        <w:t>=</w:t>
      </w:r>
      <w:r w:rsidR="00973E95">
        <w:t xml:space="preserve"> Turbojet Engine Component “Systems”</w:t>
      </w:r>
    </w:p>
    <w:p w14:paraId="3EE38861" w14:textId="059E2457" w:rsidR="00973E95" w:rsidRPr="00421808" w:rsidRDefault="00973E95">
      <w:r w:rsidRPr="00421808">
        <w:t xml:space="preserve">With </w:t>
      </w:r>
      <m:oMath>
        <m:sSub>
          <m:sSubPr>
            <m:ctrlPr>
              <w:rPr>
                <w:rFonts w:ascii="Cambria Math" w:hAnsi="Cambria Math"/>
                <w:sz w:val="24"/>
              </w:rPr>
            </m:ctrlPr>
          </m:sSubPr>
          <m:e>
            <m:r>
              <w:rPr>
                <w:rFonts w:ascii="Cambria Math" w:hAnsi="Cambria Math"/>
              </w:rPr>
              <m:t>X</m:t>
            </m:r>
          </m:e>
          <m:sub>
            <m:r>
              <w:rPr>
                <w:rFonts w:ascii="Cambria Math" w:hAnsi="Cambria Math"/>
              </w:rPr>
              <m:t>d</m:t>
            </m:r>
          </m:sub>
        </m:sSub>
        <m:r>
          <m:rPr>
            <m:sty m:val="p"/>
          </m:rPr>
          <w:rPr>
            <w:rFonts w:ascii="Cambria Math" w:hAnsi="Cambria Math"/>
          </w:rPr>
          <m:t xml:space="preserve"> = {</m:t>
        </m:r>
        <m:sSub>
          <m:sSubPr>
            <m:ctrlPr>
              <w:rPr>
                <w:rFonts w:ascii="Cambria Math" w:hAnsi="Cambria Math"/>
                <w:sz w:val="24"/>
              </w:rPr>
            </m:ctrlPr>
          </m:sSubPr>
          <m:e>
            <m:r>
              <w:rPr>
                <w:rFonts w:ascii="Cambria Math" w:hAnsi="Cambria Math"/>
              </w:rPr>
              <m:t>IPorts</m:t>
            </m:r>
          </m:e>
          <m:sub>
            <m:r>
              <w:rPr>
                <w:rFonts w:ascii="Cambria Math" w:hAnsi="Cambria Math"/>
              </w:rPr>
              <m:t>d</m:t>
            </m:r>
          </m:sub>
        </m:sSub>
        <m:r>
          <m:rPr>
            <m:sty m:val="p"/>
          </m:rPr>
          <w:rPr>
            <w:rFonts w:ascii="Cambria Math" w:hAnsi="Cambria Math"/>
          </w:rPr>
          <m:t xml:space="preserve">, </m:t>
        </m:r>
        <m:sSub>
          <m:sSubPr>
            <m:ctrlPr>
              <w:rPr>
                <w:rFonts w:ascii="Cambria Math" w:hAnsi="Cambria Math"/>
                <w:sz w:val="24"/>
              </w:rPr>
            </m:ctrlPr>
          </m:sSubPr>
          <m:e>
            <m:r>
              <w:rPr>
                <w:rFonts w:ascii="Cambria Math" w:hAnsi="Cambria Math"/>
              </w:rPr>
              <m:t>X</m:t>
            </m:r>
          </m:e>
          <m:sub>
            <m:r>
              <w:rPr>
                <w:rFonts w:ascii="Cambria Math" w:hAnsi="Cambria Math"/>
              </w:rPr>
              <m:t>d</m:t>
            </m:r>
            <m:r>
              <m:rPr>
                <m:sty m:val="p"/>
              </m:rPr>
              <w:rPr>
                <w:rFonts w:ascii="Cambria Math" w:hAnsi="Cambria Math"/>
              </w:rPr>
              <m:t>1</m:t>
            </m:r>
          </m:sub>
        </m:sSub>
        <m:r>
          <m:rPr>
            <m:sty m:val="p"/>
          </m:rPr>
          <w:rPr>
            <w:rFonts w:ascii="Cambria Math" w:hAnsi="Cambria Math"/>
          </w:rPr>
          <m:t xml:space="preserve">x </m:t>
        </m:r>
        <m:sSub>
          <m:sSubPr>
            <m:ctrlPr>
              <w:rPr>
                <w:rFonts w:ascii="Cambria Math" w:hAnsi="Cambria Math"/>
                <w:sz w:val="24"/>
              </w:rPr>
            </m:ctrlPr>
          </m:sSubPr>
          <m:e>
            <m:r>
              <w:rPr>
                <w:rFonts w:ascii="Cambria Math" w:hAnsi="Cambria Math"/>
              </w:rPr>
              <m:t>X</m:t>
            </m:r>
          </m:e>
          <m:sub>
            <m:r>
              <w:rPr>
                <w:rFonts w:ascii="Cambria Math" w:hAnsi="Cambria Math"/>
              </w:rPr>
              <m:t>d</m:t>
            </m:r>
            <m:r>
              <m:rPr>
                <m:sty m:val="p"/>
              </m:rPr>
              <w:rPr>
                <w:rFonts w:ascii="Cambria Math" w:hAnsi="Cambria Math"/>
              </w:rPr>
              <m:t>2</m:t>
            </m:r>
          </m:sub>
        </m:sSub>
        <m:r>
          <m:rPr>
            <m:sty m:val="p"/>
          </m:rPr>
          <w:rPr>
            <w:rFonts w:ascii="Cambria Math" w:hAnsi="Cambria Math"/>
          </w:rPr>
          <m:t>x</m:t>
        </m:r>
        <m:sSub>
          <m:sSubPr>
            <m:ctrlPr>
              <w:rPr>
                <w:rFonts w:ascii="Cambria Math" w:hAnsi="Cambria Math"/>
                <w:sz w:val="24"/>
              </w:rPr>
            </m:ctrlPr>
          </m:sSubPr>
          <m:e>
            <m:r>
              <w:rPr>
                <w:rFonts w:ascii="Cambria Math" w:hAnsi="Cambria Math"/>
              </w:rPr>
              <m:t>X</m:t>
            </m:r>
          </m:e>
          <m:sub>
            <m:r>
              <w:rPr>
                <w:rFonts w:ascii="Cambria Math" w:hAnsi="Cambria Math"/>
              </w:rPr>
              <m:t>d</m:t>
            </m:r>
            <m:r>
              <m:rPr>
                <m:sty m:val="p"/>
              </m:rPr>
              <w:rPr>
                <w:rFonts w:ascii="Cambria Math" w:hAnsi="Cambria Math"/>
              </w:rPr>
              <m:t>3</m:t>
            </m:r>
          </m:sub>
        </m:sSub>
        <m:r>
          <m:rPr>
            <m:sty m:val="p"/>
          </m:rPr>
          <w:rPr>
            <w:rFonts w:ascii="Cambria Math" w:hAnsi="Cambria Math" w:hint="eastAsia"/>
          </w:rPr>
          <m:t>…</m:t>
        </m:r>
        <m:r>
          <m:rPr>
            <m:sty m:val="p"/>
          </m:rPr>
          <w:rPr>
            <w:rFonts w:ascii="Cambria Math" w:hAnsi="Cambria Math"/>
          </w:rPr>
          <m:t xml:space="preserve"> } </m:t>
        </m:r>
      </m:oMath>
      <w:r w:rsidRPr="00421808">
        <w:t xml:space="preserve">, and </w:t>
      </w:r>
      <m:oMath>
        <m:sSub>
          <m:sSubPr>
            <m:ctrlPr>
              <w:rPr>
                <w:rFonts w:ascii="Cambria Math" w:hAnsi="Cambria Math"/>
                <w:sz w:val="24"/>
              </w:rPr>
            </m:ctrlPr>
          </m:sSubPr>
          <m:e>
            <m:r>
              <w:rPr>
                <w:rFonts w:ascii="Cambria Math" w:hAnsi="Cambria Math"/>
              </w:rPr>
              <m:t>Y</m:t>
            </m:r>
          </m:e>
          <m:sub>
            <m:r>
              <w:rPr>
                <w:rFonts w:ascii="Cambria Math" w:hAnsi="Cambria Math"/>
              </w:rPr>
              <m:t>d</m:t>
            </m:r>
          </m:sub>
        </m:sSub>
        <m:r>
          <m:rPr>
            <m:sty m:val="p"/>
          </m:rPr>
          <w:rPr>
            <w:rFonts w:ascii="Cambria Math" w:hAnsi="Cambria Math"/>
          </w:rPr>
          <m:t>=  {</m:t>
        </m:r>
        <m:sSub>
          <m:sSubPr>
            <m:ctrlPr>
              <w:rPr>
                <w:rFonts w:ascii="Cambria Math" w:hAnsi="Cambria Math"/>
                <w:sz w:val="24"/>
              </w:rPr>
            </m:ctrlPr>
          </m:sSubPr>
          <m:e>
            <m:r>
              <w:rPr>
                <w:rFonts w:ascii="Cambria Math" w:hAnsi="Cambria Math"/>
              </w:rPr>
              <m:t>OPorts</m:t>
            </m:r>
          </m:e>
          <m:sub>
            <m:r>
              <w:rPr>
                <w:rFonts w:ascii="Cambria Math" w:hAnsi="Cambria Math"/>
              </w:rPr>
              <m:t>d</m:t>
            </m:r>
          </m:sub>
        </m:sSub>
        <m:r>
          <m:rPr>
            <m:sty m:val="p"/>
          </m:rPr>
          <w:rPr>
            <w:rFonts w:ascii="Cambria Math" w:hAnsi="Cambria Math"/>
          </w:rPr>
          <m:t xml:space="preserve">, </m:t>
        </m:r>
        <m:sSub>
          <m:sSubPr>
            <m:ctrlPr>
              <w:rPr>
                <w:rFonts w:ascii="Cambria Math" w:hAnsi="Cambria Math"/>
                <w:sz w:val="24"/>
              </w:rPr>
            </m:ctrlPr>
          </m:sSubPr>
          <m:e>
            <m:r>
              <w:rPr>
                <w:rFonts w:ascii="Cambria Math" w:hAnsi="Cambria Math"/>
              </w:rPr>
              <m:t>Y</m:t>
            </m:r>
          </m:e>
          <m:sub>
            <m:r>
              <w:rPr>
                <w:rFonts w:ascii="Cambria Math" w:hAnsi="Cambria Math"/>
              </w:rPr>
              <m:t>d</m:t>
            </m:r>
            <m:r>
              <m:rPr>
                <m:sty m:val="p"/>
              </m:rPr>
              <w:rPr>
                <w:rFonts w:ascii="Cambria Math" w:hAnsi="Cambria Math"/>
              </w:rPr>
              <m:t>1</m:t>
            </m:r>
          </m:sub>
        </m:sSub>
        <m:r>
          <m:rPr>
            <m:sty m:val="p"/>
          </m:rPr>
          <w:rPr>
            <w:rFonts w:ascii="Cambria Math" w:hAnsi="Cambria Math"/>
          </w:rPr>
          <m:t xml:space="preserve">x </m:t>
        </m:r>
        <m:sSub>
          <m:sSubPr>
            <m:ctrlPr>
              <w:rPr>
                <w:rFonts w:ascii="Cambria Math" w:hAnsi="Cambria Math"/>
                <w:sz w:val="24"/>
              </w:rPr>
            </m:ctrlPr>
          </m:sSubPr>
          <m:e>
            <m:r>
              <w:rPr>
                <w:rFonts w:ascii="Cambria Math" w:hAnsi="Cambria Math"/>
              </w:rPr>
              <m:t>Y</m:t>
            </m:r>
          </m:e>
          <m:sub>
            <m:r>
              <w:rPr>
                <w:rFonts w:ascii="Cambria Math" w:hAnsi="Cambria Math"/>
              </w:rPr>
              <m:t>d</m:t>
            </m:r>
            <m:r>
              <m:rPr>
                <m:sty m:val="p"/>
              </m:rPr>
              <w:rPr>
                <w:rFonts w:ascii="Cambria Math" w:hAnsi="Cambria Math"/>
              </w:rPr>
              <m:t>2</m:t>
            </m:r>
          </m:sub>
        </m:sSub>
        <m:r>
          <m:rPr>
            <m:sty m:val="p"/>
          </m:rPr>
          <w:rPr>
            <w:rFonts w:ascii="Cambria Math" w:hAnsi="Cambria Math"/>
          </w:rPr>
          <m:t>x</m:t>
        </m:r>
        <m:r>
          <m:rPr>
            <m:sty m:val="p"/>
          </m:rPr>
          <w:rPr>
            <w:rFonts w:ascii="Cambria Math" w:hAnsi="Cambria Math" w:hint="eastAsia"/>
          </w:rPr>
          <m:t>…</m:t>
        </m:r>
        <m:r>
          <m:rPr>
            <m:sty m:val="p"/>
          </m:rPr>
          <w:rPr>
            <w:rFonts w:ascii="Cambria Math" w:hAnsi="Cambria Math"/>
          </w:rPr>
          <m:t xml:space="preserve"> } </m:t>
        </m:r>
      </m:oMath>
      <w:r w:rsidRPr="00421808">
        <w:t xml:space="preserve"> the respective input and output ports of each component d </w:t>
      </w:r>
      <w:r w:rsidRPr="00421808">
        <w:rPr>
          <w:rFonts w:ascii="Lucida Sans Unicode" w:hAnsi="Lucida Sans Unicode" w:cs="Lucida Sans Unicode" w:hint="eastAsia"/>
        </w:rPr>
        <w:t>∈</w:t>
      </w:r>
      <w:r w:rsidRPr="00421808">
        <w:t xml:space="preserve"> D.</w:t>
      </w:r>
    </w:p>
    <w:p w14:paraId="577ADEAE" w14:textId="3EF9FA9E" w:rsidR="00973E95" w:rsidRPr="00421808" w:rsidRDefault="001612DD">
      <m:oMath>
        <m:r>
          <w:rPr>
            <w:rFonts w:ascii="Cambria Math" w:hAnsi="Cambria Math"/>
          </w:rPr>
          <m:t>EIC</m:t>
        </m:r>
        <m:r>
          <m:rPr>
            <m:sty m:val="p"/>
          </m:rPr>
          <w:rPr>
            <w:rFonts w:ascii="Cambria Math" w:hAnsi="Cambria Math" w:hint="eastAsia"/>
          </w:rPr>
          <m:t>⊆</m:t>
        </m:r>
        <m:r>
          <m:rPr>
            <m:sty m:val="p"/>
          </m:rPr>
          <w:rPr>
            <w:rFonts w:ascii="Cambria Math" w:hAnsi="Cambria Math"/>
          </w:rPr>
          <m:t>{(</m:t>
        </m:r>
        <m:d>
          <m:dPr>
            <m:ctrlPr>
              <w:rPr>
                <w:rFonts w:ascii="Cambria Math" w:hAnsi="Cambria Math"/>
                <w:sz w:val="24"/>
              </w:rPr>
            </m:ctrlPr>
          </m:dPr>
          <m:e>
            <m:r>
              <w:rPr>
                <w:rFonts w:ascii="Cambria Math" w:hAnsi="Cambria Math"/>
              </w:rPr>
              <m:t>N</m:t>
            </m:r>
            <m:r>
              <m:rPr>
                <m:sty m:val="p"/>
              </m:rPr>
              <w:rPr>
                <w:rFonts w:ascii="Cambria Math" w:hAnsi="Cambria Math"/>
              </w:rPr>
              <m:t>,</m:t>
            </m:r>
            <m:sSub>
              <m:sSubPr>
                <m:ctrlPr>
                  <w:rPr>
                    <w:rFonts w:ascii="Cambria Math" w:hAnsi="Cambria Math"/>
                    <w:sz w:val="24"/>
                  </w:rPr>
                </m:ctrlPr>
              </m:sSubPr>
              <m:e>
                <m:r>
                  <w:rPr>
                    <w:rFonts w:ascii="Cambria Math" w:hAnsi="Cambria Math"/>
                  </w:rPr>
                  <m:t>ip</m:t>
                </m:r>
              </m:e>
              <m:sub>
                <m:r>
                  <w:rPr>
                    <w:rFonts w:ascii="Cambria Math" w:hAnsi="Cambria Math"/>
                  </w:rPr>
                  <m:t>N</m:t>
                </m:r>
              </m:sub>
            </m:sSub>
          </m:e>
        </m:d>
        <m:r>
          <m:rPr>
            <m:sty m:val="p"/>
          </m:rPr>
          <w:rPr>
            <w:rFonts w:ascii="Cambria Math" w:hAnsi="Cambria Math"/>
          </w:rPr>
          <m:t>,</m:t>
        </m:r>
        <m:d>
          <m:dPr>
            <m:ctrlPr>
              <w:rPr>
                <w:rFonts w:ascii="Cambria Math" w:hAnsi="Cambria Math"/>
                <w:sz w:val="24"/>
              </w:rPr>
            </m:ctrlPr>
          </m:dPr>
          <m:e>
            <m:r>
              <w:rPr>
                <w:rFonts w:ascii="Cambria Math" w:hAnsi="Cambria Math"/>
              </w:rPr>
              <m:t>d</m:t>
            </m:r>
            <m:r>
              <m:rPr>
                <m:sty m:val="p"/>
              </m:rPr>
              <w:rPr>
                <w:rFonts w:ascii="Cambria Math" w:hAnsi="Cambria Math"/>
              </w:rPr>
              <m:t>,</m:t>
            </m:r>
            <m:sSub>
              <m:sSubPr>
                <m:ctrlPr>
                  <w:rPr>
                    <w:rFonts w:ascii="Cambria Math" w:hAnsi="Cambria Math"/>
                    <w:sz w:val="24"/>
                  </w:rPr>
                </m:ctrlPr>
              </m:sSubPr>
              <m:e>
                <m:r>
                  <w:rPr>
                    <w:rFonts w:ascii="Cambria Math" w:hAnsi="Cambria Math"/>
                  </w:rPr>
                  <m:t>ip</m:t>
                </m:r>
              </m:e>
              <m:sub>
                <m:r>
                  <w:rPr>
                    <w:rFonts w:ascii="Cambria Math" w:hAnsi="Cambria Math"/>
                  </w:rPr>
                  <m:t>d</m:t>
                </m:r>
              </m:sub>
            </m:sSub>
          </m:e>
        </m:d>
        <m:r>
          <m:rPr>
            <m:sty m:val="p"/>
          </m:rPr>
          <w:rPr>
            <w:rFonts w:ascii="Cambria Math" w:hAnsi="Cambria Math"/>
          </w:rPr>
          <m:t>)|</m:t>
        </m:r>
        <m:sSub>
          <m:sSubPr>
            <m:ctrlPr>
              <w:rPr>
                <w:rFonts w:ascii="Cambria Math" w:hAnsi="Cambria Math"/>
                <w:sz w:val="24"/>
              </w:rPr>
            </m:ctrlPr>
          </m:sSubPr>
          <m:e>
            <m:r>
              <w:rPr>
                <w:rFonts w:ascii="Cambria Math" w:hAnsi="Cambria Math"/>
              </w:rPr>
              <m:t>ip</m:t>
            </m:r>
          </m:e>
          <m:sub>
            <m:r>
              <w:rPr>
                <w:rFonts w:ascii="Cambria Math" w:hAnsi="Cambria Math"/>
              </w:rPr>
              <m:t>N</m:t>
            </m:r>
          </m:sub>
        </m:sSub>
        <m:r>
          <m:rPr>
            <m:sty m:val="p"/>
          </m:rPr>
          <w:rPr>
            <w:rFonts w:ascii="Cambria Math" w:hAnsi="Cambria Math" w:hint="eastAsia"/>
          </w:rPr>
          <m:t>∈</m:t>
        </m:r>
        <m:sSub>
          <m:sSubPr>
            <m:ctrlPr>
              <w:rPr>
                <w:rFonts w:ascii="Cambria Math" w:hAnsi="Cambria Math"/>
                <w:sz w:val="24"/>
              </w:rPr>
            </m:ctrlPr>
          </m:sSubPr>
          <m:e>
            <m:r>
              <w:rPr>
                <w:rFonts w:ascii="Cambria Math" w:hAnsi="Cambria Math"/>
              </w:rPr>
              <m:t>IPorts</m:t>
            </m:r>
          </m:e>
          <m:sub>
            <m:r>
              <w:rPr>
                <w:rFonts w:ascii="Cambria Math" w:hAnsi="Cambria Math"/>
              </w:rPr>
              <m:t>N</m:t>
            </m:r>
          </m:sub>
        </m:sSub>
        <m:r>
          <m:rPr>
            <m:sty m:val="p"/>
          </m:rPr>
          <w:rPr>
            <w:rFonts w:ascii="Cambria Math" w:hAnsi="Cambria Math"/>
          </w:rPr>
          <m:t>,</m:t>
        </m:r>
        <m:r>
          <w:rPr>
            <w:rFonts w:ascii="Cambria Math" w:hAnsi="Cambria Math"/>
          </w:rPr>
          <m:t>d</m:t>
        </m:r>
        <m:r>
          <m:rPr>
            <m:sty m:val="p"/>
          </m:rPr>
          <w:rPr>
            <w:rFonts w:ascii="Cambria Math" w:hAnsi="Cambria Math" w:hint="eastAsia"/>
          </w:rPr>
          <m:t>∈</m:t>
        </m:r>
        <m:r>
          <w:rPr>
            <w:rFonts w:ascii="Cambria Math" w:hAnsi="Cambria Math"/>
          </w:rPr>
          <m:t>D</m:t>
        </m:r>
        <m:r>
          <m:rPr>
            <m:sty m:val="p"/>
          </m:rPr>
          <w:rPr>
            <w:rFonts w:ascii="Cambria Math" w:hAnsi="Cambria Math"/>
          </w:rPr>
          <m:t xml:space="preserve">, </m:t>
        </m:r>
        <m:sSub>
          <m:sSubPr>
            <m:ctrlPr>
              <w:rPr>
                <w:rFonts w:ascii="Cambria Math" w:hAnsi="Cambria Math"/>
                <w:sz w:val="24"/>
              </w:rPr>
            </m:ctrlPr>
          </m:sSubPr>
          <m:e>
            <m:r>
              <w:rPr>
                <w:rFonts w:ascii="Cambria Math" w:hAnsi="Cambria Math"/>
              </w:rPr>
              <m:t>ip</m:t>
            </m:r>
          </m:e>
          <m:sub>
            <m:r>
              <w:rPr>
                <w:rFonts w:ascii="Cambria Math" w:hAnsi="Cambria Math"/>
              </w:rPr>
              <m:t>d</m:t>
            </m:r>
          </m:sub>
        </m:sSub>
        <m:r>
          <m:rPr>
            <m:sty m:val="p"/>
          </m:rPr>
          <w:rPr>
            <w:rFonts w:ascii="Cambria Math" w:hAnsi="Cambria Math" w:hint="eastAsia"/>
          </w:rPr>
          <m:t>∈</m:t>
        </m:r>
        <m:sSub>
          <m:sSubPr>
            <m:ctrlPr>
              <w:rPr>
                <w:rFonts w:ascii="Cambria Math" w:hAnsi="Cambria Math"/>
                <w:sz w:val="24"/>
              </w:rPr>
            </m:ctrlPr>
          </m:sSubPr>
          <m:e>
            <m:r>
              <w:rPr>
                <w:rFonts w:ascii="Cambria Math" w:hAnsi="Cambria Math"/>
              </w:rPr>
              <m:t>IPorts</m:t>
            </m:r>
          </m:e>
          <m:sub>
            <m:r>
              <w:rPr>
                <w:rFonts w:ascii="Cambria Math" w:hAnsi="Cambria Math"/>
              </w:rPr>
              <m:t>d</m:t>
            </m:r>
          </m:sub>
        </m:sSub>
        <m:r>
          <m:rPr>
            <m:sty m:val="p"/>
          </m:rPr>
          <w:rPr>
            <w:rFonts w:ascii="Cambria Math" w:hAnsi="Cambria Math"/>
          </w:rPr>
          <m:t>}</m:t>
        </m:r>
      </m:oMath>
      <w:r w:rsidR="00973E95" w:rsidRPr="00421808">
        <w:t xml:space="preserve"> is the external input coupling</w:t>
      </w:r>
    </w:p>
    <w:p w14:paraId="48181BE0" w14:textId="6EB2D672" w:rsidR="00973E95" w:rsidRPr="00421808" w:rsidRDefault="001612DD">
      <m:oMath>
        <m:r>
          <w:rPr>
            <w:rFonts w:ascii="Cambria Math" w:hAnsi="Cambria Math"/>
          </w:rPr>
          <m:t>EOC</m:t>
        </m:r>
        <m:r>
          <m:rPr>
            <m:sty m:val="p"/>
          </m:rPr>
          <w:rPr>
            <w:rFonts w:ascii="Cambria Math" w:hAnsi="Cambria Math" w:hint="eastAsia"/>
          </w:rPr>
          <m:t>⊆</m:t>
        </m:r>
        <m:r>
          <m:rPr>
            <m:sty m:val="p"/>
          </m:rPr>
          <w:rPr>
            <w:rFonts w:ascii="Cambria Math" w:hAnsi="Cambria Math"/>
          </w:rPr>
          <m:t>{(</m:t>
        </m:r>
        <m:d>
          <m:dPr>
            <m:ctrlPr>
              <w:rPr>
                <w:rFonts w:ascii="Cambria Math" w:hAnsi="Cambria Math"/>
                <w:sz w:val="24"/>
              </w:rPr>
            </m:ctrlPr>
          </m:dPr>
          <m:e>
            <m:r>
              <w:rPr>
                <w:rFonts w:ascii="Cambria Math" w:hAnsi="Cambria Math"/>
              </w:rPr>
              <m:t>d</m:t>
            </m:r>
            <m:r>
              <m:rPr>
                <m:sty m:val="p"/>
              </m:rPr>
              <w:rPr>
                <w:rFonts w:ascii="Cambria Math" w:hAnsi="Cambria Math"/>
              </w:rPr>
              <m:t>,</m:t>
            </m:r>
            <m:sSub>
              <m:sSubPr>
                <m:ctrlPr>
                  <w:rPr>
                    <w:rFonts w:ascii="Cambria Math" w:hAnsi="Cambria Math"/>
                    <w:sz w:val="24"/>
                  </w:rPr>
                </m:ctrlPr>
              </m:sSubPr>
              <m:e>
                <m:r>
                  <w:rPr>
                    <w:rFonts w:ascii="Cambria Math" w:hAnsi="Cambria Math"/>
                  </w:rPr>
                  <m:t>op</m:t>
                </m:r>
              </m:e>
              <m:sub>
                <m:r>
                  <w:rPr>
                    <w:rFonts w:ascii="Cambria Math" w:hAnsi="Cambria Math"/>
                  </w:rPr>
                  <m:t>d</m:t>
                </m:r>
              </m:sub>
            </m:sSub>
          </m:e>
        </m:d>
        <m:r>
          <m:rPr>
            <m:sty m:val="p"/>
          </m:rPr>
          <w:rPr>
            <w:rFonts w:ascii="Cambria Math" w:hAnsi="Cambria Math"/>
          </w:rPr>
          <m:t>,</m:t>
        </m:r>
        <m:d>
          <m:dPr>
            <m:ctrlPr>
              <w:rPr>
                <w:rFonts w:ascii="Cambria Math" w:hAnsi="Cambria Math"/>
                <w:sz w:val="24"/>
              </w:rPr>
            </m:ctrlPr>
          </m:dPr>
          <m:e>
            <m:r>
              <w:rPr>
                <w:rFonts w:ascii="Cambria Math" w:hAnsi="Cambria Math"/>
              </w:rPr>
              <m:t>N</m:t>
            </m:r>
            <m:r>
              <m:rPr>
                <m:sty m:val="p"/>
              </m:rPr>
              <w:rPr>
                <w:rFonts w:ascii="Cambria Math" w:hAnsi="Cambria Math"/>
              </w:rPr>
              <m:t>,</m:t>
            </m:r>
            <m:sSub>
              <m:sSubPr>
                <m:ctrlPr>
                  <w:rPr>
                    <w:rFonts w:ascii="Cambria Math" w:hAnsi="Cambria Math"/>
                    <w:sz w:val="24"/>
                  </w:rPr>
                </m:ctrlPr>
              </m:sSubPr>
              <m:e>
                <m:r>
                  <w:rPr>
                    <w:rFonts w:ascii="Cambria Math" w:hAnsi="Cambria Math"/>
                  </w:rPr>
                  <m:t>op</m:t>
                </m:r>
              </m:e>
              <m:sub>
                <m:r>
                  <w:rPr>
                    <w:rFonts w:ascii="Cambria Math" w:hAnsi="Cambria Math"/>
                  </w:rPr>
                  <m:t>N</m:t>
                </m:r>
              </m:sub>
            </m:sSub>
          </m:e>
        </m:d>
        <m:r>
          <m:rPr>
            <m:sty m:val="p"/>
          </m:rPr>
          <w:rPr>
            <w:rFonts w:ascii="Cambria Math" w:hAnsi="Cambria Math"/>
          </w:rPr>
          <m:t>)|</m:t>
        </m:r>
        <m:sSub>
          <m:sSubPr>
            <m:ctrlPr>
              <w:rPr>
                <w:rFonts w:ascii="Cambria Math" w:hAnsi="Cambria Math"/>
                <w:sz w:val="24"/>
              </w:rPr>
            </m:ctrlPr>
          </m:sSubPr>
          <m:e>
            <m:r>
              <w:rPr>
                <w:rFonts w:ascii="Cambria Math" w:hAnsi="Cambria Math"/>
              </w:rPr>
              <m:t>op</m:t>
            </m:r>
          </m:e>
          <m:sub>
            <m:r>
              <w:rPr>
                <w:rFonts w:ascii="Cambria Math" w:hAnsi="Cambria Math"/>
              </w:rPr>
              <m:t>d</m:t>
            </m:r>
          </m:sub>
        </m:sSub>
        <m:r>
          <m:rPr>
            <m:sty m:val="p"/>
          </m:rPr>
          <w:rPr>
            <w:rFonts w:ascii="Cambria Math" w:hAnsi="Cambria Math" w:hint="eastAsia"/>
          </w:rPr>
          <m:t>∈</m:t>
        </m:r>
        <m:sSub>
          <m:sSubPr>
            <m:ctrlPr>
              <w:rPr>
                <w:rFonts w:ascii="Cambria Math" w:hAnsi="Cambria Math"/>
                <w:sz w:val="24"/>
              </w:rPr>
            </m:ctrlPr>
          </m:sSubPr>
          <m:e>
            <m:r>
              <w:rPr>
                <w:rFonts w:ascii="Cambria Math" w:hAnsi="Cambria Math"/>
              </w:rPr>
              <m:t>OPorts</m:t>
            </m:r>
          </m:e>
          <m:sub>
            <m:r>
              <w:rPr>
                <w:rFonts w:ascii="Cambria Math" w:hAnsi="Cambria Math"/>
              </w:rPr>
              <m:t>d</m:t>
            </m:r>
          </m:sub>
        </m:sSub>
        <m:r>
          <m:rPr>
            <m:sty m:val="p"/>
          </m:rPr>
          <w:rPr>
            <w:rFonts w:ascii="Cambria Math" w:hAnsi="Cambria Math"/>
          </w:rPr>
          <m:t>,</m:t>
        </m:r>
        <m:r>
          <w:rPr>
            <w:rFonts w:ascii="Cambria Math" w:hAnsi="Cambria Math"/>
          </w:rPr>
          <m:t>d</m:t>
        </m:r>
        <m:r>
          <m:rPr>
            <m:sty m:val="p"/>
          </m:rPr>
          <w:rPr>
            <w:rFonts w:ascii="Cambria Math" w:hAnsi="Cambria Math" w:hint="eastAsia"/>
          </w:rPr>
          <m:t>∈</m:t>
        </m:r>
        <m:r>
          <w:rPr>
            <w:rFonts w:ascii="Cambria Math" w:hAnsi="Cambria Math"/>
          </w:rPr>
          <m:t>D</m:t>
        </m:r>
        <m:r>
          <m:rPr>
            <m:sty m:val="p"/>
          </m:rPr>
          <w:rPr>
            <w:rFonts w:ascii="Cambria Math" w:hAnsi="Cambria Math"/>
          </w:rPr>
          <m:t xml:space="preserve">, </m:t>
        </m:r>
        <m:sSub>
          <m:sSubPr>
            <m:ctrlPr>
              <w:rPr>
                <w:rFonts w:ascii="Cambria Math" w:hAnsi="Cambria Math"/>
                <w:sz w:val="24"/>
              </w:rPr>
            </m:ctrlPr>
          </m:sSubPr>
          <m:e>
            <m:r>
              <w:rPr>
                <w:rFonts w:ascii="Cambria Math" w:hAnsi="Cambria Math"/>
              </w:rPr>
              <m:t>op</m:t>
            </m:r>
          </m:e>
          <m:sub>
            <m:r>
              <w:rPr>
                <w:rFonts w:ascii="Cambria Math" w:hAnsi="Cambria Math"/>
              </w:rPr>
              <m:t>N</m:t>
            </m:r>
          </m:sub>
        </m:sSub>
        <m:r>
          <m:rPr>
            <m:sty m:val="p"/>
          </m:rPr>
          <w:rPr>
            <w:rFonts w:ascii="Cambria Math" w:hAnsi="Cambria Math" w:hint="eastAsia"/>
          </w:rPr>
          <m:t>∈</m:t>
        </m:r>
        <m:sSub>
          <m:sSubPr>
            <m:ctrlPr>
              <w:rPr>
                <w:rFonts w:ascii="Cambria Math" w:hAnsi="Cambria Math"/>
                <w:sz w:val="24"/>
              </w:rPr>
            </m:ctrlPr>
          </m:sSubPr>
          <m:e>
            <m:r>
              <w:rPr>
                <w:rFonts w:ascii="Cambria Math" w:hAnsi="Cambria Math"/>
              </w:rPr>
              <m:t>OPorts</m:t>
            </m:r>
          </m:e>
          <m:sub>
            <m:r>
              <w:rPr>
                <w:rFonts w:ascii="Cambria Math" w:hAnsi="Cambria Math"/>
              </w:rPr>
              <m:t>N</m:t>
            </m:r>
          </m:sub>
        </m:sSub>
        <m:r>
          <m:rPr>
            <m:sty m:val="p"/>
          </m:rPr>
          <w:rPr>
            <w:rFonts w:ascii="Cambria Math" w:hAnsi="Cambria Math"/>
          </w:rPr>
          <m:t>}</m:t>
        </m:r>
      </m:oMath>
      <w:r w:rsidR="00973E95" w:rsidRPr="00421808">
        <w:t xml:space="preserve"> is the external output coupling</w:t>
      </w:r>
    </w:p>
    <w:p w14:paraId="6B3FDB2F" w14:textId="0EDA41EA" w:rsidR="00973E95" w:rsidRPr="00421808" w:rsidRDefault="001612DD">
      <m:oMath>
        <m:r>
          <w:rPr>
            <w:rFonts w:ascii="Cambria Math" w:hAnsi="Cambria Math"/>
          </w:rPr>
          <m:t>IC</m:t>
        </m:r>
        <m:r>
          <m:rPr>
            <m:sty m:val="p"/>
          </m:rPr>
          <w:rPr>
            <w:rFonts w:ascii="Cambria Math" w:hAnsi="Cambria Math" w:hint="eastAsia"/>
          </w:rPr>
          <m:t>⊆</m:t>
        </m:r>
        <m:r>
          <m:rPr>
            <m:sty m:val="p"/>
          </m:rPr>
          <w:rPr>
            <w:rFonts w:ascii="Cambria Math" w:hAnsi="Cambria Math"/>
          </w:rPr>
          <m:t>{(</m:t>
        </m:r>
        <m:d>
          <m:dPr>
            <m:ctrlPr>
              <w:rPr>
                <w:rFonts w:ascii="Cambria Math" w:hAnsi="Cambria Math"/>
                <w:sz w:val="24"/>
              </w:rPr>
            </m:ctrlPr>
          </m:dPr>
          <m:e>
            <m:r>
              <w:rPr>
                <w:rFonts w:ascii="Cambria Math" w:hAnsi="Cambria Math"/>
              </w:rPr>
              <m:t>a</m:t>
            </m:r>
            <m:r>
              <m:rPr>
                <m:sty m:val="p"/>
              </m:rPr>
              <w:rPr>
                <w:rFonts w:ascii="Cambria Math" w:hAnsi="Cambria Math"/>
              </w:rPr>
              <m:t>,</m:t>
            </m:r>
            <m:sSub>
              <m:sSubPr>
                <m:ctrlPr>
                  <w:rPr>
                    <w:rFonts w:ascii="Cambria Math" w:hAnsi="Cambria Math"/>
                    <w:sz w:val="24"/>
                  </w:rPr>
                </m:ctrlPr>
              </m:sSubPr>
              <m:e>
                <m:r>
                  <w:rPr>
                    <w:rFonts w:ascii="Cambria Math" w:hAnsi="Cambria Math"/>
                  </w:rPr>
                  <m:t>op</m:t>
                </m:r>
              </m:e>
              <m:sub>
                <m:r>
                  <w:rPr>
                    <w:rFonts w:ascii="Cambria Math" w:hAnsi="Cambria Math"/>
                  </w:rPr>
                  <m:t>a</m:t>
                </m:r>
              </m:sub>
            </m:sSub>
          </m:e>
        </m:d>
        <m:r>
          <m:rPr>
            <m:sty m:val="p"/>
          </m:rPr>
          <w:rPr>
            <w:rFonts w:ascii="Cambria Math" w:hAnsi="Cambria Math"/>
          </w:rPr>
          <m:t>,</m:t>
        </m:r>
        <m:d>
          <m:dPr>
            <m:ctrlPr>
              <w:rPr>
                <w:rFonts w:ascii="Cambria Math" w:hAnsi="Cambria Math"/>
                <w:sz w:val="24"/>
              </w:rPr>
            </m:ctrlPr>
          </m:dPr>
          <m:e>
            <m:r>
              <w:rPr>
                <w:rFonts w:ascii="Cambria Math" w:hAnsi="Cambria Math"/>
              </w:rPr>
              <m:t>b</m:t>
            </m:r>
            <m:r>
              <m:rPr>
                <m:sty m:val="p"/>
              </m:rPr>
              <w:rPr>
                <w:rFonts w:ascii="Cambria Math" w:hAnsi="Cambria Math"/>
              </w:rPr>
              <m:t>,</m:t>
            </m:r>
            <m:sSub>
              <m:sSubPr>
                <m:ctrlPr>
                  <w:rPr>
                    <w:rFonts w:ascii="Cambria Math" w:hAnsi="Cambria Math"/>
                    <w:sz w:val="24"/>
                  </w:rPr>
                </m:ctrlPr>
              </m:sSubPr>
              <m:e>
                <m:r>
                  <w:rPr>
                    <w:rFonts w:ascii="Cambria Math" w:hAnsi="Cambria Math"/>
                  </w:rPr>
                  <m:t>ip</m:t>
                </m:r>
              </m:e>
              <m:sub>
                <m:r>
                  <w:rPr>
                    <w:rFonts w:ascii="Cambria Math" w:hAnsi="Cambria Math"/>
                  </w:rPr>
                  <m:t>b</m:t>
                </m:r>
              </m:sub>
            </m:sSub>
          </m:e>
        </m:d>
        <m:r>
          <m:rPr>
            <m:sty m:val="p"/>
          </m:rPr>
          <w:rPr>
            <w:rFonts w:ascii="Cambria Math" w:hAnsi="Cambria Math"/>
          </w:rPr>
          <m:t>)|</m:t>
        </m:r>
        <m:sSub>
          <m:sSubPr>
            <m:ctrlPr>
              <w:rPr>
                <w:rFonts w:ascii="Cambria Math" w:hAnsi="Cambria Math"/>
                <w:sz w:val="24"/>
              </w:rPr>
            </m:ctrlPr>
          </m:sSubPr>
          <m:e>
            <m:r>
              <w:rPr>
                <w:rFonts w:ascii="Cambria Math" w:hAnsi="Cambria Math"/>
              </w:rPr>
              <m:t>ip</m:t>
            </m:r>
          </m:e>
          <m:sub>
            <m:r>
              <w:rPr>
                <w:rFonts w:ascii="Cambria Math" w:hAnsi="Cambria Math"/>
              </w:rPr>
              <m:t>b</m:t>
            </m:r>
          </m:sub>
        </m:sSub>
        <m:r>
          <m:rPr>
            <m:sty m:val="p"/>
          </m:rPr>
          <w:rPr>
            <w:rFonts w:ascii="Cambria Math" w:hAnsi="Cambria Math" w:hint="eastAsia"/>
          </w:rPr>
          <m:t>∈</m:t>
        </m:r>
        <m:sSub>
          <m:sSubPr>
            <m:ctrlPr>
              <w:rPr>
                <w:rFonts w:ascii="Cambria Math" w:hAnsi="Cambria Math"/>
                <w:sz w:val="24"/>
              </w:rPr>
            </m:ctrlPr>
          </m:sSubPr>
          <m:e>
            <m:r>
              <w:rPr>
                <w:rFonts w:ascii="Cambria Math" w:hAnsi="Cambria Math"/>
              </w:rPr>
              <m:t>IPorts</m:t>
            </m:r>
          </m:e>
          <m:sub>
            <m:r>
              <w:rPr>
                <w:rFonts w:ascii="Cambria Math" w:hAnsi="Cambria Math"/>
              </w:rPr>
              <m:t>b</m:t>
            </m:r>
          </m:sub>
        </m:sSub>
        <m:r>
          <m:rPr>
            <m:sty m:val="p"/>
          </m:rPr>
          <w:rPr>
            <w:rFonts w:ascii="Cambria Math" w:hAnsi="Cambria Math"/>
          </w:rPr>
          <m:t xml:space="preserve">,  </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hint="eastAsia"/>
          </w:rPr>
          <m:t>∈</m:t>
        </m:r>
        <m:r>
          <w:rPr>
            <w:rFonts w:ascii="Cambria Math" w:hAnsi="Cambria Math"/>
          </w:rPr>
          <m:t>D</m:t>
        </m:r>
        <m:r>
          <m:rPr>
            <m:sty m:val="p"/>
          </m:rPr>
          <w:rPr>
            <w:rFonts w:ascii="Cambria Math" w:hAnsi="Cambria Math"/>
          </w:rPr>
          <m:t xml:space="preserve">, </m:t>
        </m:r>
        <m:sSub>
          <m:sSubPr>
            <m:ctrlPr>
              <w:rPr>
                <w:rFonts w:ascii="Cambria Math" w:hAnsi="Cambria Math"/>
                <w:sz w:val="24"/>
              </w:rPr>
            </m:ctrlPr>
          </m:sSubPr>
          <m:e>
            <m:r>
              <w:rPr>
                <w:rFonts w:ascii="Cambria Math" w:hAnsi="Cambria Math"/>
              </w:rPr>
              <m:t>op</m:t>
            </m:r>
          </m:e>
          <m:sub>
            <m:r>
              <w:rPr>
                <w:rFonts w:ascii="Cambria Math" w:hAnsi="Cambria Math"/>
              </w:rPr>
              <m:t>a</m:t>
            </m:r>
          </m:sub>
        </m:sSub>
        <m:r>
          <m:rPr>
            <m:sty m:val="p"/>
          </m:rPr>
          <w:rPr>
            <w:rFonts w:ascii="Cambria Math" w:hAnsi="Cambria Math" w:hint="eastAsia"/>
          </w:rPr>
          <m:t>∈</m:t>
        </m:r>
        <m:sSub>
          <m:sSubPr>
            <m:ctrlPr>
              <w:rPr>
                <w:rFonts w:ascii="Cambria Math" w:hAnsi="Cambria Math"/>
                <w:sz w:val="24"/>
              </w:rPr>
            </m:ctrlPr>
          </m:sSubPr>
          <m:e>
            <m:r>
              <m:rPr>
                <m:sty m:val="p"/>
              </m:rPr>
              <w:rPr>
                <w:rFonts w:ascii="Cambria Math" w:hAnsi="Cambria Math"/>
              </w:rPr>
              <m:t>O</m:t>
            </m:r>
            <m:r>
              <w:rPr>
                <w:rFonts w:ascii="Cambria Math" w:hAnsi="Cambria Math"/>
              </w:rPr>
              <m:t>Ports</m:t>
            </m:r>
          </m:e>
          <m:sub>
            <m:r>
              <w:rPr>
                <w:rFonts w:ascii="Cambria Math" w:hAnsi="Cambria Math"/>
              </w:rPr>
              <m:t>a</m:t>
            </m:r>
          </m:sub>
        </m:sSub>
        <m:r>
          <m:rPr>
            <m:sty m:val="p"/>
          </m:rPr>
          <w:rPr>
            <w:rFonts w:ascii="Cambria Math" w:hAnsi="Cambria Math"/>
          </w:rPr>
          <m:t>}</m:t>
        </m:r>
      </m:oMath>
      <w:r w:rsidR="00973E95" w:rsidRPr="00421808">
        <w:t xml:space="preserve"> is the internal coupling</w:t>
      </w:r>
    </w:p>
    <w:p w14:paraId="27A000E4" w14:textId="77777777" w:rsidR="00973E95" w:rsidRPr="00421808" w:rsidRDefault="00973E95" w:rsidP="003958E4">
      <w:pPr>
        <w:spacing w:after="0"/>
      </w:pPr>
      <w:r w:rsidRPr="00421808">
        <w:t>With the constraints that the range of the to-port must be a subset of the range of the from-port:</w:t>
      </w:r>
    </w:p>
    <w:p w14:paraId="2DFDB923" w14:textId="6BE01F87" w:rsidR="00973E95" w:rsidRPr="00F76F45" w:rsidRDefault="001612DD" w:rsidP="003C4035">
      <w:pPr>
        <w:ind w:left="360"/>
      </w:pPr>
      <m:oMathPara>
        <m:oMathParaPr>
          <m:jc m:val="left"/>
        </m:oMathParaPr>
        <m:oMath>
          <m:r>
            <m:rPr>
              <m:sty m:val="p"/>
            </m:rPr>
            <w:rPr>
              <w:rFonts w:ascii="Cambria Math" w:hAnsi="Cambria Math" w:hint="eastAsia"/>
            </w:rPr>
            <m:t>∀</m:t>
          </m:r>
          <m:d>
            <m:dPr>
              <m:ctrlPr>
                <w:rPr>
                  <w:rFonts w:ascii="Cambria Math" w:hAnsi="Cambria Math"/>
                  <w:sz w:val="24"/>
                </w:rPr>
              </m:ctrlPr>
            </m:dPr>
            <m:e>
              <m:d>
                <m:dPr>
                  <m:ctrlPr>
                    <w:rPr>
                      <w:rFonts w:ascii="Cambria Math" w:hAnsi="Cambria Math"/>
                      <w:sz w:val="24"/>
                    </w:rPr>
                  </m:ctrlPr>
                </m:dPr>
                <m:e>
                  <m:r>
                    <w:rPr>
                      <w:rFonts w:ascii="Cambria Math" w:hAnsi="Cambria Math"/>
                    </w:rPr>
                    <m:t>N</m:t>
                  </m:r>
                  <m:r>
                    <m:rPr>
                      <m:sty m:val="p"/>
                    </m:rPr>
                    <w:rPr>
                      <w:rFonts w:ascii="Cambria Math" w:hAnsi="Cambria Math"/>
                    </w:rPr>
                    <m:t>,</m:t>
                  </m:r>
                  <m:sSub>
                    <m:sSubPr>
                      <m:ctrlPr>
                        <w:rPr>
                          <w:rFonts w:ascii="Cambria Math" w:hAnsi="Cambria Math"/>
                          <w:sz w:val="24"/>
                        </w:rPr>
                      </m:ctrlPr>
                    </m:sSubPr>
                    <m:e>
                      <m:r>
                        <w:rPr>
                          <w:rFonts w:ascii="Cambria Math" w:hAnsi="Cambria Math"/>
                        </w:rPr>
                        <m:t>ip</m:t>
                      </m:r>
                    </m:e>
                    <m:sub>
                      <m:r>
                        <w:rPr>
                          <w:rFonts w:ascii="Cambria Math" w:hAnsi="Cambria Math"/>
                        </w:rPr>
                        <m:t>N</m:t>
                      </m:r>
                    </m:sub>
                  </m:sSub>
                </m:e>
              </m:d>
              <m:r>
                <m:rPr>
                  <m:sty m:val="p"/>
                </m:rPr>
                <w:rPr>
                  <w:rFonts w:ascii="Cambria Math" w:hAnsi="Cambria Math"/>
                </w:rPr>
                <m:t>,</m:t>
              </m:r>
              <m:d>
                <m:dPr>
                  <m:ctrlPr>
                    <w:rPr>
                      <w:rFonts w:ascii="Cambria Math" w:hAnsi="Cambria Math"/>
                      <w:sz w:val="24"/>
                    </w:rPr>
                  </m:ctrlPr>
                </m:dPr>
                <m:e>
                  <m:r>
                    <w:rPr>
                      <w:rFonts w:ascii="Cambria Math" w:hAnsi="Cambria Math"/>
                    </w:rPr>
                    <m:t>d</m:t>
                  </m:r>
                  <m:r>
                    <m:rPr>
                      <m:sty m:val="p"/>
                    </m:rPr>
                    <w:rPr>
                      <w:rFonts w:ascii="Cambria Math" w:hAnsi="Cambria Math"/>
                    </w:rPr>
                    <m:t>,</m:t>
                  </m:r>
                  <m:sSub>
                    <m:sSubPr>
                      <m:ctrlPr>
                        <w:rPr>
                          <w:rFonts w:ascii="Cambria Math" w:hAnsi="Cambria Math"/>
                          <w:sz w:val="24"/>
                        </w:rPr>
                      </m:ctrlPr>
                    </m:sSubPr>
                    <m:e>
                      <m:r>
                        <w:rPr>
                          <w:rFonts w:ascii="Cambria Math" w:hAnsi="Cambria Math"/>
                        </w:rPr>
                        <m:t>ip</m:t>
                      </m:r>
                    </m:e>
                    <m:sub>
                      <m:r>
                        <w:rPr>
                          <w:rFonts w:ascii="Cambria Math" w:hAnsi="Cambria Math"/>
                        </w:rPr>
                        <m:t>d</m:t>
                      </m:r>
                    </m:sub>
                  </m:sSub>
                </m:e>
              </m:d>
            </m:e>
          </m:d>
          <m:r>
            <m:rPr>
              <m:sty m:val="p"/>
            </m:rPr>
            <w:rPr>
              <w:rFonts w:ascii="Cambria Math" w:hAnsi="Cambria Math" w:hint="eastAsia"/>
            </w:rPr>
            <m:t>∈</m:t>
          </m:r>
          <m:r>
            <w:rPr>
              <w:rFonts w:ascii="Cambria Math" w:hAnsi="Cambria Math"/>
            </w:rPr>
            <m:t>EIC</m:t>
          </m:r>
          <m:r>
            <m:rPr>
              <m:sty m:val="p"/>
            </m:rPr>
            <w:rPr>
              <w:rFonts w:ascii="Cambria Math" w:hAnsi="Cambria Math"/>
            </w:rPr>
            <m:t xml:space="preserve">: </m:t>
          </m:r>
          <m:sSub>
            <m:sSubPr>
              <m:ctrlPr>
                <w:rPr>
                  <w:rFonts w:ascii="Cambria Math" w:hAnsi="Cambria Math"/>
                  <w:sz w:val="24"/>
                </w:rPr>
              </m:ctrlPr>
            </m:sSubPr>
            <m:e>
              <m:r>
                <w:rPr>
                  <w:rFonts w:ascii="Cambria Math" w:hAnsi="Cambria Math"/>
                </w:rPr>
                <m:t>range</m:t>
              </m:r>
            </m:e>
            <m:sub>
              <m:r>
                <w:rPr>
                  <w:rFonts w:ascii="Cambria Math" w:hAnsi="Cambria Math"/>
                </w:rPr>
                <m:t>ipN</m:t>
              </m:r>
            </m:sub>
          </m:sSub>
          <m:r>
            <m:rPr>
              <m:sty m:val="p"/>
            </m:rPr>
            <w:rPr>
              <w:rFonts w:ascii="Cambria Math" w:hAnsi="Cambria Math"/>
            </w:rPr>
            <m:t>(</m:t>
          </m:r>
          <m:sSub>
            <m:sSubPr>
              <m:ctrlPr>
                <w:rPr>
                  <w:rFonts w:ascii="Cambria Math" w:hAnsi="Cambria Math"/>
                  <w:sz w:val="24"/>
                </w:rPr>
              </m:ctrlPr>
            </m:sSubPr>
            <m:e>
              <m:r>
                <w:rPr>
                  <w:rFonts w:ascii="Cambria Math" w:hAnsi="Cambria Math"/>
                </w:rPr>
                <m:t>X</m:t>
              </m:r>
            </m:e>
            <m:sub>
              <m:r>
                <w:rPr>
                  <w:rFonts w:ascii="Cambria Math" w:hAnsi="Cambria Math"/>
                </w:rPr>
                <m:t>N</m:t>
              </m:r>
            </m:sub>
          </m:sSub>
          <m:r>
            <m:rPr>
              <m:sty m:val="p"/>
            </m:rPr>
            <w:rPr>
              <w:rFonts w:ascii="Cambria Math" w:hAnsi="Cambria Math"/>
            </w:rPr>
            <m:t>)</m:t>
          </m:r>
          <m:r>
            <m:rPr>
              <m:sty m:val="p"/>
            </m:rPr>
            <w:rPr>
              <w:rFonts w:ascii="Cambria Math" w:hAnsi="Cambria Math" w:hint="eastAsia"/>
            </w:rPr>
            <m:t>⊆</m:t>
          </m:r>
          <m:sSub>
            <m:sSubPr>
              <m:ctrlPr>
                <w:rPr>
                  <w:rFonts w:ascii="Cambria Math" w:hAnsi="Cambria Math"/>
                  <w:sz w:val="24"/>
                </w:rPr>
              </m:ctrlPr>
            </m:sSubPr>
            <m:e>
              <m:r>
                <w:rPr>
                  <w:rFonts w:ascii="Cambria Math" w:hAnsi="Cambria Math"/>
                </w:rPr>
                <m:t>range</m:t>
              </m:r>
            </m:e>
            <m:sub>
              <m:r>
                <w:rPr>
                  <w:rFonts w:ascii="Cambria Math" w:hAnsi="Cambria Math"/>
                </w:rPr>
                <m:t>ipd</m:t>
              </m:r>
            </m:sub>
          </m:sSub>
          <m:r>
            <m:rPr>
              <m:sty m:val="p"/>
            </m:rPr>
            <w:rPr>
              <w:rFonts w:ascii="Cambria Math" w:hAnsi="Cambria Math"/>
            </w:rPr>
            <m:t>(</m:t>
          </m:r>
          <m:sSub>
            <m:sSubPr>
              <m:ctrlPr>
                <w:rPr>
                  <w:rFonts w:ascii="Cambria Math" w:hAnsi="Cambria Math"/>
                  <w:sz w:val="24"/>
                </w:rPr>
              </m:ctrlPr>
            </m:sSubPr>
            <m:e>
              <m:r>
                <w:rPr>
                  <w:rFonts w:ascii="Cambria Math" w:hAnsi="Cambria Math"/>
                </w:rPr>
                <m:t>X</m:t>
              </m:r>
            </m:e>
            <m:sub>
              <m:r>
                <w:rPr>
                  <w:rFonts w:ascii="Cambria Math" w:hAnsi="Cambria Math"/>
                </w:rPr>
                <m:t>d</m:t>
              </m:r>
            </m:sub>
          </m:sSub>
          <m:r>
            <m:rPr>
              <m:sty m:val="p"/>
            </m:rPr>
            <w:rPr>
              <w:rFonts w:ascii="Cambria Math" w:hAnsi="Cambria Math"/>
            </w:rPr>
            <m:t>)</m:t>
          </m:r>
        </m:oMath>
      </m:oMathPara>
    </w:p>
    <w:p w14:paraId="79B43F8A" w14:textId="1410351D" w:rsidR="00973E95" w:rsidRPr="00F76F45" w:rsidRDefault="001612DD" w:rsidP="003C4035">
      <w:pPr>
        <w:ind w:left="360"/>
      </w:pPr>
      <m:oMathPara>
        <m:oMathParaPr>
          <m:jc m:val="left"/>
        </m:oMathParaPr>
        <m:oMath>
          <m:r>
            <m:rPr>
              <m:sty m:val="p"/>
            </m:rPr>
            <w:rPr>
              <w:rFonts w:ascii="Cambria Math" w:hAnsi="Cambria Math" w:hint="eastAsia"/>
            </w:rPr>
            <m:t>∀</m:t>
          </m:r>
          <m:d>
            <m:dPr>
              <m:ctrlPr>
                <w:rPr>
                  <w:rFonts w:ascii="Cambria Math" w:hAnsi="Cambria Math"/>
                  <w:sz w:val="24"/>
                </w:rPr>
              </m:ctrlPr>
            </m:dPr>
            <m:e>
              <m:d>
                <m:dPr>
                  <m:ctrlPr>
                    <w:rPr>
                      <w:rFonts w:ascii="Cambria Math" w:hAnsi="Cambria Math"/>
                      <w:sz w:val="24"/>
                    </w:rPr>
                  </m:ctrlPr>
                </m:dPr>
                <m:e>
                  <m:r>
                    <w:rPr>
                      <w:rFonts w:ascii="Cambria Math" w:hAnsi="Cambria Math"/>
                    </w:rPr>
                    <m:t>d</m:t>
                  </m:r>
                  <m:r>
                    <m:rPr>
                      <m:sty m:val="p"/>
                    </m:rPr>
                    <w:rPr>
                      <w:rFonts w:ascii="Cambria Math" w:hAnsi="Cambria Math"/>
                    </w:rPr>
                    <m:t>,</m:t>
                  </m:r>
                  <m:sSub>
                    <m:sSubPr>
                      <m:ctrlPr>
                        <w:rPr>
                          <w:rFonts w:ascii="Cambria Math" w:hAnsi="Cambria Math"/>
                          <w:sz w:val="24"/>
                        </w:rPr>
                      </m:ctrlPr>
                    </m:sSubPr>
                    <m:e>
                      <m:r>
                        <w:rPr>
                          <w:rFonts w:ascii="Cambria Math" w:hAnsi="Cambria Math"/>
                        </w:rPr>
                        <m:t>op</m:t>
                      </m:r>
                    </m:e>
                    <m:sub>
                      <m:r>
                        <w:rPr>
                          <w:rFonts w:ascii="Cambria Math" w:hAnsi="Cambria Math"/>
                        </w:rPr>
                        <m:t>a</m:t>
                      </m:r>
                    </m:sub>
                  </m:sSub>
                </m:e>
              </m:d>
              <m:r>
                <m:rPr>
                  <m:sty m:val="p"/>
                </m:rPr>
                <w:rPr>
                  <w:rFonts w:ascii="Cambria Math" w:hAnsi="Cambria Math"/>
                </w:rPr>
                <m:t>,</m:t>
              </m:r>
              <m:d>
                <m:dPr>
                  <m:ctrlPr>
                    <w:rPr>
                      <w:rFonts w:ascii="Cambria Math" w:hAnsi="Cambria Math"/>
                      <w:sz w:val="24"/>
                    </w:rPr>
                  </m:ctrlPr>
                </m:dPr>
                <m:e>
                  <m:r>
                    <w:rPr>
                      <w:rFonts w:ascii="Cambria Math" w:hAnsi="Cambria Math"/>
                    </w:rPr>
                    <m:t>N</m:t>
                  </m:r>
                  <m:r>
                    <m:rPr>
                      <m:sty m:val="p"/>
                    </m:rPr>
                    <w:rPr>
                      <w:rFonts w:ascii="Cambria Math" w:hAnsi="Cambria Math"/>
                    </w:rPr>
                    <m:t>,</m:t>
                  </m:r>
                  <m:sSub>
                    <m:sSubPr>
                      <m:ctrlPr>
                        <w:rPr>
                          <w:rFonts w:ascii="Cambria Math" w:hAnsi="Cambria Math"/>
                          <w:sz w:val="24"/>
                        </w:rPr>
                      </m:ctrlPr>
                    </m:sSubPr>
                    <m:e>
                      <m:r>
                        <w:rPr>
                          <w:rFonts w:ascii="Cambria Math" w:hAnsi="Cambria Math"/>
                        </w:rPr>
                        <m:t>op</m:t>
                      </m:r>
                    </m:e>
                    <m:sub>
                      <m:r>
                        <w:rPr>
                          <w:rFonts w:ascii="Cambria Math" w:hAnsi="Cambria Math"/>
                        </w:rPr>
                        <m:t>N</m:t>
                      </m:r>
                    </m:sub>
                  </m:sSub>
                </m:e>
              </m:d>
            </m:e>
          </m:d>
          <m:r>
            <m:rPr>
              <m:sty m:val="p"/>
            </m:rPr>
            <w:rPr>
              <w:rFonts w:ascii="Cambria Math" w:hAnsi="Cambria Math" w:hint="eastAsia"/>
            </w:rPr>
            <m:t>∈</m:t>
          </m:r>
          <m:r>
            <w:rPr>
              <w:rFonts w:ascii="Cambria Math" w:hAnsi="Cambria Math"/>
            </w:rPr>
            <m:t>EOC</m:t>
          </m:r>
          <m:r>
            <m:rPr>
              <m:sty m:val="p"/>
            </m:rPr>
            <w:rPr>
              <w:rFonts w:ascii="Cambria Math" w:hAnsi="Cambria Math"/>
            </w:rPr>
            <m:t xml:space="preserve">: </m:t>
          </m:r>
          <m:sSub>
            <m:sSubPr>
              <m:ctrlPr>
                <w:rPr>
                  <w:rFonts w:ascii="Cambria Math" w:hAnsi="Cambria Math"/>
                  <w:sz w:val="24"/>
                </w:rPr>
              </m:ctrlPr>
            </m:sSubPr>
            <m:e>
              <m:r>
                <w:rPr>
                  <w:rFonts w:ascii="Cambria Math" w:hAnsi="Cambria Math"/>
                </w:rPr>
                <m:t>range</m:t>
              </m:r>
            </m:e>
            <m:sub>
              <m:r>
                <w:rPr>
                  <w:rFonts w:ascii="Cambria Math" w:hAnsi="Cambria Math"/>
                </w:rPr>
                <m:t>opd</m:t>
              </m:r>
            </m:sub>
          </m:sSub>
          <m:r>
            <m:rPr>
              <m:sty m:val="p"/>
            </m:rPr>
            <w:rPr>
              <w:rFonts w:ascii="Cambria Math" w:hAnsi="Cambria Math"/>
            </w:rPr>
            <m:t>(</m:t>
          </m:r>
          <m:sSub>
            <m:sSubPr>
              <m:ctrlPr>
                <w:rPr>
                  <w:rFonts w:ascii="Cambria Math" w:hAnsi="Cambria Math"/>
                  <w:sz w:val="24"/>
                </w:rPr>
              </m:ctrlPr>
            </m:sSubPr>
            <m:e>
              <m:r>
                <w:rPr>
                  <w:rFonts w:ascii="Cambria Math" w:hAnsi="Cambria Math"/>
                </w:rPr>
                <m:t>Y</m:t>
              </m:r>
            </m:e>
            <m:sub>
              <m:r>
                <w:rPr>
                  <w:rFonts w:ascii="Cambria Math" w:hAnsi="Cambria Math"/>
                </w:rPr>
                <m:t>d</m:t>
              </m:r>
            </m:sub>
          </m:sSub>
          <m:r>
            <m:rPr>
              <m:sty m:val="p"/>
            </m:rPr>
            <w:rPr>
              <w:rFonts w:ascii="Cambria Math" w:hAnsi="Cambria Math"/>
            </w:rPr>
            <m:t>)</m:t>
          </m:r>
          <m:r>
            <m:rPr>
              <m:sty m:val="p"/>
            </m:rPr>
            <w:rPr>
              <w:rFonts w:ascii="Cambria Math" w:hAnsi="Cambria Math" w:hint="eastAsia"/>
            </w:rPr>
            <m:t>⊆</m:t>
          </m:r>
          <m:sSub>
            <m:sSubPr>
              <m:ctrlPr>
                <w:rPr>
                  <w:rFonts w:ascii="Cambria Math" w:hAnsi="Cambria Math"/>
                  <w:sz w:val="24"/>
                </w:rPr>
              </m:ctrlPr>
            </m:sSubPr>
            <m:e>
              <m:r>
                <w:rPr>
                  <w:rFonts w:ascii="Cambria Math" w:hAnsi="Cambria Math"/>
                </w:rPr>
                <m:t>range</m:t>
              </m:r>
            </m:e>
            <m:sub>
              <m:r>
                <w:rPr>
                  <w:rFonts w:ascii="Cambria Math" w:hAnsi="Cambria Math"/>
                </w:rPr>
                <m:t>opN</m:t>
              </m:r>
            </m:sub>
          </m:sSub>
          <m:r>
            <m:rPr>
              <m:sty m:val="p"/>
            </m:rPr>
            <w:rPr>
              <w:rFonts w:ascii="Cambria Math" w:hAnsi="Cambria Math"/>
            </w:rPr>
            <m:t>(</m:t>
          </m:r>
          <m:sSub>
            <m:sSubPr>
              <m:ctrlPr>
                <w:rPr>
                  <w:rFonts w:ascii="Cambria Math" w:hAnsi="Cambria Math"/>
                  <w:sz w:val="24"/>
                </w:rPr>
              </m:ctrlPr>
            </m:sSubPr>
            <m:e>
              <m:r>
                <w:rPr>
                  <w:rFonts w:ascii="Cambria Math" w:hAnsi="Cambria Math"/>
                </w:rPr>
                <m:t>Y</m:t>
              </m:r>
            </m:e>
            <m:sub>
              <m:r>
                <w:rPr>
                  <w:rFonts w:ascii="Cambria Math" w:hAnsi="Cambria Math"/>
                </w:rPr>
                <m:t>N</m:t>
              </m:r>
            </m:sub>
          </m:sSub>
          <m:r>
            <m:rPr>
              <m:sty m:val="p"/>
            </m:rPr>
            <w:rPr>
              <w:rFonts w:ascii="Cambria Math" w:hAnsi="Cambria Math"/>
            </w:rPr>
            <m:t>)</m:t>
          </m:r>
        </m:oMath>
      </m:oMathPara>
    </w:p>
    <w:p w14:paraId="12F68A72" w14:textId="3D28E61E" w:rsidR="00973E95" w:rsidRPr="00F76F45" w:rsidRDefault="001612DD" w:rsidP="003C4035">
      <w:pPr>
        <w:ind w:left="360"/>
      </w:pPr>
      <m:oMathPara>
        <m:oMathParaPr>
          <m:jc m:val="left"/>
        </m:oMathParaPr>
        <m:oMath>
          <m:r>
            <m:rPr>
              <m:sty m:val="p"/>
            </m:rPr>
            <w:rPr>
              <w:rFonts w:ascii="Cambria Math" w:hAnsi="Cambria Math" w:hint="eastAsia"/>
            </w:rPr>
            <m:t>∀</m:t>
          </m:r>
          <m:d>
            <m:dPr>
              <m:ctrlPr>
                <w:rPr>
                  <w:rFonts w:ascii="Cambria Math" w:hAnsi="Cambria Math"/>
                  <w:sz w:val="24"/>
                </w:rPr>
              </m:ctrlPr>
            </m:dPr>
            <m:e>
              <m:d>
                <m:dPr>
                  <m:ctrlPr>
                    <w:rPr>
                      <w:rFonts w:ascii="Cambria Math" w:hAnsi="Cambria Math"/>
                      <w:sz w:val="24"/>
                    </w:rPr>
                  </m:ctrlPr>
                </m:dPr>
                <m:e>
                  <m:r>
                    <w:rPr>
                      <w:rFonts w:ascii="Cambria Math" w:hAnsi="Cambria Math"/>
                    </w:rPr>
                    <m:t>a</m:t>
                  </m:r>
                  <m:r>
                    <m:rPr>
                      <m:sty m:val="p"/>
                    </m:rPr>
                    <w:rPr>
                      <w:rFonts w:ascii="Cambria Math" w:hAnsi="Cambria Math"/>
                    </w:rPr>
                    <m:t>,</m:t>
                  </m:r>
                  <m:sSub>
                    <m:sSubPr>
                      <m:ctrlPr>
                        <w:rPr>
                          <w:rFonts w:ascii="Cambria Math" w:hAnsi="Cambria Math"/>
                          <w:sz w:val="24"/>
                        </w:rPr>
                      </m:ctrlPr>
                    </m:sSubPr>
                    <m:e>
                      <m:r>
                        <w:rPr>
                          <w:rFonts w:ascii="Cambria Math" w:hAnsi="Cambria Math"/>
                        </w:rPr>
                        <m:t>op</m:t>
                      </m:r>
                    </m:e>
                    <m:sub>
                      <m:r>
                        <w:rPr>
                          <w:rFonts w:ascii="Cambria Math" w:hAnsi="Cambria Math"/>
                        </w:rPr>
                        <m:t>a</m:t>
                      </m:r>
                    </m:sub>
                  </m:sSub>
                </m:e>
              </m:d>
              <m:r>
                <m:rPr>
                  <m:sty m:val="p"/>
                </m:rPr>
                <w:rPr>
                  <w:rFonts w:ascii="Cambria Math" w:hAnsi="Cambria Math"/>
                </w:rPr>
                <m:t>,</m:t>
              </m:r>
              <m:d>
                <m:dPr>
                  <m:ctrlPr>
                    <w:rPr>
                      <w:rFonts w:ascii="Cambria Math" w:hAnsi="Cambria Math"/>
                      <w:sz w:val="24"/>
                    </w:rPr>
                  </m:ctrlPr>
                </m:dPr>
                <m:e>
                  <m:r>
                    <w:rPr>
                      <w:rFonts w:ascii="Cambria Math" w:hAnsi="Cambria Math"/>
                    </w:rPr>
                    <m:t>b</m:t>
                  </m:r>
                  <m:r>
                    <m:rPr>
                      <m:sty m:val="p"/>
                    </m:rPr>
                    <w:rPr>
                      <w:rFonts w:ascii="Cambria Math" w:hAnsi="Cambria Math"/>
                    </w:rPr>
                    <m:t>,</m:t>
                  </m:r>
                  <m:sSub>
                    <m:sSubPr>
                      <m:ctrlPr>
                        <w:rPr>
                          <w:rFonts w:ascii="Cambria Math" w:hAnsi="Cambria Math"/>
                          <w:sz w:val="24"/>
                        </w:rPr>
                      </m:ctrlPr>
                    </m:sSubPr>
                    <m:e>
                      <m:r>
                        <w:rPr>
                          <w:rFonts w:ascii="Cambria Math" w:hAnsi="Cambria Math"/>
                        </w:rPr>
                        <m:t>ip</m:t>
                      </m:r>
                    </m:e>
                    <m:sub>
                      <m:r>
                        <w:rPr>
                          <w:rFonts w:ascii="Cambria Math" w:hAnsi="Cambria Math"/>
                        </w:rPr>
                        <m:t>b</m:t>
                      </m:r>
                    </m:sub>
                  </m:sSub>
                </m:e>
              </m:d>
            </m:e>
          </m:d>
          <m:r>
            <m:rPr>
              <m:sty m:val="p"/>
            </m:rPr>
            <w:rPr>
              <w:rFonts w:ascii="Cambria Math" w:hAnsi="Cambria Math" w:hint="eastAsia"/>
            </w:rPr>
            <m:t>∈</m:t>
          </m:r>
          <m:r>
            <w:rPr>
              <w:rFonts w:ascii="Cambria Math" w:hAnsi="Cambria Math"/>
            </w:rPr>
            <m:t>IC</m:t>
          </m:r>
          <m:r>
            <m:rPr>
              <m:sty m:val="p"/>
            </m:rPr>
            <w:rPr>
              <w:rFonts w:ascii="Cambria Math" w:hAnsi="Cambria Math"/>
            </w:rPr>
            <m:t xml:space="preserve">: </m:t>
          </m:r>
          <m:sSub>
            <m:sSubPr>
              <m:ctrlPr>
                <w:rPr>
                  <w:rFonts w:ascii="Cambria Math" w:hAnsi="Cambria Math"/>
                  <w:sz w:val="24"/>
                </w:rPr>
              </m:ctrlPr>
            </m:sSubPr>
            <m:e>
              <m:r>
                <w:rPr>
                  <w:rFonts w:ascii="Cambria Math" w:hAnsi="Cambria Math"/>
                </w:rPr>
                <m:t>range</m:t>
              </m:r>
            </m:e>
            <m:sub>
              <m:r>
                <w:rPr>
                  <w:rFonts w:ascii="Cambria Math" w:hAnsi="Cambria Math"/>
                </w:rPr>
                <m:t>opa</m:t>
              </m:r>
            </m:sub>
          </m:sSub>
          <m:r>
            <m:rPr>
              <m:sty m:val="p"/>
            </m:rPr>
            <w:rPr>
              <w:rFonts w:ascii="Cambria Math" w:hAnsi="Cambria Math"/>
            </w:rPr>
            <m:t>(</m:t>
          </m:r>
          <m:sSub>
            <m:sSubPr>
              <m:ctrlPr>
                <w:rPr>
                  <w:rFonts w:ascii="Cambria Math" w:hAnsi="Cambria Math"/>
                  <w:sz w:val="24"/>
                </w:rPr>
              </m:ctrlPr>
            </m:sSubPr>
            <m:e>
              <m:r>
                <w:rPr>
                  <w:rFonts w:ascii="Cambria Math" w:hAnsi="Cambria Math"/>
                </w:rPr>
                <m:t>Y</m:t>
              </m:r>
            </m:e>
            <m:sub>
              <m:r>
                <w:rPr>
                  <w:rFonts w:ascii="Cambria Math" w:hAnsi="Cambria Math"/>
                </w:rPr>
                <m:t>a</m:t>
              </m:r>
            </m:sub>
          </m:sSub>
          <m:r>
            <m:rPr>
              <m:sty m:val="p"/>
            </m:rPr>
            <w:rPr>
              <w:rFonts w:ascii="Cambria Math" w:hAnsi="Cambria Math"/>
            </w:rPr>
            <m:t>)</m:t>
          </m:r>
          <m:r>
            <m:rPr>
              <m:sty m:val="p"/>
            </m:rPr>
            <w:rPr>
              <w:rFonts w:ascii="Cambria Math" w:hAnsi="Cambria Math" w:hint="eastAsia"/>
            </w:rPr>
            <m:t>⊆</m:t>
          </m:r>
          <m:sSub>
            <m:sSubPr>
              <m:ctrlPr>
                <w:rPr>
                  <w:rFonts w:ascii="Cambria Math" w:hAnsi="Cambria Math"/>
                  <w:sz w:val="24"/>
                </w:rPr>
              </m:ctrlPr>
            </m:sSubPr>
            <m:e>
              <m:r>
                <w:rPr>
                  <w:rFonts w:ascii="Cambria Math" w:hAnsi="Cambria Math"/>
                </w:rPr>
                <m:t>range</m:t>
              </m:r>
            </m:e>
            <m:sub>
              <m:r>
                <w:rPr>
                  <w:rFonts w:ascii="Cambria Math" w:hAnsi="Cambria Math"/>
                </w:rPr>
                <m:t>ipb</m:t>
              </m:r>
            </m:sub>
          </m:sSub>
          <m:r>
            <m:rPr>
              <m:sty m:val="p"/>
            </m:rPr>
            <w:rPr>
              <w:rFonts w:ascii="Cambria Math" w:hAnsi="Cambria Math"/>
            </w:rPr>
            <m:t>(</m:t>
          </m:r>
          <m:sSub>
            <m:sSubPr>
              <m:ctrlPr>
                <w:rPr>
                  <w:rFonts w:ascii="Cambria Math" w:hAnsi="Cambria Math"/>
                  <w:sz w:val="24"/>
                </w:rPr>
              </m:ctrlPr>
            </m:sSubPr>
            <m:e>
              <m:r>
                <w:rPr>
                  <w:rFonts w:ascii="Cambria Math" w:hAnsi="Cambria Math"/>
                </w:rPr>
                <m:t>X</m:t>
              </m:r>
            </m:e>
            <m:sub>
              <m:r>
                <w:rPr>
                  <w:rFonts w:ascii="Cambria Math" w:hAnsi="Cambria Math"/>
                </w:rPr>
                <m:t>b</m:t>
              </m:r>
            </m:sub>
          </m:sSub>
          <m:r>
            <m:rPr>
              <m:sty m:val="p"/>
            </m:rPr>
            <w:rPr>
              <w:rFonts w:ascii="Cambria Math" w:hAnsi="Cambria Math"/>
            </w:rPr>
            <m:t>)</m:t>
          </m:r>
        </m:oMath>
      </m:oMathPara>
    </w:p>
    <w:p w14:paraId="3E97F954" w14:textId="11B6D2D8" w:rsidR="00973E95" w:rsidRPr="00421808" w:rsidRDefault="00973E95">
      <w:r w:rsidRPr="00421808">
        <w:t xml:space="preserve">Continuing further from </w:t>
      </w:r>
      <w:r w:rsidRPr="00421808">
        <w:rPr>
          <w:noProof/>
        </w:rPr>
        <w:t>(</w:t>
      </w:r>
      <w:r w:rsidR="009A1C52" w:rsidRPr="00341C63">
        <w:rPr>
          <w:noProof/>
        </w:rPr>
        <w:t>[4]</w:t>
      </w:r>
      <w:r w:rsidR="00341C63">
        <w:rPr>
          <w:noProof/>
        </w:rPr>
        <w:t xml:space="preserve"> </w:t>
      </w:r>
      <w:r w:rsidRPr="00421808">
        <w:rPr>
          <w:noProof/>
        </w:rPr>
        <w:t>Zeigler, Praehofer, &amp; Kim, 2000)</w:t>
      </w:r>
      <w:r w:rsidRPr="00421808">
        <w:t>:</w:t>
      </w:r>
    </w:p>
    <w:p w14:paraId="57597A2A" w14:textId="47139E8E" w:rsidR="00973E95" w:rsidRPr="00421808" w:rsidRDefault="00973E95" w:rsidP="003C4035">
      <w:pPr>
        <w:spacing w:line="240" w:lineRule="auto"/>
      </w:pPr>
      <w:r w:rsidRPr="00421808">
        <w:lastRenderedPageBreak/>
        <w:t xml:space="preserve">The set of influencers </w:t>
      </w:r>
      <m:oMath>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rPr>
                  <m:t>I</m:t>
                </m:r>
              </m:e>
              <m:sub>
                <m:r>
                  <w:rPr>
                    <w:rFonts w:ascii="Cambria Math" w:hAnsi="Cambria Math"/>
                  </w:rPr>
                  <m:t>d</m:t>
                </m:r>
              </m:sub>
            </m:sSub>
          </m:e>
        </m:d>
      </m:oMath>
      <w:r w:rsidRPr="00421808">
        <w:t xml:space="preserve"> and interface map </w:t>
      </w:r>
      <m:oMath>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rPr>
                  <m:t>Z</m:t>
                </m:r>
              </m:e>
              <m:sub>
                <m:r>
                  <w:rPr>
                    <w:rFonts w:ascii="Cambria Math" w:hAnsi="Cambria Math"/>
                  </w:rPr>
                  <m:t>d</m:t>
                </m:r>
              </m:sub>
            </m:sSub>
          </m:e>
        </m:d>
      </m:oMath>
      <w:r w:rsidRPr="00421808">
        <w:t xml:space="preserve"> can be defined,</w:t>
      </w:r>
    </w:p>
    <w:p w14:paraId="10FA57E1" w14:textId="77777777" w:rsidR="00617D60" w:rsidRPr="0039471A" w:rsidRDefault="00E406C5" w:rsidP="003C4035">
      <w:pPr>
        <w:ind w:left="360"/>
      </w:pPr>
      <m:oMathPara>
        <m:oMathParaPr>
          <m:jc m:val="left"/>
        </m:oMathParaPr>
        <m:oMath>
          <m:sSub>
            <m:sSubPr>
              <m:ctrlPr>
                <w:rPr>
                  <w:rFonts w:ascii="Cambria Math" w:hAnsi="Cambria Math"/>
                  <w:i/>
                  <w:sz w:val="24"/>
                </w:rPr>
              </m:ctrlPr>
            </m:sSubPr>
            <m:e>
              <m:r>
                <w:rPr>
                  <w:rFonts w:ascii="Cambria Math" w:hAnsi="Cambria Math"/>
                </w:rPr>
                <m:t>I</m:t>
              </m:r>
            </m:e>
            <m:sub>
              <m:r>
                <w:rPr>
                  <w:rFonts w:ascii="Cambria Math" w:hAnsi="Cambria Math"/>
                </w:rPr>
                <m:t>d</m:t>
              </m:r>
            </m:sub>
          </m:sSub>
          <m:r>
            <w:rPr>
              <w:rFonts w:ascii="Cambria Math" w:hAnsi="Cambria Math" w:hint="eastAsia"/>
            </w:rPr>
            <m:t>⊆</m:t>
          </m:r>
          <m:r>
            <w:rPr>
              <w:rFonts w:ascii="Cambria Math" w:hAnsi="Cambria Math"/>
            </w:rPr>
            <m:t xml:space="preserve">D </m:t>
          </m:r>
          <m:d>
            <m:dPr>
              <m:begChr m:val="{"/>
              <m:endChr m:val="}"/>
              <m:ctrlPr>
                <w:rPr>
                  <w:rFonts w:ascii="Cambria Math" w:hAnsi="Cambria Math"/>
                  <w:i/>
                </w:rPr>
              </m:ctrlPr>
            </m:dPr>
            <m:e>
              <m:r>
                <w:rPr>
                  <w:rFonts w:ascii="Cambria Math" w:hAnsi="Cambria Math"/>
                </w:rPr>
                <m:t>N</m:t>
              </m:r>
            </m:e>
          </m:d>
          <m:r>
            <w:rPr>
              <w:rFonts w:ascii="Cambria Math" w:hAnsi="Cambria Math"/>
            </w:rPr>
            <m:t xml:space="preserve"> is the set of influencers of d, and</m:t>
          </m:r>
          <m:r>
            <m:rPr>
              <m:sty m:val="p"/>
            </m:rPr>
            <w:rPr>
              <w:rFonts w:ascii="Cambria Math" w:hAnsi="Cambria Math"/>
            </w:rPr>
            <w:br/>
          </m:r>
        </m:oMath>
      </m:oMathPara>
      <m:oMath>
        <m:sSub>
          <m:sSubPr>
            <m:ctrlPr>
              <w:rPr>
                <w:rFonts w:ascii="Cambria Math" w:hAnsi="Cambria Math"/>
                <w:i/>
                <w:sz w:val="24"/>
              </w:rPr>
            </m:ctrlPr>
          </m:sSubPr>
          <m:e>
            <m:r>
              <w:rPr>
                <w:rFonts w:ascii="Cambria Math" w:hAnsi="Cambria Math"/>
              </w:rPr>
              <m:t>Z</m:t>
            </m:r>
          </m:e>
          <m:sub>
            <m:r>
              <w:rPr>
                <w:rFonts w:ascii="Cambria Math" w:hAnsi="Cambria Math"/>
              </w:rPr>
              <m:t>d</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r>
              <w:rPr>
                <w:rFonts w:ascii="Cambria Math" w:hAnsi="Cambria Math" w:hint="eastAsia"/>
                <w:sz w:val="24"/>
              </w:rPr>
              <m:t>∈</m:t>
            </m:r>
            <m:sSub>
              <m:sSubPr>
                <m:ctrlPr>
                  <w:rPr>
                    <w:rFonts w:ascii="Cambria Math" w:hAnsi="Cambria Math"/>
                    <w:i/>
                    <w:sz w:val="24"/>
                  </w:rPr>
                </m:ctrlPr>
              </m:sSubPr>
              <m:e>
                <m:r>
                  <w:rPr>
                    <w:rFonts w:ascii="Cambria Math" w:hAnsi="Cambria Math"/>
                    <w:sz w:val="24"/>
                  </w:rPr>
                  <m:t>I</m:t>
                </m:r>
              </m:e>
              <m:sub>
                <m:r>
                  <w:rPr>
                    <w:rFonts w:ascii="Cambria Math" w:hAnsi="Cambria Math"/>
                    <w:sz w:val="24"/>
                  </w:rPr>
                  <m:t>d</m:t>
                </m:r>
              </m:sub>
            </m:sSub>
          </m:sub>
        </m:sSub>
        <m:r>
          <w:rPr>
            <w:rFonts w:ascii="Cambria Math" w:hAnsi="Cambria Math"/>
            <w:sz w:val="24"/>
          </w:rPr>
          <m:t>Y</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hint="eastAsia"/>
            <w:sz w:val="24"/>
          </w:rPr>
          <m:t>→</m:t>
        </m:r>
        <m:r>
          <w:rPr>
            <w:rFonts w:ascii="Cambria Math" w:hAnsi="Cambria Math"/>
            <w:sz w:val="24"/>
          </w:rPr>
          <m:t>X</m:t>
        </m:r>
        <m:sSub>
          <m:sSubPr>
            <m:ctrlPr>
              <w:rPr>
                <w:rFonts w:ascii="Cambria Math" w:hAnsi="Cambria Math"/>
                <w:i/>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 xml:space="preserve"> is the interface map for d</m:t>
        </m:r>
      </m:oMath>
      <w:r w:rsidR="00617D60">
        <w:rPr>
          <w:sz w:val="24"/>
        </w:rPr>
        <w:t xml:space="preserve"> </w:t>
      </w:r>
    </w:p>
    <w:p w14:paraId="729C4E56" w14:textId="75C8BD89" w:rsidR="00973E95" w:rsidRPr="00421808" w:rsidRDefault="00973E95" w:rsidP="00E64342">
      <w:pPr>
        <w:spacing w:after="0"/>
      </w:pPr>
      <w:r w:rsidRPr="00421808">
        <w:t xml:space="preserve">where the set of influencers  </w:t>
      </w:r>
      <m:oMath>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rPr>
                  <m:t>I</m:t>
                </m:r>
              </m:e>
              <m:sub>
                <m:r>
                  <w:rPr>
                    <w:rFonts w:ascii="Cambria Math" w:hAnsi="Cambria Math"/>
                  </w:rPr>
                  <m:t>d</m:t>
                </m:r>
              </m:sub>
            </m:sSub>
          </m:e>
        </m:d>
      </m:oMath>
      <w:r w:rsidRPr="00421808">
        <w:t xml:space="preserve"> of all components </w:t>
      </w:r>
      <m:oMath>
        <m:r>
          <w:rPr>
            <w:rFonts w:ascii="Cambria Math" w:hAnsi="Cambria Math"/>
          </w:rPr>
          <m:t>d</m:t>
        </m:r>
        <m:r>
          <w:rPr>
            <w:rFonts w:ascii="Cambria Math" w:hAnsi="Cambria Math" w:hint="eastAsia"/>
          </w:rPr>
          <m:t>∈</m:t>
        </m:r>
        <m:r>
          <w:rPr>
            <w:rFonts w:ascii="Cambria Math" w:hAnsi="Cambria Math"/>
          </w:rPr>
          <m:t>D</m:t>
        </m:r>
      </m:oMath>
      <w:r w:rsidRPr="00421808">
        <w:t xml:space="preserve"> and Network N is derived by gathering all components from which a coupling to d or N exists</w:t>
      </w:r>
    </w:p>
    <w:p w14:paraId="604FD31B" w14:textId="5D196FDC" w:rsidR="00973E95" w:rsidRPr="00541B57" w:rsidRDefault="001612DD" w:rsidP="00E972F6">
      <w:pPr>
        <w:ind w:left="360"/>
      </w:pPr>
      <m:oMathPara>
        <m:oMathParaPr>
          <m:jc m:val="left"/>
        </m:oMathParaPr>
        <m:oMath>
          <m:r>
            <m:rPr>
              <m:sty m:val="p"/>
            </m:rPr>
            <w:rPr>
              <w:rFonts w:ascii="Cambria Math" w:hAnsi="Cambria Math" w:hint="eastAsia"/>
            </w:rPr>
            <m:t>∀</m:t>
          </m:r>
          <m:r>
            <w:rPr>
              <w:rFonts w:ascii="Cambria Math" w:hAnsi="Cambria Math"/>
            </w:rPr>
            <m:t>d</m:t>
          </m:r>
          <m:r>
            <m:rPr>
              <m:sty m:val="p"/>
            </m:rPr>
            <w:rPr>
              <w:rFonts w:ascii="Cambria Math" w:hAnsi="Cambria Math" w:hint="eastAsia"/>
            </w:rPr>
            <m:t>∈</m:t>
          </m:r>
          <m:r>
            <w:rPr>
              <w:rFonts w:ascii="Cambria Math" w:hAnsi="Cambria Math"/>
            </w:rPr>
            <m:t>D</m:t>
          </m:r>
          <m:r>
            <m:rPr>
              <m:sty m:val="p"/>
            </m:rPr>
            <w:rPr>
              <w:rFonts w:ascii="Cambria Math" w:hAnsi="Cambria Math"/>
            </w:rPr>
            <m:t>⋃</m:t>
          </m:r>
          <m:d>
            <m:dPr>
              <m:begChr m:val="{"/>
              <m:endChr m:val="}"/>
              <m:ctrlPr>
                <w:rPr>
                  <w:rFonts w:ascii="Cambria Math" w:hAnsi="Cambria Math"/>
                  <w:sz w:val="24"/>
                </w:rPr>
              </m:ctrlPr>
            </m:dPr>
            <m:e>
              <m:r>
                <w:rPr>
                  <w:rFonts w:ascii="Cambria Math" w:hAnsi="Cambria Math"/>
                </w:rPr>
                <m:t>N</m:t>
              </m:r>
            </m:e>
          </m:d>
          <m:r>
            <m:rPr>
              <m:sty m:val="p"/>
            </m:rPr>
            <w:rPr>
              <w:rFonts w:ascii="Cambria Math" w:hAnsi="Cambria Math"/>
            </w:rPr>
            <m:t>:</m:t>
          </m:r>
          <m:sSub>
            <m:sSubPr>
              <m:ctrlPr>
                <w:rPr>
                  <w:rFonts w:ascii="Cambria Math" w:hAnsi="Cambria Math"/>
                  <w:sz w:val="24"/>
                </w:rPr>
              </m:ctrlPr>
            </m:sSubPr>
            <m:e>
              <m:r>
                <w:rPr>
                  <w:rFonts w:ascii="Cambria Math" w:hAnsi="Cambria Math"/>
                </w:rPr>
                <m:t>I</m:t>
              </m:r>
            </m:e>
            <m:sub>
              <m:r>
                <w:rPr>
                  <w:rFonts w:ascii="Cambria Math" w:hAnsi="Cambria Math"/>
                </w:rPr>
                <m:t>d</m:t>
              </m:r>
            </m:sub>
          </m:sSub>
          <m:r>
            <m:rPr>
              <m:sty m:val="p"/>
            </m:rPr>
            <w:rPr>
              <w:rFonts w:ascii="Cambria Math" w:hAnsi="Cambria Math"/>
            </w:rPr>
            <m:t>={</m:t>
          </m:r>
          <m:r>
            <w:rPr>
              <w:rFonts w:ascii="Cambria Math" w:hAnsi="Cambria Math"/>
            </w:rPr>
            <m:t>i</m:t>
          </m:r>
          <m:r>
            <m:rPr>
              <m:sty m:val="p"/>
            </m:rPr>
            <w:rPr>
              <w:rFonts w:ascii="Cambria Math" w:hAnsi="Cambria Math"/>
            </w:rPr>
            <m:t>|</m:t>
          </m:r>
          <m:d>
            <m:dPr>
              <m:ctrlPr>
                <w:rPr>
                  <w:rFonts w:ascii="Cambria Math" w:hAnsi="Cambria Math"/>
                  <w:sz w:val="24"/>
                </w:rPr>
              </m:ctrlPr>
            </m:dPr>
            <m:e>
              <m:d>
                <m:dPr>
                  <m:ctrlPr>
                    <w:rPr>
                      <w:rFonts w:ascii="Cambria Math" w:hAnsi="Cambria Math"/>
                      <w:sz w:val="24"/>
                    </w:rPr>
                  </m:ctrlPr>
                </m:dPr>
                <m:e>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r</m:t>
                  </m:r>
                  <m:r>
                    <w:rPr>
                      <w:rFonts w:ascii="Cambria Math" w:hAnsi="Cambria Math"/>
                    </w:rPr>
                    <m:t>omport</m:t>
                  </m:r>
                </m:e>
              </m:d>
              <m:r>
                <m:rPr>
                  <m:sty m:val="p"/>
                </m:rPr>
                <w:rPr>
                  <w:rFonts w:ascii="Cambria Math" w:hAnsi="Cambria Math"/>
                </w:rPr>
                <m:t>,</m:t>
              </m:r>
              <m:d>
                <m:dPr>
                  <m:ctrlPr>
                    <w:rPr>
                      <w:rFonts w:ascii="Cambria Math" w:hAnsi="Cambria Math"/>
                      <w:sz w:val="24"/>
                    </w:rPr>
                  </m:ctrlPr>
                </m:dPr>
                <m:e>
                  <m:r>
                    <w:rPr>
                      <w:rFonts w:ascii="Cambria Math" w:hAnsi="Cambria Math"/>
                    </w:rPr>
                    <m:t>d</m:t>
                  </m:r>
                  <m:r>
                    <m:rPr>
                      <m:sty m:val="p"/>
                    </m:rPr>
                    <w:rPr>
                      <w:rFonts w:ascii="Cambria Math" w:hAnsi="Cambria Math"/>
                    </w:rPr>
                    <m:t>,</m:t>
                  </m:r>
                  <m:r>
                    <w:rPr>
                      <w:rFonts w:ascii="Cambria Math" w:hAnsi="Cambria Math"/>
                    </w:rPr>
                    <m:t>toport</m:t>
                  </m:r>
                </m:e>
              </m:d>
            </m:e>
          </m:d>
          <m:r>
            <m:rPr>
              <m:sty m:val="p"/>
            </m:rPr>
            <w:rPr>
              <w:rFonts w:ascii="Cambria Math" w:hAnsi="Cambria Math" w:hint="eastAsia"/>
            </w:rPr>
            <m:t>∈</m:t>
          </m:r>
          <m:r>
            <w:rPr>
              <w:rFonts w:ascii="Cambria Math" w:hAnsi="Cambria Math"/>
            </w:rPr>
            <m:t>EIC</m:t>
          </m:r>
          <m:r>
            <m:rPr>
              <m:sty m:val="p"/>
            </m:rPr>
            <w:rPr>
              <w:rFonts w:ascii="Cambria Math" w:hAnsi="Cambria Math"/>
            </w:rPr>
            <m:t>⋃</m:t>
          </m:r>
          <m:r>
            <w:rPr>
              <w:rFonts w:ascii="Cambria Math" w:hAnsi="Cambria Math"/>
            </w:rPr>
            <m:t>EOC</m:t>
          </m:r>
          <m:r>
            <m:rPr>
              <m:sty m:val="p"/>
            </m:rPr>
            <w:rPr>
              <w:rFonts w:ascii="Cambria Math" w:hAnsi="Cambria Math"/>
            </w:rPr>
            <m:t>⋃</m:t>
          </m:r>
          <m:r>
            <w:rPr>
              <w:rFonts w:ascii="Cambria Math" w:hAnsi="Cambria Math"/>
            </w:rPr>
            <m:t>IC</m:t>
          </m:r>
          <m:r>
            <m:rPr>
              <m:sty m:val="p"/>
            </m:rPr>
            <w:rPr>
              <w:rFonts w:ascii="Cambria Math" w:hAnsi="Cambria Math"/>
            </w:rPr>
            <m:t>}</m:t>
          </m:r>
        </m:oMath>
      </m:oMathPara>
    </w:p>
    <w:p w14:paraId="707AA2C7" w14:textId="56B6822E" w:rsidR="00973E95" w:rsidRPr="00421808" w:rsidRDefault="00973E95" w:rsidP="003958E4">
      <w:pPr>
        <w:spacing w:after="0"/>
      </w:pPr>
      <w:r w:rsidRPr="00421808">
        <w:t xml:space="preserve">and the map </w:t>
      </w:r>
      <m:oMath>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rPr>
                  <m:t>Z</m:t>
                </m:r>
              </m:e>
              <m:sub>
                <m:r>
                  <w:rPr>
                    <w:rFonts w:ascii="Cambria Math" w:hAnsi="Cambria Math"/>
                  </w:rPr>
                  <m:t>d</m:t>
                </m:r>
              </m:sub>
            </m:sSub>
          </m:e>
        </m:d>
        <m:r>
          <w:rPr>
            <w:rFonts w:ascii="Cambria Math" w:hAnsi="Cambria Math"/>
          </w:rPr>
          <m:t xml:space="preserve"> </m:t>
        </m:r>
      </m:oMath>
      <w:r w:rsidRPr="00421808">
        <w:t xml:space="preserve"> is a function which always takes the value of the </w:t>
      </w:r>
      <m:oMath>
        <m:r>
          <w:rPr>
            <w:rFonts w:ascii="Cambria Math" w:hAnsi="Cambria Math"/>
          </w:rPr>
          <m:t>fromport</m:t>
        </m:r>
      </m:oMath>
      <w:r w:rsidRPr="00421808">
        <w:t xml:space="preserve"> of that coupling which is equal to the nonevent </w:t>
      </w:r>
      <m:oMath>
        <m:r>
          <w:rPr>
            <w:rFonts w:ascii="Cambria Math" w:hAnsi="Cambria Math"/>
          </w:rPr>
          <m:t>∅</m:t>
        </m:r>
      </m:oMath>
      <w:r w:rsidRPr="00421808">
        <w:t>, if such a port exists, and</w:t>
      </w:r>
    </w:p>
    <w:p w14:paraId="0D5E4EA5" w14:textId="09A5100A" w:rsidR="00973E95" w:rsidRPr="001612DD" w:rsidRDefault="001612DD">
      <m:oMathPara>
        <m:oMath>
          <m:r>
            <m:rPr>
              <m:sty m:val="p"/>
            </m:rPr>
            <w:rPr>
              <w:rFonts w:ascii="Cambria Math" w:hAnsi="Cambria Math" w:hint="eastAsia"/>
            </w:rPr>
            <m:t>∀</m:t>
          </m:r>
          <m:r>
            <w:rPr>
              <w:rFonts w:ascii="Cambria Math" w:hAnsi="Cambria Math"/>
            </w:rPr>
            <m:t>d</m:t>
          </m:r>
          <m:r>
            <m:rPr>
              <m:sty m:val="p"/>
            </m:rPr>
            <w:rPr>
              <w:rFonts w:ascii="Cambria Math" w:hAnsi="Cambria Math" w:hint="eastAsia"/>
            </w:rPr>
            <m:t>∈</m:t>
          </m:r>
          <m:r>
            <w:rPr>
              <w:rFonts w:ascii="Cambria Math" w:hAnsi="Cambria Math"/>
            </w:rPr>
            <m:t>D</m:t>
          </m:r>
          <m:r>
            <m:rPr>
              <m:sty m:val="p"/>
            </m:rPr>
            <w:rPr>
              <w:rFonts w:ascii="Cambria Math" w:hAnsi="Cambria Math"/>
            </w:rPr>
            <m:t>⋃</m:t>
          </m:r>
          <m:d>
            <m:dPr>
              <m:begChr m:val="{"/>
              <m:endChr m:val="}"/>
              <m:ctrlPr>
                <w:rPr>
                  <w:rFonts w:ascii="Cambria Math" w:hAnsi="Cambria Math"/>
                  <w:sz w:val="24"/>
                </w:rPr>
              </m:ctrlPr>
            </m:dPr>
            <m:e>
              <m:r>
                <w:rPr>
                  <w:rFonts w:ascii="Cambria Math" w:hAnsi="Cambria Math"/>
                </w:rPr>
                <m:t>N</m:t>
              </m:r>
            </m:e>
          </m:d>
          <m:r>
            <m:rPr>
              <m:sty m:val="p"/>
            </m:rPr>
            <w:rPr>
              <w:rFonts w:ascii="Cambria Math" w:hAnsi="Cambria Math"/>
            </w:rPr>
            <m:t>:</m:t>
          </m:r>
          <m:sSub>
            <m:sSubPr>
              <m:ctrlPr>
                <w:rPr>
                  <w:rFonts w:ascii="Cambria Math" w:hAnsi="Cambria Math"/>
                  <w:sz w:val="24"/>
                </w:rPr>
              </m:ctrlPr>
            </m:sSubPr>
            <m:e>
              <m:r>
                <w:rPr>
                  <w:rFonts w:ascii="Cambria Math" w:hAnsi="Cambria Math"/>
                </w:rPr>
                <m:t>Z</m:t>
              </m:r>
            </m:e>
            <m:sub>
              <m:r>
                <w:rPr>
                  <w:rFonts w:ascii="Cambria Math" w:hAnsi="Cambria Math"/>
                </w:rPr>
                <m:t>d</m:t>
              </m:r>
            </m:sub>
          </m:sSub>
          <m:r>
            <m:rPr>
              <m:sty m:val="p"/>
            </m:rPr>
            <w:rPr>
              <w:rFonts w:ascii="Cambria Math" w:hAnsi="Cambria Math"/>
            </w:rPr>
            <m:t>:</m:t>
          </m:r>
          <m:sSubSup>
            <m:sSubSupPr>
              <m:ctrlPr>
                <w:rPr>
                  <w:rFonts w:ascii="Cambria Math" w:hAnsi="Cambria Math"/>
                  <w:sz w:val="24"/>
                </w:rPr>
              </m:ctrlPr>
            </m:sSubSupPr>
            <m:e>
              <m:r>
                <w:rPr>
                  <w:rFonts w:ascii="Cambria Math" w:hAnsi="Cambria Math"/>
                </w:rPr>
                <m:t>X</m:t>
              </m:r>
            </m:e>
            <m:sub>
              <m:r>
                <w:rPr>
                  <w:rFonts w:ascii="Cambria Math" w:hAnsi="Cambria Math"/>
                </w:rPr>
                <m:t>i</m:t>
              </m:r>
              <m:r>
                <m:rPr>
                  <m:sty m:val="p"/>
                </m:rPr>
                <w:rPr>
                  <w:rFonts w:ascii="Cambria Math" w:hAnsi="Cambria Math" w:hint="eastAsia"/>
                </w:rPr>
                <m:t>∈</m:t>
              </m:r>
              <m:sSub>
                <m:sSubPr>
                  <m:ctrlPr>
                    <w:rPr>
                      <w:rFonts w:ascii="Cambria Math" w:hAnsi="Cambria Math"/>
                      <w:sz w:val="24"/>
                    </w:rPr>
                  </m:ctrlPr>
                </m:sSubPr>
                <m:e>
                  <m:r>
                    <w:rPr>
                      <w:rFonts w:ascii="Cambria Math" w:hAnsi="Cambria Math"/>
                    </w:rPr>
                    <m:t>I</m:t>
                  </m:r>
                </m:e>
                <m:sub>
                  <m:r>
                    <w:rPr>
                      <w:rFonts w:ascii="Cambria Math" w:hAnsi="Cambria Math"/>
                    </w:rPr>
                    <m:t>d</m:t>
                  </m:r>
                </m:sub>
              </m:sSub>
            </m:sub>
            <m:sup/>
          </m:sSubSup>
          <m:r>
            <w:rPr>
              <w:rFonts w:ascii="Cambria Math" w:hAnsi="Cambria Math"/>
            </w:rPr>
            <m:t>Y</m:t>
          </m:r>
          <m:sSub>
            <m:sSubPr>
              <m:ctrlPr>
                <w:rPr>
                  <w:rFonts w:ascii="Cambria Math" w:hAnsi="Cambria Math"/>
                  <w:sz w:val="24"/>
                </w:rPr>
              </m:ctrlPr>
            </m:sSubPr>
            <m:e>
              <m:r>
                <w:rPr>
                  <w:rFonts w:ascii="Cambria Math" w:hAnsi="Cambria Math"/>
                </w:rPr>
                <m:t>X</m:t>
              </m:r>
            </m:e>
            <m:sub>
              <m:r>
                <w:rPr>
                  <w:rFonts w:ascii="Cambria Math" w:hAnsi="Cambria Math"/>
                </w:rPr>
                <m:t>i</m:t>
              </m:r>
            </m:sub>
          </m:sSub>
          <m:r>
            <m:rPr>
              <m:sty m:val="p"/>
            </m:rPr>
            <w:rPr>
              <w:rFonts w:ascii="Cambria Math" w:hAnsi="Cambria Math" w:hint="eastAsia"/>
            </w:rPr>
            <m:t>→</m:t>
          </m:r>
          <m:r>
            <w:rPr>
              <w:rFonts w:ascii="Cambria Math" w:hAnsi="Cambria Math"/>
            </w:rPr>
            <m:t>X</m:t>
          </m:r>
          <m:sSub>
            <m:sSubPr>
              <m:ctrlPr>
                <w:rPr>
                  <w:rFonts w:ascii="Cambria Math" w:hAnsi="Cambria Math"/>
                  <w:sz w:val="24"/>
                </w:rPr>
              </m:ctrlPr>
            </m:sSubPr>
            <m:e>
              <m:r>
                <w:rPr>
                  <w:rFonts w:ascii="Cambria Math" w:hAnsi="Cambria Math"/>
                </w:rPr>
                <m:t>Y</m:t>
              </m:r>
            </m:e>
            <m:sub>
              <m:r>
                <w:rPr>
                  <w:rFonts w:ascii="Cambria Math" w:hAnsi="Cambria Math"/>
                </w:rPr>
                <m:t>d</m:t>
              </m:r>
              <m:r>
                <m:rPr>
                  <m:sty m:val="p"/>
                </m:rPr>
                <w:rPr>
                  <w:rFonts w:ascii="Cambria Math" w:hAnsi="Cambria Math"/>
                </w:rPr>
                <m:t xml:space="preserve">, </m:t>
              </m:r>
            </m:sub>
          </m:sSub>
          <m:r>
            <m:rPr>
              <m:sty m:val="p"/>
            </m:rPr>
            <w:rPr>
              <w:rFonts w:ascii="Cambria Math" w:hAnsi="Cambria Math"/>
            </w:rPr>
            <m:t xml:space="preserve"> </m:t>
          </m:r>
          <m:r>
            <w:rPr>
              <w:rFonts w:ascii="Cambria Math" w:hAnsi="Cambria Math"/>
            </w:rPr>
            <m:t>with</m:t>
          </m:r>
          <m:r>
            <m:rPr>
              <m:sty m:val="p"/>
            </m:rPr>
            <w:rPr>
              <w:rFonts w:ascii="Cambria Math" w:hAnsi="Cambria Math"/>
            </w:rPr>
            <m:t xml:space="preserve"> </m:t>
          </m:r>
          <m:sSub>
            <m:sSubPr>
              <m:ctrlPr>
                <w:rPr>
                  <w:rFonts w:ascii="Cambria Math" w:hAnsi="Cambria Math"/>
                  <w:sz w:val="24"/>
                </w:rPr>
              </m:ctrlPr>
            </m:sSubPr>
            <m:e>
              <m:r>
                <w:rPr>
                  <w:rFonts w:ascii="Cambria Math" w:hAnsi="Cambria Math"/>
                </w:rPr>
                <m:t>Z</m:t>
              </m:r>
            </m:e>
            <m:sub>
              <m:r>
                <w:rPr>
                  <w:rFonts w:ascii="Cambria Math" w:hAnsi="Cambria Math"/>
                </w:rPr>
                <m:t>d</m:t>
              </m:r>
            </m:sub>
          </m:sSub>
          <m:d>
            <m:dPr>
              <m:ctrlPr>
                <w:rPr>
                  <w:rFonts w:ascii="Cambria Math" w:hAnsi="Cambria Math"/>
                  <w:sz w:val="24"/>
                </w:rPr>
              </m:ctrlPr>
            </m:dPr>
            <m:e>
              <m:r>
                <m:rPr>
                  <m:sty m:val="p"/>
                </m:rPr>
                <w:rPr>
                  <w:rFonts w:ascii="Cambria Math" w:hAnsi="Cambria Math" w:hint="eastAsia"/>
                </w:rPr>
                <m:t>…</m:t>
              </m:r>
              <m:r>
                <m:rPr>
                  <m:sty m:val="p"/>
                </m:rPr>
                <w:rPr>
                  <w:rFonts w:ascii="Cambria Math" w:hAnsi="Cambria Math"/>
                </w:rPr>
                <m:t xml:space="preserve">, </m:t>
              </m:r>
              <m:r>
                <w:rPr>
                  <w:rFonts w:ascii="Cambria Math" w:hAnsi="Cambria Math"/>
                </w:rPr>
                <m:t>y</m:t>
              </m:r>
              <m:sSub>
                <m:sSubPr>
                  <m:ctrlPr>
                    <w:rPr>
                      <w:rFonts w:ascii="Cambria Math" w:hAnsi="Cambria Math"/>
                      <w:sz w:val="24"/>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fromport</m:t>
                  </m:r>
                </m:sub>
              </m:sSub>
              <m:r>
                <m:rPr>
                  <m:sty m:val="p"/>
                </m:rPr>
                <w:rPr>
                  <w:rFonts w:ascii="Cambria Math" w:hAnsi="Cambria Math"/>
                </w:rPr>
                <m:t>,</m:t>
              </m:r>
              <m:r>
                <m:rPr>
                  <m:sty m:val="p"/>
                </m:rPr>
                <w:rPr>
                  <w:rFonts w:ascii="Cambria Math" w:hAnsi="Cambria Math" w:hint="eastAsia"/>
                </w:rPr>
                <m:t>…</m:t>
              </m:r>
            </m:e>
          </m:d>
          <m:r>
            <m:rPr>
              <m:sty m:val="p"/>
            </m:rPr>
            <w:rPr>
              <w:rFonts w:ascii="Cambria Math" w:hAnsi="Cambria Math"/>
            </w:rPr>
            <m:t>=</m:t>
          </m:r>
          <m:r>
            <w:rPr>
              <w:rFonts w:ascii="Cambria Math" w:hAnsi="Cambria Math"/>
            </w:rPr>
            <m:t>x</m:t>
          </m:r>
          <m:sSub>
            <m:sSubPr>
              <m:ctrlPr>
                <w:rPr>
                  <w:rFonts w:ascii="Cambria Math" w:hAnsi="Cambria Math"/>
                  <w:sz w:val="24"/>
                </w:rPr>
              </m:ctrlPr>
            </m:sSubPr>
            <m:e>
              <m:r>
                <w:rPr>
                  <w:rFonts w:ascii="Cambria Math" w:hAnsi="Cambria Math"/>
                </w:rPr>
                <m:t>y</m:t>
              </m:r>
            </m:e>
            <m:sub>
              <m:d>
                <m:dPr>
                  <m:ctrlPr>
                    <w:rPr>
                      <w:rFonts w:ascii="Cambria Math" w:hAnsi="Cambria Math"/>
                      <w:sz w:val="24"/>
                    </w:rPr>
                  </m:ctrlPr>
                </m:dPr>
                <m:e>
                  <m:r>
                    <w:rPr>
                      <w:rFonts w:ascii="Cambria Math" w:hAnsi="Cambria Math"/>
                    </w:rPr>
                    <m:t>d</m:t>
                  </m:r>
                  <m:r>
                    <m:rPr>
                      <m:sty m:val="p"/>
                    </m:rPr>
                    <w:rPr>
                      <w:rFonts w:ascii="Cambria Math" w:hAnsi="Cambria Math"/>
                    </w:rPr>
                    <m:t>,</m:t>
                  </m:r>
                  <m:r>
                    <w:rPr>
                      <w:rFonts w:ascii="Cambria Math" w:hAnsi="Cambria Math"/>
                    </w:rPr>
                    <m:t>toport</m:t>
                  </m:r>
                </m:e>
              </m:d>
            </m:sub>
          </m:sSub>
          <m:r>
            <m:rPr>
              <m:sty m:val="p"/>
            </m:rPr>
            <w:rPr>
              <w:rFonts w:ascii="Cambria Math" w:hAnsi="Cambria Math"/>
            </w:rPr>
            <m:t xml:space="preserve">, </m:t>
          </m:r>
          <m:r>
            <w:rPr>
              <w:rFonts w:ascii="Cambria Math" w:hAnsi="Cambria Math"/>
            </w:rPr>
            <m:t>where</m:t>
          </m:r>
          <m:r>
            <m:rPr>
              <m:sty m:val="p"/>
            </m:rPr>
            <w:rPr>
              <w:rFonts w:ascii="Cambria Math" w:hAnsi="Cambria Math"/>
            </w:rPr>
            <m:t xml:space="preserve"> </m:t>
          </m:r>
          <m:r>
            <w:rPr>
              <w:rFonts w:ascii="Cambria Math" w:hAnsi="Cambria Math"/>
            </w:rPr>
            <m:t>x</m:t>
          </m:r>
          <m:sSub>
            <m:sSubPr>
              <m:ctrlPr>
                <w:rPr>
                  <w:rFonts w:ascii="Cambria Math" w:hAnsi="Cambria Math"/>
                  <w:sz w:val="24"/>
                </w:rPr>
              </m:ctrlPr>
            </m:sSubPr>
            <m:e>
              <m:r>
                <w:rPr>
                  <w:rFonts w:ascii="Cambria Math" w:hAnsi="Cambria Math"/>
                </w:rPr>
                <m:t>y</m:t>
              </m:r>
            </m:e>
            <m:sub>
              <m:d>
                <m:dPr>
                  <m:ctrlPr>
                    <w:rPr>
                      <w:rFonts w:ascii="Cambria Math" w:hAnsi="Cambria Math"/>
                      <w:sz w:val="24"/>
                    </w:rPr>
                  </m:ctrlPr>
                </m:dPr>
                <m:e>
                  <m:r>
                    <w:rPr>
                      <w:rFonts w:ascii="Cambria Math" w:hAnsi="Cambria Math"/>
                    </w:rPr>
                    <m:t>d</m:t>
                  </m:r>
                  <m:r>
                    <m:rPr>
                      <m:sty m:val="p"/>
                    </m:rPr>
                    <w:rPr>
                      <w:rFonts w:ascii="Cambria Math" w:hAnsi="Cambria Math"/>
                    </w:rPr>
                    <m:t>,</m:t>
                  </m:r>
                  <m:r>
                    <w:rPr>
                      <w:rFonts w:ascii="Cambria Math" w:hAnsi="Cambria Math"/>
                    </w:rPr>
                    <m:t>toport</m:t>
                  </m:r>
                </m:e>
              </m:d>
            </m:sub>
          </m:sSub>
          <m:r>
            <m:rPr>
              <m:sty m:val="p"/>
            </m:rPr>
            <w:rPr>
              <w:rFonts w:ascii="Cambria Math" w:hAnsi="Cambria Math"/>
            </w:rPr>
            <m:t>=</m:t>
          </m:r>
          <m:d>
            <m:dPr>
              <m:begChr m:val="{"/>
              <m:endChr m:val="}"/>
              <m:ctrlPr>
                <w:rPr>
                  <w:rFonts w:ascii="Cambria Math" w:hAnsi="Cambria Math"/>
                  <w:sz w:val="24"/>
                </w:rPr>
              </m:ctrlPr>
            </m:dPr>
            <m:e>
              <m:d>
                <m:dPr>
                  <m:begChr m:val="{"/>
                  <m:endChr m:val=""/>
                  <m:ctrlPr>
                    <w:rPr>
                      <w:rFonts w:ascii="Cambria Math" w:hAnsi="Cambria Math"/>
                      <w:sz w:val="24"/>
                    </w:rPr>
                  </m:ctrlPr>
                </m:dPr>
                <m:e>
                  <m:eqArr>
                    <m:eqArrPr>
                      <m:ctrlPr>
                        <w:rPr>
                          <w:rFonts w:ascii="Cambria Math" w:hAnsi="Cambria Math"/>
                          <w:sz w:val="24"/>
                        </w:rPr>
                      </m:ctrlPr>
                    </m:eqArrPr>
                    <m:e>
                      <m:nary>
                        <m:naryPr>
                          <m:chr m:val="⨁"/>
                          <m:subHide m:val="1"/>
                          <m:supHide m:val="1"/>
                          <m:ctrlPr>
                            <w:rPr>
                              <w:rFonts w:ascii="Cambria Math" w:hAnsi="Cambria Math"/>
                              <w:sz w:val="24"/>
                            </w:rPr>
                          </m:ctrlPr>
                        </m:naryPr>
                        <m:sub/>
                        <m:sup/>
                        <m:e/>
                      </m:nary>
                    </m:e>
                    <m:e>
                      <m:d>
                        <m:dPr>
                          <m:ctrlPr>
                            <w:rPr>
                              <w:rFonts w:ascii="Cambria Math" w:hAnsi="Cambria Math"/>
                              <w:sz w:val="24"/>
                            </w:rPr>
                          </m:ctrlPr>
                        </m:dPr>
                        <m:e>
                          <m:r>
                            <w:rPr>
                              <w:rFonts w:ascii="Cambria Math" w:hAnsi="Cambria Math"/>
                            </w:rPr>
                            <m:t>i</m:t>
                          </m:r>
                          <m:r>
                            <m:rPr>
                              <m:sty m:val="p"/>
                            </m:rPr>
                            <w:rPr>
                              <w:rFonts w:ascii="Cambria Math" w:hAnsi="Cambria Math"/>
                            </w:rPr>
                            <m:t>,</m:t>
                          </m:r>
                          <m:r>
                            <w:rPr>
                              <w:rFonts w:ascii="Cambria Math" w:hAnsi="Cambria Math"/>
                            </w:rPr>
                            <m:t>fromport</m:t>
                          </m:r>
                        </m:e>
                      </m:d>
                      <m:d>
                        <m:dPr>
                          <m:begChr m:val="|"/>
                          <m:ctrlPr>
                            <w:rPr>
                              <w:rFonts w:ascii="Cambria Math" w:hAnsi="Cambria Math"/>
                              <w:sz w:val="24"/>
                            </w:rPr>
                          </m:ctrlPr>
                        </m:dPr>
                        <m:e>
                          <m:d>
                            <m:dPr>
                              <m:ctrlPr>
                                <w:rPr>
                                  <w:rFonts w:ascii="Cambria Math" w:hAnsi="Cambria Math"/>
                                  <w:sz w:val="24"/>
                                </w:rPr>
                              </m:ctrlPr>
                            </m:dPr>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fromport</m:t>
                              </m:r>
                            </m:e>
                          </m:d>
                          <m:r>
                            <m:rPr>
                              <m:sty m:val="p"/>
                            </m:rPr>
                            <w:rPr>
                              <w:rFonts w:ascii="Cambria Math" w:hAnsi="Cambria Math"/>
                            </w:rPr>
                            <m:t>,</m:t>
                          </m:r>
                          <m:d>
                            <m:dPr>
                              <m:ctrlPr>
                                <w:rPr>
                                  <w:rFonts w:ascii="Cambria Math" w:hAnsi="Cambria Math"/>
                                  <w:sz w:val="24"/>
                                </w:rPr>
                              </m:ctrlPr>
                            </m:dPr>
                            <m:e>
                              <m:r>
                                <w:rPr>
                                  <w:rFonts w:ascii="Cambria Math" w:hAnsi="Cambria Math"/>
                                </w:rPr>
                                <m:t>d</m:t>
                              </m:r>
                              <m:r>
                                <m:rPr>
                                  <m:sty m:val="p"/>
                                </m:rPr>
                                <w:rPr>
                                  <w:rFonts w:ascii="Cambria Math" w:hAnsi="Cambria Math"/>
                                </w:rPr>
                                <m:t>,</m:t>
                              </m:r>
                              <m:r>
                                <w:rPr>
                                  <w:rFonts w:ascii="Cambria Math" w:hAnsi="Cambria Math"/>
                                </w:rPr>
                                <m:t>toport</m:t>
                              </m:r>
                            </m:e>
                          </m:d>
                        </m:e>
                      </m:d>
                      <m:r>
                        <m:rPr>
                          <m:sty m:val="p"/>
                        </m:rPr>
                        <w:rPr>
                          <w:rFonts w:ascii="Cambria Math" w:hAnsi="Cambria Math" w:hint="eastAsia"/>
                        </w:rPr>
                        <m:t>∈</m:t>
                      </m:r>
                      <m:r>
                        <w:rPr>
                          <w:rFonts w:ascii="Cambria Math" w:hAnsi="Cambria Math"/>
                        </w:rPr>
                        <m:t>EIC</m:t>
                      </m:r>
                      <m:r>
                        <m:rPr>
                          <m:sty m:val="p"/>
                        </m:rPr>
                        <w:rPr>
                          <w:rFonts w:ascii="Cambria Math" w:hAnsi="Cambria Math"/>
                        </w:rPr>
                        <m:t>⋃</m:t>
                      </m:r>
                      <m:r>
                        <w:rPr>
                          <w:rFonts w:ascii="Cambria Math" w:hAnsi="Cambria Math"/>
                        </w:rPr>
                        <m:t>EOC</m:t>
                      </m:r>
                      <m:r>
                        <m:rPr>
                          <m:sty m:val="p"/>
                        </m:rPr>
                        <w:rPr>
                          <w:rFonts w:ascii="Cambria Math" w:hAnsi="Cambria Math"/>
                        </w:rPr>
                        <m:t>⋃</m:t>
                      </m:r>
                      <m:r>
                        <w:rPr>
                          <w:rFonts w:ascii="Cambria Math" w:hAnsi="Cambria Math"/>
                        </w:rPr>
                        <m:t>IC</m:t>
                      </m:r>
                    </m:e>
                  </m:eqArr>
                </m:e>
              </m:d>
            </m:e>
          </m:d>
          <m:r>
            <w:rPr>
              <w:rFonts w:ascii="Cambria Math" w:hAnsi="Cambria Math"/>
            </w:rPr>
            <m:t>y</m:t>
          </m:r>
          <m:sSub>
            <m:sSubPr>
              <m:ctrlPr>
                <w:rPr>
                  <w:rFonts w:ascii="Cambria Math" w:hAnsi="Cambria Math"/>
                  <w:sz w:val="24"/>
                </w:rPr>
              </m:ctrlPr>
            </m:sSubPr>
            <m:e>
              <m:r>
                <w:rPr>
                  <w:rFonts w:ascii="Cambria Math" w:hAnsi="Cambria Math"/>
                </w:rPr>
                <m:t>x</m:t>
              </m:r>
            </m:e>
            <m: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fromport</m:t>
              </m:r>
              <m:r>
                <m:rPr>
                  <m:sty m:val="p"/>
                </m:rPr>
                <w:rPr>
                  <w:rFonts w:ascii="Cambria Math" w:hAnsi="Cambria Math"/>
                </w:rPr>
                <m:t>)</m:t>
              </m:r>
            </m:sub>
          </m:sSub>
        </m:oMath>
      </m:oMathPara>
    </w:p>
    <w:p w14:paraId="5767C753" w14:textId="55A28CC6" w:rsidR="003E2008" w:rsidRPr="00421808" w:rsidRDefault="003E2008">
      <w:r w:rsidRPr="004E6B51">
        <w:t>In this system specification structure, we can note the influencer/”influencee” relationships, the individual state sets and state transitions which each component contains, and the couplings and modularity which makes this a powerful strategy to modeling a complex system</w:t>
      </w:r>
      <w:r w:rsidRPr="00936A2E">
        <w:t xml:space="preserve"> of systems</w:t>
      </w:r>
      <w:r w:rsidR="00B86055">
        <w:t xml:space="preserve">. </w:t>
      </w:r>
      <w:r w:rsidRPr="00936A2E">
        <w:t xml:space="preserve">Further, the formalisms, (i.e. DESS, DTSS, and DEVS) are preserved to be used in any component, and they can still be linked, as was previously </w:t>
      </w:r>
      <w:r w:rsidRPr="00421808">
        <w:t>mentioned and shown in</w:t>
      </w:r>
      <w:r w:rsidR="00AE5244">
        <w:t xml:space="preserve"> </w:t>
      </w:r>
      <w:r w:rsidR="00AE5244">
        <w:fldChar w:fldCharType="begin"/>
      </w:r>
      <w:r w:rsidR="00AE5244">
        <w:instrText xml:space="preserve"> REF _Ref468022172 \h </w:instrText>
      </w:r>
      <w:r w:rsidR="00AE5244">
        <w:fldChar w:fldCharType="separate"/>
      </w:r>
      <w:r w:rsidR="00377DBA">
        <w:t xml:space="preserve">Figure </w:t>
      </w:r>
      <w:r w:rsidR="00377DBA">
        <w:rPr>
          <w:noProof/>
        </w:rPr>
        <w:t>2</w:t>
      </w:r>
      <w:r w:rsidR="00377DBA">
        <w:t>:  Multiformalism System Coupling Interpretations</w:t>
      </w:r>
      <w:r w:rsidR="00AE5244">
        <w:fldChar w:fldCharType="end"/>
      </w:r>
      <w:r w:rsidR="00B86055">
        <w:t xml:space="preserve">. </w:t>
      </w:r>
      <w:r w:rsidRPr="004E6B51">
        <w:t xml:space="preserve">One further advantage of this set of specifications, as we will see, is that the architecture can also employ the advantages of abstraction and inheritance as in an object orientation architecture and system components can be built from a </w:t>
      </w:r>
      <w:r w:rsidRPr="00936A2E">
        <w:t>“base class” at a higher level of abstraction, simply by adding the details necessary to further define the specific system component.</w:t>
      </w:r>
    </w:p>
    <w:p w14:paraId="6347C618" w14:textId="02B7A0F9" w:rsidR="00AE5244" w:rsidRPr="008D4A01" w:rsidRDefault="00F84805" w:rsidP="00F11159">
      <w:r>
        <w:t>With the models formalized, we are ready to move into the “Experimental Framework Design”, however, before we do, it would be beneficial to consider what our experimental goals will be and return to our roadmap of Modeling &amp; Simulation, as shown once again in our “Unified Model and Experiment Design Structure” (</w:t>
      </w:r>
      <w:r>
        <w:fldChar w:fldCharType="begin"/>
      </w:r>
      <w:r>
        <w:instrText xml:space="preserve"> REF _Ref468703307 \h </w:instrText>
      </w:r>
      <w:r>
        <w:fldChar w:fldCharType="separate"/>
      </w:r>
      <w:r w:rsidR="00377DBA" w:rsidRPr="008D4A01">
        <w:t xml:space="preserve">Figure </w:t>
      </w:r>
      <w:r w:rsidR="00377DBA">
        <w:rPr>
          <w:noProof/>
        </w:rPr>
        <w:t>4</w:t>
      </w:r>
      <w:r>
        <w:fldChar w:fldCharType="end"/>
      </w:r>
      <w:r>
        <w:t>).</w:t>
      </w:r>
    </w:p>
    <w:p w14:paraId="788438A6" w14:textId="77777777" w:rsidR="00F84805" w:rsidRDefault="00F84805" w:rsidP="00CF2B02">
      <w:pPr>
        <w:pStyle w:val="Caption"/>
      </w:pPr>
      <w:r w:rsidRPr="00D11B7B">
        <w:rPr>
          <w:noProof/>
          <w:snapToGrid/>
          <w:lang w:eastAsia="ja-JP"/>
        </w:rPr>
        <w:lastRenderedPageBreak/>
        <w:drawing>
          <wp:inline distT="0" distB="0" distL="0" distR="0" wp14:anchorId="189BCF65" wp14:editId="1FFC15CB">
            <wp:extent cx="2379345" cy="2149856"/>
            <wp:effectExtent l="0" t="0" r="8255" b="9525"/>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5699" t="6311" r="5701" b="5050"/>
                    <a:stretch/>
                  </pic:blipFill>
                  <pic:spPr bwMode="auto">
                    <a:xfrm>
                      <a:off x="0" y="0"/>
                      <a:ext cx="2471447" cy="2233075"/>
                    </a:xfrm>
                    <a:prstGeom prst="rect">
                      <a:avLst/>
                    </a:prstGeom>
                    <a:noFill/>
                    <a:ln>
                      <a:noFill/>
                    </a:ln>
                    <a:extLst>
                      <a:ext uri="{53640926-AAD7-44D8-BBD7-CCE9431645EC}">
                        <a14:shadowObscured xmlns:a14="http://schemas.microsoft.com/office/drawing/2010/main"/>
                      </a:ext>
                    </a:extLst>
                  </pic:spPr>
                </pic:pic>
              </a:graphicData>
            </a:graphic>
          </wp:inline>
        </w:drawing>
      </w:r>
    </w:p>
    <w:p w14:paraId="037E1FEF" w14:textId="05670C81" w:rsidR="00F84805" w:rsidRPr="008D4A01" w:rsidRDefault="00F84805" w:rsidP="00CF2B02">
      <w:pPr>
        <w:pStyle w:val="Caption"/>
      </w:pPr>
      <w:bookmarkStart w:id="25" w:name="_Ref468703307"/>
      <w:bookmarkStart w:id="26" w:name="_Toc468863007"/>
      <w:r w:rsidRPr="008D4A01">
        <w:t xml:space="preserve">Figure </w:t>
      </w:r>
      <w:fldSimple w:instr=" SEQ Figure \* ARABIC ">
        <w:r w:rsidR="00377DBA">
          <w:rPr>
            <w:noProof/>
          </w:rPr>
          <w:t>4</w:t>
        </w:r>
      </w:fldSimple>
      <w:bookmarkEnd w:id="25"/>
      <w:r w:rsidR="001231CB">
        <w:t xml:space="preserve">:  Unified Model — </w:t>
      </w:r>
      <w:r w:rsidR="00622163">
        <w:t>Model &amp; Simulation Theory</w:t>
      </w:r>
      <w:bookmarkEnd w:id="26"/>
    </w:p>
    <w:p w14:paraId="79D03141" w14:textId="510154E1" w:rsidR="00C47EBB" w:rsidRDefault="00C47EBB" w:rsidP="00C47EBB">
      <w:pPr>
        <w:pStyle w:val="Heading1"/>
      </w:pPr>
      <w:bookmarkStart w:id="27" w:name="_Toc468863053"/>
      <w:r w:rsidRPr="00C47EBB">
        <w:t>Model and Simulation Theory</w:t>
      </w:r>
      <w:bookmarkEnd w:id="27"/>
    </w:p>
    <w:p w14:paraId="538768F3" w14:textId="68A3B006" w:rsidR="003E2008" w:rsidRPr="00C16216" w:rsidRDefault="00C16216" w:rsidP="00C47EBB">
      <w:pPr>
        <w:pStyle w:val="Heading2"/>
      </w:pPr>
      <w:bookmarkStart w:id="28" w:name="_Toc468863054"/>
      <w:r>
        <w:t>Theory</w:t>
      </w:r>
      <w:r w:rsidR="00C47EBB">
        <w:t xml:space="preserve"> of</w:t>
      </w:r>
      <w:r w:rsidR="001231CB">
        <w:t xml:space="preserve"> </w:t>
      </w:r>
      <w:r w:rsidR="001231CB" w:rsidRPr="00C47EBB">
        <w:t>Experimental</w:t>
      </w:r>
      <w:r w:rsidR="001231CB">
        <w:t xml:space="preserve"> Framework Design</w:t>
      </w:r>
      <w:bookmarkEnd w:id="28"/>
    </w:p>
    <w:p w14:paraId="7E9C76DC" w14:textId="09E0BB3E" w:rsidR="00C16216" w:rsidRDefault="00C16216" w:rsidP="00F92A1C">
      <w:pPr>
        <w:spacing w:after="0"/>
      </w:pPr>
      <w:r>
        <w:t>The “Experimental Framework Design” derives from Model and Simulation theory, and so we revert a bit to e</w:t>
      </w:r>
      <w:r w:rsidR="00F92A1C">
        <w:t xml:space="preserve">xamine our experimental needs. </w:t>
      </w:r>
      <w:r>
        <w:t>We can simply analyz</w:t>
      </w:r>
      <w:r w:rsidR="00F92A1C">
        <w:t>e our needs through our goals.</w:t>
      </w:r>
    </w:p>
    <w:p w14:paraId="1508AE95" w14:textId="0C9DBEA3" w:rsidR="00C16216" w:rsidRDefault="00C16216" w:rsidP="00C16216">
      <w:pPr>
        <w:pStyle w:val="ListParagraph"/>
        <w:numPr>
          <w:ilvl w:val="0"/>
          <w:numId w:val="78"/>
        </w:numPr>
      </w:pPr>
      <w:r>
        <w:t>Turbojet performance characteristics and behavior are of primary interest in our specific system of systems.</w:t>
      </w:r>
    </w:p>
    <w:p w14:paraId="1AA722A6" w14:textId="72C358DD" w:rsidR="00C16216" w:rsidRDefault="00C16216" w:rsidP="00C16216">
      <w:pPr>
        <w:pStyle w:val="ListParagraph"/>
        <w:numPr>
          <w:ilvl w:val="0"/>
          <w:numId w:val="78"/>
        </w:numPr>
      </w:pPr>
      <w:r>
        <w:t>A future platform for research of any complex system is desired.</w:t>
      </w:r>
    </w:p>
    <w:p w14:paraId="2715EF8C" w14:textId="57D39449" w:rsidR="001C7B37" w:rsidRDefault="00C16216" w:rsidP="00C16216">
      <w:r>
        <w:t>Utilizing a traditional model and simulation approach, whereas (from the model specifications), time and event trajectories are of specific</w:t>
      </w:r>
      <w:r w:rsidR="00F92A1C">
        <w:t xml:space="preserve"> importance to the simulation. </w:t>
      </w:r>
      <w:r>
        <w:t>This “time view” approach offers information</w:t>
      </w:r>
      <w:r w:rsidR="00C13804">
        <w:t xml:space="preserve"> into state transitions and the timing of these events.</w:t>
      </w:r>
      <w:r w:rsidR="00C85FCD">
        <w:t xml:space="preserve"> An experimental frame in this sense, </w:t>
      </w:r>
      <w:r w:rsidR="00F92A1C">
        <w:t>is an observer of the segments.</w:t>
      </w:r>
      <w:r w:rsidR="00C85FCD">
        <w:t xml:space="preserve"> Traditionally, an experimental frame in this context has three types of components, a genera</w:t>
      </w:r>
      <w:r w:rsidR="00F92A1C">
        <w:t xml:space="preserve">tor, acceptor, and transducer. </w:t>
      </w:r>
      <w:r w:rsidR="00C85FCD">
        <w:t>The generator, as its name suggests, generates input segments to the system, (system co</w:t>
      </w:r>
      <w:r w:rsidR="00F92A1C">
        <w:t xml:space="preserve">mponent or system of systems). </w:t>
      </w:r>
      <w:r w:rsidR="00C85FCD">
        <w:t>The acceptor is a “monitor” of the experiment, and assures that the desired conditions are met</w:t>
      </w:r>
      <w:r w:rsidR="00F92A1C">
        <w:t xml:space="preserve"> within the experimental frame.</w:t>
      </w:r>
      <w:r w:rsidR="00C85FCD">
        <w:t xml:space="preserve"> The transducer in this implementation is the “observer/analyzer” and analyzes the system output segments.</w:t>
      </w:r>
      <w:r w:rsidR="00F92A1C">
        <w:t xml:space="preserve"> </w:t>
      </w:r>
      <w:r w:rsidR="00C13804">
        <w:t>In our experiment goals, however, we are interested in more than just when a state change happens, or if it happens, and what the output trajectories look like.</w:t>
      </w:r>
      <w:r w:rsidR="00F92A1C">
        <w:t xml:space="preserve"> </w:t>
      </w:r>
      <w:r w:rsidR="00C85FCD">
        <w:t>Further, we do not necessarily desire our</w:t>
      </w:r>
      <w:r w:rsidR="001C7B37">
        <w:t xml:space="preserve"> experimental</w:t>
      </w:r>
      <w:r w:rsidR="00C85FCD">
        <w:t xml:space="preserve"> </w:t>
      </w:r>
      <w:r w:rsidR="001C7B37">
        <w:t>system behavior to be governed by the “time view”</w:t>
      </w:r>
      <w:r w:rsidR="00C13804">
        <w:t xml:space="preserve"> Our experimentation efforts call for the gathering of the information outputs of the behavior of the s</w:t>
      </w:r>
      <w:r w:rsidR="00F92A1C">
        <w:t xml:space="preserve">ystem, and how to optimize it. </w:t>
      </w:r>
      <w:r w:rsidR="00C13804">
        <w:t xml:space="preserve">We can </w:t>
      </w:r>
      <w:r w:rsidR="001C7B37">
        <w:t xml:space="preserve">thus have different experimental </w:t>
      </w:r>
      <w:r w:rsidR="00F92A1C">
        <w:t xml:space="preserve">frames for different purposes. </w:t>
      </w:r>
      <w:r w:rsidR="001C7B37">
        <w:t>In order to accommodate both our complex system experimental goals, and leaving flexibility for a traditional “time-view” simulation, we can look to base our experimental frames from a traditional standpoint, and later enhance our framework as necessary to allow for the</w:t>
      </w:r>
      <w:r w:rsidR="00F92A1C">
        <w:t xml:space="preserve"> capabilities which we </w:t>
      </w:r>
      <w:r w:rsidR="00F92A1C">
        <w:lastRenderedPageBreak/>
        <w:t xml:space="preserve">desire. </w:t>
      </w:r>
      <w:r w:rsidR="001C7B37">
        <w:t>This will form a more “holistic” approach to our model and simulation efforts and, in particular, a holistic “view” of our “Experimental Framework Design” specifications.</w:t>
      </w:r>
    </w:p>
    <w:p w14:paraId="41060B0C" w14:textId="0F047DC5" w:rsidR="00C16216" w:rsidRDefault="001C7B37" w:rsidP="00EA391B">
      <w:r>
        <w:t xml:space="preserve">These concepts are now discussed in the following sections, as we begin with the more formal, and basic </w:t>
      </w:r>
      <w:r w:rsidR="00EA391B">
        <w:t xml:space="preserve">theory of </w:t>
      </w:r>
      <w:r>
        <w:t>experimental frames which can be used in a “time-view” implemen</w:t>
      </w:r>
      <w:r w:rsidR="00EA391B">
        <w:t>tation, however, have limitations to provide all the requirement</w:t>
      </w:r>
      <w:r w:rsidR="00F92A1C">
        <w:t xml:space="preserve">s of experimental simulations. </w:t>
      </w:r>
      <w:r w:rsidR="00EA391B">
        <w:t>These basic experimental frames, however, pose no limitations to being used in “enhanced” framework designs which will indeed provide the requirements we desire.</w:t>
      </w:r>
    </w:p>
    <w:p w14:paraId="71E843E7" w14:textId="6020970D" w:rsidR="00A54F45" w:rsidRPr="00DC7DB4" w:rsidRDefault="001C7B37" w:rsidP="00C47EBB">
      <w:pPr>
        <w:pStyle w:val="Heading2"/>
      </w:pPr>
      <w:bookmarkStart w:id="29" w:name="_Toc468863055"/>
      <w:r>
        <w:t xml:space="preserve">“Traditional” </w:t>
      </w:r>
      <w:r w:rsidR="00A54F45" w:rsidRPr="00DC7DB4">
        <w:t>Experimental Frames</w:t>
      </w:r>
      <w:bookmarkEnd w:id="29"/>
    </w:p>
    <w:p w14:paraId="7681ED1A" w14:textId="1EA12F87" w:rsidR="00A54F45" w:rsidRDefault="00A54F45" w:rsidP="00EB47F4">
      <w:r w:rsidRPr="00DC7DB4">
        <w:t>Considering the DEVS System specifications, we can again refer to (</w:t>
      </w:r>
      <w:r w:rsidRPr="00DC7DB4">
        <w:fldChar w:fldCharType="begin"/>
      </w:r>
      <w:r w:rsidRPr="00DC7DB4">
        <w:instrText xml:space="preserve"> REF _Ref457299530 \h  \* MERGEFORMAT </w:instrText>
      </w:r>
      <w:r w:rsidRPr="00DC7DB4">
        <w:fldChar w:fldCharType="separate"/>
      </w:r>
      <w:r w:rsidR="00377DBA">
        <w:t xml:space="preserve">Figure </w:t>
      </w:r>
      <w:r w:rsidR="00377DBA">
        <w:rPr>
          <w:noProof/>
        </w:rPr>
        <w:t>1</w:t>
      </w:r>
      <w:r w:rsidR="00377DBA">
        <w:t>:  Model of Turbojet Components &amp; Stages</w:t>
      </w:r>
      <w:r w:rsidRPr="00DC7DB4">
        <w:fldChar w:fldCharType="end"/>
      </w:r>
      <w:r w:rsidRPr="00DC7DB4">
        <w:t>), and begin to think about and develop the experimental frames which will be modeled and simulated</w:t>
      </w:r>
      <w:r w:rsidR="00B86055">
        <w:t xml:space="preserve">. </w:t>
      </w:r>
      <w:r w:rsidRPr="00DC7DB4">
        <w:t>First, we need to consider each of the components that make up the turbojet engine</w:t>
      </w:r>
      <w:r w:rsidR="00B86055">
        <w:t xml:space="preserve">. </w:t>
      </w:r>
      <w:r w:rsidRPr="00DC7DB4">
        <w:t>Second, we need to consider the environment, and which environmental variables are most important to realistically simulate the model</w:t>
      </w:r>
      <w:r w:rsidR="00B86055">
        <w:t xml:space="preserve">. </w:t>
      </w:r>
      <w:r w:rsidRPr="00DC7DB4">
        <w:t>Interactions between components and the flow of information, i.e. mass flow parameters including air and fuel flow among others, will be of importance in this simulation</w:t>
      </w:r>
      <w:r>
        <w:t xml:space="preserve"> to gather the necessary data for analysis</w:t>
      </w:r>
      <w:r w:rsidRPr="00DC7DB4">
        <w:t>, so internal coupling relationships need to be defined</w:t>
      </w:r>
      <w:r w:rsidR="00B86055">
        <w:t xml:space="preserve">. </w:t>
      </w:r>
      <w:r>
        <w:t>Consideration of DEVS specifications within individual components themselves will also need to be addressed</w:t>
      </w:r>
      <w:r w:rsidR="00B86055">
        <w:t xml:space="preserve">. </w:t>
      </w:r>
      <w:r>
        <w:t>Finally, when the model is formally designed and ready to be simulated in its environment, consideration of external couplings to the environment will need to be created</w:t>
      </w:r>
      <w:r w:rsidR="00F92A1C">
        <w:t>.</w:t>
      </w:r>
    </w:p>
    <w:p w14:paraId="3988A2FD" w14:textId="59A716AB" w:rsidR="00A54F45" w:rsidRPr="00DC7DB4" w:rsidRDefault="00A54F45">
      <w:r>
        <w:t>Accommodating the requirements mentioned above, our experimental frames for the engine can begin to be developed</w:t>
      </w:r>
      <w:r w:rsidR="004C0D75">
        <w:t>,</w:t>
      </w:r>
      <w:r>
        <w:t xml:space="preserve"> as shown in </w:t>
      </w:r>
      <w:r>
        <w:fldChar w:fldCharType="begin"/>
      </w:r>
      <w:r>
        <w:instrText xml:space="preserve"> REF _Ref457300913 \h </w:instrText>
      </w:r>
      <w:r>
        <w:fldChar w:fldCharType="separate"/>
      </w:r>
      <w:r w:rsidR="00377DBA" w:rsidRPr="006F78BD">
        <w:t xml:space="preserve">Figure </w:t>
      </w:r>
      <w:r w:rsidR="00377DBA">
        <w:rPr>
          <w:noProof/>
        </w:rPr>
        <w:t>5</w:t>
      </w:r>
      <w:r>
        <w:fldChar w:fldCharType="end"/>
      </w:r>
      <w:r w:rsidR="00B86055">
        <w:t>.</w:t>
      </w:r>
    </w:p>
    <w:p w14:paraId="49E19774" w14:textId="1C24DB73" w:rsidR="00A54F45" w:rsidRDefault="001612DD" w:rsidP="00CF2B02">
      <w:pPr>
        <w:pStyle w:val="Caption"/>
      </w:pPr>
      <w:r w:rsidRPr="00D11B7B">
        <w:rPr>
          <w:noProof/>
          <w:snapToGrid/>
          <w:lang w:eastAsia="ja-JP"/>
        </w:rPr>
        <w:drawing>
          <wp:inline distT="0" distB="0" distL="0" distR="0" wp14:anchorId="30BC604C" wp14:editId="0FA45116">
            <wp:extent cx="5962650" cy="2695101"/>
            <wp:effectExtent l="0" t="0" r="0" b="0"/>
            <wp:docPr id="6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7">
                      <a:extLst>
                        <a:ext uri="{28A0092B-C50C-407E-A947-70E740481C1C}">
                          <a14:useLocalDpi xmlns:a14="http://schemas.microsoft.com/office/drawing/2010/main" val="0"/>
                        </a:ext>
                      </a:extLst>
                    </a:blip>
                    <a:srcRect l="1043" t="3538" b="5433"/>
                    <a:stretch/>
                  </pic:blipFill>
                  <pic:spPr bwMode="auto">
                    <a:xfrm>
                      <a:off x="0" y="0"/>
                      <a:ext cx="5981454" cy="2703601"/>
                    </a:xfrm>
                    <a:prstGeom prst="rect">
                      <a:avLst/>
                    </a:prstGeom>
                    <a:noFill/>
                    <a:ln>
                      <a:noFill/>
                    </a:ln>
                    <a:extLst>
                      <a:ext uri="{53640926-AAD7-44D8-BBD7-CCE9431645EC}">
                        <a14:shadowObscured xmlns:a14="http://schemas.microsoft.com/office/drawing/2010/main"/>
                      </a:ext>
                    </a:extLst>
                  </pic:spPr>
                </pic:pic>
              </a:graphicData>
            </a:graphic>
          </wp:inline>
        </w:drawing>
      </w:r>
    </w:p>
    <w:p w14:paraId="6E7C2B48" w14:textId="003F5422" w:rsidR="00A54F45" w:rsidRPr="006F78BD" w:rsidRDefault="00A54F45" w:rsidP="00CF2B02">
      <w:pPr>
        <w:pStyle w:val="Caption"/>
      </w:pPr>
      <w:bookmarkStart w:id="30" w:name="_Ref457300913"/>
      <w:bookmarkStart w:id="31" w:name="_Toc468863008"/>
      <w:r w:rsidRPr="006F78BD">
        <w:t xml:space="preserve">Figure </w:t>
      </w:r>
      <w:fldSimple w:instr=" SEQ Figure \* ARABIC ">
        <w:r w:rsidR="00377DBA">
          <w:rPr>
            <w:noProof/>
          </w:rPr>
          <w:t>5</w:t>
        </w:r>
      </w:fldSimple>
      <w:bookmarkEnd w:id="30"/>
      <w:r w:rsidRPr="006F78BD">
        <w:t>:  Experimental Frame of Turbojet Engine System</w:t>
      </w:r>
      <w:bookmarkEnd w:id="31"/>
    </w:p>
    <w:p w14:paraId="2C9569CF" w14:textId="7A1D9063" w:rsidR="00A54F45" w:rsidRDefault="00A54F45" w:rsidP="00EB47F4">
      <w:r>
        <w:lastRenderedPageBreak/>
        <w:t>The turbojet engine from a system level perspective forms a hierarchical model experimental frame with each of the engine components as coupled models</w:t>
      </w:r>
      <w:r w:rsidR="00B86055">
        <w:t xml:space="preserve">. </w:t>
      </w:r>
      <w:r>
        <w:t>At this system level view, we can see the internal couplings between the engine components as they are laid out according to our turbojet engine schematic</w:t>
      </w:r>
      <w:r w:rsidR="00B86055">
        <w:t xml:space="preserve">. </w:t>
      </w:r>
      <w:r>
        <w:t>In this case, the turbojet engine considered contains a turbofan layout with afterburner</w:t>
      </w:r>
      <w:r w:rsidR="00B86055">
        <w:t xml:space="preserve">. </w:t>
      </w:r>
      <w:r>
        <w:t>Inlets and outlets between engine components which our flow parameters will traverse, are designated with station numbers</w:t>
      </w:r>
      <w:r w:rsidR="00B86055">
        <w:t xml:space="preserve">. </w:t>
      </w:r>
      <w:r>
        <w:t xml:space="preserve">These station numbers provide an organized method for notation in the equations that follow the path of the flow parameters, (a descriptive legend is shown in </w:t>
      </w:r>
      <w:r>
        <w:fldChar w:fldCharType="begin"/>
      </w:r>
      <w:r>
        <w:instrText xml:space="preserve"> REF _Ref457302161 \h </w:instrText>
      </w:r>
      <w:r>
        <w:fldChar w:fldCharType="separate"/>
      </w:r>
      <w:r w:rsidR="00377DBA" w:rsidRPr="00E10BB9">
        <w:t xml:space="preserve">Figure </w:t>
      </w:r>
      <w:r w:rsidR="00377DBA">
        <w:rPr>
          <w:noProof/>
        </w:rPr>
        <w:t>6</w:t>
      </w:r>
      <w:r>
        <w:fldChar w:fldCharType="end"/>
      </w:r>
      <w:r w:rsidR="0052481E">
        <w:t>)</w:t>
      </w:r>
      <w:r>
        <w:t>.</w:t>
      </w:r>
    </w:p>
    <w:p w14:paraId="233A8D53" w14:textId="4D856313" w:rsidR="00A54F45" w:rsidRDefault="001612DD" w:rsidP="00CF2B02">
      <w:pPr>
        <w:pStyle w:val="Caption"/>
      </w:pPr>
      <w:r w:rsidRPr="00D11B7B">
        <w:rPr>
          <w:noProof/>
          <w:snapToGrid/>
          <w:lang w:eastAsia="ja-JP"/>
        </w:rPr>
        <w:drawing>
          <wp:inline distT="0" distB="0" distL="0" distR="0" wp14:anchorId="45C71E5A" wp14:editId="14FCAA4F">
            <wp:extent cx="2699303" cy="4442400"/>
            <wp:effectExtent l="0" t="0" r="0" b="3175"/>
            <wp:docPr id="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8">
                      <a:extLst>
                        <a:ext uri="{28A0092B-C50C-407E-A947-70E740481C1C}">
                          <a14:useLocalDpi xmlns:a14="http://schemas.microsoft.com/office/drawing/2010/main" val="0"/>
                        </a:ext>
                      </a:extLst>
                    </a:blip>
                    <a:srcRect l="5660" t="2741" r="5906" b="3318"/>
                    <a:stretch/>
                  </pic:blipFill>
                  <pic:spPr bwMode="auto">
                    <a:xfrm>
                      <a:off x="0" y="0"/>
                      <a:ext cx="2699996" cy="4443541"/>
                    </a:xfrm>
                    <a:prstGeom prst="rect">
                      <a:avLst/>
                    </a:prstGeom>
                    <a:noFill/>
                    <a:ln>
                      <a:noFill/>
                    </a:ln>
                    <a:extLst>
                      <a:ext uri="{53640926-AAD7-44D8-BBD7-CCE9431645EC}">
                        <a14:shadowObscured xmlns:a14="http://schemas.microsoft.com/office/drawing/2010/main"/>
                      </a:ext>
                    </a:extLst>
                  </pic:spPr>
                </pic:pic>
              </a:graphicData>
            </a:graphic>
          </wp:inline>
        </w:drawing>
      </w:r>
    </w:p>
    <w:p w14:paraId="184C7582" w14:textId="1C6C7CD7" w:rsidR="00A54F45" w:rsidRPr="00E10BB9" w:rsidRDefault="00A54F45" w:rsidP="00CF2B02">
      <w:pPr>
        <w:pStyle w:val="Caption"/>
        <w:rPr>
          <w:rFonts w:eastAsia="Libre Baskerville"/>
        </w:rPr>
      </w:pPr>
      <w:bookmarkStart w:id="32" w:name="_Ref457302161"/>
      <w:bookmarkStart w:id="33" w:name="_Toc468863009"/>
      <w:r w:rsidRPr="00E10BB9">
        <w:t xml:space="preserve">Figure </w:t>
      </w:r>
      <w:fldSimple w:instr=" SEQ Figure \* ARABIC ">
        <w:r w:rsidR="00377DBA">
          <w:rPr>
            <w:noProof/>
          </w:rPr>
          <w:t>6</w:t>
        </w:r>
      </w:fldSimple>
      <w:bookmarkEnd w:id="32"/>
      <w:r w:rsidRPr="00E10BB9">
        <w:t>:  EF-Engine Systems Legend</w:t>
      </w:r>
      <w:bookmarkEnd w:id="33"/>
    </w:p>
    <w:p w14:paraId="4844B339" w14:textId="5B3916E1" w:rsidR="00A54F45" w:rsidRDefault="00A54F45" w:rsidP="00EB47F4">
      <w:r>
        <w:t xml:space="preserve">Each of the engine components will need to be specified as coupled models in themselves and a base model of a simple, system component experimental frame, can be seen in </w:t>
      </w:r>
      <w:r>
        <w:fldChar w:fldCharType="begin"/>
      </w:r>
      <w:r>
        <w:instrText xml:space="preserve"> REF _Ref457302374 \h </w:instrText>
      </w:r>
      <w:r>
        <w:fldChar w:fldCharType="separate"/>
      </w:r>
      <w:r w:rsidR="00377DBA" w:rsidRPr="00C64778">
        <w:t xml:space="preserve">Figure </w:t>
      </w:r>
      <w:r w:rsidR="00377DBA">
        <w:rPr>
          <w:noProof/>
        </w:rPr>
        <w:t>7</w:t>
      </w:r>
      <w:r>
        <w:fldChar w:fldCharType="end"/>
      </w:r>
      <w:r>
        <w:t>.</w:t>
      </w:r>
    </w:p>
    <w:p w14:paraId="2B20B6FF" w14:textId="6ED3BE89" w:rsidR="00A54F45" w:rsidRDefault="009203E1" w:rsidP="00EB47F4">
      <w:r>
        <w:t>In a base model design, e</w:t>
      </w:r>
      <w:r w:rsidR="00A54F45" w:rsidRPr="00C64778">
        <w:t xml:space="preserve">ach component will need a DEVS specification which </w:t>
      </w:r>
      <w:r>
        <w:t>may</w:t>
      </w:r>
      <w:r w:rsidR="00A54F45" w:rsidRPr="00C64778">
        <w:t xml:space="preserve"> include (at least) one processor, and an optional generator and transducer for additional input parameters, specific to the system component</w:t>
      </w:r>
      <w:r>
        <w:t xml:space="preserve"> being modeled</w:t>
      </w:r>
      <w:r w:rsidR="00B86055">
        <w:t xml:space="preserve">. </w:t>
      </w:r>
      <w:r w:rsidR="00A54F45" w:rsidRPr="00C64778">
        <w:fldChar w:fldCharType="begin"/>
      </w:r>
      <w:r w:rsidR="00A54F45" w:rsidRPr="00C64778">
        <w:instrText xml:space="preserve"> REF _Ref457302374 \h </w:instrText>
      </w:r>
      <w:r w:rsidR="00A54F45">
        <w:instrText xml:space="preserve"> \* MERGEFORMAT </w:instrText>
      </w:r>
      <w:r w:rsidR="00A54F45" w:rsidRPr="00C64778">
        <w:fldChar w:fldCharType="separate"/>
      </w:r>
      <w:r w:rsidR="00377DBA" w:rsidRPr="00C64778">
        <w:t xml:space="preserve">Figure </w:t>
      </w:r>
      <w:r w:rsidR="00377DBA">
        <w:rPr>
          <w:noProof/>
        </w:rPr>
        <w:t>7</w:t>
      </w:r>
      <w:r w:rsidR="00A54F45" w:rsidRPr="00C64778">
        <w:fldChar w:fldCharType="end"/>
      </w:r>
      <w:r w:rsidR="00A54F45" w:rsidRPr="00C64778">
        <w:t xml:space="preserve"> shows a basic model to which individual comp</w:t>
      </w:r>
      <w:r>
        <w:t>onents may</w:t>
      </w:r>
      <w:r w:rsidR="00A54F45" w:rsidRPr="00C64778">
        <w:t xml:space="preserve"> be built on</w:t>
      </w:r>
      <w:r w:rsidR="00B86055">
        <w:t xml:space="preserve">. </w:t>
      </w:r>
      <w:r w:rsidR="00F932C9">
        <w:t>In a general system of systems model, and d</w:t>
      </w:r>
      <w:r w:rsidR="00A54F45">
        <w:t>epending on the complexity involved, some components</w:t>
      </w:r>
      <w:r w:rsidR="00F932C9">
        <w:t xml:space="preserve"> within </w:t>
      </w:r>
      <w:r w:rsidR="00F932C9">
        <w:lastRenderedPageBreak/>
        <w:t>a system</w:t>
      </w:r>
      <w:r w:rsidR="00A54F45">
        <w:t xml:space="preserve"> </w:t>
      </w:r>
      <w:r w:rsidR="00F932C9">
        <w:t>can</w:t>
      </w:r>
      <w:r w:rsidR="00A54F45">
        <w:t xml:space="preserve"> include several processors, including pipeline or parallel layouts with optional switches and buffers.</w:t>
      </w:r>
    </w:p>
    <w:p w14:paraId="4837C3DE" w14:textId="77777777" w:rsidR="0097659C" w:rsidRDefault="0097659C" w:rsidP="0097659C">
      <w:pPr>
        <w:pStyle w:val="Caption"/>
      </w:pPr>
      <w:r w:rsidRPr="00D11B7B">
        <w:rPr>
          <w:noProof/>
          <w:snapToGrid/>
          <w:lang w:eastAsia="ja-JP"/>
        </w:rPr>
        <w:drawing>
          <wp:inline distT="0" distB="0" distL="0" distR="0" wp14:anchorId="2EF10FA3" wp14:editId="436D552B">
            <wp:extent cx="4414433" cy="2181225"/>
            <wp:effectExtent l="0" t="0" r="5715"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5796" t="7523" r="7580" b="12244"/>
                    <a:stretch/>
                  </pic:blipFill>
                  <pic:spPr bwMode="auto">
                    <a:xfrm>
                      <a:off x="0" y="0"/>
                      <a:ext cx="4446970" cy="2197302"/>
                    </a:xfrm>
                    <a:prstGeom prst="rect">
                      <a:avLst/>
                    </a:prstGeom>
                    <a:noFill/>
                    <a:ln>
                      <a:noFill/>
                    </a:ln>
                    <a:extLst>
                      <a:ext uri="{53640926-AAD7-44D8-BBD7-CCE9431645EC}">
                        <a14:shadowObscured xmlns:a14="http://schemas.microsoft.com/office/drawing/2010/main"/>
                      </a:ext>
                    </a:extLst>
                  </pic:spPr>
                </pic:pic>
              </a:graphicData>
            </a:graphic>
          </wp:inline>
        </w:drawing>
      </w:r>
    </w:p>
    <w:p w14:paraId="1E61F497" w14:textId="77777777" w:rsidR="0097659C" w:rsidRDefault="0097659C" w:rsidP="0097659C">
      <w:pPr>
        <w:pStyle w:val="Caption"/>
      </w:pPr>
      <w:bookmarkStart w:id="34" w:name="_Ref457302374"/>
      <w:bookmarkStart w:id="35" w:name="_Toc468863010"/>
      <w:r w:rsidRPr="00C64778">
        <w:t xml:space="preserve">Figure </w:t>
      </w:r>
      <w:fldSimple w:instr=" SEQ Figure \* ARABIC ">
        <w:r w:rsidR="00377DBA">
          <w:rPr>
            <w:noProof/>
          </w:rPr>
          <w:t>7</w:t>
        </w:r>
      </w:fldSimple>
      <w:bookmarkEnd w:id="34"/>
      <w:r w:rsidRPr="00C64778">
        <w:t>:  Experimental Frame of Engine System Component</w:t>
      </w:r>
      <w:bookmarkEnd w:id="35"/>
    </w:p>
    <w:p w14:paraId="21191740" w14:textId="382FABC0" w:rsidR="00A54F45" w:rsidRDefault="009203E1">
      <w:r>
        <w:t>Wh</w:t>
      </w:r>
      <w:r w:rsidR="00904CFD">
        <w:t>ether</w:t>
      </w:r>
      <w:r>
        <w:t xml:space="preserve"> considering a separate, decoupled system component for any system of systems,</w:t>
      </w:r>
      <w:r w:rsidR="00904CFD">
        <w:t xml:space="preserve"> or an entire system composed of many individual system components, </w:t>
      </w:r>
      <w:r w:rsidR="00A54F45">
        <w:t>separate g</w:t>
      </w:r>
      <w:r w:rsidR="00904CFD">
        <w:t>enerators may be necessary to provide inputs</w:t>
      </w:r>
      <w:r w:rsidR="00B86055">
        <w:t xml:space="preserve">. </w:t>
      </w:r>
      <w:r>
        <w:t>In order to monitor time or event trajectories, i</w:t>
      </w:r>
      <w:r w:rsidR="00A54F45">
        <w:t>t is encouraged to monitor these inputs via a transducer, and so will include a separately defined experimental frame for a “generator-transducer”, (EF-GT)</w:t>
      </w:r>
      <w:r w:rsidR="00B86055">
        <w:t xml:space="preserve">. </w:t>
      </w:r>
      <w:r w:rsidR="00A54F45">
        <w:t>These EF-GT experimental frames can now be customized and coupled within the EF-SC experimental frames</w:t>
      </w:r>
      <w:r w:rsidR="00904CFD">
        <w:t>, as necessary, or to provide inputs to the system from an external vantage point</w:t>
      </w:r>
      <w:r w:rsidR="00B86055">
        <w:t xml:space="preserve">. </w:t>
      </w:r>
      <w:r w:rsidR="00A54F45">
        <w:t>The</w:t>
      </w:r>
      <w:r w:rsidR="007D5006">
        <w:t xml:space="preserve"> concept of an</w:t>
      </w:r>
      <w:r w:rsidR="00A54F45">
        <w:t xml:space="preserve"> EF-GT </w:t>
      </w:r>
      <w:r w:rsidR="007D5006">
        <w:t xml:space="preserve">to provide inputs to the system, </w:t>
      </w:r>
      <w:r w:rsidR="00A54F45">
        <w:t xml:space="preserve">will also aid in the simulation of the environment to which we </w:t>
      </w:r>
      <w:r w:rsidR="007D5006">
        <w:t>will immerse our</w:t>
      </w:r>
      <w:r w:rsidR="00A54F45">
        <w:t xml:space="preserve"> system into</w:t>
      </w:r>
      <w:r w:rsidR="00B86055">
        <w:t xml:space="preserve">. </w:t>
      </w:r>
      <w:r w:rsidR="00A54F45">
        <w:t xml:space="preserve">The EF-GT frames are shown both in </w:t>
      </w:r>
      <w:r w:rsidR="00A54F45">
        <w:fldChar w:fldCharType="begin"/>
      </w:r>
      <w:r w:rsidR="00A54F45">
        <w:instrText xml:space="preserve"> REF _Ref457300913 \h </w:instrText>
      </w:r>
      <w:r w:rsidR="00A54F45">
        <w:fldChar w:fldCharType="separate"/>
      </w:r>
      <w:r w:rsidR="00377DBA" w:rsidRPr="006F78BD">
        <w:t xml:space="preserve">Figure </w:t>
      </w:r>
      <w:r w:rsidR="00377DBA">
        <w:rPr>
          <w:noProof/>
        </w:rPr>
        <w:t>5</w:t>
      </w:r>
      <w:r w:rsidR="00A54F45">
        <w:fldChar w:fldCharType="end"/>
      </w:r>
      <w:r w:rsidR="00A54F45">
        <w:t xml:space="preserve"> providing the input parameters to the system, as well as in </w:t>
      </w:r>
      <w:r w:rsidR="00A54F45">
        <w:fldChar w:fldCharType="begin"/>
      </w:r>
      <w:r w:rsidR="00A54F45">
        <w:instrText xml:space="preserve"> REF _Ref457302374 \h </w:instrText>
      </w:r>
      <w:r w:rsidR="00A54F45">
        <w:fldChar w:fldCharType="separate"/>
      </w:r>
      <w:r w:rsidR="00377DBA" w:rsidRPr="00C64778">
        <w:t xml:space="preserve">Figure </w:t>
      </w:r>
      <w:r w:rsidR="00377DBA">
        <w:rPr>
          <w:noProof/>
        </w:rPr>
        <w:t>7</w:t>
      </w:r>
      <w:r w:rsidR="00A54F45">
        <w:fldChar w:fldCharType="end"/>
      </w:r>
      <w:r w:rsidR="00A54F45">
        <w:t xml:space="preserve"> </w:t>
      </w:r>
      <w:r w:rsidR="00904CFD">
        <w:t xml:space="preserve">as an option </w:t>
      </w:r>
      <w:r w:rsidR="00A54F45">
        <w:t>for individual system components</w:t>
      </w:r>
      <w:r w:rsidR="00B86055">
        <w:t xml:space="preserve">. </w:t>
      </w:r>
      <w:r w:rsidR="00A54F45">
        <w:t xml:space="preserve">A model of the EF-GT is shown in </w:t>
      </w:r>
      <w:r w:rsidR="00A54F45">
        <w:fldChar w:fldCharType="begin"/>
      </w:r>
      <w:r w:rsidR="00A54F45">
        <w:instrText xml:space="preserve"> REF _Ref457303111 \h </w:instrText>
      </w:r>
      <w:r w:rsidR="00A54F45">
        <w:fldChar w:fldCharType="separate"/>
      </w:r>
      <w:r w:rsidR="00377DBA" w:rsidRPr="001E1C69">
        <w:t xml:space="preserve">Figure </w:t>
      </w:r>
      <w:r w:rsidR="00377DBA">
        <w:rPr>
          <w:noProof/>
        </w:rPr>
        <w:t>8</w:t>
      </w:r>
      <w:r w:rsidR="00A54F45">
        <w:fldChar w:fldCharType="end"/>
      </w:r>
      <w:r w:rsidR="00A54F45">
        <w:t>.</w:t>
      </w:r>
    </w:p>
    <w:p w14:paraId="6FABE28E" w14:textId="54E019A1" w:rsidR="00A54F45" w:rsidRDefault="001612DD" w:rsidP="00CF2B02">
      <w:pPr>
        <w:pStyle w:val="Caption"/>
      </w:pPr>
      <w:r w:rsidRPr="00D11B7B">
        <w:rPr>
          <w:noProof/>
          <w:snapToGrid/>
          <w:lang w:eastAsia="ja-JP"/>
        </w:rPr>
        <w:drawing>
          <wp:inline distT="0" distB="0" distL="0" distR="0" wp14:anchorId="06750228" wp14:editId="6EA16ECB">
            <wp:extent cx="4543425" cy="2275536"/>
            <wp:effectExtent l="0" t="0" r="0" b="0"/>
            <wp:docPr id="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0">
                      <a:extLst>
                        <a:ext uri="{28A0092B-C50C-407E-A947-70E740481C1C}">
                          <a14:useLocalDpi xmlns:a14="http://schemas.microsoft.com/office/drawing/2010/main" val="0"/>
                        </a:ext>
                      </a:extLst>
                    </a:blip>
                    <a:srcRect l="5897" t="8314" r="3372" b="20724"/>
                    <a:stretch/>
                  </pic:blipFill>
                  <pic:spPr bwMode="auto">
                    <a:xfrm>
                      <a:off x="0" y="0"/>
                      <a:ext cx="4571711" cy="2289703"/>
                    </a:xfrm>
                    <a:prstGeom prst="rect">
                      <a:avLst/>
                    </a:prstGeom>
                    <a:noFill/>
                    <a:ln>
                      <a:noFill/>
                    </a:ln>
                    <a:extLst>
                      <a:ext uri="{53640926-AAD7-44D8-BBD7-CCE9431645EC}">
                        <a14:shadowObscured xmlns:a14="http://schemas.microsoft.com/office/drawing/2010/main"/>
                      </a:ext>
                    </a:extLst>
                  </pic:spPr>
                </pic:pic>
              </a:graphicData>
            </a:graphic>
          </wp:inline>
        </w:drawing>
      </w:r>
    </w:p>
    <w:p w14:paraId="301F5520" w14:textId="4DCC1D52" w:rsidR="00A54F45" w:rsidRPr="001E1C69" w:rsidRDefault="00A54F45" w:rsidP="00CF2B02">
      <w:pPr>
        <w:pStyle w:val="Caption"/>
        <w:rPr>
          <w:rFonts w:eastAsia="Libre Baskerville"/>
        </w:rPr>
      </w:pPr>
      <w:bookmarkStart w:id="36" w:name="_Ref457303111"/>
      <w:bookmarkStart w:id="37" w:name="_Toc468863011"/>
      <w:r w:rsidRPr="001E1C69">
        <w:t xml:space="preserve">Figure </w:t>
      </w:r>
      <w:fldSimple w:instr=" SEQ Figure \* ARABIC ">
        <w:r w:rsidR="00377DBA">
          <w:rPr>
            <w:noProof/>
          </w:rPr>
          <w:t>8</w:t>
        </w:r>
      </w:fldSimple>
      <w:bookmarkEnd w:id="36"/>
      <w:r w:rsidRPr="001E1C69">
        <w:t>:  Experimental Frame of Generator-Transducer Components</w:t>
      </w:r>
      <w:bookmarkEnd w:id="37"/>
    </w:p>
    <w:p w14:paraId="3D118A10" w14:textId="17DCC1D0" w:rsidR="00A54F45" w:rsidRDefault="00A54F45" w:rsidP="00EB47F4">
      <w:r>
        <w:lastRenderedPageBreak/>
        <w:t xml:space="preserve">Taking advantage of the station notations in the nomenclature, the initially proposed input and output parameters are also shown in </w:t>
      </w:r>
      <w:r>
        <w:fldChar w:fldCharType="begin"/>
      </w:r>
      <w:r>
        <w:instrText xml:space="preserve"> REF _Ref457300913 \h </w:instrText>
      </w:r>
      <w:r>
        <w:fldChar w:fldCharType="separate"/>
      </w:r>
      <w:r w:rsidR="00377DBA" w:rsidRPr="006F78BD">
        <w:t xml:space="preserve">Figure </w:t>
      </w:r>
      <w:r w:rsidR="00377DBA">
        <w:rPr>
          <w:noProof/>
        </w:rPr>
        <w:t>5</w:t>
      </w:r>
      <w:r>
        <w:fldChar w:fldCharType="end"/>
      </w:r>
      <w:r w:rsidR="00B86055">
        <w:t xml:space="preserve">. </w:t>
      </w:r>
      <w:r>
        <w:t>To analyze the model performance of the turbojet engine, the environmental parameters to which it will operate in are of vital importance to the output efficiencies</w:t>
      </w:r>
      <w:r w:rsidR="00B86055">
        <w:t xml:space="preserve">. </w:t>
      </w:r>
      <w:r>
        <w:t>During supersonic flight, the environment needs to model the “real” fluid characteristics to which the aircraft will fly in</w:t>
      </w:r>
      <w:r w:rsidR="00B86055">
        <w:t xml:space="preserve">. </w:t>
      </w:r>
      <w:r>
        <w:t>Thus, the airspeed (freestream Mach number), temperature, and speed of sound (at certain pressure altitude) will be some of the inputs to the system</w:t>
      </w:r>
      <w:r w:rsidR="00B86055">
        <w:t xml:space="preserve">. </w:t>
      </w:r>
      <w:r>
        <w:t>The outputs gathered will need to measure the performance and efficiency of the turbojet during this supersonic flight</w:t>
      </w:r>
      <w:r w:rsidR="00B86055">
        <w:t xml:space="preserve">. </w:t>
      </w:r>
      <w:r>
        <w:t>For that we will gather data on the exit velocity of the propulsion system which will allow us to calculate the specific thrust</w:t>
      </w:r>
      <w:r w:rsidR="00B86055">
        <w:t xml:space="preserve">. </w:t>
      </w:r>
      <w:r>
        <w:t>Since we are looking to provide insight to a more efficient and economical (fuel savings) performance, we will also need to monitor the fuel flow rate, the thrust-specific-fuel-consumption, and the characteristic efficiencies of the propulsion system, the thermal quality, and the overall engine efficiency</w:t>
      </w:r>
      <w:r w:rsidR="00B86055">
        <w:t>.</w:t>
      </w:r>
      <w:r w:rsidR="00F92A1C">
        <w:t xml:space="preserve"> </w:t>
      </w:r>
      <w:r>
        <w:t xml:space="preserve">A nomenclature list of these proposed inputs and outputs is shown in </w:t>
      </w:r>
      <w:r>
        <w:fldChar w:fldCharType="begin"/>
      </w:r>
      <w:r>
        <w:instrText xml:space="preserve"> REF _Ref457418755 \h </w:instrText>
      </w:r>
      <w:r>
        <w:fldChar w:fldCharType="separate"/>
      </w:r>
      <w:r w:rsidR="00377DBA" w:rsidRPr="00117C0B">
        <w:t xml:space="preserve">Figure </w:t>
      </w:r>
      <w:r w:rsidR="00377DBA">
        <w:rPr>
          <w:noProof/>
        </w:rPr>
        <w:t>9</w:t>
      </w:r>
      <w:r>
        <w:fldChar w:fldCharType="end"/>
      </w:r>
      <w:r>
        <w:t>.</w:t>
      </w:r>
    </w:p>
    <w:p w14:paraId="64EA4EB1" w14:textId="4E9D507B" w:rsidR="00A54F45" w:rsidRDefault="001612DD" w:rsidP="00CF2B02">
      <w:pPr>
        <w:pStyle w:val="Caption"/>
      </w:pPr>
      <w:r w:rsidRPr="00D11B7B">
        <w:rPr>
          <w:noProof/>
          <w:snapToGrid/>
          <w:lang w:eastAsia="ja-JP"/>
        </w:rPr>
        <w:drawing>
          <wp:inline distT="0" distB="0" distL="0" distR="0" wp14:anchorId="1C650FB3" wp14:editId="079C462E">
            <wp:extent cx="2807200" cy="4118400"/>
            <wp:effectExtent l="0" t="0" r="12700" b="0"/>
            <wp:docPr id="11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1">
                      <a:extLst>
                        <a:ext uri="{28A0092B-C50C-407E-A947-70E740481C1C}">
                          <a14:useLocalDpi xmlns:a14="http://schemas.microsoft.com/office/drawing/2010/main" val="0"/>
                        </a:ext>
                      </a:extLst>
                    </a:blip>
                    <a:srcRect l="4215" t="1984" r="4458" b="3446"/>
                    <a:stretch/>
                  </pic:blipFill>
                  <pic:spPr bwMode="auto">
                    <a:xfrm>
                      <a:off x="0" y="0"/>
                      <a:ext cx="2807996" cy="4119567"/>
                    </a:xfrm>
                    <a:prstGeom prst="rect">
                      <a:avLst/>
                    </a:prstGeom>
                    <a:noFill/>
                    <a:ln>
                      <a:noFill/>
                    </a:ln>
                    <a:extLst>
                      <a:ext uri="{53640926-AAD7-44D8-BBD7-CCE9431645EC}">
                        <a14:shadowObscured xmlns:a14="http://schemas.microsoft.com/office/drawing/2010/main"/>
                      </a:ext>
                    </a:extLst>
                  </pic:spPr>
                </pic:pic>
              </a:graphicData>
            </a:graphic>
          </wp:inline>
        </w:drawing>
      </w:r>
    </w:p>
    <w:p w14:paraId="0BD9D610" w14:textId="63E79DE5" w:rsidR="00A54F45" w:rsidRPr="00117C0B" w:rsidRDefault="00A54F45" w:rsidP="00CF2B02">
      <w:pPr>
        <w:pStyle w:val="Caption"/>
        <w:rPr>
          <w:rFonts w:eastAsia="Libre Baskerville"/>
        </w:rPr>
      </w:pPr>
      <w:bookmarkStart w:id="38" w:name="_Ref457418755"/>
      <w:bookmarkStart w:id="39" w:name="_Toc468863012"/>
      <w:r w:rsidRPr="00117C0B">
        <w:t xml:space="preserve">Figure </w:t>
      </w:r>
      <w:fldSimple w:instr=" SEQ Figure \* ARABIC ">
        <w:r w:rsidR="00377DBA">
          <w:rPr>
            <w:noProof/>
          </w:rPr>
          <w:t>9</w:t>
        </w:r>
      </w:fldSimple>
      <w:bookmarkEnd w:id="38"/>
      <w:r w:rsidRPr="00117C0B">
        <w:t>:  Engine System Input</w:t>
      </w:r>
      <w:r>
        <w:t>s</w:t>
      </w:r>
      <w:r w:rsidRPr="00117C0B">
        <w:t>/Output</w:t>
      </w:r>
      <w:r>
        <w:t>s</w:t>
      </w:r>
      <w:r w:rsidRPr="00117C0B">
        <w:t xml:space="preserve"> Nomenclature</w:t>
      </w:r>
      <w:bookmarkEnd w:id="39"/>
    </w:p>
    <w:p w14:paraId="3CE946BD" w14:textId="0B0412F8" w:rsidR="00BE6699" w:rsidRDefault="00F11159">
      <w:r w:rsidRPr="00421808">
        <w:t xml:space="preserve">We can return to our </w:t>
      </w:r>
      <w:r w:rsidRPr="00AE5244">
        <w:t>concept of M&amp;S Theory as a “Unified Model and Experiment Design Structure</w:t>
      </w:r>
      <w:r>
        <w:t xml:space="preserve">”, shown </w:t>
      </w:r>
      <w:r w:rsidR="001231CB">
        <w:t xml:space="preserve">in </w:t>
      </w:r>
      <w:r w:rsidR="001231CB">
        <w:fldChar w:fldCharType="begin"/>
      </w:r>
      <w:r w:rsidR="001231CB">
        <w:instrText xml:space="preserve"> REF _Ref468734643 \h </w:instrText>
      </w:r>
      <w:r w:rsidR="001231CB">
        <w:fldChar w:fldCharType="separate"/>
      </w:r>
      <w:r w:rsidR="00377DBA">
        <w:t xml:space="preserve">Figure </w:t>
      </w:r>
      <w:r w:rsidR="00377DBA">
        <w:rPr>
          <w:noProof/>
        </w:rPr>
        <w:t>10</w:t>
      </w:r>
      <w:r w:rsidR="001231CB">
        <w:fldChar w:fldCharType="end"/>
      </w:r>
      <w:r>
        <w:t>, as we now move into the “Experimental Framework Design”</w:t>
      </w:r>
      <w:r w:rsidRPr="00AE5244">
        <w:t>.</w:t>
      </w:r>
      <w:r w:rsidR="00F92A1C">
        <w:t xml:space="preserve"> </w:t>
      </w:r>
      <w:r w:rsidR="00472DE3">
        <w:t>This framework design will show how we can incorporate these basic “</w:t>
      </w:r>
      <w:r w:rsidR="00480BCA">
        <w:t>time-view”</w:t>
      </w:r>
      <w:r w:rsidR="00472DE3">
        <w:t xml:space="preserve"> experimental frames in an enhanced framework </w:t>
      </w:r>
      <w:r w:rsidR="00472DE3">
        <w:lastRenderedPageBreak/>
        <w:t xml:space="preserve">which </w:t>
      </w:r>
      <w:r w:rsidR="00BE6699">
        <w:t xml:space="preserve">captures the information about the behavior of our complex system of systems, as shown in </w:t>
      </w:r>
      <w:r w:rsidR="00BE6699">
        <w:fldChar w:fldCharType="begin"/>
      </w:r>
      <w:r w:rsidR="00BE6699">
        <w:instrText xml:space="preserve"> REF _Ref457418755 \h </w:instrText>
      </w:r>
      <w:r w:rsidR="00BE6699">
        <w:fldChar w:fldCharType="separate"/>
      </w:r>
      <w:r w:rsidR="00377DBA" w:rsidRPr="00117C0B">
        <w:t xml:space="preserve">Figure </w:t>
      </w:r>
      <w:r w:rsidR="00377DBA">
        <w:rPr>
          <w:noProof/>
        </w:rPr>
        <w:t>9</w:t>
      </w:r>
      <w:r w:rsidR="00BE6699">
        <w:fldChar w:fldCharType="end"/>
      </w:r>
      <w:r w:rsidR="00BE6699">
        <w:t>.</w:t>
      </w:r>
    </w:p>
    <w:p w14:paraId="17E4EFD9" w14:textId="77777777" w:rsidR="001231CB" w:rsidRDefault="001231CB" w:rsidP="001231CB">
      <w:pPr>
        <w:keepNext/>
        <w:tabs>
          <w:tab w:val="clear" w:pos="360"/>
          <w:tab w:val="clear" w:pos="720"/>
          <w:tab w:val="clear" w:pos="1080"/>
        </w:tabs>
        <w:spacing w:after="0" w:line="240" w:lineRule="auto"/>
        <w:jc w:val="center"/>
      </w:pPr>
      <w:r w:rsidRPr="00D11B7B">
        <w:rPr>
          <w:noProof/>
          <w:snapToGrid/>
          <w:lang w:eastAsia="ja-JP"/>
        </w:rPr>
        <w:drawing>
          <wp:inline distT="0" distB="0" distL="0" distR="0" wp14:anchorId="639464E5" wp14:editId="5A55A35E">
            <wp:extent cx="2379345" cy="2149856"/>
            <wp:effectExtent l="0" t="0" r="8255" b="952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5699" t="6311" r="5701" b="5050"/>
                    <a:stretch/>
                  </pic:blipFill>
                  <pic:spPr bwMode="auto">
                    <a:xfrm>
                      <a:off x="0" y="0"/>
                      <a:ext cx="2427453" cy="2193324"/>
                    </a:xfrm>
                    <a:prstGeom prst="rect">
                      <a:avLst/>
                    </a:prstGeom>
                    <a:noFill/>
                    <a:ln>
                      <a:noFill/>
                    </a:ln>
                    <a:extLst>
                      <a:ext uri="{53640926-AAD7-44D8-BBD7-CCE9431645EC}">
                        <a14:shadowObscured xmlns:a14="http://schemas.microsoft.com/office/drawing/2010/main"/>
                      </a:ext>
                    </a:extLst>
                  </pic:spPr>
                </pic:pic>
              </a:graphicData>
            </a:graphic>
          </wp:inline>
        </w:drawing>
      </w:r>
    </w:p>
    <w:p w14:paraId="44D2229C" w14:textId="786200F6" w:rsidR="001231CB" w:rsidRDefault="001231CB" w:rsidP="001231CB">
      <w:pPr>
        <w:pStyle w:val="Caption"/>
        <w:rPr>
          <w:sz w:val="24"/>
        </w:rPr>
      </w:pPr>
      <w:bookmarkStart w:id="40" w:name="_Ref468734643"/>
      <w:bookmarkStart w:id="41" w:name="_Toc468863013"/>
      <w:r>
        <w:t xml:space="preserve">Figure </w:t>
      </w:r>
      <w:fldSimple w:instr=" SEQ Figure \* ARABIC ">
        <w:r w:rsidR="00377DBA">
          <w:rPr>
            <w:noProof/>
          </w:rPr>
          <w:t>10</w:t>
        </w:r>
      </w:fldSimple>
      <w:bookmarkEnd w:id="40"/>
      <w:r>
        <w:t xml:space="preserve">:  Unified Model — </w:t>
      </w:r>
      <w:r w:rsidRPr="008D4A01">
        <w:t>Experiment</w:t>
      </w:r>
      <w:r>
        <w:t>al Framework</w:t>
      </w:r>
      <w:bookmarkEnd w:id="41"/>
    </w:p>
    <w:p w14:paraId="2380E16F" w14:textId="005B63EF" w:rsidR="00B137BD" w:rsidRDefault="00BE6699" w:rsidP="00CF2B02">
      <w:pPr>
        <w:pStyle w:val="Heading1"/>
      </w:pPr>
      <w:bookmarkStart w:id="42" w:name="_Toc468863056"/>
      <w:r>
        <w:t>E</w:t>
      </w:r>
      <w:r w:rsidR="00237B15">
        <w:t>XPERIMENT</w:t>
      </w:r>
      <w:r w:rsidR="000F2415">
        <w:t>AL</w:t>
      </w:r>
      <w:r w:rsidR="00237B15">
        <w:t xml:space="preserve"> </w:t>
      </w:r>
      <w:r w:rsidR="000F2415">
        <w:t>FRAMEWORK</w:t>
      </w:r>
      <w:bookmarkEnd w:id="42"/>
    </w:p>
    <w:p w14:paraId="69D28AFE" w14:textId="120C2080" w:rsidR="00531BAE" w:rsidRPr="00222106" w:rsidRDefault="00E133FF" w:rsidP="003C4035">
      <w:pPr>
        <w:pStyle w:val="Heading2"/>
      </w:pPr>
      <w:bookmarkStart w:id="43" w:name="_Toc468863057"/>
      <w:r>
        <w:t xml:space="preserve">Framework </w:t>
      </w:r>
      <w:r w:rsidR="00531BAE">
        <w:t>Objectives</w:t>
      </w:r>
      <w:bookmarkEnd w:id="43"/>
    </w:p>
    <w:p w14:paraId="17D6F59E" w14:textId="0E0B9284" w:rsidR="00F17FE2" w:rsidRDefault="00133AB7">
      <w:r>
        <w:rPr>
          <w:noProof/>
          <w:lang w:eastAsia="ja-JP"/>
        </w:rPr>
        <mc:AlternateContent>
          <mc:Choice Requires="wps">
            <w:drawing>
              <wp:anchor distT="0" distB="0" distL="114300" distR="114300" simplePos="0" relativeHeight="251655168" behindDoc="0" locked="0" layoutInCell="1" allowOverlap="1" wp14:anchorId="020CB874" wp14:editId="3FF9C0FD">
                <wp:simplePos x="0" y="0"/>
                <wp:positionH relativeFrom="column">
                  <wp:posOffset>374400</wp:posOffset>
                </wp:positionH>
                <wp:positionV relativeFrom="paragraph">
                  <wp:posOffset>3213595</wp:posOffset>
                </wp:positionV>
                <wp:extent cx="5380990" cy="393065"/>
                <wp:effectExtent l="0" t="0" r="3810" b="0"/>
                <wp:wrapThrough wrapText="bothSides">
                  <wp:wrapPolygon edited="0">
                    <wp:start x="0" y="0"/>
                    <wp:lineTo x="0" y="19541"/>
                    <wp:lineTo x="21513" y="19541"/>
                    <wp:lineTo x="21513" y="0"/>
                    <wp:lineTo x="0" y="0"/>
                  </wp:wrapPolygon>
                </wp:wrapThrough>
                <wp:docPr id="30" name="Text Box 30"/>
                <wp:cNvGraphicFramePr/>
                <a:graphic xmlns:a="http://schemas.openxmlformats.org/drawingml/2006/main">
                  <a:graphicData uri="http://schemas.microsoft.com/office/word/2010/wordprocessingShape">
                    <wps:wsp>
                      <wps:cNvSpPr txBox="1"/>
                      <wps:spPr>
                        <a:xfrm>
                          <a:off x="0" y="0"/>
                          <a:ext cx="5380990" cy="393065"/>
                        </a:xfrm>
                        <a:prstGeom prst="rect">
                          <a:avLst/>
                        </a:prstGeom>
                        <a:solidFill>
                          <a:prstClr val="white"/>
                        </a:solidFill>
                        <a:ln>
                          <a:noFill/>
                        </a:ln>
                        <a:effectLst/>
                      </wps:spPr>
                      <wps:txbx>
                        <w:txbxContent>
                          <w:p w14:paraId="6FED5175" w14:textId="2465F528" w:rsidR="00E406C5" w:rsidRPr="00C57443" w:rsidRDefault="00E406C5" w:rsidP="00CF2B02">
                            <w:pPr>
                              <w:pStyle w:val="Caption"/>
                              <w:rPr>
                                <w:noProof/>
                              </w:rPr>
                            </w:pPr>
                            <w:bookmarkStart w:id="44" w:name="_Ref468566275"/>
                            <w:bookmarkStart w:id="45" w:name="_Toc468863014"/>
                            <w:r>
                              <w:t xml:space="preserve">Figure </w:t>
                            </w:r>
                            <w:fldSimple w:instr=" SEQ Figure \* ARABIC ">
                              <w:r>
                                <w:rPr>
                                  <w:noProof/>
                                </w:rPr>
                                <w:t>11</w:t>
                              </w:r>
                            </w:fldSimple>
                            <w:bookmarkEnd w:id="44"/>
                            <w:r>
                              <w:t>:  Experimental Framework encapsulating 1 Turbojet Engine model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0CB874" id="_x0000_t202" coordsize="21600,21600" o:spt="202" path="m0,0l0,21600,21600,21600,21600,0xe">
                <v:stroke joinstyle="miter"/>
                <v:path gradientshapeok="t" o:connecttype="rect"/>
              </v:shapetype>
              <v:shape id="Text Box 30" o:spid="_x0000_s1026" type="#_x0000_t202" style="position:absolute;left:0;text-align:left;margin-left:29.5pt;margin-top:253.05pt;width:423.7pt;height:30.9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" stroked="f">
                <v:textbox style="mso-fit-shape-to-text:t" inset="0,0,0,0">
                  <w:txbxContent>
                    <w:p w14:paraId="6FED5175" w14:textId="2465F528" w:rsidR="00E406C5" w:rsidRPr="00C57443" w:rsidRDefault="00E406C5" w:rsidP="00CF2B02">
                      <w:pPr>
                        <w:pStyle w:val="Caption"/>
                        <w:rPr>
                          <w:noProof/>
                        </w:rPr>
                      </w:pPr>
                      <w:bookmarkStart w:id="46" w:name="_Ref468566275"/>
                      <w:bookmarkStart w:id="47" w:name="_Toc468863014"/>
                      <w:r>
                        <w:t xml:space="preserve">Figure </w:t>
                      </w:r>
                      <w:fldSimple w:instr=" SEQ Figure \* ARABIC ">
                        <w:r>
                          <w:rPr>
                            <w:noProof/>
                          </w:rPr>
                          <w:t>11</w:t>
                        </w:r>
                      </w:fldSimple>
                      <w:bookmarkEnd w:id="46"/>
                      <w:r>
                        <w:t>:  Experimental Framework encapsulating 1 Turbojet Engine model</w:t>
                      </w:r>
                      <w:bookmarkEnd w:id="47"/>
                    </w:p>
                  </w:txbxContent>
                </v:textbox>
                <w10:wrap type="through"/>
              </v:shape>
            </w:pict>
          </mc:Fallback>
        </mc:AlternateContent>
      </w:r>
      <w:r>
        <w:rPr>
          <w:noProof/>
          <w:snapToGrid/>
          <w:lang w:eastAsia="ja-JP"/>
        </w:rPr>
        <mc:AlternateContent>
          <mc:Choice Requires="wpg">
            <w:drawing>
              <wp:anchor distT="0" distB="0" distL="114300" distR="114300" simplePos="0" relativeHeight="251653120" behindDoc="0" locked="0" layoutInCell="1" allowOverlap="1" wp14:anchorId="36CE1845" wp14:editId="57C47EA7">
                <wp:simplePos x="0" y="0"/>
                <wp:positionH relativeFrom="column">
                  <wp:posOffset>417195</wp:posOffset>
                </wp:positionH>
                <wp:positionV relativeFrom="paragraph">
                  <wp:posOffset>1465160</wp:posOffset>
                </wp:positionV>
                <wp:extent cx="5273675" cy="1706245"/>
                <wp:effectExtent l="0" t="0" r="9525" b="20955"/>
                <wp:wrapTopAndBottom/>
                <wp:docPr id="26" name="Group 26"/>
                <wp:cNvGraphicFramePr/>
                <a:graphic xmlns:a="http://schemas.openxmlformats.org/drawingml/2006/main">
                  <a:graphicData uri="http://schemas.microsoft.com/office/word/2010/wordprocessingGroup">
                    <wpg:wgp>
                      <wpg:cNvGrpSpPr/>
                      <wpg:grpSpPr>
                        <a:xfrm>
                          <a:off x="0" y="0"/>
                          <a:ext cx="5273675" cy="1706245"/>
                          <a:chOff x="0" y="0"/>
                          <a:chExt cx="5274225" cy="1706245"/>
                        </a:xfrm>
                      </wpg:grpSpPr>
                      <wpg:grpSp>
                        <wpg:cNvPr id="22" name="Group 22"/>
                        <wpg:cNvGrpSpPr/>
                        <wpg:grpSpPr>
                          <a:xfrm>
                            <a:off x="619200" y="324000"/>
                            <a:ext cx="4025450" cy="1316990"/>
                            <a:chOff x="0" y="0"/>
                            <a:chExt cx="4025450" cy="1316990"/>
                          </a:xfrm>
                        </wpg:grpSpPr>
                        <wps:wsp>
                          <wps:cNvPr id="3" name="Frame 3"/>
                          <wps:cNvSpPr/>
                          <wps:spPr>
                            <a:xfrm>
                              <a:off x="36000" y="0"/>
                              <a:ext cx="3900170" cy="1316990"/>
                            </a:xfrm>
                            <a:prstGeom prst="frame">
                              <a:avLst>
                                <a:gd name="adj1" fmla="val 557"/>
                              </a:avLst>
                            </a:prstGeom>
                            <a:ln w="127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 name="Content Placeholder 5"/>
                            <pic:cNvPicPr>
                              <a:picLocks noGrp="1" noChangeAspect="1"/>
                            </pic:cNvPicPr>
                          </pic:nvPicPr>
                          <pic:blipFill rotWithShape="1">
                            <a:blip r:embed="rId22">
                              <a:extLst>
                                <a:ext uri="{28A0092B-C50C-407E-A947-70E740481C1C}">
                                  <a14:useLocalDpi xmlns:a14="http://schemas.microsoft.com/office/drawing/2010/main" val="0"/>
                                </a:ext>
                              </a:extLst>
                            </a:blip>
                            <a:srcRect l="15019" t="1078" r="12343" b="6268"/>
                            <a:stretch/>
                          </pic:blipFill>
                          <pic:spPr bwMode="auto">
                            <a:xfrm>
                              <a:off x="316800" y="216000"/>
                              <a:ext cx="3353435" cy="1064260"/>
                            </a:xfrm>
                            <a:prstGeom prst="rect">
                              <a:avLst/>
                            </a:prstGeom>
                            <a:ln>
                              <a:noFill/>
                            </a:ln>
                            <a:extLst>
                              <a:ext uri="{53640926-AAD7-44D8-BBD7-CCE9431645EC}">
                                <a14:shadowObscured xmlns:a14="http://schemas.microsoft.com/office/drawing/2010/main"/>
                              </a:ext>
                            </a:extLst>
                          </pic:spPr>
                        </pic:pic>
                        <wps:wsp>
                          <wps:cNvPr id="7" name="Text Box 7"/>
                          <wps:cNvSpPr txBox="1"/>
                          <wps:spPr>
                            <a:xfrm>
                              <a:off x="36000" y="14400"/>
                              <a:ext cx="3912235" cy="3022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E5B0CC" w14:textId="5F187E18" w:rsidR="00E406C5" w:rsidRDefault="00E406C5" w:rsidP="007446AE">
                                <w:r>
                                  <w:t>Experimental Frame for Turbojet Engine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Elbow Connector 12"/>
                          <wps:cNvCnPr/>
                          <wps:spPr>
                            <a:xfrm>
                              <a:off x="36000" y="662400"/>
                              <a:ext cx="349250"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a:off x="3585600" y="640800"/>
                              <a:ext cx="349250"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 name="Text Box 15"/>
                          <wps:cNvSpPr txBox="1"/>
                          <wps:spPr>
                            <a:xfrm>
                              <a:off x="0" y="439200"/>
                              <a:ext cx="316230" cy="2228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33B513" w14:textId="51F5079D" w:rsidR="00E406C5" w:rsidRPr="007446AE" w:rsidRDefault="00E406C5" w:rsidP="007446AE">
                                <w:r w:rsidRPr="007446AE">
                                  <w: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3600000" y="410400"/>
                              <a:ext cx="42545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09033E" w14:textId="1BE756F5" w:rsidR="00E406C5" w:rsidRPr="007446AE" w:rsidRDefault="00E406C5" w:rsidP="007446AE">
                                <w:r>
                                  <w:t>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 name="Group 25"/>
                        <wpg:cNvGrpSpPr/>
                        <wpg:grpSpPr>
                          <a:xfrm>
                            <a:off x="0" y="0"/>
                            <a:ext cx="5274225" cy="1706245"/>
                            <a:chOff x="0" y="0"/>
                            <a:chExt cx="5274225" cy="1706245"/>
                          </a:xfrm>
                        </wpg:grpSpPr>
                        <wps:wsp>
                          <wps:cNvPr id="2" name="Frame 2"/>
                          <wps:cNvSpPr/>
                          <wps:spPr>
                            <a:xfrm>
                              <a:off x="28800" y="0"/>
                              <a:ext cx="5168265" cy="1706245"/>
                            </a:xfrm>
                            <a:prstGeom prst="frame">
                              <a:avLst>
                                <a:gd name="adj1" fmla="val 557"/>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Elbow Connector 4"/>
                          <wps:cNvCnPr/>
                          <wps:spPr>
                            <a:xfrm>
                              <a:off x="28800" y="986400"/>
                              <a:ext cx="628650" cy="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Elbow Connector 5"/>
                          <wps:cNvCnPr/>
                          <wps:spPr>
                            <a:xfrm>
                              <a:off x="4564800" y="964800"/>
                              <a:ext cx="628650" cy="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36000" y="14400"/>
                              <a:ext cx="1677035" cy="3022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D1F69D" w14:textId="11FCCDAC" w:rsidR="00E406C5" w:rsidRDefault="00E406C5" w:rsidP="006D317B">
                                <w:r>
                                  <w:t>Experimental Framework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756000"/>
                              <a:ext cx="349885"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7FF90A" w14:textId="4081D644" w:rsidR="00E406C5" w:rsidRPr="007446AE" w:rsidRDefault="00E406C5" w:rsidP="007446AE">
                                <w:r w:rsidRPr="007446AE">
                                  <w: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4845600" y="712800"/>
                              <a:ext cx="428625" cy="251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53A10D" w14:textId="77777777" w:rsidR="00E406C5" w:rsidRPr="007446AE" w:rsidRDefault="00E406C5" w:rsidP="007446AE">
                                <w:r>
                                  <w:t>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6CE1845" id="Group 26" o:spid="_x0000_s1027" style="position:absolute;left:0;text-align:left;margin-left:32.85pt;margin-top:115.35pt;width:415.25pt;height:134.35pt;z-index:251653120" coordsize="5274225,1706245"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">
                <v:group id="Group 22" o:spid="_x0000_s1028" style="position:absolute;left:619200;top:324000;width:4025450;height:1316990" coordsize="4025450,1316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zPM0vDAAAA2wAAAA8A&#10;AAAAAAAAAAAAAAAAqQIAAGRycy9kb3ducmV2LnhtbFBLBQYAAAAABAAEAPoAAACZAwAAAAA=&#10;">
                  <v:shape id="Frame 3" o:spid="_x0000_s1029" style="position:absolute;left:36000;width:3900170;height:1316990;visibility:visible;mso-wrap-style:square;v-text-anchor:middle" coordsize="3900170,13169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wU1NwgAA&#10;ANoAAAAPAAAAZHJzL2Rvd25yZXYueG1sRI9Pi8IwFMTvwn6H8Ba8aWoFd6nGIiv+uVb34PHRPNvS&#10;5qU02bZ+eyMIexxm5jfMJh1NI3rqXGVZwWIegSDOra64UPB7Pcy+QTiPrLGxTAoe5CDdfkw2mGg7&#10;cEb9xRciQNglqKD0vk2kdHlJBt3ctsTBu9vOoA+yK6TucAhw08g4ilbSYMVhocSWfkrK68ufUXCq&#10;98fbauhP++OyyGKbnfuv+qbU9HPcrUF4Gv1/+N0+awVLeF0JN0Bu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zBTU3CAAAA2gAAAA8AAAAAAAAAAAAAAAAAlwIAAGRycy9kb3du&#10;cmV2LnhtbFBLBQYAAAAABAAEAPUAAACGAwAAAAA=&#10;" path="m0,0l3900170,,3900170,1316990,,1316990,,0xm7336,7336l7336,1309654,3892834,1309654,3892834,7336,7336,7336xe" fillcolor="#4472c4 [3204]" strokecolor="#1f3763 [1604]" strokeweight="1pt">
                    <v:stroke joinstyle="miter"/>
                    <v:path arrowok="t" o:connecttype="custom" o:connectlocs="0,0;3900170,0;3900170,1316990;0,1316990;0,0;7336,7336;7336,1309654;3892834,1309654;3892834,7336;7336,7336" o:connectangles="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ontent Placeholder 5" o:spid="_x0000_s1030" type="#_x0000_t75" style="position:absolute;left:316800;top:216000;width:3353435;height:1064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E&#10;turBAAAA2gAAAA8AAABkcnMvZG93bnJldi54bWxET91qwjAUvh/4DuEMdjfTDabSGYsoZcKGoO4B&#10;Ds2xPzYnXZK1nU9vLgZefnz/y2w0rejJ+dqygpdpAoK4sLrmUsH3KX9egPABWWNrmRT8kYdsNXlY&#10;YqrtwAfqj6EUMYR9igqqELpUSl9UZNBPbUccubN1BkOErpTa4RDDTStfk2QmDdYcGyrsaFNRcTn+&#10;GgWf28MX5nqNZvazf+s/dtemmW+Venoc1+8gAo3hLv5377SCuDVeiTdArm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bEturBAAAA2gAAAA8AAAAAAAAAAAAAAAAAnAIAAGRy&#10;cy9kb3ducmV2LnhtbFBLBQYAAAAABAAEAPcAAACKAwAAAAA=&#10;">
                    <v:imagedata r:id="rId23" o:title="" croptop="706f" cropbottom="4108f" cropleft="9843f" cropright="8089f"/>
                    <v:path arrowok="t"/>
                  </v:shape>
                  <v:shape id="Text Box 7" o:spid="_x0000_s1031" type="#_x0000_t202" style="position:absolute;left:36000;top:14400;width:3912235;height:3022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5EE5B0CC" w14:textId="5F187E18" w:rsidR="00E406C5" w:rsidRDefault="00E406C5" w:rsidP="007446AE">
                          <w:r>
                            <w:t>Experimental Frame for Turbojet Engine model</w:t>
                          </w:r>
                        </w:p>
                      </w:txbxContent>
                    </v:textbox>
                  </v:shape>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12" o:spid="_x0000_s1032" type="#_x0000_t34" style="position:absolute;left:36000;top:662400;width:349250;height: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n9pFsMAAADbAAAADwAAAGRycy9kb3ducmV2LnhtbERPS2vCQBC+F/oflil4q5t6EBtdRaSl&#10;Kh7iA/Q4ZMckmJ1dsmuM/fVdoeBtPr7nTGadqUVLja8sK/joJyCIc6srLhQc9t/vIxA+IGusLZOC&#10;O3mYTV9fJphqe+MttbtQiBjCPkUFZQguldLnJRn0feuII3e2jcEQYVNI3eAthptaDpJkKA1WHBtK&#10;dLQoKb/srkZBdv85XQ/rr2y4OWafJ+NWv+3SKdV76+ZjEIG68BT/u5c6zh/A45d4gJz+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5/aRbDAAAA2wAAAA8AAAAAAAAAAAAA&#10;AAAAoQIAAGRycy9kb3ducmV2LnhtbFBLBQYAAAAABAAEAPkAAACRAwAAAAA=&#10;" strokecolor="#4472c4 [3204]" strokeweight=".5pt">
                    <v:stroke endarrow="block"/>
                  </v:shape>
                  <v:shape id="Elbow Connector 14" o:spid="_x0000_s1033" type="#_x0000_t34" style="position:absolute;left:3585600;top:640800;width:349250;height: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tpU+cMAAADbAAAADwAAAGRycy9kb3ducmV2LnhtbERPS2vCQBC+F/wPywi96cZSRKOriLTU&#10;lh7iA/Q4ZMckmJ1dsmuM/fXdgtDbfHzPmS87U4uWGl9ZVjAaJiCIc6srLhQc9u+DCQgfkDXWlknB&#10;nTwsF72nOaba3nhL7S4UIoawT1FBGYJLpfR5SQb90DriyJ1tYzBE2BRSN3iL4aaWL0kylgYrjg0l&#10;OlqXlF92V6Mgu3+croevt2z8fcymJ+M+f9qNU+q5361mIAJ14V/8cG90nP8Kf7/EA+Ti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7aVPnDAAAA2wAAAA8AAAAAAAAAAAAA&#10;AAAAoQIAAGRycy9kb3ducmV2LnhtbFBLBQYAAAAABAAEAPkAAACRAwAAAAA=&#10;" strokecolor="#4472c4 [3204]" strokeweight=".5pt">
                    <v:stroke endarrow="block"/>
                  </v:shape>
                  <v:shape id="Text Box 15" o:spid="_x0000_s1034" type="#_x0000_t202" style="position:absolute;top:439200;width:316230;height:2228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3933B513" w14:textId="51F5079D" w:rsidR="00E406C5" w:rsidRPr="007446AE" w:rsidRDefault="00E406C5" w:rsidP="007446AE">
                          <w:r w:rsidRPr="007446AE">
                            <w:t>In</w:t>
                          </w:r>
                        </w:p>
                      </w:txbxContent>
                    </v:textbox>
                  </v:shape>
                  <v:shape id="Text Box 17" o:spid="_x0000_s1035" type="#_x0000_t202" style="position:absolute;left:3600000;top:410400;width:42545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5D09033E" w14:textId="1BE756F5" w:rsidR="00E406C5" w:rsidRPr="007446AE" w:rsidRDefault="00E406C5" w:rsidP="007446AE">
                          <w:r>
                            <w:t>Out</w:t>
                          </w:r>
                        </w:p>
                      </w:txbxContent>
                    </v:textbox>
                  </v:shape>
                </v:group>
                <v:group id="Group 25" o:spid="_x0000_s1036" style="position:absolute;width:5274225;height:1706245" coordsize="5274225,17062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Jqs/xQAAANsAAAAPAAAAZHJzL2Rvd25yZXYueG1sRI9Pa8JAFMTvhX6H5RV6&#10;azaxWCR1FRGVHoJQI0hvj+wzCWbfhuyaP9++KxR6HGbmN8xyPZpG9NS52rKCJIpBEBdW11wqOOf7&#10;twUI55E1NpZJwUQO1qvnpyWm2g78Tf3JlyJA2KWooPK+TaV0RUUGXWRb4uBdbWfQB9mVUnc4BLhp&#10;5CyOP6TBmsNChS1tKypup7tRcBhw2Lwnuz67XbfTTz4/XrKElHp9GTefIDyN/j/81/7SCmZ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yarP8UAAADbAAAA&#10;DwAAAAAAAAAAAAAAAACpAgAAZHJzL2Rvd25yZXYueG1sUEsFBgAAAAAEAAQA+gAAAJsDAAAAAA==&#10;">
                  <v:shape id="Frame 2" o:spid="_x0000_s1037" style="position:absolute;left:28800;width:5168265;height:1706245;visibility:visible;mso-wrap-style:square;v-text-anchor:middle" coordsize="5168265,17062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V6wAwQAA&#10;ANoAAAAPAAAAZHJzL2Rvd25yZXYueG1sRI9Bi8IwFITvwv6H8Ba8abo9qHSNIkVhYb2oPXh8NG/b&#10;YvPSTWKt/94IgsdhZr5hluvBtKIn5xvLCr6mCQji0uqGKwXFaTdZgPABWWNrmRTcycN69TFaYqbt&#10;jQ/UH0MlIoR9hgrqELpMSl/WZNBPbUccvT/rDIYoXSW1w1uEm1amSTKTBhuOCzV2lNdUXo5XoyCX&#10;+yAPrkjz/uzmZrvFX734V2r8OWy+QQQawjv8av9oBSk8r8QbIF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FesAMEAAADaAAAADwAAAAAAAAAAAAAAAACXAgAAZHJzL2Rvd25y&#10;ZXYueG1sUEsFBgAAAAAEAAQA9QAAAIUDAAAAAA==&#10;" path="m0,0l5168265,,5168265,1706245,,1706245,,0xm9504,9504l9504,1696741,5158761,1696741,5158761,9504,9504,9504xe" fillcolor="white [3201]" strokecolor="black [3200]" strokeweight="1pt">
                    <v:stroke joinstyle="miter"/>
                    <v:path arrowok="t" o:connecttype="custom" o:connectlocs="0,0;5168265,0;5168265,1706245;0,1706245;0,0;9504,9504;9504,1696741;5158761,1696741;5158761,9504;9504,9504" o:connectangles="0,0,0,0,0,0,0,0,0,0"/>
                  </v:shape>
                  <v:shape id="Elbow Connector 4" o:spid="_x0000_s1038" type="#_x0000_t34" style="position:absolute;left:28800;top:986400;width:628650;height: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23J3L8AAADaAAAADwAAAGRycy9kb3ducmV2LnhtbERPy4rCMBTdC/MP4Q7MTtMZBpFqlI4w&#10;UhcKPj7g2lzbanNTkqj1740guDyc92TWmUZcyfnasoLvQQKCuLC65lLBfvffH4HwAVljY5kU3MnD&#10;bPrRm2Cq7Y03dN2GUsQQ9ikqqEJoUyl9UZFBP7AtceSO1hkMEbpSaoe3GG4a+ZMkQ2mw5thQYUvz&#10;iorz9mLijLDMzsN1k40Of3O3OK30Ls9XSn19dtkYRKAuvMUvd64V/MLzSvSDnD4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e23J3L8AAADaAAAADwAAAAAAAAAAAAAAAACh&#10;AgAAZHJzL2Rvd25yZXYueG1sUEsFBgAAAAAEAAQA+QAAAI0DAAAAAA==&#10;" strokecolor="black [3213]" strokeweight=".5pt">
                    <v:stroke endarrow="block"/>
                  </v:shape>
                  <v:shape id="Elbow Connector 5" o:spid="_x0000_s1039" type="#_x0000_t34" style="position:absolute;left:4564800;top:964800;width:628650;height: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CFsR78AAADaAAAADwAAAGRycy9kb3ducmV2LnhtbERPy4rCMBTdC/MP4Q7MTtMZGJFqlI4w&#10;UhcKPj7g2lzbanNTkqj1740guDyc92TWmUZcyfnasoLvQQKCuLC65lLBfvffH4HwAVljY5kU3MnD&#10;bPrRm2Cq7Y03dN2GUsQQ9ikqqEJoUyl9UZFBP7AtceSO1hkMEbpSaoe3GG4a+ZMkQ2mw5thQYUvz&#10;iorz9mLijLDMzsN1k40Of3O3OK30Ls9XSn19dtkYRKAuvMUvd64V/MLzSvSDnD4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FCFsR78AAADaAAAADwAAAAAAAAAAAAAAAACh&#10;AgAAZHJzL2Rvd25yZXYueG1sUEsFBgAAAAAEAAQA+QAAAI0DAAAAAA==&#10;" strokecolor="black [3213]" strokeweight=".5pt">
                    <v:stroke endarrow="block"/>
                  </v:shape>
                  <v:shape id="Text Box 6" o:spid="_x0000_s1040" type="#_x0000_t202" style="position:absolute;left:36000;top:14400;width:1677035;height:3022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31D1F69D" w14:textId="11FCCDAC" w:rsidR="00E406C5" w:rsidRDefault="00E406C5" w:rsidP="006D317B">
                          <w:r>
                            <w:t>Experimental Framework</w:t>
                          </w:r>
                        </w:p>
                      </w:txbxContent>
                    </v:textbox>
                  </v:shape>
                  <v:shape id="Text Box 16" o:spid="_x0000_s1041" type="#_x0000_t202" style="position:absolute;top:756000;width:349885;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587FF90A" w14:textId="4081D644" w:rsidR="00E406C5" w:rsidRPr="007446AE" w:rsidRDefault="00E406C5" w:rsidP="007446AE">
                          <w:r w:rsidRPr="007446AE">
                            <w:t>In</w:t>
                          </w:r>
                        </w:p>
                      </w:txbxContent>
                    </v:textbox>
                  </v:shape>
                  <v:shape id="Text Box 18" o:spid="_x0000_s1042" type="#_x0000_t202" style="position:absolute;left:4845600;top:712800;width:428625;height:2514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2053A10D" w14:textId="77777777" w:rsidR="00E406C5" w:rsidRPr="007446AE" w:rsidRDefault="00E406C5" w:rsidP="007446AE">
                          <w:r>
                            <w:t>Out</w:t>
                          </w:r>
                        </w:p>
                      </w:txbxContent>
                    </v:textbox>
                  </v:shape>
                </v:group>
                <w10:wrap type="topAndBottom"/>
              </v:group>
            </w:pict>
          </mc:Fallback>
        </mc:AlternateContent>
      </w:r>
      <w:r w:rsidR="000D0650">
        <w:t xml:space="preserve">To support testing of the Turbojet Engine models, we looked at developing a hierarchical test environment with an outer testing model that encapsulates for testing one coupled model. The outer testing model would provide </w:t>
      </w:r>
      <w:r w:rsidR="00A8522D">
        <w:t xml:space="preserve">a set of </w:t>
      </w:r>
      <w:r w:rsidR="00C76842">
        <w:t>values (</w:t>
      </w:r>
      <w:r w:rsidR="00A8522D">
        <w:t>parameters</w:t>
      </w:r>
      <w:r w:rsidR="00C76842">
        <w:t>)</w:t>
      </w:r>
      <w:r w:rsidR="00A8522D">
        <w:t xml:space="preserve"> as input to the </w:t>
      </w:r>
      <w:r w:rsidR="000D0650">
        <w:t>coupled turbojet engine model</w:t>
      </w:r>
      <w:r w:rsidR="00A8522D">
        <w:t xml:space="preserve">, the set </w:t>
      </w:r>
      <w:r w:rsidR="000D0650">
        <w:t xml:space="preserve">of </w:t>
      </w:r>
      <w:r w:rsidR="00C76842">
        <w:t xml:space="preserve">values </w:t>
      </w:r>
      <w:r w:rsidR="000D0650">
        <w:t xml:space="preserve">would be </w:t>
      </w:r>
      <w:r w:rsidR="00A8522D">
        <w:t>propagate</w:t>
      </w:r>
      <w:r w:rsidR="000D0650">
        <w:t>d</w:t>
      </w:r>
      <w:r w:rsidR="00A8522D">
        <w:t xml:space="preserve"> in one direction through </w:t>
      </w:r>
      <w:r w:rsidR="000D0650">
        <w:t>the engine stages</w:t>
      </w:r>
      <w:r w:rsidR="00A8522D">
        <w:t xml:space="preserve">, additional </w:t>
      </w:r>
      <w:r w:rsidR="00C76842">
        <w:t xml:space="preserve">values </w:t>
      </w:r>
      <w:r w:rsidR="000D0650">
        <w:t xml:space="preserve">may </w:t>
      </w:r>
      <w:r w:rsidR="00B03451">
        <w:t xml:space="preserve">be </w:t>
      </w:r>
      <w:r w:rsidR="00A8522D">
        <w:t xml:space="preserve">added at each stage as necessary, propagation terminates with </w:t>
      </w:r>
      <w:r w:rsidR="00B03451">
        <w:t>output of the</w:t>
      </w:r>
      <w:r w:rsidR="00A8522D">
        <w:t xml:space="preserve"> last stage of the engine and a final set of </w:t>
      </w:r>
      <w:r w:rsidR="000D0650">
        <w:t xml:space="preserve">output </w:t>
      </w:r>
      <w:r w:rsidR="00C76842">
        <w:t xml:space="preserve">values </w:t>
      </w:r>
      <w:r w:rsidR="0018749F">
        <w:t xml:space="preserve">as shown in </w:t>
      </w:r>
      <w:r w:rsidR="0018749F">
        <w:fldChar w:fldCharType="begin"/>
      </w:r>
      <w:r w:rsidR="0018749F">
        <w:instrText xml:space="preserve"> REF _Ref468566275 \h </w:instrText>
      </w:r>
      <w:r w:rsidR="0018749F">
        <w:fldChar w:fldCharType="separate"/>
      </w:r>
      <w:r w:rsidR="00377DBA">
        <w:t xml:space="preserve">Figure </w:t>
      </w:r>
      <w:r w:rsidR="00377DBA">
        <w:rPr>
          <w:noProof/>
        </w:rPr>
        <w:t>11</w:t>
      </w:r>
      <w:r w:rsidR="0018749F">
        <w:fldChar w:fldCharType="end"/>
      </w:r>
      <w:r w:rsidR="0018749F">
        <w:t>.</w:t>
      </w:r>
    </w:p>
    <w:p w14:paraId="006BD51C" w14:textId="14537B71" w:rsidR="00541B57" w:rsidRDefault="00541B57"/>
    <w:p w14:paraId="3E3E7280" w14:textId="2AF2B424" w:rsidR="00541B57" w:rsidRDefault="005D169D">
      <w:r>
        <w:t>W</w:t>
      </w:r>
      <w:r w:rsidR="000D0650">
        <w:t>e</w:t>
      </w:r>
      <w:r w:rsidR="00541B57">
        <w:t xml:space="preserve"> planned to develop </w:t>
      </w:r>
      <w:r>
        <w:t>multiple</w:t>
      </w:r>
      <w:r w:rsidR="00541B57">
        <w:t xml:space="preserve"> turbojet engine models </w:t>
      </w:r>
      <w:r>
        <w:t>to</w:t>
      </w:r>
      <w:r w:rsidR="00541B57">
        <w:t xml:space="preserve"> </w:t>
      </w:r>
      <w:r>
        <w:t>evaluate use of</w:t>
      </w:r>
      <w:r w:rsidR="00541B57">
        <w:t xml:space="preserve"> different gas models</w:t>
      </w:r>
      <w:r w:rsidR="000D0650">
        <w:t xml:space="preserve"> and </w:t>
      </w:r>
      <w:r>
        <w:t xml:space="preserve">engines </w:t>
      </w:r>
      <w:r w:rsidR="000D0650">
        <w:t xml:space="preserve">with/without </w:t>
      </w:r>
      <w:r>
        <w:t xml:space="preserve">an </w:t>
      </w:r>
      <w:r w:rsidR="000D0650">
        <w:t>afterburner</w:t>
      </w:r>
      <w:r w:rsidR="00541B57">
        <w:t>. T</w:t>
      </w:r>
      <w:r>
        <w:t>he t</w:t>
      </w:r>
      <w:r w:rsidR="00541B57">
        <w:t xml:space="preserve">esting </w:t>
      </w:r>
      <w:r>
        <w:t xml:space="preserve">of </w:t>
      </w:r>
      <w:r w:rsidR="00541B57">
        <w:t>multiple engine models simultaneously within the same framework would simplify the task of collating results</w:t>
      </w:r>
      <w:r w:rsidR="000D0650">
        <w:t xml:space="preserve">, </w:t>
      </w:r>
      <w:r w:rsidR="00541B57">
        <w:t>and reduce</w:t>
      </w:r>
      <w:r w:rsidR="000D0650">
        <w:t xml:space="preserve"> the chances that errors would be </w:t>
      </w:r>
      <w:r w:rsidR="000D0650">
        <w:lastRenderedPageBreak/>
        <w:t xml:space="preserve">introduced in the process. The framework </w:t>
      </w:r>
      <w:r>
        <w:t xml:space="preserve">idea </w:t>
      </w:r>
      <w:r w:rsidR="000D0650">
        <w:t xml:space="preserve">was extended to support </w:t>
      </w:r>
      <w:r w:rsidR="00531BAE">
        <w:t xml:space="preserve">multiple </w:t>
      </w:r>
      <w:r w:rsidR="000D0650">
        <w:t>model</w:t>
      </w:r>
      <w:r w:rsidR="00531BAE">
        <w:t>s</w:t>
      </w:r>
      <w:r w:rsidR="000D0650">
        <w:t xml:space="preserve"> </w:t>
      </w:r>
      <w:r>
        <w:t xml:space="preserve">whereby each model would be provided the same set of input values to operate upon as shown in </w:t>
      </w:r>
      <w:r w:rsidR="00133AB7">
        <w:fldChar w:fldCharType="begin"/>
      </w:r>
      <w:r w:rsidR="00133AB7">
        <w:instrText xml:space="preserve"> REF _Ref468620965 \h </w:instrText>
      </w:r>
      <w:r w:rsidR="00133AB7">
        <w:fldChar w:fldCharType="separate"/>
      </w:r>
      <w:r w:rsidR="00377DBA">
        <w:t xml:space="preserve">Figure </w:t>
      </w:r>
      <w:r w:rsidR="00377DBA">
        <w:rPr>
          <w:noProof/>
        </w:rPr>
        <w:t>12</w:t>
      </w:r>
      <w:r w:rsidR="00133AB7">
        <w:fldChar w:fldCharType="end"/>
      </w:r>
      <w:r>
        <w:t>.</w:t>
      </w:r>
    </w:p>
    <w:p w14:paraId="3E188589" w14:textId="14A3907F" w:rsidR="00541B57" w:rsidRDefault="0041238B">
      <w:r>
        <w:t xml:space="preserve">The framework </w:t>
      </w:r>
      <w:r w:rsidR="00441871">
        <w:t>operates as a s</w:t>
      </w:r>
      <w:r w:rsidR="000E7B0C">
        <w:t>equence of discrete events to process input/output with the coupled model(s). The timeless nature of the encapsulating model doesn’t restrict the test models from implementing their own time models so long as they are designed to being operating with the provided set of input values, and produce a set of output values in the form supported by the encapsulating framework.</w:t>
      </w:r>
    </w:p>
    <w:p w14:paraId="0505C656" w14:textId="1DCE2DE2" w:rsidR="00BA0860" w:rsidRDefault="002450DF">
      <w:r>
        <w:t xml:space="preserve">Next we considered extending the framework to support running of multiple tests. Rather than develop a general test harness, we decided that there was move value in </w:t>
      </w:r>
      <w:r w:rsidR="0026228A">
        <w:t xml:space="preserve">developing support for conducting </w:t>
      </w:r>
      <w:r>
        <w:t>Design Experiment</w:t>
      </w:r>
      <w:r w:rsidR="0026228A">
        <w:t>s</w:t>
      </w:r>
      <w:r>
        <w:t xml:space="preserve">. </w:t>
      </w:r>
      <w:r w:rsidR="0026228A">
        <w:t>Design Experiment</w:t>
      </w:r>
      <w:r w:rsidR="00432CC8">
        <w:t xml:space="preserve"> </w:t>
      </w:r>
      <w:r w:rsidR="00EE522D">
        <w:t xml:space="preserve">is a </w:t>
      </w:r>
      <w:r w:rsidR="00045635">
        <w:t xml:space="preserve">methodology </w:t>
      </w:r>
      <w:r w:rsidR="00B75C8B">
        <w:t xml:space="preserve">for proposing a hypothesis, </w:t>
      </w:r>
      <w:r w:rsidR="00432CC8">
        <w:t>eva</w:t>
      </w:r>
      <w:r w:rsidR="00045635">
        <w:t>luating a</w:t>
      </w:r>
      <w:r w:rsidR="00432CC8">
        <w:t xml:space="preserve"> set of features </w:t>
      </w:r>
      <w:r w:rsidR="00045635">
        <w:t>with a</w:t>
      </w:r>
      <w:r w:rsidR="00432CC8">
        <w:t xml:space="preserve"> set of test permutations</w:t>
      </w:r>
      <w:r w:rsidR="00B75C8B">
        <w:t>, and then analyzing the</w:t>
      </w:r>
      <w:r w:rsidR="00045635">
        <w:t xml:space="preserve"> feature variance statistically</w:t>
      </w:r>
      <w:r w:rsidR="00581630">
        <w:t xml:space="preserve"> to provide data for evaluating the hypothesis</w:t>
      </w:r>
      <w:r w:rsidR="001109DD">
        <w:t xml:space="preserve"> [7]</w:t>
      </w:r>
      <w:r w:rsidR="00581630">
        <w:t>.</w:t>
      </w:r>
      <w:r w:rsidR="00BA0860">
        <w:t xml:space="preserve"> In support of this methodology, the framework was designed to </w:t>
      </w:r>
      <w:r w:rsidR="00FD23B3">
        <w:t>run a suite of experiment permutations for all of the coupled models</w:t>
      </w:r>
      <w:r w:rsidR="00663A74">
        <w:t>, and for each permutation run the set of values is adjusted to the design experiment factor levels.</w:t>
      </w:r>
    </w:p>
    <w:p w14:paraId="74567B23" w14:textId="26E97F3E" w:rsidR="00663A74" w:rsidRDefault="00BC4FFC">
      <w:r>
        <w:rPr>
          <w:noProof/>
          <w:snapToGrid/>
          <w:lang w:eastAsia="ja-JP"/>
        </w:rPr>
        <mc:AlternateContent>
          <mc:Choice Requires="wpg">
            <w:drawing>
              <wp:anchor distT="0" distB="0" distL="114300" distR="114300" simplePos="0" relativeHeight="251688960" behindDoc="0" locked="0" layoutInCell="1" allowOverlap="1" wp14:anchorId="0A6BA8A0" wp14:editId="628DF3CB">
                <wp:simplePos x="0" y="0"/>
                <wp:positionH relativeFrom="column">
                  <wp:posOffset>374650</wp:posOffset>
                </wp:positionH>
                <wp:positionV relativeFrom="paragraph">
                  <wp:posOffset>7200</wp:posOffset>
                </wp:positionV>
                <wp:extent cx="5273040" cy="3095625"/>
                <wp:effectExtent l="0" t="0" r="10160" b="28575"/>
                <wp:wrapTopAndBottom/>
                <wp:docPr id="53" name="Group 53"/>
                <wp:cNvGraphicFramePr/>
                <a:graphic xmlns:a="http://schemas.openxmlformats.org/drawingml/2006/main">
                  <a:graphicData uri="http://schemas.microsoft.com/office/word/2010/wordprocessingGroup">
                    <wpg:wgp>
                      <wpg:cNvGrpSpPr/>
                      <wpg:grpSpPr>
                        <a:xfrm>
                          <a:off x="0" y="0"/>
                          <a:ext cx="5273040" cy="3095625"/>
                          <a:chOff x="0" y="0"/>
                          <a:chExt cx="5273590" cy="3095625"/>
                        </a:xfrm>
                      </wpg:grpSpPr>
                      <wpg:grpSp>
                        <wpg:cNvPr id="19" name="Group 19"/>
                        <wpg:cNvGrpSpPr/>
                        <wpg:grpSpPr>
                          <a:xfrm>
                            <a:off x="619200" y="331200"/>
                            <a:ext cx="4025030" cy="1316990"/>
                            <a:chOff x="0" y="0"/>
                            <a:chExt cx="4025450" cy="1316990"/>
                          </a:xfrm>
                        </wpg:grpSpPr>
                        <wps:wsp>
                          <wps:cNvPr id="20" name="Frame 20"/>
                          <wps:cNvSpPr/>
                          <wps:spPr>
                            <a:xfrm>
                              <a:off x="36000" y="0"/>
                              <a:ext cx="3900170" cy="1316990"/>
                            </a:xfrm>
                            <a:prstGeom prst="frame">
                              <a:avLst>
                                <a:gd name="adj1" fmla="val 557"/>
                              </a:avLst>
                            </a:prstGeom>
                            <a:ln w="127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 name="Content Placeholder 5"/>
                            <pic:cNvPicPr>
                              <a:picLocks noGrp="1" noChangeAspect="1"/>
                            </pic:cNvPicPr>
                          </pic:nvPicPr>
                          <pic:blipFill rotWithShape="1">
                            <a:blip r:embed="rId22">
                              <a:extLst>
                                <a:ext uri="{28A0092B-C50C-407E-A947-70E740481C1C}">
                                  <a14:useLocalDpi xmlns:a14="http://schemas.microsoft.com/office/drawing/2010/main" val="0"/>
                                </a:ext>
                              </a:extLst>
                            </a:blip>
                            <a:srcRect l="15019" t="1078" r="12343" b="6268"/>
                            <a:stretch/>
                          </pic:blipFill>
                          <pic:spPr bwMode="auto">
                            <a:xfrm>
                              <a:off x="316800" y="216000"/>
                              <a:ext cx="3353435" cy="1064260"/>
                            </a:xfrm>
                            <a:prstGeom prst="rect">
                              <a:avLst/>
                            </a:prstGeom>
                            <a:ln>
                              <a:noFill/>
                            </a:ln>
                            <a:extLst>
                              <a:ext uri="{53640926-AAD7-44D8-BBD7-CCE9431645EC}">
                                <a14:shadowObscured xmlns:a14="http://schemas.microsoft.com/office/drawing/2010/main"/>
                              </a:ext>
                            </a:extLst>
                          </pic:spPr>
                        </pic:pic>
                        <wps:wsp>
                          <wps:cNvPr id="23" name="Text Box 23"/>
                          <wps:cNvSpPr txBox="1"/>
                          <wps:spPr>
                            <a:xfrm>
                              <a:off x="36000" y="14400"/>
                              <a:ext cx="3912235" cy="3022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F1396B" w14:textId="77777777" w:rsidR="00E406C5" w:rsidRDefault="00E406C5" w:rsidP="005D169D">
                                <w:r>
                                  <w:t>Experimental Frame for Turbojet Engine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Elbow Connector 24"/>
                          <wps:cNvCnPr/>
                          <wps:spPr>
                            <a:xfrm>
                              <a:off x="36000" y="662400"/>
                              <a:ext cx="349250"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a:off x="3585600" y="640800"/>
                              <a:ext cx="349250"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Text Box 28"/>
                          <wps:cNvSpPr txBox="1"/>
                          <wps:spPr>
                            <a:xfrm>
                              <a:off x="0" y="439200"/>
                              <a:ext cx="316230" cy="2228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5353B" w14:textId="77777777" w:rsidR="00E406C5" w:rsidRPr="007446AE" w:rsidRDefault="00E406C5" w:rsidP="005D169D">
                                <w:r w:rsidRPr="007446AE">
                                  <w: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3600000" y="410400"/>
                              <a:ext cx="42545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A182AD" w14:textId="77777777" w:rsidR="00E406C5" w:rsidRPr="007446AE" w:rsidRDefault="00E406C5" w:rsidP="005D169D">
                                <w:r>
                                  <w:t>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 name="Group 52"/>
                        <wpg:cNvGrpSpPr/>
                        <wpg:grpSpPr>
                          <a:xfrm>
                            <a:off x="0" y="0"/>
                            <a:ext cx="5273590" cy="3095625"/>
                            <a:chOff x="0" y="0"/>
                            <a:chExt cx="5273590" cy="3095625"/>
                          </a:xfrm>
                        </wpg:grpSpPr>
                        <wps:wsp>
                          <wps:cNvPr id="32" name="Frame 32"/>
                          <wps:cNvSpPr/>
                          <wps:spPr>
                            <a:xfrm>
                              <a:off x="28800" y="0"/>
                              <a:ext cx="5166995" cy="3095625"/>
                            </a:xfrm>
                            <a:prstGeom prst="frame">
                              <a:avLst>
                                <a:gd name="adj1" fmla="val 557"/>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Elbow Connector 33"/>
                          <wps:cNvCnPr/>
                          <wps:spPr>
                            <a:xfrm rot="16200000" flipH="1">
                              <a:off x="-190800" y="1544400"/>
                              <a:ext cx="1382395" cy="279400"/>
                            </a:xfrm>
                            <a:prstGeom prst="bentConnector3">
                              <a:avLst>
                                <a:gd name="adj1" fmla="val 9995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Text Box 35"/>
                          <wps:cNvSpPr txBox="1"/>
                          <wps:spPr>
                            <a:xfrm>
                              <a:off x="36000" y="28800"/>
                              <a:ext cx="1676728" cy="2749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E77F7" w14:textId="77777777" w:rsidR="00E406C5" w:rsidRDefault="00E406C5" w:rsidP="005D169D">
                                <w:r>
                                  <w:t>Experimental Framework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Elbow Connector 34"/>
                          <wps:cNvCnPr/>
                          <wps:spPr>
                            <a:xfrm>
                              <a:off x="4564800" y="2347200"/>
                              <a:ext cx="628015" cy="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Text Box 37"/>
                          <wps:cNvSpPr txBox="1"/>
                          <wps:spPr>
                            <a:xfrm>
                              <a:off x="4845600" y="2102400"/>
                              <a:ext cx="427990" cy="2432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E2AAD7" w14:textId="77777777" w:rsidR="00E406C5" w:rsidRPr="007446AE" w:rsidRDefault="00E406C5" w:rsidP="005D169D">
                                <w:r>
                                  <w:t>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Elbow Connector 46"/>
                          <wps:cNvCnPr/>
                          <wps:spPr>
                            <a:xfrm>
                              <a:off x="28800" y="1000800"/>
                              <a:ext cx="628015" cy="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Text Box 47"/>
                          <wps:cNvSpPr txBox="1"/>
                          <wps:spPr>
                            <a:xfrm>
                              <a:off x="0" y="770400"/>
                              <a:ext cx="34925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98EC96" w14:textId="77777777" w:rsidR="00E406C5" w:rsidRPr="007446AE" w:rsidRDefault="00E406C5" w:rsidP="005D169D">
                                <w:r w:rsidRPr="007446AE">
                                  <w: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Elbow Connector 48"/>
                          <wps:cNvCnPr/>
                          <wps:spPr>
                            <a:xfrm>
                              <a:off x="4550400" y="964800"/>
                              <a:ext cx="628015" cy="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Text Box 49"/>
                          <wps:cNvSpPr txBox="1"/>
                          <wps:spPr>
                            <a:xfrm>
                              <a:off x="4831200" y="720000"/>
                              <a:ext cx="427990" cy="2432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4887D7" w14:textId="77777777" w:rsidR="00E406C5" w:rsidRPr="007446AE" w:rsidRDefault="00E406C5" w:rsidP="005D169D">
                                <w:r>
                                  <w:t>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8" name="Group 38"/>
                        <wpg:cNvGrpSpPr/>
                        <wpg:grpSpPr>
                          <a:xfrm>
                            <a:off x="619200" y="1699200"/>
                            <a:ext cx="4024630" cy="1316990"/>
                            <a:chOff x="0" y="0"/>
                            <a:chExt cx="4025450" cy="1316990"/>
                          </a:xfrm>
                        </wpg:grpSpPr>
                        <wps:wsp>
                          <wps:cNvPr id="39" name="Frame 39"/>
                          <wps:cNvSpPr/>
                          <wps:spPr>
                            <a:xfrm>
                              <a:off x="36000" y="0"/>
                              <a:ext cx="3900170" cy="1316990"/>
                            </a:xfrm>
                            <a:prstGeom prst="frame">
                              <a:avLst>
                                <a:gd name="adj1" fmla="val 557"/>
                              </a:avLst>
                            </a:prstGeom>
                            <a:ln w="127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 name="Content Placeholder 5"/>
                            <pic:cNvPicPr>
                              <a:picLocks noGrp="1" noChangeAspect="1"/>
                            </pic:cNvPicPr>
                          </pic:nvPicPr>
                          <pic:blipFill rotWithShape="1">
                            <a:blip r:embed="rId22">
                              <a:extLst>
                                <a:ext uri="{28A0092B-C50C-407E-A947-70E740481C1C}">
                                  <a14:useLocalDpi xmlns:a14="http://schemas.microsoft.com/office/drawing/2010/main" val="0"/>
                                </a:ext>
                              </a:extLst>
                            </a:blip>
                            <a:srcRect l="15019" t="1078" r="12343" b="6268"/>
                            <a:stretch/>
                          </pic:blipFill>
                          <pic:spPr bwMode="auto">
                            <a:xfrm>
                              <a:off x="316800" y="216000"/>
                              <a:ext cx="3353435" cy="1064260"/>
                            </a:xfrm>
                            <a:prstGeom prst="rect">
                              <a:avLst/>
                            </a:prstGeom>
                            <a:ln>
                              <a:noFill/>
                            </a:ln>
                            <a:extLst>
                              <a:ext uri="{53640926-AAD7-44D8-BBD7-CCE9431645EC}">
                                <a14:shadowObscured xmlns:a14="http://schemas.microsoft.com/office/drawing/2010/main"/>
                              </a:ext>
                            </a:extLst>
                          </pic:spPr>
                        </pic:pic>
                        <wps:wsp>
                          <wps:cNvPr id="41" name="Text Box 41"/>
                          <wps:cNvSpPr txBox="1"/>
                          <wps:spPr>
                            <a:xfrm>
                              <a:off x="36000" y="14400"/>
                              <a:ext cx="3912235" cy="3022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5DBD5A" w14:textId="77777777" w:rsidR="00E406C5" w:rsidRDefault="00E406C5" w:rsidP="005D169D">
                                <w:r>
                                  <w:t>Experimental Frame for Turbojet Engine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Elbow Connector 42"/>
                          <wps:cNvCnPr/>
                          <wps:spPr>
                            <a:xfrm>
                              <a:off x="36000" y="662400"/>
                              <a:ext cx="349250"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Elbow Connector 43"/>
                          <wps:cNvCnPr/>
                          <wps:spPr>
                            <a:xfrm>
                              <a:off x="3585600" y="640800"/>
                              <a:ext cx="349250"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 name="Text Box 44"/>
                          <wps:cNvSpPr txBox="1"/>
                          <wps:spPr>
                            <a:xfrm>
                              <a:off x="0" y="439200"/>
                              <a:ext cx="316230" cy="2228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67452A" w14:textId="77777777" w:rsidR="00E406C5" w:rsidRPr="007446AE" w:rsidRDefault="00E406C5" w:rsidP="005D169D">
                                <w:r w:rsidRPr="007446AE">
                                  <w: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3600000" y="410400"/>
                              <a:ext cx="425450" cy="229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A5C1F3" w14:textId="77777777" w:rsidR="00E406C5" w:rsidRPr="007446AE" w:rsidRDefault="00E406C5" w:rsidP="005D169D">
                                <w:r>
                                  <w:t>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0A6BA8A0" id="Group 53" o:spid="_x0000_s1043" style="position:absolute;left:0;text-align:left;margin-left:29.5pt;margin-top:.55pt;width:415.2pt;height:243.75pt;z-index:251688960" coordsize="5273590,3095625"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">
                <v:group id="Group 19" o:spid="_x0000_s1044" style="position:absolute;left:619200;top:331200;width:4025030;height:1316990" coordsize="4025450,1316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B2uHwQAAANsAAAAPAAAAZHJzL2Rvd25yZXYueG1sRE9Ni8IwEL0L+x/CLHjT&#10;tLsobtcoIq54EEFdEG9DM7bFZlKa2NZ/bwTB2zze50znnSlFQ7UrLCuIhxEI4tTqgjMF/8e/wQSE&#10;88gaS8uk4E4O5rOP3hQTbVveU3PwmQgh7BJUkHtfJVK6NCeDbmgr4sBdbG3QB1hnUtfYhnBTyq8o&#10;GkuDBYeGHCta5pReDzejYN1iu/iOV832elnez8fR7rSNSan+Z7f4BeGp82/xy73RYf4P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8B2uHwQAAANsAAAAPAAAA&#10;AAAAAAAAAAAAAKkCAABkcnMvZG93bnJldi54bWxQSwUGAAAAAAQABAD6AAAAlwMAAAAA&#10;">
                  <v:shape id="Frame 20" o:spid="_x0000_s1045" style="position:absolute;left:36000;width:3900170;height:1316990;visibility:visible;mso-wrap-style:square;v-text-anchor:middle" coordsize="3900170,13169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suvrwAAA&#10;ANsAAAAPAAAAZHJzL2Rvd25yZXYueG1sRE9Na4NAEL0H+h+WKfQW1xpIg8kmlIZoriY5eBzciYru&#10;rLhbtf++eyj0+Hjfh9NiejHR6FrLCt6jGARxZXXLtYLH/bLegXAeWWNvmRT8kIPT8WV1wFTbmQua&#10;br4WIYRdigoa74dUSlc1ZNBFdiAO3NOOBn2AYy31iHMIN71M4ngrDbYcGhoc6Kuhqrt9GwV5d87K&#10;7Tzl52xTF4ktrtNHVyr19rp87kF4Wvy/+M991QqSsD58C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AsuvrwAAAANsAAAAPAAAAAAAAAAAAAAAAAJcCAABkcnMvZG93bnJl&#10;di54bWxQSwUGAAAAAAQABAD1AAAAhAMAAAAA&#10;" path="m0,0l3900170,,3900170,1316990,,1316990,,0xm7336,7336l7336,1309654,3892834,1309654,3892834,7336,7336,7336xe" fillcolor="#4472c4 [3204]" strokecolor="#1f3763 [1604]" strokeweight="1pt">
                    <v:stroke joinstyle="miter"/>
                    <v:path arrowok="t" o:connecttype="custom" o:connectlocs="0,0;3900170,0;3900170,1316990;0,1316990;0,0;7336,7336;7336,1309654;3892834,1309654;3892834,7336;7336,7336" o:connectangles="0,0,0,0,0,0,0,0,0,0"/>
                  </v:shape>
                  <v:shape id="Content Placeholder 5" o:spid="_x0000_s1046" type="#_x0000_t75" style="position:absolute;left:316800;top:216000;width:3353435;height:1064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tj&#10;LFHEAAAA2wAAAA8AAABkcnMvZG93bnJldi54bWxEj92KwjAUhO8XfIdwhL1bUwV/qEYRRRR2Eaw+&#10;wKE5ttXmpDaxdvfpN4Lg5TAz3zCzRWtK0VDtCssK+r0IBHFqdcGZgtNx8zUB4TyyxtIyKfglB4t5&#10;52OGsbYPPlCT+EwECLsYFeTeV7GULs3JoOvZijh4Z1sb9EHWmdQ1PgLclHIQRSNpsOCwkGNFq5zS&#10;a3I3Cr7Xhx/c6CWa0W0/bLa7v8tlvFbqs9supyA8tf4dfrV3WsGgD88v4QfI+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tjLFHEAAAA2wAAAA8AAAAAAAAAAAAAAAAAnAIA&#10;AGRycy9kb3ducmV2LnhtbFBLBQYAAAAABAAEAPcAAACNAwAAAAA=&#10;">
                    <v:imagedata r:id="rId23" o:title="" croptop="706f" cropbottom="4108f" cropleft="9843f" cropright="8089f"/>
                    <v:path arrowok="t"/>
                  </v:shape>
                  <v:shape id="Text Box 23" o:spid="_x0000_s1047" type="#_x0000_t202" style="position:absolute;left:36000;top:14400;width:3912235;height:3022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oEzxAAA&#10;ANsAAAAPAAAAZHJzL2Rvd25yZXYueG1sRI9Ba8JAFITvBf/D8gRvuqu2RdNsRJRCTy2mKnh7ZJ9J&#10;aPZtyG5N+u+7BaHHYWa+YdLNYBtxo87XjjXMZwoEceFMzaWG4+frdAXCB2SDjWPS8EMeNtnoIcXE&#10;uJ4PdMtDKSKEfYIaqhDaREpfVGTRz1xLHL2r6yyGKLtSmg77CLeNXCj1LC3WHBcqbGlXUfGVf1sN&#10;p/fr5fyoPsq9fWp7NyjJdi21noyH7QuIQEP4D9/bb0bDY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6BM8QAAADbAAAADwAAAAAAAAAAAAAAAACXAgAAZHJzL2Rv&#10;d25yZXYueG1sUEsFBgAAAAAEAAQA9QAAAIgDAAAAAA==&#10;" filled="f" stroked="f">
                    <v:textbox>
                      <w:txbxContent>
                        <w:p w14:paraId="64F1396B" w14:textId="77777777" w:rsidR="00E406C5" w:rsidRDefault="00E406C5" w:rsidP="005D169D">
                          <w:r>
                            <w:t>Experimental Frame for Turbojet Engine model</w:t>
                          </w:r>
                        </w:p>
                      </w:txbxContent>
                    </v:textbox>
                  </v:shape>
                  <v:shape id="Elbow Connector 24" o:spid="_x0000_s1048" type="#_x0000_t34" style="position:absolute;left:36000;top:662400;width:349250;height: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LaeRMUAAADbAAAADwAAAGRycy9kb3ducmV2LnhtbESPQWvCQBSE7wX/w/IEb3WjiNToKiKW&#10;2tJDqoIeH9lnEsy+XbJrjP313UKhx2FmvmEWq87UoqXGV5YVjIYJCOLc6ooLBcfD6/MLCB+QNdaW&#10;ScGDPKyWvacFptre+YvafShEhLBPUUEZgkul9HlJBv3QOuLoXWxjMETZFFI3eI9wU8txkkylwYrj&#10;QomONiXl1/3NKMgeb+fb8WObTT9P2exs3Pt3u3NKDfrdeg4iUBf+w3/tnVYwnsDvl/gD5PI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LaeRMUAAADbAAAADwAAAAAAAAAA&#10;AAAAAAChAgAAZHJzL2Rvd25yZXYueG1sUEsFBgAAAAAEAAQA+QAAAJMDAAAAAA==&#10;" strokecolor="#4472c4 [3204]" strokeweight=".5pt">
                    <v:stroke endarrow="block"/>
                  </v:shape>
                  <v:shape id="Elbow Connector 27" o:spid="_x0000_s1049" type="#_x0000_t34" style="position:absolute;left:3585600;top:640800;width:349250;height: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GQAM8YAAADbAAAADwAAAGRycy9kb3ducmV2LnhtbESPQWvCQBSE7wX/w/IEb3WjB1ujq4hY&#10;qqWHVAU9PrLPJJh9u2TXGPvru4VCj8PMfMPMl52pRUuNrywrGA0TEMS51RUXCo6Ht+dXED4ga6wt&#10;k4IHeVguek9zTLW98xe1+1CICGGfooIyBJdK6fOSDPqhdcTRu9jGYIiyKaRu8B7hppbjJJlIgxXH&#10;hRIdrUvKr/ubUZA93s+348cmm3yesunZuN13u3VKDfrdagYiUBf+w3/trVYwfoHfL/EHyMU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BkADPGAAAA2wAAAA8AAAAAAAAA&#10;AAAAAAAAoQIAAGRycy9kb3ducmV2LnhtbFBLBQYAAAAABAAEAPkAAACUAwAAAAA=&#10;" strokecolor="#4472c4 [3204]" strokeweight=".5pt">
                    <v:stroke endarrow="block"/>
                  </v:shape>
                  <v:shape id="Text Box 28" o:spid="_x0000_s1050" type="#_x0000_t202" style="position:absolute;top:439200;width:316230;height:2228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mhNCwAAA&#10;ANsAAAAPAAAAZHJzL2Rvd25yZXYueG1sRE/Pa8IwFL4L+x/CG3izycTJVhtlKIOdJtZN8PZonm2x&#10;eQlNZrv/3hwGO358v4vNaDtxoz60jjU8ZQoEceVMy7WGr+P77AVEiMgGO8ek4ZcCbNYPkwJz4wY+&#10;0K2MtUghHHLU0MTocylD1ZDFkDlPnLiL6y3GBPtamh6HFG47OVdqKS22nBoa9LRtqLqWP1bD9+fl&#10;fFqofb2zz35wo5JsX6XW08fxbQUi0hj/xX/uD6Nhnsam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mhNCwAAAANsAAAAPAAAAAAAAAAAAAAAAAJcCAABkcnMvZG93bnJl&#10;di54bWxQSwUGAAAAAAQABAD1AAAAhAMAAAAA&#10;" filled="f" stroked="f">
                    <v:textbox>
                      <w:txbxContent>
                        <w:p w14:paraId="2305353B" w14:textId="77777777" w:rsidR="00E406C5" w:rsidRPr="007446AE" w:rsidRDefault="00E406C5" w:rsidP="005D169D">
                          <w:r w:rsidRPr="007446AE">
                            <w:t>In</w:t>
                          </w:r>
                        </w:p>
                      </w:txbxContent>
                    </v:textbox>
                  </v:shape>
                  <v:shape id="Text Box 29" o:spid="_x0000_s1051" type="#_x0000_t202" style="position:absolute;left:3600000;top:410400;width:42545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0BA182AD" w14:textId="77777777" w:rsidR="00E406C5" w:rsidRPr="007446AE" w:rsidRDefault="00E406C5" w:rsidP="005D169D">
                          <w:r>
                            <w:t>Out</w:t>
                          </w:r>
                        </w:p>
                      </w:txbxContent>
                    </v:textbox>
                  </v:shape>
                </v:group>
                <v:group id="Group 52" o:spid="_x0000_s1052" style="position:absolute;width:5273590;height:3095625" coordsize="5273590,30956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yUA2xQAAANsAAAAPAAAAZHJzL2Rvd25yZXYueG1sRI9Pa8JAFMTvhX6H5RV6&#10;azaxWCR1FRGVHoJQI0hvj+wzCWbfhuyaP9++KxR6HGbmN8xyPZpG9NS52rKCJIpBEBdW11wqOOf7&#10;twUI55E1NpZJwUQO1qvnpyWm2g78Tf3JlyJA2KWooPK+TaV0RUUGXWRb4uBdbWfQB9mVUnc4BLhp&#10;5CyOP6TBmsNChS1tKypup7tRcBhw2Lwnuz67XbfTTz4/XrKElHp9GTefIDyN/j/81/7SCuY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5MlANsUAAADbAAAA&#10;DwAAAAAAAAAAAAAAAACpAgAAZHJzL2Rvd25yZXYueG1sUEsFBgAAAAAEAAQA+gAAAJsDAAAAAA==&#10;">
                  <v:shape id="Frame 32" o:spid="_x0000_s1053" style="position:absolute;left:28800;width:5166995;height:3095625;visibility:visible;mso-wrap-style:square;v-text-anchor:middle" coordsize="5166995,309562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zE4XwwAA&#10;ANsAAAAPAAAAZHJzL2Rvd25yZXYueG1sRI9Pa8JAFMTvBb/D8oReim6SlirRVaR/wGtTxesj+8wG&#10;s29jdhvTb+8KgsdhZn7DLNeDbURPna8dK0inCQji0umaKwW73+/JHIQPyBobx6TgnzysV6OnJeba&#10;XfiH+iJUIkLY56jAhNDmUvrSkEU/dS1x9I6usxii7CqpO7xEuG1kliTv0mLNccFgSx+GylPxZxW8&#10;fJqS0tnbMTml++KcHfovs5NKPY+HzQJEoCE8wvf2Vit4zeD2Jf4Aubo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zE4XwwAAANsAAAAPAAAAAAAAAAAAAAAAAJcCAABkcnMvZG93&#10;bnJldi54bWxQSwUGAAAAAAQABAD1AAAAhwMAAAAA&#10;" path="m0,0l5166995,,5166995,3095625,,3095625,,0xm17243,17243l17243,3078382,5149752,3078382,5149752,17243,17243,17243xe" fillcolor="white [3201]" strokecolor="black [3200]" strokeweight="1pt">
                    <v:stroke joinstyle="miter"/>
                    <v:path arrowok="t" o:connecttype="custom" o:connectlocs="0,0;5166995,0;5166995,3095625;0,3095625;0,0;17243,17243;17243,3078382;5149752,3078382;5149752,17243;17243,17243" o:connectangles="0,0,0,0,0,0,0,0,0,0"/>
                  </v:shape>
                  <v:shape id="Elbow Connector 33" o:spid="_x0000_s1054" type="#_x0000_t34" style="position:absolute;left:-190800;top:1544400;width:1382395;height:279400;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SrS/74AAADbAAAADwAAAGRycy9kb3ducmV2LnhtbESPzQrCMBCE74LvEFbwZlMtiFRjEUEQ&#10;wYM/D7A0a1vbbEoTtb69EQSPw8x8w6yy3jTiSZ2rLCuYRjEI4tzqigsF18tusgDhPLLGxjIpeJOD&#10;bD0crDDV9sUnep59IQKEXYoKSu/bVEqXl2TQRbYlDt7NdgZ9kF0hdYevADeNnMXxXBqsOCyU2NK2&#10;pLw+P4yCQu+xf+TvujKz49En7n446ItS41G/WYLw1Pt/+NfeawVJAt8v4QfI9Qc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VKtL/vgAAANsAAAAPAAAAAAAAAAAAAAAAAKEC&#10;AABkcnMvZG93bnJldi54bWxQSwUGAAAAAAQABAD5AAAAjAMAAAAA&#10;" adj="21590" strokecolor="black [3213]" strokeweight=".5pt">
                    <v:stroke endarrow="block"/>
                  </v:shape>
                  <v:shape id="Text Box 35" o:spid="_x0000_s1055" type="#_x0000_t202" style="position:absolute;left:36000;top:28800;width:1676728;height:2749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ioBwwAA&#10;ANsAAAAPAAAAZHJzL2Rvd25yZXYueG1sRI9Ba8JAFITvgv9heUJvumutRVNXkUqhJ8VUBW+P7DMJ&#10;zb4N2a1J/70rCB6HmfmGWaw6W4krNb50rGE8UiCIM2dKzjUcfr6GMxA+IBusHJOGf/KwWvZ7C0yM&#10;a3lP1zTkIkLYJ6ihCKFOpPRZQRb9yNXE0bu4xmKIssmlabCNcFvJV6XepcWS40KBNX0WlP2mf1bD&#10;cXs5n97ULt/Yad26Tkm2c6n1y6Bbf4AI1IVn+NH+Nhom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ioBwwAAANsAAAAPAAAAAAAAAAAAAAAAAJcCAABkcnMvZG93&#10;bnJldi54bWxQSwUGAAAAAAQABAD1AAAAhwMAAAAA&#10;" filled="f" stroked="f">
                    <v:textbox>
                      <w:txbxContent>
                        <w:p w14:paraId="104E77F7" w14:textId="77777777" w:rsidR="00E406C5" w:rsidRDefault="00E406C5" w:rsidP="005D169D">
                          <w:r>
                            <w:t>Experimental Framework</w:t>
                          </w:r>
                        </w:p>
                      </w:txbxContent>
                    </v:textbox>
                  </v:shape>
                  <v:shape id="Elbow Connector 34" o:spid="_x0000_s1056" type="#_x0000_t34" style="position:absolute;left:4564800;top:2347200;width:628015;height: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cRFO8UAAADbAAAADwAAAGRycy9kb3ducmV2LnhtbESPUWvCQBCE3wv9D8cWfKsXWxGJuUgq&#10;tMQHC8b+gG1uTaK5vXB31fjve4WCj8PsfLOTrUfTiws531lWMJsmIIhrqztuFHwd3p+XIHxA1thb&#10;JgU38rDOHx8yTLW98p4uVWhEhLBPUUEbwpBK6euWDPqpHYijd7TOYIjSNVI7vEa46eVLkiykwY5j&#10;Q4sDbVqqz9WPiW+EbXFefPbF8vtt4z5OO30oy51Sk6exWIEINIb78X+61Ape5/C3JQJA5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cRFO8UAAADbAAAADwAAAAAAAAAA&#10;AAAAAAChAgAAZHJzL2Rvd25yZXYueG1sUEsFBgAAAAAEAAQA+QAAAJMDAAAAAA==&#10;" strokecolor="black [3213]" strokeweight=".5pt">
                    <v:stroke endarrow="block"/>
                  </v:shape>
                  <v:shape id="Text Box 37" o:spid="_x0000_s1057" type="#_x0000_t202" style="position:absolute;left:4845600;top:2102400;width:427990;height:2432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3BHtxAAA&#10;ANsAAAAPAAAAZHJzL2Rvd25yZXYueG1sRI9PawIxFMTvBb9DeEJvmtSqbbcbRSyCp4pWC709Nm//&#10;4OZl2aTu+u0bQehxmJnfMOmyt7W4UOsrxxqexgoEceZMxYWG49dm9ArCB2SDtWPScCUPy8XgIcXE&#10;uI73dDmEQkQI+wQ1lCE0iZQ+K8miH7uGOHq5ay2GKNtCmha7CLe1nCg1lxYrjgslNrQuKTsffq2G&#10;02f+8z1Vu+LDzprO9UqyfZNaPw771TuIQH34D9/bW6Ph+QVuX+IP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NwR7cQAAADbAAAADwAAAAAAAAAAAAAAAACXAgAAZHJzL2Rv&#10;d25yZXYueG1sUEsFBgAAAAAEAAQA9QAAAIgDAAAAAA==&#10;" filled="f" stroked="f">
                    <v:textbox>
                      <w:txbxContent>
                        <w:p w14:paraId="42E2AAD7" w14:textId="77777777" w:rsidR="00E406C5" w:rsidRPr="007446AE" w:rsidRDefault="00E406C5" w:rsidP="005D169D">
                          <w:r>
                            <w:t>Out</w:t>
                          </w:r>
                        </w:p>
                      </w:txbxContent>
                    </v:textbox>
                  </v:shape>
                  <v:shape id="Elbow Connector 46" o:spid="_x0000_s1058" type="#_x0000_t34" style="position:absolute;left:28800;top:1000800;width:628015;height: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lwNqsMAAADbAAAADwAAAGRycy9kb3ducmV2LnhtbESPUWvCQBCE3wv+h2MF3+pFkSDRU6Jg&#10;iQ8Wqv6ANbcm0dxeuLtq/Pe9QqGPw+x8s7Nc96YVD3K+saxgMk5AEJdWN1wpOJ9273MQPiBrbC2T&#10;ghd5WK8Gb0vMtH3yFz2OoRIRwj5DBXUIXSalL2sy6Me2I47e1TqDIUpXSe3wGeGmldMkSaXBhmND&#10;jR1tayrvx28T3wj7/J5+tvn8stm6j9tBn4rioNRo2OcLEIH68H/8ly60glkKv1siAOTq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pcDarDAAAA2wAAAA8AAAAAAAAAAAAA&#10;AAAAoQIAAGRycy9kb3ducmV2LnhtbFBLBQYAAAAABAAEAPkAAACRAwAAAAA=&#10;" strokecolor="black [3213]" strokeweight=".5pt">
                    <v:stroke endarrow="block"/>
                  </v:shape>
                  <v:shape id="Text Box 47" o:spid="_x0000_s1059" type="#_x0000_t202" style="position:absolute;top:770400;width:34925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mKQxAAA&#10;ANsAAAAPAAAAZHJzL2Rvd25yZXYueG1sRI9Ba8JAFITvBf/D8gRvuqvYVtNsRJRCTy2mKnh7ZJ9J&#10;aPZtyG5N+u+7BaHHYWa+YdLNYBtxo87XjjXMZwoEceFMzaWG4+frdAXCB2SDjWPS8EMeNtnoIcXE&#10;uJ4PdMtDKSKEfYIaqhDaREpfVGTRz1xLHL2r6yyGKLtSmg77CLeNXCj1JC3WHBcqbGlXUfGVf1sN&#10;p/fr5bxUH+XePra9G5Rku5ZaT8bD9gVEoCH8h+/tN6Nh+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pikMQAAADbAAAADwAAAAAAAAAAAAAAAACXAgAAZHJzL2Rv&#10;d25yZXYueG1sUEsFBgAAAAAEAAQA9QAAAIgDAAAAAA==&#10;" filled="f" stroked="f">
                    <v:textbox>
                      <w:txbxContent>
                        <w:p w14:paraId="4098EC96" w14:textId="77777777" w:rsidR="00E406C5" w:rsidRPr="007446AE" w:rsidRDefault="00E406C5" w:rsidP="005D169D">
                          <w:r w:rsidRPr="007446AE">
                            <w:t>In</w:t>
                          </w:r>
                        </w:p>
                      </w:txbxContent>
                    </v:textbox>
                  </v:shape>
                  <v:shape id="Elbow Connector 48" o:spid="_x0000_s1060" type="#_x0000_t34" style="position:absolute;left:4550400;top:964800;width:628015;height: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I88Q8QAAADbAAAADwAAAGRycy9kb3ducmV2LnhtbESPwWrCQBCG74W+wzKF3uqmpYikrhKF&#10;lvSgYOwDTLPTJJqdDbtbjW/vHASPwz//N9/Ml6Pr1YlC7DwbeJ1koIhrbztuDPzsP19moGJCtth7&#10;JgMXirBcPD7MMbf+zDs6ValRAuGYo4E2pSHXOtYtOYwTPxBL9ueDwyRjaLQNeBa46/Vblk21w47l&#10;QosDrVuqj9W/E430XRyn276Y/a7W4euwsfuy3Bjz/DQWH6ASjem+fGuX1sC7yMovAgC9u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UjzxDxAAAANsAAAAPAAAAAAAAAAAA&#10;AAAAAKECAABkcnMvZG93bnJldi54bWxQSwUGAAAAAAQABAD5AAAAkgMAAAAA&#10;" strokecolor="black [3213]" strokeweight=".5pt">
                    <v:stroke endarrow="block"/>
                  </v:shape>
                  <v:shape id="Text Box 49" o:spid="_x0000_s1061" type="#_x0000_t202" style="position:absolute;left:4831200;top:720000;width:427990;height:2432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CVN5wwAA&#10;ANsAAAAPAAAAZHJzL2Rvd25yZXYueG1sRI/NasMwEITvhbyD2EButZSSltiJbEJLoKeW5g9yW6yN&#10;bWKtjKXG7ttXhUKOw8x8w6yL0bbiRr1vHGuYJwoEcelMw5WGw377uAThA7LB1jFp+CEPRT55WGNm&#10;3MBfdNuFSkQI+ww11CF0mZS+rMmiT1xHHL2L6y2GKPtKmh6HCLetfFLqRVpsOC7U2NFrTeV19201&#10;HD8u59NCfVZv9rkb3Kgk21RqPZu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CVN5wwAAANsAAAAPAAAAAAAAAAAAAAAAAJcCAABkcnMvZG93&#10;bnJldi54bWxQSwUGAAAAAAQABAD1AAAAhwMAAAAA&#10;" filled="f" stroked="f">
                    <v:textbox>
                      <w:txbxContent>
                        <w:p w14:paraId="424887D7" w14:textId="77777777" w:rsidR="00E406C5" w:rsidRPr="007446AE" w:rsidRDefault="00E406C5" w:rsidP="005D169D">
                          <w:r>
                            <w:t>Out</w:t>
                          </w:r>
                        </w:p>
                      </w:txbxContent>
                    </v:textbox>
                  </v:shape>
                </v:group>
                <v:group id="Group 38" o:spid="_x0000_s1062" style="position:absolute;left:619200;top:1699200;width:4024630;height:1316990" coordsize="4025450,1316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pJ8wgAAANsAAAAPAAAAZHJzL2Rvd25yZXYueG1sRE9Na8JAEL0X/A/LCN7q&#10;JkqLRNcgYqUHKTQRxNuQHZOQ7GzIbpP477uHQo+P971LJ9OKgXpXW1YQLyMQxIXVNZcKrvnH6waE&#10;88gaW8uk4EkO0v3sZYeJtiN/05D5UoQQdgkqqLzvEildUZFBt7QdceAetjfoA+xLqXscQ7hp5SqK&#10;3qXBmkNDhR0dKyqa7McoOI84Htbxabg0j+Pznr993S4xKbWYT4ctCE+T/xf/uT+1gnUYG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WP6SfMIAAADbAAAADwAA&#10;AAAAAAAAAAAAAACpAgAAZHJzL2Rvd25yZXYueG1sUEsFBgAAAAAEAAQA+gAAAJgDAAAAAA==&#10;">
                  <v:shape id="Frame 39" o:spid="_x0000_s1063" style="position:absolute;left:36000;width:3900170;height:1316990;visibility:visible;mso-wrap-style:square;v-text-anchor:middle" coordsize="3900170,13169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UdSrwgAA&#10;ANsAAAAPAAAAZHJzL2Rvd25yZXYueG1sRI9Bi8IwFITvwv6H8IS9aaqC61ajLMqq19Y9eHw0z7a0&#10;eSlNbOu/N4Kwx2FmvmE2u8HUoqPWlZYVzKYRCOLM6pJzBX+X38kKhPPIGmvLpOBBDnbbj9EGY217&#10;TqhLfS4ChF2MCgrvm1hKlxVk0E1tQxy8m20N+iDbXOoW+wA3tZxH0VIaLDksFNjQvqCsSu9Gwak6&#10;HK/Lvjsdjos8mdvk3H1VV6U+x8PPGoSnwf+H3+2zVrD4hteX8APk9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RR1KvCAAAA2wAAAA8AAAAAAAAAAAAAAAAAlwIAAGRycy9kb3du&#10;cmV2LnhtbFBLBQYAAAAABAAEAPUAAACGAwAAAAA=&#10;" path="m0,0l3900170,,3900170,1316990,,1316990,,0xm7336,7336l7336,1309654,3892834,1309654,3892834,7336,7336,7336xe" fillcolor="#4472c4 [3204]" strokecolor="#1f3763 [1604]" strokeweight="1pt">
                    <v:stroke joinstyle="miter"/>
                    <v:path arrowok="t" o:connecttype="custom" o:connectlocs="0,0;3900170,0;3900170,1316990;0,1316990;0,0;7336,7336;7336,1309654;3892834,1309654;3892834,7336;7336,7336" o:connectangles="0,0,0,0,0,0,0,0,0,0"/>
                  </v:shape>
                  <v:shape id="Content Placeholder 5" o:spid="_x0000_s1064" type="#_x0000_t75" style="position:absolute;left:316800;top:216000;width:3353435;height:1064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w&#10;bGrCAAAA2wAAAA8AAABkcnMvZG93bnJldi54bWxET91qwjAUvhd8h3CE3a2pY7pRjSJKmTAZtPMB&#10;Ds1ZW9ecdE3W1j29uRh4+fH9r7ejaURPnastK5hHMQjiwuqaSwXnz/TxFYTzyBoby6TgSg62m+lk&#10;jYm2A2fU574UIYRdggoq79tESldUZNBFtiUO3JftDPoAu1LqDocQbhr5FMdLabDm0FBhS/uKiu/8&#10;1yh4P2QnTPUOzfLnY9G/Hf8ul5eDUg+zcbcC4Wn0d/G/+6gVPIf14Uv4AXJz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J8GxqwgAAANsAAAAPAAAAAAAAAAAAAAAAAJwCAABk&#10;cnMvZG93bnJldi54bWxQSwUGAAAAAAQABAD3AAAAiwMAAAAA&#10;">
                    <v:imagedata r:id="rId23" o:title="" croptop="706f" cropbottom="4108f" cropleft="9843f" cropright="8089f"/>
                    <v:path arrowok="t"/>
                  </v:shape>
                  <v:shape id="Text Box 41" o:spid="_x0000_s1065" type="#_x0000_t202" style="position:absolute;left:36000;top:14400;width:3912235;height:3022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19/wgAA&#10;ANsAAAAPAAAAZHJzL2Rvd25yZXYueG1sRI9Bi8IwFITvwv6H8IS9aaKoaNcoi7LgSVF3hb09mmdb&#10;bF5KE23990YQPA4z8w0zX7a2FDeqfeFYw6CvQBCnzhScafg9/vSmIHxANlg6Jg138rBcfHTmmBjX&#10;8J5uh5CJCGGfoIY8hCqR0qc5WfR9VxFH7+xqiyHKOpOmxibCbSmHSk2kxYLjQo4VrXJKL4er1fC3&#10;Pf+fRmqXre24alyrJNuZ1Pqz235/gQjUhnf41d4YDaMB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B/X3/CAAAA2wAAAA8AAAAAAAAAAAAAAAAAlwIAAGRycy9kb3du&#10;cmV2LnhtbFBLBQYAAAAABAAEAPUAAACGAwAAAAA=&#10;" filled="f" stroked="f">
                    <v:textbox>
                      <w:txbxContent>
                        <w:p w14:paraId="775DBD5A" w14:textId="77777777" w:rsidR="00E406C5" w:rsidRDefault="00E406C5" w:rsidP="005D169D">
                          <w:r>
                            <w:t>Experimental Frame for Turbojet Engine model</w:t>
                          </w:r>
                        </w:p>
                      </w:txbxContent>
                    </v:textbox>
                  </v:shape>
                  <v:shape id="Elbow Connector 42" o:spid="_x0000_s1066" type="#_x0000_t34" style="position:absolute;left:36000;top:662400;width:349250;height: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cxGC8UAAADbAAAADwAAAGRycy9kb3ducmV2LnhtbESPQWvCQBSE7wX/w/IEb3WjiNToKiKW&#10;2tJDqoIeH9lnEsy+XbJrjP313UKhx2FmvmEWq87UoqXGV5YVjIYJCOLc6ooLBcfD6/MLCB+QNdaW&#10;ScGDPKyWvacFptre+YvafShEhLBPUUEZgkul9HlJBv3QOuLoXWxjMETZFFI3eI9wU8txkkylwYrj&#10;QomONiXl1/3NKMgeb+fb8WObTT9P2exs3Pt3u3NKDfrdeg4iUBf+w3/tnVYwGcPvl/gD5PI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cxGC8UAAADbAAAADwAAAAAAAAAA&#10;AAAAAAChAgAAZHJzL2Rvd25yZXYueG1sUEsFBgAAAAAEAAQA+QAAAJMDAAAAAA==&#10;" strokecolor="#4472c4 [3204]" strokeweight=".5pt">
                    <v:stroke endarrow="block"/>
                  </v:shape>
                  <v:shape id="Elbow Connector 43" o:spid="_x0000_s1067" type="#_x0000_t34" style="position:absolute;left:3585600;top:640800;width:349250;height: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oDjkMYAAADbAAAADwAAAGRycy9kb3ducmV2LnhtbESPQWvCQBSE70L/w/IK3nRjFanRVaS0&#10;aEsPqQp6fGSfSTD7dsmuMfbXdwuFHoeZ+YZZrDpTi5YaX1lWMBomIIhzqysuFBz2b4NnED4ga6wt&#10;k4I7eVgtH3oLTLW98Re1u1CICGGfooIyBJdK6fOSDPqhdcTRO9vGYIiyKaRu8BbhppZPSTKVBiuO&#10;CyU6eikpv+yuRkF235yuh4/XbPp5zGYn496/261Tqv/YrecgAnXhP/zX3moFkzH8fok/QC5/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KA45DGAAAA2wAAAA8AAAAAAAAA&#10;AAAAAAAAoQIAAGRycy9kb3ducmV2LnhtbFBLBQYAAAAABAAEAPkAAACUAwAAAAA=&#10;" strokecolor="#4472c4 [3204]" strokeweight=".5pt">
                    <v:stroke endarrow="block"/>
                  </v:shape>
                  <v:shape id="Text Box 44" o:spid="_x0000_s1068" type="#_x0000_t202" style="position:absolute;top:439200;width:316230;height:2228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PznwgAA&#10;ANsAAAAPAAAAZHJzL2Rvd25yZXYueG1sRI9Ba8JAFITvBf/D8gRvddeSFo2uIhXBU6VWBW+P7DMJ&#10;Zt+G7Griv3cFocdhZr5hZovOVuJGjS8daxgNFQjizJmScw37v/X7GIQPyAYrx6ThTh4W897bDFPj&#10;Wv6l2y7kIkLYp6ihCKFOpfRZQRb90NXE0Tu7xmKIssmlabCNcFvJD6W+pMWS40KBNX0XlF12V6vh&#10;8HM+HRO1zVf2s25dpyTbidR60O+WUxCBuvAffrU3RkOSwPNL/AF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AI/OfCAAAA2wAAAA8AAAAAAAAAAAAAAAAAlwIAAGRycy9kb3du&#10;cmV2LnhtbFBLBQYAAAAABAAEAPUAAACGAwAAAAA=&#10;" filled="f" stroked="f">
                    <v:textbox>
                      <w:txbxContent>
                        <w:p w14:paraId="5167452A" w14:textId="77777777" w:rsidR="00E406C5" w:rsidRPr="007446AE" w:rsidRDefault="00E406C5" w:rsidP="005D169D">
                          <w:r w:rsidRPr="007446AE">
                            <w:t>In</w:t>
                          </w:r>
                        </w:p>
                      </w:txbxContent>
                    </v:textbox>
                  </v:shape>
                  <v:shape id="Text Box 45" o:spid="_x0000_s1069" type="#_x0000_t202" style="position:absolute;left:3600000;top:410400;width:425450;height:229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RFl8wwAA&#10;ANsAAAAPAAAAZHJzL2Rvd25yZXYueG1sRI9Ba8JAFITvgv9heYI3s2sxUtOsUloKnlq0rdDbI/tM&#10;gtm3IbtN0n/fFQSPw8x8w+S70Taip87XjjUsEwWCuHCm5lLD1+fb4hGED8gGG8ek4Y887LbTSY6Z&#10;cQMfqD+GUkQI+ww1VCG0mZS+qMiiT1xLHL2z6yyGKLtSmg6HCLeNfFBqLS3WHBcqbOmlouJy/LUa&#10;vt/PP6eV+ihfbdoOblSS7UZqPZ+Nz08gAo3hHr6190bDKoX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RFl8wwAAANsAAAAPAAAAAAAAAAAAAAAAAJcCAABkcnMvZG93&#10;bnJldi54bWxQSwUGAAAAAAQABAD1AAAAhwMAAAAA&#10;" filled="f" stroked="f">
                    <v:textbox>
                      <w:txbxContent>
                        <w:p w14:paraId="6CA5C1F3" w14:textId="77777777" w:rsidR="00E406C5" w:rsidRPr="007446AE" w:rsidRDefault="00E406C5" w:rsidP="005D169D">
                          <w:r>
                            <w:t>Out</w:t>
                          </w:r>
                        </w:p>
                      </w:txbxContent>
                    </v:textbox>
                  </v:shape>
                </v:group>
                <w10:wrap type="topAndBottom"/>
              </v:group>
            </w:pict>
          </mc:Fallback>
        </mc:AlternateContent>
      </w:r>
      <w:r>
        <w:rPr>
          <w:noProof/>
          <w:lang w:eastAsia="ja-JP"/>
        </w:rPr>
        <mc:AlternateContent>
          <mc:Choice Requires="wps">
            <w:drawing>
              <wp:anchor distT="0" distB="0" distL="114300" distR="114300" simplePos="0" relativeHeight="251691008" behindDoc="0" locked="0" layoutInCell="1" allowOverlap="1" wp14:anchorId="1C230BE4" wp14:editId="66C32844">
                <wp:simplePos x="0" y="0"/>
                <wp:positionH relativeFrom="column">
                  <wp:posOffset>304800</wp:posOffset>
                </wp:positionH>
                <wp:positionV relativeFrom="paragraph">
                  <wp:posOffset>3219030</wp:posOffset>
                </wp:positionV>
                <wp:extent cx="5273040" cy="393065"/>
                <wp:effectExtent l="0" t="0" r="10160" b="0"/>
                <wp:wrapThrough wrapText="bothSides">
                  <wp:wrapPolygon edited="0">
                    <wp:start x="0" y="0"/>
                    <wp:lineTo x="0" y="19541"/>
                    <wp:lineTo x="21538" y="19541"/>
                    <wp:lineTo x="21538" y="0"/>
                    <wp:lineTo x="0" y="0"/>
                  </wp:wrapPolygon>
                </wp:wrapThrough>
                <wp:docPr id="54" name="Text Box 54"/>
                <wp:cNvGraphicFramePr/>
                <a:graphic xmlns:a="http://schemas.openxmlformats.org/drawingml/2006/main">
                  <a:graphicData uri="http://schemas.microsoft.com/office/word/2010/wordprocessingShape">
                    <wps:wsp>
                      <wps:cNvSpPr txBox="1"/>
                      <wps:spPr>
                        <a:xfrm>
                          <a:off x="0" y="0"/>
                          <a:ext cx="5273040" cy="393065"/>
                        </a:xfrm>
                        <a:prstGeom prst="rect">
                          <a:avLst/>
                        </a:prstGeom>
                        <a:solidFill>
                          <a:prstClr val="white"/>
                        </a:solidFill>
                        <a:ln>
                          <a:noFill/>
                        </a:ln>
                        <a:effectLst/>
                      </wps:spPr>
                      <wps:txbx>
                        <w:txbxContent>
                          <w:p w14:paraId="1A6F1E31" w14:textId="1EF1895A" w:rsidR="00E406C5" w:rsidRPr="00084D20" w:rsidRDefault="00E406C5" w:rsidP="00CF2B02">
                            <w:pPr>
                              <w:pStyle w:val="Caption"/>
                              <w:rPr>
                                <w:noProof/>
                              </w:rPr>
                            </w:pPr>
                            <w:bookmarkStart w:id="48" w:name="_Ref468620965"/>
                            <w:bookmarkStart w:id="49" w:name="_Toc468863015"/>
                            <w:r>
                              <w:t xml:space="preserve">Figure </w:t>
                            </w:r>
                            <w:fldSimple w:instr=" SEQ Figure \* ARABIC ">
                              <w:r>
                                <w:rPr>
                                  <w:noProof/>
                                </w:rPr>
                                <w:t>12</w:t>
                              </w:r>
                            </w:fldSimple>
                            <w:bookmarkEnd w:id="48"/>
                            <w:r>
                              <w:t>:  Experimental Framework encapsulating N Turbojet Engine models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0BE4" id="Text Box 54" o:spid="_x0000_s1070" type="#_x0000_t202" style="position:absolute;left:0;text-align:left;margin-left:24pt;margin-top:253.45pt;width:415.2pt;height:30.9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" stroked="f">
                <v:textbox style="mso-fit-shape-to-text:t" inset="0,0,0,0">
                  <w:txbxContent>
                    <w:p w14:paraId="1A6F1E31" w14:textId="1EF1895A" w:rsidR="00E406C5" w:rsidRPr="00084D20" w:rsidRDefault="00E406C5" w:rsidP="00CF2B02">
                      <w:pPr>
                        <w:pStyle w:val="Caption"/>
                        <w:rPr>
                          <w:noProof/>
                        </w:rPr>
                      </w:pPr>
                      <w:bookmarkStart w:id="50" w:name="_Ref468620965"/>
                      <w:bookmarkStart w:id="51" w:name="_Toc468863015"/>
                      <w:r>
                        <w:t xml:space="preserve">Figure </w:t>
                      </w:r>
                      <w:fldSimple w:instr=" SEQ Figure \* ARABIC ">
                        <w:r>
                          <w:rPr>
                            <w:noProof/>
                          </w:rPr>
                          <w:t>12</w:t>
                        </w:r>
                      </w:fldSimple>
                      <w:bookmarkEnd w:id="50"/>
                      <w:r>
                        <w:t>:  Experimental Framework encapsulating N Turbojet Engine models</w:t>
                      </w:r>
                      <w:bookmarkEnd w:id="51"/>
                    </w:p>
                  </w:txbxContent>
                </v:textbox>
                <w10:wrap type="through"/>
              </v:shape>
            </w:pict>
          </mc:Fallback>
        </mc:AlternateContent>
      </w:r>
      <w:r w:rsidR="00905A33">
        <w:t xml:space="preserve">Testing an engine given static inputs is useful, but we also want to provide the capacity to test </w:t>
      </w:r>
      <w:r w:rsidR="00F47826">
        <w:t xml:space="preserve">a model for the duration of a mission. Within the domain of aircraft engine design, a mission would define specific periods of climb, cruise, descent, and other criteria to define the scope of a mission. We applied this concept to our framework first by permitting each model to determine when it had completed operation, and second </w:t>
      </w:r>
      <w:r w:rsidR="00F47826">
        <w:lastRenderedPageBreak/>
        <w:t>while a model’s run has not completed the output of the model is fed back into the model as input. In this way the initial value set of an experimental run is morphed again and again until a mission is complete.</w:t>
      </w:r>
    </w:p>
    <w:p w14:paraId="300306E5" w14:textId="3BF5985A" w:rsidR="006D317B" w:rsidRDefault="006D317B" w:rsidP="00E972F6">
      <w:pPr>
        <w:tabs>
          <w:tab w:val="left" w:pos="5386"/>
        </w:tabs>
        <w:spacing w:after="0"/>
      </w:pPr>
      <w:r>
        <w:t xml:space="preserve">The key </w:t>
      </w:r>
      <w:r w:rsidR="00BE1DE4">
        <w:t xml:space="preserve">objectives </w:t>
      </w:r>
      <w:r>
        <w:t>for our Experimental Framework are:</w:t>
      </w:r>
    </w:p>
    <w:p w14:paraId="380D09A6" w14:textId="020F0CB1" w:rsidR="00AF2346" w:rsidRDefault="00AF2346" w:rsidP="00213952">
      <w:pPr>
        <w:pStyle w:val="ListParagraph"/>
        <w:numPr>
          <w:ilvl w:val="0"/>
          <w:numId w:val="75"/>
        </w:numPr>
        <w:ind w:left="720"/>
      </w:pPr>
      <w:r>
        <w:t>Hierarchical test environment with one or more coupled models to be tested simultaneously.</w:t>
      </w:r>
    </w:p>
    <w:p w14:paraId="43D30CBA" w14:textId="58C0A98F" w:rsidR="00C36FE3" w:rsidRDefault="00C36FE3" w:rsidP="00213952">
      <w:pPr>
        <w:pStyle w:val="ListParagraph"/>
        <w:numPr>
          <w:ilvl w:val="0"/>
          <w:numId w:val="75"/>
        </w:numPr>
        <w:ind w:left="720"/>
      </w:pPr>
      <w:r>
        <w:t xml:space="preserve">Each coupled test model must support </w:t>
      </w:r>
      <w:r w:rsidR="0054601D">
        <w:t>input/output of value set of the Experimental Framework.</w:t>
      </w:r>
    </w:p>
    <w:p w14:paraId="02971019" w14:textId="210B8F2F" w:rsidR="00C36FE3" w:rsidRDefault="00C36FE3" w:rsidP="00213952">
      <w:pPr>
        <w:pStyle w:val="ListParagraph"/>
        <w:numPr>
          <w:ilvl w:val="0"/>
          <w:numId w:val="75"/>
        </w:numPr>
        <w:ind w:left="720"/>
      </w:pPr>
      <w:r>
        <w:t>The Framework operates without</w:t>
      </w:r>
      <w:r w:rsidR="004869CE">
        <w:t xml:space="preserve"> a</w:t>
      </w:r>
      <w:r>
        <w:t xml:space="preserve"> time</w:t>
      </w:r>
      <w:r w:rsidR="004869CE">
        <w:t xml:space="preserve"> component, and the test coupled models are independent an</w:t>
      </w:r>
      <w:r w:rsidR="0054601D">
        <w:t>d</w:t>
      </w:r>
      <w:r w:rsidR="004869CE">
        <w:t xml:space="preserve"> free to operate with </w:t>
      </w:r>
      <w:r w:rsidR="0054601D">
        <w:t>discrete or continuous model</w:t>
      </w:r>
      <w:r w:rsidR="00F00DB9">
        <w:t>s</w:t>
      </w:r>
      <w:r w:rsidR="0054601D">
        <w:t xml:space="preserve"> of time.</w:t>
      </w:r>
    </w:p>
    <w:p w14:paraId="5E6B8B8B" w14:textId="15A702A5" w:rsidR="00402B80" w:rsidRDefault="00402B80" w:rsidP="00213952">
      <w:pPr>
        <w:pStyle w:val="ListParagraph"/>
        <w:numPr>
          <w:ilvl w:val="0"/>
          <w:numId w:val="75"/>
        </w:numPr>
        <w:ind w:left="720"/>
      </w:pPr>
      <w:r>
        <w:t>Provide support for conducting Design Experiments</w:t>
      </w:r>
      <w:r w:rsidR="009079A9">
        <w:t xml:space="preserve"> [7]</w:t>
      </w:r>
      <w:r w:rsidR="00F47826">
        <w:t>:</w:t>
      </w:r>
    </w:p>
    <w:p w14:paraId="1F2C85A0" w14:textId="1333DB10" w:rsidR="00402B80" w:rsidRDefault="00402B80" w:rsidP="00E972F6">
      <w:pPr>
        <w:pStyle w:val="ListParagraph"/>
        <w:numPr>
          <w:ilvl w:val="1"/>
          <w:numId w:val="75"/>
        </w:numPr>
        <w:ind w:left="1080"/>
      </w:pPr>
      <w:r>
        <w:t xml:space="preserve">An </w:t>
      </w:r>
      <w:r w:rsidR="00B03451" w:rsidRPr="000D3DEE">
        <w:t>input definition for an experiment</w:t>
      </w:r>
      <w:r w:rsidR="00B03451">
        <w:t>.</w:t>
      </w:r>
      <w:r w:rsidR="00B03451" w:rsidRPr="000D3DEE">
        <w:t xml:space="preserve"> </w:t>
      </w:r>
      <w:r w:rsidR="00B03451">
        <w:t>The definition</w:t>
      </w:r>
      <w:r w:rsidR="00B03451" w:rsidRPr="000D3DEE">
        <w:t xml:space="preserve"> defines </w:t>
      </w:r>
      <w:r w:rsidR="00B03451">
        <w:t>the factors to be evaluated, the levels for each factor, and the experimental run permutations</w:t>
      </w:r>
      <w:r>
        <w:t>.</w:t>
      </w:r>
    </w:p>
    <w:p w14:paraId="00DA46BD" w14:textId="0AE16750" w:rsidR="00EF4C97" w:rsidRDefault="00EF4C97" w:rsidP="000719EC">
      <w:pPr>
        <w:pStyle w:val="ListParagraph"/>
        <w:numPr>
          <w:ilvl w:val="1"/>
          <w:numId w:val="75"/>
        </w:numPr>
        <w:ind w:left="1080"/>
      </w:pPr>
      <w:r>
        <w:t>Capacity to alter select values of the provided input for definition of experiment factors.</w:t>
      </w:r>
    </w:p>
    <w:p w14:paraId="286195C5" w14:textId="22B8EA58" w:rsidR="00EF4C97" w:rsidRDefault="004C13DC" w:rsidP="00213952">
      <w:pPr>
        <w:pStyle w:val="ListParagraph"/>
        <w:numPr>
          <w:ilvl w:val="0"/>
          <w:numId w:val="75"/>
        </w:numPr>
        <w:ind w:left="720"/>
      </w:pPr>
      <w:r>
        <w:t xml:space="preserve">Each model </w:t>
      </w:r>
      <w:r w:rsidR="00C55684">
        <w:t>self-determines</w:t>
      </w:r>
      <w:r>
        <w:t xml:space="preserve"> when it has completed</w:t>
      </w:r>
      <w:r w:rsidR="00F47826">
        <w:t xml:space="preserve"> operation:</w:t>
      </w:r>
    </w:p>
    <w:p w14:paraId="1582BBEA" w14:textId="63E9D599" w:rsidR="00856F8B" w:rsidRDefault="00C55684" w:rsidP="000719EC">
      <w:pPr>
        <w:pStyle w:val="ListParagraph"/>
        <w:numPr>
          <w:ilvl w:val="1"/>
          <w:numId w:val="75"/>
        </w:numPr>
        <w:ind w:left="1080"/>
      </w:pPr>
      <w:r>
        <w:t xml:space="preserve">The output of </w:t>
      </w:r>
      <w:r w:rsidR="00ED6A12">
        <w:t xml:space="preserve">each </w:t>
      </w:r>
      <w:r>
        <w:t>coupled model is feedback as input to the same coupled model</w:t>
      </w:r>
      <w:r w:rsidR="00ED6A12">
        <w:t xml:space="preserve"> in a cycle</w:t>
      </w:r>
      <w:r w:rsidR="00856F8B">
        <w:t>.</w:t>
      </w:r>
    </w:p>
    <w:p w14:paraId="0A7441D6" w14:textId="13850B10" w:rsidR="00ED6A12" w:rsidRDefault="00856F8B">
      <w:pPr>
        <w:pStyle w:val="ListParagraph"/>
        <w:numPr>
          <w:ilvl w:val="1"/>
          <w:numId w:val="75"/>
        </w:numPr>
        <w:ind w:left="1080"/>
      </w:pPr>
      <w:r>
        <w:t xml:space="preserve">The feedback </w:t>
      </w:r>
      <w:r w:rsidR="00ED6A12">
        <w:t xml:space="preserve">cycle for each model </w:t>
      </w:r>
      <w:r>
        <w:t xml:space="preserve">continues </w:t>
      </w:r>
      <w:r w:rsidR="00C55684">
        <w:t>until the model has terminated due to a failure or the model has self-determined that it has completed its operation.</w:t>
      </w:r>
    </w:p>
    <w:p w14:paraId="36F0BE8C" w14:textId="707058CC" w:rsidR="00F00DB9" w:rsidRDefault="00F00DB9" w:rsidP="00213952">
      <w:pPr>
        <w:pStyle w:val="ListParagraph"/>
        <w:numPr>
          <w:ilvl w:val="0"/>
          <w:numId w:val="75"/>
        </w:numPr>
        <w:ind w:left="720"/>
      </w:pPr>
      <w:r>
        <w:t>Provide support for recording results of test coupled models.</w:t>
      </w:r>
    </w:p>
    <w:p w14:paraId="08E39811" w14:textId="250F1FB8" w:rsidR="000F2415" w:rsidRDefault="007273C8">
      <w:r>
        <w:t>W</w:t>
      </w:r>
      <w:r w:rsidR="00C945CD">
        <w:t xml:space="preserve">e choose to build upon the DEVS-Suite </w:t>
      </w:r>
      <w:r>
        <w:t xml:space="preserve">environment because of our </w:t>
      </w:r>
      <w:r w:rsidR="004E635E">
        <w:t>common</w:t>
      </w:r>
      <w:r>
        <w:t xml:space="preserve"> experience with the tool suite</w:t>
      </w:r>
      <w:r w:rsidR="00F81821">
        <w:t xml:space="preserve">, accessibility to the suite’s source code, and the suite’s flexibility. </w:t>
      </w:r>
      <w:r w:rsidR="00C62747">
        <w:t>We believe that the</w:t>
      </w:r>
      <w:r w:rsidR="00E21677">
        <w:t xml:space="preserve"> key features of </w:t>
      </w:r>
      <w:r w:rsidR="00C62747">
        <w:t xml:space="preserve">the </w:t>
      </w:r>
      <w:r w:rsidR="00E21677">
        <w:t xml:space="preserve">Experimental Frame </w:t>
      </w:r>
      <w:r w:rsidR="00C62747">
        <w:t>are</w:t>
      </w:r>
      <w:r w:rsidR="00E21677">
        <w:t xml:space="preserve"> implementable for </w:t>
      </w:r>
      <w:r w:rsidR="00C62747">
        <w:t>testing models developed with other</w:t>
      </w:r>
      <w:r w:rsidR="00EB7885">
        <w:t xml:space="preserve"> modeling tools </w:t>
      </w:r>
      <w:r w:rsidR="00C62747">
        <w:t>such as</w:t>
      </w:r>
      <w:r w:rsidR="00EB7885">
        <w:t xml:space="preserve"> </w:t>
      </w:r>
      <w:r w:rsidR="00663A74">
        <w:t xml:space="preserve">the </w:t>
      </w:r>
      <w:r w:rsidR="005539D4">
        <w:t xml:space="preserve">commercial modeling </w:t>
      </w:r>
      <w:r w:rsidR="00905A33">
        <w:t>package</w:t>
      </w:r>
      <w:r w:rsidR="00663A74">
        <w:t xml:space="preserve"> </w:t>
      </w:r>
      <w:r w:rsidR="00C62747">
        <w:t>MathWork’s</w:t>
      </w:r>
      <w:r w:rsidR="00EB7885">
        <w:t xml:space="preserve"> Simulink.</w:t>
      </w:r>
    </w:p>
    <w:p w14:paraId="5931DE4C" w14:textId="1CB43E87" w:rsidR="00511F04" w:rsidRDefault="00E94FC9">
      <w:r>
        <w:t>W</w:t>
      </w:r>
      <w:r w:rsidR="00E22885">
        <w:t>e</w:t>
      </w:r>
      <w:r>
        <w:t xml:space="preserve"> also investigate</w:t>
      </w:r>
      <w:r w:rsidR="00A30F43">
        <w:t>d</w:t>
      </w:r>
      <w:r>
        <w:t xml:space="preserve"> several features that are implementation specific for the DEVS-Suite. The most </w:t>
      </w:r>
      <w:r w:rsidR="00CE2FAC">
        <w:t xml:space="preserve">interesting of which has been an approach where the value set passed to a coupled model within the framework includes support via Java Reflection to </w:t>
      </w:r>
      <w:r w:rsidR="00CE2FAC" w:rsidRPr="00CE2FAC">
        <w:t xml:space="preserve">modifying the run time </w:t>
      </w:r>
      <w:r w:rsidR="00CE2FAC">
        <w:t xml:space="preserve">variables within a model. </w:t>
      </w:r>
      <w:r w:rsidR="00E15B9A">
        <w:t xml:space="preserve">By providing a base class for coupled models to build upon and library classes, the DEVS-Suite modeler using our framework has an abstraction that hides value encoding and decoding. </w:t>
      </w:r>
      <w:r w:rsidR="00CE2FAC">
        <w:t>This permits the modeler to focus on computation</w:t>
      </w:r>
      <w:r w:rsidR="00E15B9A">
        <w:t xml:space="preserve"> rather than infrastructure overhead.</w:t>
      </w:r>
    </w:p>
    <w:p w14:paraId="03D56273" w14:textId="6D37FC87" w:rsidR="00E133FF" w:rsidRDefault="00E133FF" w:rsidP="003C4035">
      <w:pPr>
        <w:pStyle w:val="Heading2"/>
      </w:pPr>
      <w:bookmarkStart w:id="52" w:name="_Toc468863058"/>
      <w:r>
        <w:t>Experimental Frame</w:t>
      </w:r>
      <w:bookmarkEnd w:id="52"/>
    </w:p>
    <w:p w14:paraId="6D52FE6D" w14:textId="0FE58A16" w:rsidR="008B027F" w:rsidRDefault="00BE1DE4">
      <w:r>
        <w:t>Given the objectives outlined above</w:t>
      </w:r>
      <w:r w:rsidR="00312767">
        <w:t xml:space="preserve"> we broke</w:t>
      </w:r>
      <w:r>
        <w:t xml:space="preserve"> down the operation into a simple model composed of three components</w:t>
      </w:r>
      <w:r w:rsidR="00312767">
        <w:t xml:space="preserve"> as seen in </w:t>
      </w:r>
      <w:r w:rsidR="00312767">
        <w:fldChar w:fldCharType="begin"/>
      </w:r>
      <w:r w:rsidR="00312767">
        <w:instrText xml:space="preserve"> REF _Ref468640785 \h </w:instrText>
      </w:r>
      <w:r w:rsidR="00312767">
        <w:fldChar w:fldCharType="separate"/>
      </w:r>
      <w:r w:rsidR="00377DBA">
        <w:t xml:space="preserve">Figure </w:t>
      </w:r>
      <w:r w:rsidR="00377DBA">
        <w:rPr>
          <w:noProof/>
        </w:rPr>
        <w:t>13</w:t>
      </w:r>
      <w:r w:rsidR="00312767">
        <w:fldChar w:fldCharType="end"/>
      </w:r>
      <w:r>
        <w:t>. The first is a generator which we refer t</w:t>
      </w:r>
      <w:r w:rsidR="004F7646">
        <w:t>o as the Experiment Front Porch, t</w:t>
      </w:r>
      <w:r>
        <w:t>he second is  an acceptor which we refer to as the Experiment Back Porch,</w:t>
      </w:r>
      <w:r w:rsidR="004F7646">
        <w:t xml:space="preserve"> and the third is a transducer which we refer to as the Experiment Data Recorder. The Front Porch</w:t>
      </w:r>
      <w:r w:rsidR="00312767">
        <w:t xml:space="preserve"> (generator</w:t>
      </w:r>
      <w:r w:rsidR="004F7646">
        <w:t>) is responsible for initiating Design Experiment runs for all coupled models under test. The Back Porch</w:t>
      </w:r>
      <w:r w:rsidR="00312767">
        <w:t xml:space="preserve"> (acceptor</w:t>
      </w:r>
      <w:r w:rsidR="004F7646">
        <w:t xml:space="preserve">) </w:t>
      </w:r>
      <w:r w:rsidR="003361D8">
        <w:t xml:space="preserve">is responsible for </w:t>
      </w:r>
      <w:r w:rsidR="00AA3B18">
        <w:lastRenderedPageBreak/>
        <w:t xml:space="preserve">determining if an experimental run should be recorded, which is typically done when </w:t>
      </w:r>
      <w:r w:rsidR="00326E3B">
        <w:t>a run has concluded. Finally, the Data Recorder</w:t>
      </w:r>
      <w:r w:rsidR="00312767">
        <w:t xml:space="preserve"> (transducer</w:t>
      </w:r>
      <w:r w:rsidR="00326E3B">
        <w:t>) is responsible for recording output results into a format that will facilitate analysis.</w:t>
      </w:r>
      <w:r w:rsidR="00F807DD">
        <w:t xml:space="preserve"> (See Appendix </w:t>
      </w:r>
      <w:r w:rsidR="00F807DD">
        <w:fldChar w:fldCharType="begin"/>
      </w:r>
      <w:r w:rsidR="00F807DD">
        <w:instrText xml:space="preserve"> REF _Ref468637191 \n \h </w:instrText>
      </w:r>
      <w:r w:rsidR="00F807DD">
        <w:fldChar w:fldCharType="separate"/>
      </w:r>
      <w:r w:rsidR="00377DBA">
        <w:t>E</w:t>
      </w:r>
      <w:r w:rsidR="00F807DD">
        <w:fldChar w:fldCharType="end"/>
      </w:r>
      <w:r w:rsidR="00F807DD">
        <w:t xml:space="preserve"> for source of the Front Porch / Back Porch nomenclature.)</w:t>
      </w:r>
    </w:p>
    <w:p w14:paraId="7FB80DB1" w14:textId="392B717F" w:rsidR="008B027F" w:rsidRDefault="00862894" w:rsidP="00CF2B02">
      <w:pPr>
        <w:pStyle w:val="Caption"/>
      </w:pPr>
      <w:r w:rsidRPr="00222106">
        <w:rPr>
          <w:noProof/>
          <w:lang w:eastAsia="ja-JP"/>
        </w:rPr>
        <w:drawing>
          <wp:inline distT="0" distB="0" distL="0" distR="0" wp14:anchorId="3119C74B" wp14:editId="4017A781">
            <wp:extent cx="3317875" cy="1001389"/>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3583" cy="1039330"/>
                    </a:xfrm>
                    <a:prstGeom prst="rect">
                      <a:avLst/>
                    </a:prstGeom>
                  </pic:spPr>
                </pic:pic>
              </a:graphicData>
            </a:graphic>
          </wp:inline>
        </w:drawing>
      </w:r>
    </w:p>
    <w:p w14:paraId="538E9A63" w14:textId="484DAEE4" w:rsidR="005C6FBF" w:rsidRPr="00222106" w:rsidRDefault="008B027F" w:rsidP="003C4035">
      <w:pPr>
        <w:pStyle w:val="Caption"/>
      </w:pPr>
      <w:bookmarkStart w:id="53" w:name="_Ref468640785"/>
      <w:bookmarkStart w:id="54" w:name="_Toc468863016"/>
      <w:r>
        <w:t xml:space="preserve">Figure </w:t>
      </w:r>
      <w:fldSimple w:instr=" SEQ Figure \* ARABIC ">
        <w:r w:rsidR="00377DBA">
          <w:rPr>
            <w:noProof/>
          </w:rPr>
          <w:t>13</w:t>
        </w:r>
      </w:fldSimple>
      <w:bookmarkEnd w:id="53"/>
      <w:r>
        <w:t>:  Experimental Frame for the Experimental Framework</w:t>
      </w:r>
      <w:bookmarkEnd w:id="54"/>
    </w:p>
    <w:p w14:paraId="0BC26637" w14:textId="7964DCE5" w:rsidR="0096351F" w:rsidRDefault="0096351F" w:rsidP="003C4035">
      <w:r w:rsidRPr="0096351F">
        <w:t xml:space="preserve">The Experimental Framework </w:t>
      </w:r>
      <w:r>
        <w:t xml:space="preserve">implementation </w:t>
      </w:r>
      <w:r w:rsidRPr="0096351F">
        <w:t xml:space="preserve">is divided into two layers. </w:t>
      </w:r>
      <w:r>
        <w:t>T</w:t>
      </w:r>
      <w:r w:rsidR="00341A4D">
        <w:t>he first layer is the experiment</w:t>
      </w:r>
      <w:r>
        <w:t xml:space="preserve"> base layer that implements basic model semantics within the DEVS-Suite to react to external events, process internal events, and output messages. Built upon this </w:t>
      </w:r>
      <w:r w:rsidR="00341A4D">
        <w:t>is the framework layer</w:t>
      </w:r>
      <w:r>
        <w:t xml:space="preserve"> </w:t>
      </w:r>
      <w:r w:rsidR="00341A4D">
        <w:t>that instantiates the</w:t>
      </w:r>
      <w:r>
        <w:t xml:space="preserve"> functionality of the Front Porch, Back Porch, and Data Recorder. A</w:t>
      </w:r>
      <w:r w:rsidR="00732AC5">
        <w:t xml:space="preserve"> summary view of the base layer is shown in </w:t>
      </w:r>
      <w:r w:rsidR="00341A4D">
        <w:fldChar w:fldCharType="begin"/>
      </w:r>
      <w:r w:rsidR="00341A4D">
        <w:instrText xml:space="preserve"> REF _Ref468649942 \h </w:instrText>
      </w:r>
      <w:r w:rsidR="00341A4D">
        <w:fldChar w:fldCharType="separate"/>
      </w:r>
      <w:r w:rsidR="00377DBA">
        <w:t xml:space="preserve">Figure </w:t>
      </w:r>
      <w:r w:rsidR="00377DBA">
        <w:rPr>
          <w:noProof/>
        </w:rPr>
        <w:t>14</w:t>
      </w:r>
      <w:r w:rsidR="00341A4D">
        <w:fldChar w:fldCharType="end"/>
      </w:r>
      <w:r w:rsidR="00732AC5">
        <w:t>, and a</w:t>
      </w:r>
      <w:r>
        <w:t xml:space="preserve"> </w:t>
      </w:r>
      <w:r w:rsidR="00732AC5">
        <w:t xml:space="preserve">detailed </w:t>
      </w:r>
      <w:r>
        <w:t xml:space="preserve">view of the class models </w:t>
      </w:r>
      <w:r w:rsidR="00732AC5">
        <w:t xml:space="preserve">for the base layer and the </w:t>
      </w:r>
      <w:r w:rsidR="00341A4D">
        <w:t xml:space="preserve">framework layer </w:t>
      </w:r>
      <w:r>
        <w:t xml:space="preserve">may be found in Appendix </w:t>
      </w:r>
      <w:r>
        <w:fldChar w:fldCharType="begin"/>
      </w:r>
      <w:r>
        <w:instrText xml:space="preserve"> REF _Ref468649582 \r \h </w:instrText>
      </w:r>
      <w:r>
        <w:fldChar w:fldCharType="separate"/>
      </w:r>
      <w:r w:rsidR="00377DBA">
        <w:t>C</w:t>
      </w:r>
      <w:r>
        <w:fldChar w:fldCharType="end"/>
      </w:r>
      <w:r>
        <w:t>.</w:t>
      </w:r>
    </w:p>
    <w:p w14:paraId="2DBEE309" w14:textId="77777777" w:rsidR="00341A4D" w:rsidRDefault="00732AC5" w:rsidP="00CF2B02">
      <w:pPr>
        <w:pStyle w:val="Caption"/>
      </w:pPr>
      <w:r w:rsidRPr="0073500B">
        <w:rPr>
          <w:noProof/>
          <w:lang w:eastAsia="ja-JP"/>
        </w:rPr>
        <w:drawing>
          <wp:inline distT="0" distB="0" distL="0" distR="0" wp14:anchorId="5FBA7188" wp14:editId="0F543148">
            <wp:extent cx="1550834" cy="1435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50834" cy="1435100"/>
                    </a:xfrm>
                    <a:prstGeom prst="rect">
                      <a:avLst/>
                    </a:prstGeom>
                  </pic:spPr>
                </pic:pic>
              </a:graphicData>
            </a:graphic>
          </wp:inline>
        </w:drawing>
      </w:r>
    </w:p>
    <w:p w14:paraId="68C6394B" w14:textId="27225720" w:rsidR="0096351F" w:rsidRDefault="00341A4D" w:rsidP="003C4035">
      <w:pPr>
        <w:pStyle w:val="Caption"/>
      </w:pPr>
      <w:bookmarkStart w:id="55" w:name="_Ref468649942"/>
      <w:bookmarkStart w:id="56" w:name="_Toc468863017"/>
      <w:r>
        <w:t xml:space="preserve">Figure </w:t>
      </w:r>
      <w:fldSimple w:instr=" SEQ Figure \* ARABIC ">
        <w:r w:rsidR="00377DBA">
          <w:rPr>
            <w:noProof/>
          </w:rPr>
          <w:t>14</w:t>
        </w:r>
      </w:fldSimple>
      <w:bookmarkEnd w:id="55"/>
      <w:r>
        <w:t xml:space="preserve">:  </w:t>
      </w:r>
      <w:r w:rsidR="001A04B9">
        <w:t xml:space="preserve">Class </w:t>
      </w:r>
      <w:r>
        <w:t>Experiment</w:t>
      </w:r>
      <w:r w:rsidR="001A04B9">
        <w:t>EngineBase</w:t>
      </w:r>
      <w:bookmarkEnd w:id="56"/>
    </w:p>
    <w:p w14:paraId="1790E976" w14:textId="67571D87" w:rsidR="0096351F" w:rsidRDefault="00C1527C" w:rsidP="003C4035">
      <w:r>
        <w:t>The following sections will look at the three components of the framework layer</w:t>
      </w:r>
      <w:r w:rsidR="00E77CEA">
        <w:t xml:space="preserve"> in more detail</w:t>
      </w:r>
      <w:r>
        <w:t>.</w:t>
      </w:r>
    </w:p>
    <w:p w14:paraId="22551A4C" w14:textId="77777777" w:rsidR="00B137BD" w:rsidRDefault="00B137BD" w:rsidP="003C4035">
      <w:pPr>
        <w:pStyle w:val="Heading3"/>
      </w:pPr>
      <w:bookmarkStart w:id="57" w:name="_Toc468863059"/>
      <w:r w:rsidRPr="00B137BD">
        <w:t xml:space="preserve">Experiment </w:t>
      </w:r>
      <w:r>
        <w:t>Front Porch</w:t>
      </w:r>
      <w:bookmarkEnd w:id="57"/>
    </w:p>
    <w:p w14:paraId="042157F8" w14:textId="457E5A05" w:rsidR="00D2503A" w:rsidRDefault="00D2503A" w:rsidP="00D2503A">
      <w:pPr>
        <w:tabs>
          <w:tab w:val="left" w:pos="5386"/>
        </w:tabs>
        <w:spacing w:after="0"/>
      </w:pPr>
      <w:r>
        <w:t xml:space="preserve">The key objectives for our Experimental Framework </w:t>
      </w:r>
      <w:r w:rsidR="000D3DEE">
        <w:t xml:space="preserve">that </w:t>
      </w:r>
      <w:r w:rsidR="00012846">
        <w:t xml:space="preserve">are </w:t>
      </w:r>
      <w:r w:rsidR="000D3DEE">
        <w:t xml:space="preserve">addressed by the Front Porch </w:t>
      </w:r>
      <w:r>
        <w:t>are:</w:t>
      </w:r>
    </w:p>
    <w:p w14:paraId="0E3881CA" w14:textId="77777777" w:rsidR="00D2503A" w:rsidRPr="000D3DEE" w:rsidRDefault="00D2503A" w:rsidP="00213952">
      <w:pPr>
        <w:pStyle w:val="ListParagraph"/>
        <w:numPr>
          <w:ilvl w:val="0"/>
          <w:numId w:val="79"/>
        </w:numPr>
        <w:ind w:left="720"/>
      </w:pPr>
      <w:r w:rsidRPr="000D3DEE">
        <w:t>Hierarchical test environment with one or more coupled models to be tested simultaneously.</w:t>
      </w:r>
    </w:p>
    <w:p w14:paraId="253E05CF" w14:textId="77777777" w:rsidR="00213952" w:rsidRDefault="00213952" w:rsidP="00213952">
      <w:pPr>
        <w:pStyle w:val="ListParagraph"/>
        <w:numPr>
          <w:ilvl w:val="0"/>
          <w:numId w:val="79"/>
        </w:numPr>
        <w:ind w:left="720"/>
      </w:pPr>
      <w:r>
        <w:t>Each coupled test model must support input/output of value set of the Experimental Framework.</w:t>
      </w:r>
    </w:p>
    <w:p w14:paraId="57718E8B" w14:textId="77777777" w:rsidR="00213952" w:rsidRDefault="00213952" w:rsidP="00213952">
      <w:pPr>
        <w:pStyle w:val="ListParagraph"/>
        <w:numPr>
          <w:ilvl w:val="0"/>
          <w:numId w:val="79"/>
        </w:numPr>
        <w:ind w:left="720"/>
      </w:pPr>
      <w:r>
        <w:t>The Framework operates without a time component, and the test coupled models are independent and free to operate with discrete or continuous models of time.</w:t>
      </w:r>
    </w:p>
    <w:p w14:paraId="4E8FD188" w14:textId="77777777" w:rsidR="00D2503A" w:rsidRPr="000D3DEE" w:rsidRDefault="00D2503A" w:rsidP="00213952">
      <w:pPr>
        <w:pStyle w:val="ListParagraph"/>
        <w:numPr>
          <w:ilvl w:val="0"/>
          <w:numId w:val="79"/>
        </w:numPr>
        <w:ind w:left="720"/>
      </w:pPr>
      <w:r w:rsidRPr="000D3DEE">
        <w:t>Provide support for conducting Design Experiments:</w:t>
      </w:r>
    </w:p>
    <w:p w14:paraId="7E662B64" w14:textId="2A041B57" w:rsidR="00D2503A" w:rsidRPr="000D3DEE" w:rsidRDefault="00D2503A" w:rsidP="00213952">
      <w:pPr>
        <w:pStyle w:val="ListParagraph"/>
        <w:numPr>
          <w:ilvl w:val="1"/>
          <w:numId w:val="79"/>
        </w:numPr>
        <w:ind w:left="1080"/>
      </w:pPr>
      <w:r w:rsidRPr="000D3DEE">
        <w:t>An input definition for an experiment</w:t>
      </w:r>
      <w:r w:rsidR="00B03451">
        <w:t>.</w:t>
      </w:r>
      <w:r w:rsidRPr="000D3DEE">
        <w:t xml:space="preserve"> </w:t>
      </w:r>
      <w:r w:rsidR="00B03451">
        <w:t>The definition</w:t>
      </w:r>
      <w:r w:rsidRPr="000D3DEE">
        <w:t xml:space="preserve"> defines </w:t>
      </w:r>
      <w:r w:rsidR="00B03451">
        <w:t>the factors to be evaluated, the levels for each factor, and the experimental run permutations</w:t>
      </w:r>
      <w:r w:rsidRPr="000D3DEE">
        <w:t>.</w:t>
      </w:r>
    </w:p>
    <w:p w14:paraId="309B8521" w14:textId="354BBA25" w:rsidR="00D2503A" w:rsidRDefault="00D2503A" w:rsidP="00213952">
      <w:pPr>
        <w:pStyle w:val="ListParagraph"/>
        <w:numPr>
          <w:ilvl w:val="1"/>
          <w:numId w:val="79"/>
        </w:numPr>
        <w:ind w:left="1080"/>
      </w:pPr>
      <w:r w:rsidRPr="000D3DEE">
        <w:lastRenderedPageBreak/>
        <w:t>Capacity to alter select values of the provided input for definition of experiment factors.</w:t>
      </w:r>
    </w:p>
    <w:p w14:paraId="10C1EB0A" w14:textId="3530E2D3" w:rsidR="00F00DB9" w:rsidRDefault="00871124" w:rsidP="00E972F6">
      <w:r w:rsidRPr="00F00DB9">
        <w:rPr>
          <w:noProof/>
          <w:lang w:eastAsia="ja-JP"/>
        </w:rPr>
        <w:drawing>
          <wp:anchor distT="0" distB="0" distL="114300" distR="114300" simplePos="0" relativeHeight="251697152" behindDoc="0" locked="0" layoutInCell="1" allowOverlap="1" wp14:anchorId="52EA1E47" wp14:editId="4B93EFD5">
            <wp:simplePos x="0" y="0"/>
            <wp:positionH relativeFrom="margin">
              <wp:posOffset>1281430</wp:posOffset>
            </wp:positionH>
            <wp:positionV relativeFrom="paragraph">
              <wp:posOffset>6674</wp:posOffset>
            </wp:positionV>
            <wp:extent cx="3378835" cy="2585720"/>
            <wp:effectExtent l="0" t="0" r="0" b="508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357"/>
                    <a:stretch/>
                  </pic:blipFill>
                  <pic:spPr bwMode="auto">
                    <a:xfrm>
                      <a:off x="0" y="0"/>
                      <a:ext cx="3378835" cy="2585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4FCA">
        <w:rPr>
          <w:noProof/>
          <w:lang w:eastAsia="ja-JP"/>
        </w:rPr>
        <mc:AlternateContent>
          <mc:Choice Requires="wps">
            <w:drawing>
              <wp:anchor distT="0" distB="0" distL="114300" distR="114300" simplePos="0" relativeHeight="251700224" behindDoc="0" locked="0" layoutInCell="1" allowOverlap="1" wp14:anchorId="5DE6797D" wp14:editId="1AB3A63B">
                <wp:simplePos x="0" y="0"/>
                <wp:positionH relativeFrom="column">
                  <wp:posOffset>1280160</wp:posOffset>
                </wp:positionH>
                <wp:positionV relativeFrom="paragraph">
                  <wp:posOffset>2522220</wp:posOffset>
                </wp:positionV>
                <wp:extent cx="3378835" cy="393065"/>
                <wp:effectExtent l="0" t="0" r="0" b="0"/>
                <wp:wrapThrough wrapText="bothSides">
                  <wp:wrapPolygon edited="0">
                    <wp:start x="0" y="0"/>
                    <wp:lineTo x="0" y="0"/>
                    <wp:lineTo x="0" y="0"/>
                  </wp:wrapPolygon>
                </wp:wrapThrough>
                <wp:docPr id="75" name="Text Box 75"/>
                <wp:cNvGraphicFramePr/>
                <a:graphic xmlns:a="http://schemas.openxmlformats.org/drawingml/2006/main">
                  <a:graphicData uri="http://schemas.microsoft.com/office/word/2010/wordprocessingShape">
                    <wps:wsp>
                      <wps:cNvSpPr txBox="1"/>
                      <wps:spPr>
                        <a:xfrm>
                          <a:off x="0" y="0"/>
                          <a:ext cx="3378835" cy="393065"/>
                        </a:xfrm>
                        <a:prstGeom prst="rect">
                          <a:avLst/>
                        </a:prstGeom>
                        <a:solidFill>
                          <a:prstClr val="white"/>
                        </a:solidFill>
                        <a:ln>
                          <a:noFill/>
                        </a:ln>
                        <a:effectLst/>
                      </wps:spPr>
                      <wps:txbx>
                        <w:txbxContent>
                          <w:p w14:paraId="747488E8" w14:textId="35D8251B" w:rsidR="00E406C5" w:rsidRPr="008A6391" w:rsidRDefault="00E406C5" w:rsidP="00DD4FCA">
                            <w:pPr>
                              <w:pStyle w:val="Caption"/>
                            </w:pPr>
                            <w:bookmarkStart w:id="58" w:name="_Toc468863018"/>
                            <w:r>
                              <w:t xml:space="preserve">Figure </w:t>
                            </w:r>
                            <w:fldSimple w:instr=" SEQ Figure \* ARABIC ">
                              <w:r>
                                <w:rPr>
                                  <w:noProof/>
                                </w:rPr>
                                <w:t>15</w:t>
                              </w:r>
                            </w:fldSimple>
                            <w:r>
                              <w:t>:  Experiment Front Porch</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6797D" id="Text Box 75" o:spid="_x0000_s1071" type="#_x0000_t202" style="position:absolute;left:0;text-align:left;margin-left:100.8pt;margin-top:198.6pt;width:266.05pt;height:30.9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" stroked="f">
                <v:textbox style="mso-fit-shape-to-text:t" inset="0,0,0,0">
                  <w:txbxContent>
                    <w:p w14:paraId="747488E8" w14:textId="35D8251B" w:rsidR="00E406C5" w:rsidRPr="008A6391" w:rsidRDefault="00E406C5" w:rsidP="00DD4FCA">
                      <w:pPr>
                        <w:pStyle w:val="Caption"/>
                      </w:pPr>
                      <w:bookmarkStart w:id="59" w:name="_Toc468863018"/>
                      <w:r>
                        <w:t xml:space="preserve">Figure </w:t>
                      </w:r>
                      <w:fldSimple w:instr=" SEQ Figure \* ARABIC ">
                        <w:r>
                          <w:rPr>
                            <w:noProof/>
                          </w:rPr>
                          <w:t>15</w:t>
                        </w:r>
                      </w:fldSimple>
                      <w:r>
                        <w:t>:  Experiment Front Porch</w:t>
                      </w:r>
                      <w:bookmarkEnd w:id="59"/>
                    </w:p>
                  </w:txbxContent>
                </v:textbox>
                <w10:wrap type="through"/>
              </v:shape>
            </w:pict>
          </mc:Fallback>
        </mc:AlternateContent>
      </w:r>
    </w:p>
    <w:p w14:paraId="0B70A2A9" w14:textId="092B8764" w:rsidR="00B838B7" w:rsidRDefault="00715B1A" w:rsidP="00715B1A">
      <w:r>
        <w:t>The Front Porch is roughly responsible for starting the Design Experiment for each of the models under test, to keep a test run’s output-to-input looping around until complete, and starting the run for a model until each experiment has completed for all of the models.</w:t>
      </w:r>
    </w:p>
    <w:p w14:paraId="57BEA6C7" w14:textId="481106CB" w:rsidR="00271701" w:rsidRDefault="00271701" w:rsidP="00271701">
      <w:pPr>
        <w:pStyle w:val="Heading4"/>
      </w:pPr>
      <w:r w:rsidRPr="000D3DEE">
        <w:t>Hierarchical test environment</w:t>
      </w:r>
    </w:p>
    <w:p w14:paraId="17FB85F4" w14:textId="35F36BF8" w:rsidR="00F81FF1" w:rsidRDefault="00F81FF1" w:rsidP="00E972F6">
      <w:r>
        <w:t xml:space="preserve">The Front Porch runs one experiment at a time. That one experiment will have one or more test runs which are applied to </w:t>
      </w:r>
      <w:r w:rsidRPr="00F81FF1">
        <w:t>one or more coupled models simultaneously</w:t>
      </w:r>
      <w:r>
        <w:t>. The rate at which each model operates through a test and is ready for the next run of the experiment is independent of the other models under test.</w:t>
      </w:r>
    </w:p>
    <w:p w14:paraId="38B36744" w14:textId="4FFA1BD9" w:rsidR="005F31B5" w:rsidRDefault="00F81FF1" w:rsidP="00E972F6">
      <w:r>
        <w:t>The t</w:t>
      </w:r>
      <w:r w:rsidR="00241520">
        <w:t>esting multiple related models in parallel may be utilized for a variety of goals. The most basic example would be comparison of a current working model against a newer version that should offer improvement over its predecessor. Providing a h</w:t>
      </w:r>
      <w:r w:rsidR="00241520" w:rsidRPr="000D3DEE">
        <w:t>ierarchical test environment</w:t>
      </w:r>
      <w:r w:rsidR="00241520">
        <w:t xml:space="preserve"> that evaluates both versions helps ensure that the output results are collated without introduction of additional human error that is often introduced when a sequence of tests need to be executed and compared. For testing of a turbojet engine there are a myriad of uses such as comparing different gas models, with and without an afterburner, or alternate sequencing of engine stages.</w:t>
      </w:r>
    </w:p>
    <w:p w14:paraId="503E862B" w14:textId="4D13EFAB" w:rsidR="00271701" w:rsidRDefault="00271701" w:rsidP="00271701">
      <w:pPr>
        <w:pStyle w:val="Heading4"/>
      </w:pPr>
      <w:r>
        <w:t>Test model support for input/output of value set</w:t>
      </w:r>
    </w:p>
    <w:p w14:paraId="7A06E00E" w14:textId="6B0F6846" w:rsidR="00271701" w:rsidRDefault="00271701" w:rsidP="00271701">
      <w:r>
        <w:t xml:space="preserve">A sample base class is provided to a test model to build upon that support the input and output of value sets. This is the platform upon which the Turbojet Engine modes were built. This is elaborated upon on page </w:t>
      </w:r>
      <w:r>
        <w:fldChar w:fldCharType="begin"/>
      </w:r>
      <w:r>
        <w:instrText xml:space="preserve"> PAGEREF _Ref468747176 \h </w:instrText>
      </w:r>
      <w:r>
        <w:fldChar w:fldCharType="separate"/>
      </w:r>
      <w:r w:rsidR="00377DBA">
        <w:rPr>
          <w:noProof/>
        </w:rPr>
        <w:t>27</w:t>
      </w:r>
      <w:r>
        <w:fldChar w:fldCharType="end"/>
      </w:r>
      <w:r>
        <w:t xml:space="preserve"> in “</w:t>
      </w:r>
      <w:r>
        <w:fldChar w:fldCharType="begin"/>
      </w:r>
      <w:r>
        <w:instrText xml:space="preserve"> REF _Ref468747171 \h </w:instrText>
      </w:r>
      <w:r>
        <w:fldChar w:fldCharType="separate"/>
      </w:r>
      <w:r w:rsidR="00377DBA">
        <w:t>Experiment Model Support</w:t>
      </w:r>
      <w:r>
        <w:fldChar w:fldCharType="end"/>
      </w:r>
      <w:r>
        <w:t>.”</w:t>
      </w:r>
    </w:p>
    <w:p w14:paraId="66897767" w14:textId="4B10A941" w:rsidR="00271701" w:rsidRDefault="005421A1" w:rsidP="005421A1">
      <w:pPr>
        <w:pStyle w:val="Heading4"/>
      </w:pPr>
      <w:r>
        <w:lastRenderedPageBreak/>
        <w:t>Timeless operation</w:t>
      </w:r>
    </w:p>
    <w:p w14:paraId="42B68B3A" w14:textId="383ADBAA" w:rsidR="00271701" w:rsidRDefault="00B04D18" w:rsidP="00E972F6">
      <w:r>
        <w:t>The Front Porch</w:t>
      </w:r>
      <w:r w:rsidR="003B4909">
        <w:t>, as well as the Back Porch and Data Recorder, operate</w:t>
      </w:r>
      <w:r>
        <w:t xml:space="preserve"> with </w:t>
      </w:r>
      <w:r w:rsidR="00EB49EC">
        <w:t>a simple event based model</w:t>
      </w:r>
      <w:r w:rsidR="003B4909">
        <w:t>. State for these model components moves ahead based on the propagation of value sets through the model. This timeless operation is atypical of models built upon the DEVS-Suite.</w:t>
      </w:r>
      <w:r w:rsidR="00EB49EC">
        <w:t xml:space="preserve"> </w:t>
      </w:r>
      <w:r w:rsidR="003B4909">
        <w:t>The simplicity of the outer model aids in the blending of the nested coupled test models that may implement a time model independent of the encapsulating Experimental Framework.</w:t>
      </w:r>
    </w:p>
    <w:p w14:paraId="558D6222" w14:textId="03CC0290" w:rsidR="005F31B5" w:rsidRDefault="00C762F5" w:rsidP="00C762F5">
      <w:pPr>
        <w:pStyle w:val="Heading4"/>
      </w:pPr>
      <w:r>
        <w:t>S</w:t>
      </w:r>
      <w:r w:rsidRPr="000D3DEE">
        <w:t>upport for conducting Design Experiments</w:t>
      </w:r>
    </w:p>
    <w:p w14:paraId="52106FDA" w14:textId="13AB82F2" w:rsidR="00E11330" w:rsidRPr="00E11330" w:rsidRDefault="00E11330" w:rsidP="00E11330">
      <w:r>
        <w:t xml:space="preserve">After developing an hypothesis, selecting factors, and designing an experiment the factor levels and runs may be entered into a JSON file. The file provides a Design Experiment definition that drives the operation of the Front Porch </w:t>
      </w:r>
      <w:r w:rsidR="00A47D3C">
        <w:t>for the execution of one complete experiment for all of the models under test.</w:t>
      </w:r>
      <w:r w:rsidR="00B65543">
        <w:t xml:space="preserve"> A sample file is provided in </w:t>
      </w:r>
      <w:r w:rsidR="00B65543">
        <w:fldChar w:fldCharType="begin"/>
      </w:r>
      <w:r w:rsidR="00B65543">
        <w:instrText xml:space="preserve"> REF _Ref468749640 \h </w:instrText>
      </w:r>
      <w:r w:rsidR="00B65543">
        <w:fldChar w:fldCharType="separate"/>
      </w:r>
      <w:r w:rsidR="00377DBA">
        <w:t xml:space="preserve">Figure </w:t>
      </w:r>
      <w:r w:rsidR="00377DBA">
        <w:rPr>
          <w:noProof/>
        </w:rPr>
        <w:t>16</w:t>
      </w:r>
      <w:r w:rsidR="00B65543">
        <w:fldChar w:fldCharType="end"/>
      </w:r>
      <w:r w:rsidR="00B65543">
        <w:t>.</w:t>
      </w:r>
    </w:p>
    <w:p w14:paraId="446BEB24" w14:textId="1E0A6C99" w:rsidR="002213AB" w:rsidRPr="002213AB" w:rsidRDefault="00C233B1" w:rsidP="00E972F6">
      <w:r w:rsidRPr="003C4035">
        <w:rPr>
          <w:noProof/>
          <w:snapToGrid/>
          <w:lang w:eastAsia="ja-JP"/>
        </w:rPr>
        <mc:AlternateContent>
          <mc:Choice Requires="wps">
            <w:drawing>
              <wp:anchor distT="0" distB="0" distL="114300" distR="114300" simplePos="0" relativeHeight="251692032" behindDoc="0" locked="0" layoutInCell="1" allowOverlap="1" wp14:anchorId="1F274492" wp14:editId="5AF6BED6">
                <wp:simplePos x="0" y="0"/>
                <wp:positionH relativeFrom="margin">
                  <wp:posOffset>317500</wp:posOffset>
                </wp:positionH>
                <wp:positionV relativeFrom="paragraph">
                  <wp:posOffset>6350</wp:posOffset>
                </wp:positionV>
                <wp:extent cx="5156835" cy="4508500"/>
                <wp:effectExtent l="0" t="0" r="0" b="12700"/>
                <wp:wrapTopAndBottom/>
                <wp:docPr id="50" name="Text Box 50"/>
                <wp:cNvGraphicFramePr/>
                <a:graphic xmlns:a="http://schemas.openxmlformats.org/drawingml/2006/main">
                  <a:graphicData uri="http://schemas.microsoft.com/office/word/2010/wordprocessingShape">
                    <wps:wsp>
                      <wps:cNvSpPr txBox="1"/>
                      <wps:spPr>
                        <a:xfrm>
                          <a:off x="0" y="0"/>
                          <a:ext cx="5156835" cy="4508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533A90"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w:t>
                            </w:r>
                          </w:p>
                          <w:p w14:paraId="54FA853F"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"&lt;factors&gt;" : [</w:t>
                            </w:r>
                          </w:p>
                          <w:p w14:paraId="28590049" w14:textId="77777777" w:rsidR="00E406C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w:t>
                            </w:r>
                            <w:r>
                              <w:rPr>
                                <w:rFonts w:ascii="Courier New" w:hAnsi="Courier New" w:cs="Courier New"/>
                                <w:sz w:val="20"/>
                              </w:rPr>
                              <w:t xml:space="preserve"> {"Compressor Pressure Ratio" :</w:t>
                            </w:r>
                          </w:p>
                          <w:p w14:paraId="608DDFCA" w14:textId="28EB70D5" w:rsidR="00E406C5" w:rsidRDefault="00E406C5" w:rsidP="004618E5">
                            <w:pPr>
                              <w:tabs>
                                <w:tab w:val="clear" w:pos="360"/>
                                <w:tab w:val="clear" w:pos="720"/>
                                <w:tab w:val="clear" w:pos="1080"/>
                              </w:tabs>
                              <w:spacing w:after="0" w:line="240" w:lineRule="auto"/>
                              <w:jc w:val="left"/>
                              <w:rPr>
                                <w:rFonts w:ascii="Courier New" w:hAnsi="Courier New" w:cs="Courier New"/>
                                <w:sz w:val="20"/>
                              </w:rPr>
                            </w:pPr>
                            <w:r>
                              <w:rPr>
                                <w:rFonts w:ascii="Courier New" w:hAnsi="Courier New" w:cs="Courier New"/>
                                <w:sz w:val="20"/>
                              </w:rPr>
                              <w:t xml:space="preserve">      </w:t>
                            </w:r>
                            <w:r w:rsidRPr="003C4035">
                              <w:rPr>
                                <w:rFonts w:ascii="Courier New" w:hAnsi="Courier New" w:cs="Courier New"/>
                                <w:sz w:val="20"/>
                              </w:rPr>
                              <w:t>["pi_c", {"Low" : "13.5", "Med" : "24.25",</w:t>
                            </w:r>
                            <w:r>
                              <w:rPr>
                                <w:rFonts w:ascii="Courier New" w:hAnsi="Courier New" w:cs="Courier New"/>
                                <w:sz w:val="20"/>
                              </w:rPr>
                              <w:t xml:space="preserve"> "Med2" : "27.045",</w:t>
                            </w:r>
                          </w:p>
                          <w:p w14:paraId="29D6A10C" w14:textId="1C526AC7" w:rsidR="00E406C5" w:rsidRPr="003C4035" w:rsidRDefault="00E406C5" w:rsidP="004618E5">
                            <w:pPr>
                              <w:tabs>
                                <w:tab w:val="clear" w:pos="360"/>
                                <w:tab w:val="clear" w:pos="720"/>
                                <w:tab w:val="clear" w:pos="1080"/>
                              </w:tabs>
                              <w:spacing w:after="0" w:line="240" w:lineRule="auto"/>
                              <w:jc w:val="left"/>
                              <w:rPr>
                                <w:rFonts w:ascii="Courier New" w:hAnsi="Courier New" w:cs="Courier New"/>
                                <w:sz w:val="20"/>
                              </w:rPr>
                            </w:pPr>
                            <w:r>
                              <w:rPr>
                                <w:rFonts w:ascii="Courier New" w:hAnsi="Courier New" w:cs="Courier New"/>
                                <w:sz w:val="20"/>
                              </w:rPr>
                              <w:t xml:space="preserve">                </w:t>
                            </w:r>
                            <w:r w:rsidRPr="003C4035">
                              <w:rPr>
                                <w:rFonts w:ascii="Courier New" w:hAnsi="Courier New" w:cs="Courier New"/>
                                <w:sz w:val="20"/>
                              </w:rPr>
                              <w:t>"Hi" : "35.0"}]},</w:t>
                            </w:r>
                          </w:p>
                          <w:p w14:paraId="2D65019D" w14:textId="77777777" w:rsidR="00E406C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{"Bypass Ratio" :</w:t>
                            </w:r>
                          </w:p>
                          <w:p w14:paraId="29ED1710" w14:textId="5217BE6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Pr>
                                <w:rFonts w:ascii="Courier New" w:hAnsi="Courier New" w:cs="Courier New"/>
                                <w:sz w:val="20"/>
                              </w:rPr>
                              <w:t xml:space="preserve">     </w:t>
                            </w:r>
                            <w:r w:rsidRPr="003C4035">
                              <w:rPr>
                                <w:rFonts w:ascii="Courier New" w:hAnsi="Courier New" w:cs="Courier New"/>
                                <w:sz w:val="20"/>
                              </w:rPr>
                              <w:t xml:space="preserve"> ["alpha", {"Low" : "0.0", "Med" : "1.0", "Hi" : "2.0"}]},</w:t>
                            </w:r>
                          </w:p>
                          <w:p w14:paraId="73F051B0" w14:textId="77777777" w:rsidR="00E406C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{"Turbine Inlet Temperature" :</w:t>
                            </w:r>
                          </w:p>
                          <w:p w14:paraId="466DC0F9" w14:textId="49445D8C" w:rsidR="00E406C5" w:rsidRDefault="00E406C5" w:rsidP="004618E5">
                            <w:pPr>
                              <w:tabs>
                                <w:tab w:val="clear" w:pos="360"/>
                                <w:tab w:val="clear" w:pos="720"/>
                                <w:tab w:val="clear" w:pos="1080"/>
                              </w:tabs>
                              <w:spacing w:after="0" w:line="240" w:lineRule="auto"/>
                              <w:jc w:val="left"/>
                              <w:rPr>
                                <w:rFonts w:ascii="Courier New" w:hAnsi="Courier New" w:cs="Courier New"/>
                                <w:sz w:val="20"/>
                              </w:rPr>
                            </w:pPr>
                            <w:r>
                              <w:rPr>
                                <w:rFonts w:ascii="Courier New" w:hAnsi="Courier New" w:cs="Courier New"/>
                                <w:sz w:val="20"/>
                              </w:rPr>
                              <w:t xml:space="preserve">      </w:t>
                            </w:r>
                            <w:r w:rsidRPr="003C4035">
                              <w:rPr>
                                <w:rFonts w:ascii="Courier New" w:hAnsi="Courier New" w:cs="Courier New"/>
                                <w:sz w:val="20"/>
                              </w:rPr>
                              <w:t>["Tt4", {"Low" : "1200", "</w:t>
                            </w:r>
                            <w:r>
                              <w:rPr>
                                <w:rFonts w:ascii="Courier New" w:hAnsi="Courier New" w:cs="Courier New"/>
                                <w:sz w:val="20"/>
                              </w:rPr>
                              <w:t>Med" : "2400", "Med2" : "1848",</w:t>
                            </w:r>
                          </w:p>
                          <w:p w14:paraId="079A8227" w14:textId="5EC5A0B2" w:rsidR="00E406C5" w:rsidRPr="003C4035" w:rsidRDefault="00E406C5" w:rsidP="004618E5">
                            <w:pPr>
                              <w:tabs>
                                <w:tab w:val="clear" w:pos="360"/>
                                <w:tab w:val="clear" w:pos="720"/>
                                <w:tab w:val="clear" w:pos="1080"/>
                              </w:tabs>
                              <w:spacing w:after="0" w:line="240" w:lineRule="auto"/>
                              <w:jc w:val="left"/>
                              <w:rPr>
                                <w:rFonts w:ascii="Courier New" w:hAnsi="Courier New" w:cs="Courier New"/>
                                <w:sz w:val="20"/>
                              </w:rPr>
                            </w:pPr>
                            <w:r>
                              <w:rPr>
                                <w:rFonts w:ascii="Courier New" w:hAnsi="Courier New" w:cs="Courier New"/>
                                <w:sz w:val="20"/>
                              </w:rPr>
                              <w:t xml:space="preserve">               </w:t>
                            </w:r>
                            <w:r w:rsidRPr="003C4035">
                              <w:rPr>
                                <w:rFonts w:ascii="Courier New" w:hAnsi="Courier New" w:cs="Courier New"/>
                                <w:sz w:val="20"/>
                              </w:rPr>
                              <w:t>"Hi" : "3600"}]},</w:t>
                            </w:r>
                          </w:p>
                          <w:p w14:paraId="5C491376" w14:textId="77777777" w:rsidR="00E406C5" w:rsidRDefault="00E406C5" w:rsidP="003C4035">
                            <w:pPr>
                              <w:tabs>
                                <w:tab w:val="clear" w:pos="360"/>
                                <w:tab w:val="clear" w:pos="720"/>
                                <w:tab w:val="clear" w:pos="1080"/>
                              </w:tabs>
                              <w:spacing w:after="0" w:line="240" w:lineRule="auto"/>
                              <w:jc w:val="left"/>
                              <w:rPr>
                                <w:rFonts w:ascii="Courier New" w:hAnsi="Courier New" w:cs="Courier New"/>
                                <w:sz w:val="20"/>
                              </w:rPr>
                            </w:pPr>
                            <w:r>
                              <w:rPr>
                                <w:rFonts w:ascii="Courier New" w:hAnsi="Courier New" w:cs="Courier New"/>
                                <w:sz w:val="20"/>
                              </w:rPr>
                              <w:t xml:space="preserve">    {"Afterburner State" :</w:t>
                            </w:r>
                          </w:p>
                          <w:p w14:paraId="4D7FD4A1" w14:textId="14A50F9B"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Pr>
                                <w:rFonts w:ascii="Courier New" w:hAnsi="Courier New" w:cs="Courier New"/>
                                <w:sz w:val="20"/>
                              </w:rPr>
                              <w:t xml:space="preserve">      </w:t>
                            </w:r>
                            <w:r w:rsidRPr="003C4035">
                              <w:rPr>
                                <w:rFonts w:ascii="Courier New" w:hAnsi="Courier New" w:cs="Courier New"/>
                                <w:sz w:val="20"/>
                              </w:rPr>
                              <w:t>["afterburnerOn", {"Off" : "false", "On" : "true"}]}</w:t>
                            </w:r>
                          </w:p>
                          <w:p w14:paraId="3C0D02C0"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w:t>
                            </w:r>
                          </w:p>
                          <w:p w14:paraId="5A2F468E"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"&lt;runs&gt;" : [</w:t>
                            </w:r>
                          </w:p>
                          <w:p w14:paraId="62B2A860"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["Med",  "Med",  "Med",  "On"]},</w:t>
                            </w:r>
                          </w:p>
                          <w:p w14:paraId="7AF24F33"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["Low",  "Med",  "Hi",  "Off"]},</w:t>
                            </w:r>
                          </w:p>
                          <w:p w14:paraId="3CD5600C"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["Med",  "Low",  "Med", "Off"]},</w:t>
                            </w:r>
                          </w:p>
                          <w:p w14:paraId="60D28466"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["Low",  "Hi",  "Low", "Off"]},</w:t>
                            </w:r>
                          </w:p>
                          <w:p w14:paraId="072E274F"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["Low",  "Low", "Hi",  "On"]},</w:t>
                            </w:r>
                          </w:p>
                          <w:p w14:paraId="10A6A48B"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["Med",  "Hi", "Med",  "Off"]},</w:t>
                            </w:r>
                          </w:p>
                          <w:p w14:paraId="64032DBA"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["Low",  "Hi", "Hi", "On"]},</w:t>
                            </w:r>
                          </w:p>
                          <w:p w14:paraId="68FE327A"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["Hi",  "Hi", "Hi", "Off"]},</w:t>
                            </w:r>
                          </w:p>
                          <w:p w14:paraId="7AE36076"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["Med", "Hi",  "Low",  "On"]},</w:t>
                            </w:r>
                          </w:p>
                          <w:p w14:paraId="7FF88F84"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["Hi", "Med",  "Low",  "Off"]},</w:t>
                            </w:r>
                          </w:p>
                          <w:p w14:paraId="7DA6B682"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["Low", "Low",  "Low", "On"]},</w:t>
                            </w:r>
                          </w:p>
                          <w:p w14:paraId="7FB4874B"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["Low", "Med",  "Med2", "On"]},</w:t>
                            </w:r>
                          </w:p>
                          <w:p w14:paraId="4BB74201"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["Hi", "Hi", "Med",  "On"]},</w:t>
                            </w:r>
                          </w:p>
                          <w:p w14:paraId="506C00A5"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["Hi", "Low", "Low",  "On"]},</w:t>
                            </w:r>
                          </w:p>
                          <w:p w14:paraId="5A61A370"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["Med2", "Med", "Hi", "On"]},</w:t>
                            </w:r>
                          </w:p>
                          <w:p w14:paraId="6EC7F64C"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["Hi", "Low", "Hi", "Off"]}</w:t>
                            </w:r>
                          </w:p>
                          <w:p w14:paraId="0840B00F"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w:t>
                            </w:r>
                          </w:p>
                          <w:p w14:paraId="530F215C" w14:textId="34AED909"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74492" id="Text Box 50" o:spid="_x0000_s1072" type="#_x0000_t202" style="position:absolute;left:0;text-align:left;margin-left:25pt;margin-top:.5pt;width:406.05pt;height:35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" filled="f" stroked="f">
                <v:textbox>
                  <w:txbxContent>
                    <w:p w14:paraId="35533A90"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w:t>
                      </w:r>
                    </w:p>
                    <w:p w14:paraId="54FA853F"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"&lt;factors&gt;" : [</w:t>
                      </w:r>
                    </w:p>
                    <w:p w14:paraId="28590049" w14:textId="77777777" w:rsidR="00E406C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w:t>
                      </w:r>
                      <w:r>
                        <w:rPr>
                          <w:rFonts w:ascii="Courier New" w:hAnsi="Courier New" w:cs="Courier New"/>
                          <w:sz w:val="20"/>
                        </w:rPr>
                        <w:t xml:space="preserve"> {"Compressor Pressure Ratio" :</w:t>
                      </w:r>
                    </w:p>
                    <w:p w14:paraId="608DDFCA" w14:textId="28EB70D5" w:rsidR="00E406C5" w:rsidRDefault="00E406C5" w:rsidP="004618E5">
                      <w:pPr>
                        <w:tabs>
                          <w:tab w:val="clear" w:pos="360"/>
                          <w:tab w:val="clear" w:pos="720"/>
                          <w:tab w:val="clear" w:pos="1080"/>
                        </w:tabs>
                        <w:spacing w:after="0" w:line="240" w:lineRule="auto"/>
                        <w:jc w:val="left"/>
                        <w:rPr>
                          <w:rFonts w:ascii="Courier New" w:hAnsi="Courier New" w:cs="Courier New"/>
                          <w:sz w:val="20"/>
                        </w:rPr>
                      </w:pPr>
                      <w:r>
                        <w:rPr>
                          <w:rFonts w:ascii="Courier New" w:hAnsi="Courier New" w:cs="Courier New"/>
                          <w:sz w:val="20"/>
                        </w:rPr>
                        <w:t xml:space="preserve">      </w:t>
                      </w:r>
                      <w:r w:rsidRPr="003C4035">
                        <w:rPr>
                          <w:rFonts w:ascii="Courier New" w:hAnsi="Courier New" w:cs="Courier New"/>
                          <w:sz w:val="20"/>
                        </w:rPr>
                        <w:t>["pi_c", {"Low" : "13.5", "Med" : "24.25",</w:t>
                      </w:r>
                      <w:r>
                        <w:rPr>
                          <w:rFonts w:ascii="Courier New" w:hAnsi="Courier New" w:cs="Courier New"/>
                          <w:sz w:val="20"/>
                        </w:rPr>
                        <w:t xml:space="preserve"> "Med2" : "27.045",</w:t>
                      </w:r>
                    </w:p>
                    <w:p w14:paraId="29D6A10C" w14:textId="1C526AC7" w:rsidR="00E406C5" w:rsidRPr="003C4035" w:rsidRDefault="00E406C5" w:rsidP="004618E5">
                      <w:pPr>
                        <w:tabs>
                          <w:tab w:val="clear" w:pos="360"/>
                          <w:tab w:val="clear" w:pos="720"/>
                          <w:tab w:val="clear" w:pos="1080"/>
                        </w:tabs>
                        <w:spacing w:after="0" w:line="240" w:lineRule="auto"/>
                        <w:jc w:val="left"/>
                        <w:rPr>
                          <w:rFonts w:ascii="Courier New" w:hAnsi="Courier New" w:cs="Courier New"/>
                          <w:sz w:val="20"/>
                        </w:rPr>
                      </w:pPr>
                      <w:r>
                        <w:rPr>
                          <w:rFonts w:ascii="Courier New" w:hAnsi="Courier New" w:cs="Courier New"/>
                          <w:sz w:val="20"/>
                        </w:rPr>
                        <w:t xml:space="preserve">                </w:t>
                      </w:r>
                      <w:r w:rsidRPr="003C4035">
                        <w:rPr>
                          <w:rFonts w:ascii="Courier New" w:hAnsi="Courier New" w:cs="Courier New"/>
                          <w:sz w:val="20"/>
                        </w:rPr>
                        <w:t>"Hi" : "35.0"}]},</w:t>
                      </w:r>
                    </w:p>
                    <w:p w14:paraId="2D65019D" w14:textId="77777777" w:rsidR="00E406C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{"Bypass Ratio" :</w:t>
                      </w:r>
                    </w:p>
                    <w:p w14:paraId="29ED1710" w14:textId="5217BE6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Pr>
                          <w:rFonts w:ascii="Courier New" w:hAnsi="Courier New" w:cs="Courier New"/>
                          <w:sz w:val="20"/>
                        </w:rPr>
                        <w:t xml:space="preserve">     </w:t>
                      </w:r>
                      <w:r w:rsidRPr="003C4035">
                        <w:rPr>
                          <w:rFonts w:ascii="Courier New" w:hAnsi="Courier New" w:cs="Courier New"/>
                          <w:sz w:val="20"/>
                        </w:rPr>
                        <w:t xml:space="preserve"> ["alpha", {"Low" : "0.0", "Med" : "1.0", "Hi" : "2.0"}]},</w:t>
                      </w:r>
                    </w:p>
                    <w:p w14:paraId="73F051B0" w14:textId="77777777" w:rsidR="00E406C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{"Turbine Inlet Temperature" :</w:t>
                      </w:r>
                    </w:p>
                    <w:p w14:paraId="466DC0F9" w14:textId="49445D8C" w:rsidR="00E406C5" w:rsidRDefault="00E406C5" w:rsidP="004618E5">
                      <w:pPr>
                        <w:tabs>
                          <w:tab w:val="clear" w:pos="360"/>
                          <w:tab w:val="clear" w:pos="720"/>
                          <w:tab w:val="clear" w:pos="1080"/>
                        </w:tabs>
                        <w:spacing w:after="0" w:line="240" w:lineRule="auto"/>
                        <w:jc w:val="left"/>
                        <w:rPr>
                          <w:rFonts w:ascii="Courier New" w:hAnsi="Courier New" w:cs="Courier New"/>
                          <w:sz w:val="20"/>
                        </w:rPr>
                      </w:pPr>
                      <w:r>
                        <w:rPr>
                          <w:rFonts w:ascii="Courier New" w:hAnsi="Courier New" w:cs="Courier New"/>
                          <w:sz w:val="20"/>
                        </w:rPr>
                        <w:t xml:space="preserve">      </w:t>
                      </w:r>
                      <w:r w:rsidRPr="003C4035">
                        <w:rPr>
                          <w:rFonts w:ascii="Courier New" w:hAnsi="Courier New" w:cs="Courier New"/>
                          <w:sz w:val="20"/>
                        </w:rPr>
                        <w:t>["Tt4", {"Low" : "1200", "</w:t>
                      </w:r>
                      <w:r>
                        <w:rPr>
                          <w:rFonts w:ascii="Courier New" w:hAnsi="Courier New" w:cs="Courier New"/>
                          <w:sz w:val="20"/>
                        </w:rPr>
                        <w:t>Med" : "2400", "Med2" : "1848",</w:t>
                      </w:r>
                    </w:p>
                    <w:p w14:paraId="079A8227" w14:textId="5EC5A0B2" w:rsidR="00E406C5" w:rsidRPr="003C4035" w:rsidRDefault="00E406C5" w:rsidP="004618E5">
                      <w:pPr>
                        <w:tabs>
                          <w:tab w:val="clear" w:pos="360"/>
                          <w:tab w:val="clear" w:pos="720"/>
                          <w:tab w:val="clear" w:pos="1080"/>
                        </w:tabs>
                        <w:spacing w:after="0" w:line="240" w:lineRule="auto"/>
                        <w:jc w:val="left"/>
                        <w:rPr>
                          <w:rFonts w:ascii="Courier New" w:hAnsi="Courier New" w:cs="Courier New"/>
                          <w:sz w:val="20"/>
                        </w:rPr>
                      </w:pPr>
                      <w:r>
                        <w:rPr>
                          <w:rFonts w:ascii="Courier New" w:hAnsi="Courier New" w:cs="Courier New"/>
                          <w:sz w:val="20"/>
                        </w:rPr>
                        <w:t xml:space="preserve">               </w:t>
                      </w:r>
                      <w:r w:rsidRPr="003C4035">
                        <w:rPr>
                          <w:rFonts w:ascii="Courier New" w:hAnsi="Courier New" w:cs="Courier New"/>
                          <w:sz w:val="20"/>
                        </w:rPr>
                        <w:t>"Hi" : "3600"}]},</w:t>
                      </w:r>
                    </w:p>
                    <w:p w14:paraId="5C491376" w14:textId="77777777" w:rsidR="00E406C5" w:rsidRDefault="00E406C5" w:rsidP="003C4035">
                      <w:pPr>
                        <w:tabs>
                          <w:tab w:val="clear" w:pos="360"/>
                          <w:tab w:val="clear" w:pos="720"/>
                          <w:tab w:val="clear" w:pos="1080"/>
                        </w:tabs>
                        <w:spacing w:after="0" w:line="240" w:lineRule="auto"/>
                        <w:jc w:val="left"/>
                        <w:rPr>
                          <w:rFonts w:ascii="Courier New" w:hAnsi="Courier New" w:cs="Courier New"/>
                          <w:sz w:val="20"/>
                        </w:rPr>
                      </w:pPr>
                      <w:r>
                        <w:rPr>
                          <w:rFonts w:ascii="Courier New" w:hAnsi="Courier New" w:cs="Courier New"/>
                          <w:sz w:val="20"/>
                        </w:rPr>
                        <w:t xml:space="preserve">    {"Afterburner State" :</w:t>
                      </w:r>
                    </w:p>
                    <w:p w14:paraId="4D7FD4A1" w14:textId="14A50F9B"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Pr>
                          <w:rFonts w:ascii="Courier New" w:hAnsi="Courier New" w:cs="Courier New"/>
                          <w:sz w:val="20"/>
                        </w:rPr>
                        <w:t xml:space="preserve">      </w:t>
                      </w:r>
                      <w:r w:rsidRPr="003C4035">
                        <w:rPr>
                          <w:rFonts w:ascii="Courier New" w:hAnsi="Courier New" w:cs="Courier New"/>
                          <w:sz w:val="20"/>
                        </w:rPr>
                        <w:t>["afterburnerOn", {"Off" : "false", "On" : "true"}]}</w:t>
                      </w:r>
                    </w:p>
                    <w:p w14:paraId="3C0D02C0"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w:t>
                      </w:r>
                    </w:p>
                    <w:p w14:paraId="5A2F468E"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"&lt;runs&gt;" : [</w:t>
                      </w:r>
                    </w:p>
                    <w:p w14:paraId="62B2A860"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["Med",  "Med",  "Med",  "On"]},</w:t>
                      </w:r>
                    </w:p>
                    <w:p w14:paraId="7AF24F33"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["Low",  "Med",  "Hi",  "Off"]},</w:t>
                      </w:r>
                    </w:p>
                    <w:p w14:paraId="3CD5600C"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["Med",  "Low",  "Med", "Off"]},</w:t>
                      </w:r>
                    </w:p>
                    <w:p w14:paraId="60D28466"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["Low",  "Hi",  "Low", "Off"]},</w:t>
                      </w:r>
                    </w:p>
                    <w:p w14:paraId="072E274F"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["Low",  "Low", "Hi",  "On"]},</w:t>
                      </w:r>
                    </w:p>
                    <w:p w14:paraId="10A6A48B"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["Med",  "Hi", "Med",  "Off"]},</w:t>
                      </w:r>
                    </w:p>
                    <w:p w14:paraId="64032DBA"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["Low",  "Hi", "Hi", "On"]},</w:t>
                      </w:r>
                    </w:p>
                    <w:p w14:paraId="68FE327A"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["Hi",  "Hi", "Hi", "Off"]},</w:t>
                      </w:r>
                    </w:p>
                    <w:p w14:paraId="7AE36076"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["Med", "Hi",  "Low",  "On"]},</w:t>
                      </w:r>
                    </w:p>
                    <w:p w14:paraId="7FF88F84"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["Hi", "Med",  "Low",  "Off"]},</w:t>
                      </w:r>
                    </w:p>
                    <w:p w14:paraId="7DA6B682"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["Low", "Low",  "Low", "On"]},</w:t>
                      </w:r>
                    </w:p>
                    <w:p w14:paraId="7FB4874B"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["Low", "Med",  "Med2", "On"]},</w:t>
                      </w:r>
                    </w:p>
                    <w:p w14:paraId="4BB74201"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["Hi", "Hi", "Med",  "On"]},</w:t>
                      </w:r>
                    </w:p>
                    <w:p w14:paraId="506C00A5"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["Hi", "Low", "Low",  "On"]},</w:t>
                      </w:r>
                    </w:p>
                    <w:p w14:paraId="5A61A370"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["Med2", "Med", "Hi", "On"]},</w:t>
                      </w:r>
                    </w:p>
                    <w:p w14:paraId="6EC7F64C"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 : ["Hi", "Low", "Hi", "Off"]}</w:t>
                      </w:r>
                    </w:p>
                    <w:p w14:paraId="0840B00F" w14:textId="77777777"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 xml:space="preserve">  ]</w:t>
                      </w:r>
                    </w:p>
                    <w:p w14:paraId="530F215C" w14:textId="34AED909" w:rsidR="00E406C5" w:rsidRPr="003C4035" w:rsidRDefault="00E406C5" w:rsidP="003C4035">
                      <w:pPr>
                        <w:tabs>
                          <w:tab w:val="clear" w:pos="360"/>
                          <w:tab w:val="clear" w:pos="720"/>
                          <w:tab w:val="clear" w:pos="1080"/>
                        </w:tabs>
                        <w:spacing w:after="0" w:line="240" w:lineRule="auto"/>
                        <w:jc w:val="left"/>
                        <w:rPr>
                          <w:rFonts w:ascii="Courier New" w:hAnsi="Courier New" w:cs="Courier New"/>
                          <w:sz w:val="20"/>
                        </w:rPr>
                      </w:pPr>
                      <w:r w:rsidRPr="003C4035">
                        <w:rPr>
                          <w:rFonts w:ascii="Courier New" w:hAnsi="Courier New" w:cs="Courier New"/>
                          <w:sz w:val="20"/>
                        </w:rPr>
                        <w:t>}</w:t>
                      </w:r>
                    </w:p>
                  </w:txbxContent>
                </v:textbox>
                <w10:wrap type="topAndBottom" anchorx="margin"/>
              </v:shape>
            </w:pict>
          </mc:Fallback>
        </mc:AlternateContent>
      </w:r>
      <w:r w:rsidR="00A47D3C">
        <w:rPr>
          <w:noProof/>
          <w:lang w:eastAsia="ja-JP"/>
        </w:rPr>
        <mc:AlternateContent>
          <mc:Choice Requires="wps">
            <w:drawing>
              <wp:anchor distT="0" distB="0" distL="114300" distR="114300" simplePos="0" relativeHeight="251708416" behindDoc="0" locked="0" layoutInCell="1" allowOverlap="1" wp14:anchorId="57DC1909" wp14:editId="10F4DFC2">
                <wp:simplePos x="0" y="0"/>
                <wp:positionH relativeFrom="column">
                  <wp:posOffset>304800</wp:posOffset>
                </wp:positionH>
                <wp:positionV relativeFrom="paragraph">
                  <wp:posOffset>4652645</wp:posOffset>
                </wp:positionV>
                <wp:extent cx="5309235" cy="393065"/>
                <wp:effectExtent l="0" t="0" r="0" b="0"/>
                <wp:wrapThrough wrapText="bothSides">
                  <wp:wrapPolygon edited="0">
                    <wp:start x="0" y="0"/>
                    <wp:lineTo x="0"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5309235" cy="393065"/>
                        </a:xfrm>
                        <a:prstGeom prst="rect">
                          <a:avLst/>
                        </a:prstGeom>
                        <a:solidFill>
                          <a:prstClr val="white"/>
                        </a:solidFill>
                        <a:ln>
                          <a:noFill/>
                        </a:ln>
                        <a:effectLst/>
                      </wps:spPr>
                      <wps:txbx>
                        <w:txbxContent>
                          <w:p w14:paraId="340112B0" w14:textId="138100AF" w:rsidR="00E406C5" w:rsidRPr="00877779" w:rsidRDefault="00E406C5" w:rsidP="00A47D3C">
                            <w:pPr>
                              <w:pStyle w:val="Caption"/>
                              <w:rPr>
                                <w:noProof/>
                              </w:rPr>
                            </w:pPr>
                            <w:bookmarkStart w:id="60" w:name="_Ref468749640"/>
                            <w:bookmarkStart w:id="61" w:name="_Toc468863019"/>
                            <w:r>
                              <w:t xml:space="preserve">Figure </w:t>
                            </w:r>
                            <w:fldSimple w:instr=" SEQ Figure \* ARABIC ">
                              <w:r>
                                <w:rPr>
                                  <w:noProof/>
                                </w:rPr>
                                <w:t>16</w:t>
                              </w:r>
                            </w:fldSimple>
                            <w:bookmarkEnd w:id="60"/>
                            <w:r>
                              <w:t>:  Sample Design Experiment JSON</w:t>
                            </w:r>
                            <w:r>
                              <w:rPr>
                                <w:noProof/>
                              </w:rPr>
                              <w:t xml:space="preserve"> File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C1909" id="Text Box 79" o:spid="_x0000_s1073" type="#_x0000_t202" style="position:absolute;left:0;text-align:left;margin-left:24pt;margin-top:366.35pt;width:418.05pt;height:30.9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" stroked="f">
                <v:textbox style="mso-fit-shape-to-text:t" inset="0,0,0,0">
                  <w:txbxContent>
                    <w:p w14:paraId="340112B0" w14:textId="138100AF" w:rsidR="00E406C5" w:rsidRPr="00877779" w:rsidRDefault="00E406C5" w:rsidP="00A47D3C">
                      <w:pPr>
                        <w:pStyle w:val="Caption"/>
                        <w:rPr>
                          <w:noProof/>
                        </w:rPr>
                      </w:pPr>
                      <w:bookmarkStart w:id="62" w:name="_Ref468749640"/>
                      <w:bookmarkStart w:id="63" w:name="_Toc468863019"/>
                      <w:r>
                        <w:t xml:space="preserve">Figure </w:t>
                      </w:r>
                      <w:fldSimple w:instr=" SEQ Figure \* ARABIC ">
                        <w:r>
                          <w:rPr>
                            <w:noProof/>
                          </w:rPr>
                          <w:t>16</w:t>
                        </w:r>
                      </w:fldSimple>
                      <w:bookmarkEnd w:id="62"/>
                      <w:r>
                        <w:t>:  Sample Design Experiment JSON</w:t>
                      </w:r>
                      <w:r>
                        <w:rPr>
                          <w:noProof/>
                        </w:rPr>
                        <w:t xml:space="preserve"> File</w:t>
                      </w:r>
                      <w:bookmarkEnd w:id="63"/>
                    </w:p>
                  </w:txbxContent>
                </v:textbox>
                <w10:wrap type="through"/>
              </v:shape>
            </w:pict>
          </mc:Fallback>
        </mc:AlternateContent>
      </w:r>
    </w:p>
    <w:p w14:paraId="5F79F8FE" w14:textId="1B57BBF9" w:rsidR="00D4641F" w:rsidRDefault="000B3DF5" w:rsidP="00E972F6">
      <w:r>
        <w:lastRenderedPageBreak/>
        <w:t>The factors to be tested for a specific experiment are values (parameters) for the test models</w:t>
      </w:r>
      <w:r w:rsidR="00D4641F">
        <w:t>.</w:t>
      </w:r>
      <w:r w:rsidR="005912B6">
        <w:t xml:space="preserve"> Each time a new experimental run is prepared for a model, a clean input value set is loaded and the set of factors for the newest experiment are applied. This mutated value set with the features updated is then transmitted to the test model.</w:t>
      </w:r>
    </w:p>
    <w:p w14:paraId="5DC31348" w14:textId="77777777" w:rsidR="00B137BD" w:rsidRDefault="00B137BD" w:rsidP="003C4035">
      <w:pPr>
        <w:pStyle w:val="Heading3"/>
      </w:pPr>
      <w:bookmarkStart w:id="64" w:name="_Toc468863060"/>
      <w:r>
        <w:t>Experiment Back Porch</w:t>
      </w:r>
      <w:bookmarkEnd w:id="64"/>
    </w:p>
    <w:p w14:paraId="099233F0" w14:textId="22A7815B" w:rsidR="00D2503A" w:rsidRDefault="00D2503A" w:rsidP="00D2503A">
      <w:pPr>
        <w:tabs>
          <w:tab w:val="left" w:pos="5386"/>
        </w:tabs>
        <w:spacing w:after="0"/>
      </w:pPr>
      <w:r>
        <w:t xml:space="preserve">The key objectives for our Experimental Framework </w:t>
      </w:r>
      <w:r w:rsidR="006C193C">
        <w:t>that</w:t>
      </w:r>
      <w:r w:rsidR="00F14FF1">
        <w:t xml:space="preserve"> are</w:t>
      </w:r>
      <w:r w:rsidR="006C193C">
        <w:t xml:space="preserve"> addressed by the Back Porch are</w:t>
      </w:r>
      <w:r>
        <w:t>:</w:t>
      </w:r>
    </w:p>
    <w:p w14:paraId="52F565D9" w14:textId="25A5E6B0" w:rsidR="00D2503A" w:rsidRPr="00F00DB9" w:rsidRDefault="00D2503A" w:rsidP="00213952">
      <w:pPr>
        <w:pStyle w:val="ListParagraph"/>
        <w:numPr>
          <w:ilvl w:val="0"/>
          <w:numId w:val="79"/>
        </w:numPr>
        <w:ind w:left="720"/>
      </w:pPr>
      <w:r w:rsidRPr="00F00DB9">
        <w:t>Each model self-determines when it has completed operation:</w:t>
      </w:r>
    </w:p>
    <w:p w14:paraId="34FDF076" w14:textId="6660EB1B" w:rsidR="00ED6A12" w:rsidRPr="00F00DB9" w:rsidRDefault="00ED6A12" w:rsidP="003C4035">
      <w:pPr>
        <w:pStyle w:val="ListParagraph"/>
        <w:numPr>
          <w:ilvl w:val="0"/>
          <w:numId w:val="76"/>
        </w:numPr>
      </w:pPr>
      <w:r w:rsidRPr="00F00DB9">
        <w:t>The output of each coupled model is feedback as input to the same coupled model in a cycle.</w:t>
      </w:r>
    </w:p>
    <w:p w14:paraId="348D5643" w14:textId="19D50C00" w:rsidR="00F00DB9" w:rsidRDefault="00ED6A12" w:rsidP="003C4035">
      <w:pPr>
        <w:pStyle w:val="ListParagraph"/>
        <w:numPr>
          <w:ilvl w:val="0"/>
          <w:numId w:val="76"/>
        </w:numPr>
      </w:pPr>
      <w:r w:rsidRPr="00F00DB9">
        <w:t>The feedback cycle for each model continues until the model has terminated due to a failure or the model has self-determined that it has completed its operation</w:t>
      </w:r>
    </w:p>
    <w:p w14:paraId="2D331C7C" w14:textId="1D3A22CF" w:rsidR="00F00DB9" w:rsidRPr="00222106" w:rsidRDefault="00DD4FCA" w:rsidP="003C4035">
      <w:r>
        <w:rPr>
          <w:noProof/>
          <w:lang w:eastAsia="ja-JP"/>
        </w:rPr>
        <mc:AlternateContent>
          <mc:Choice Requires="wps">
            <w:drawing>
              <wp:anchor distT="0" distB="0" distL="114300" distR="114300" simplePos="0" relativeHeight="251702272" behindDoc="0" locked="0" layoutInCell="1" allowOverlap="1" wp14:anchorId="7FBFAEDA" wp14:editId="234E1481">
                <wp:simplePos x="0" y="0"/>
                <wp:positionH relativeFrom="column">
                  <wp:posOffset>1280160</wp:posOffset>
                </wp:positionH>
                <wp:positionV relativeFrom="paragraph">
                  <wp:posOffset>2540635</wp:posOffset>
                </wp:positionV>
                <wp:extent cx="3378835" cy="393065"/>
                <wp:effectExtent l="0" t="0" r="0" b="0"/>
                <wp:wrapThrough wrapText="bothSides">
                  <wp:wrapPolygon edited="0">
                    <wp:start x="0" y="0"/>
                    <wp:lineTo x="0" y="19541"/>
                    <wp:lineTo x="21434" y="19541"/>
                    <wp:lineTo x="21434" y="0"/>
                    <wp:lineTo x="0" y="0"/>
                  </wp:wrapPolygon>
                </wp:wrapThrough>
                <wp:docPr id="76" name="Text Box 76"/>
                <wp:cNvGraphicFramePr/>
                <a:graphic xmlns:a="http://schemas.openxmlformats.org/drawingml/2006/main">
                  <a:graphicData uri="http://schemas.microsoft.com/office/word/2010/wordprocessingShape">
                    <wps:wsp>
                      <wps:cNvSpPr txBox="1"/>
                      <wps:spPr>
                        <a:xfrm>
                          <a:off x="0" y="0"/>
                          <a:ext cx="3378835" cy="393065"/>
                        </a:xfrm>
                        <a:prstGeom prst="rect">
                          <a:avLst/>
                        </a:prstGeom>
                        <a:solidFill>
                          <a:prstClr val="white"/>
                        </a:solidFill>
                        <a:ln>
                          <a:noFill/>
                        </a:ln>
                        <a:effectLst/>
                      </wps:spPr>
                      <wps:txbx>
                        <w:txbxContent>
                          <w:p w14:paraId="565FED43" w14:textId="0627B375" w:rsidR="00E406C5" w:rsidRPr="00527BAF" w:rsidRDefault="00E406C5" w:rsidP="00DD4FCA">
                            <w:pPr>
                              <w:pStyle w:val="Caption"/>
                            </w:pPr>
                            <w:bookmarkStart w:id="65" w:name="_Toc468863020"/>
                            <w:r>
                              <w:t xml:space="preserve">Figure </w:t>
                            </w:r>
                            <w:fldSimple w:instr=" SEQ Figure \* ARABIC ">
                              <w:r>
                                <w:rPr>
                                  <w:noProof/>
                                </w:rPr>
                                <w:t>17</w:t>
                              </w:r>
                            </w:fldSimple>
                            <w:r>
                              <w:t>:  Experiment Back Porch</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FAEDA" id="Text Box 76" o:spid="_x0000_s1074" type="#_x0000_t202" style="position:absolute;left:0;text-align:left;margin-left:100.8pt;margin-top:200.05pt;width:266.05pt;height:30.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" stroked="f">
                <v:textbox style="mso-fit-shape-to-text:t" inset="0,0,0,0">
                  <w:txbxContent>
                    <w:p w14:paraId="565FED43" w14:textId="0627B375" w:rsidR="00E406C5" w:rsidRPr="00527BAF" w:rsidRDefault="00E406C5" w:rsidP="00DD4FCA">
                      <w:pPr>
                        <w:pStyle w:val="Caption"/>
                      </w:pPr>
                      <w:bookmarkStart w:id="66" w:name="_Toc468863020"/>
                      <w:r>
                        <w:t xml:space="preserve">Figure </w:t>
                      </w:r>
                      <w:fldSimple w:instr=" SEQ Figure \* ARABIC ">
                        <w:r>
                          <w:rPr>
                            <w:noProof/>
                          </w:rPr>
                          <w:t>17</w:t>
                        </w:r>
                      </w:fldSimple>
                      <w:r>
                        <w:t>:  Experiment Back Porch</w:t>
                      </w:r>
                      <w:bookmarkEnd w:id="66"/>
                    </w:p>
                  </w:txbxContent>
                </v:textbox>
                <w10:wrap type="through"/>
              </v:shape>
            </w:pict>
          </mc:Fallback>
        </mc:AlternateContent>
      </w:r>
      <w:r w:rsidRPr="00F00DB9">
        <w:rPr>
          <w:noProof/>
          <w:lang w:eastAsia="ja-JP"/>
        </w:rPr>
        <w:drawing>
          <wp:anchor distT="0" distB="0" distL="114300" distR="114300" simplePos="0" relativeHeight="251696128" behindDoc="0" locked="0" layoutInCell="1" allowOverlap="1" wp14:anchorId="11AB90C7" wp14:editId="2E966069">
            <wp:simplePos x="0" y="0"/>
            <wp:positionH relativeFrom="margin">
              <wp:posOffset>1280160</wp:posOffset>
            </wp:positionH>
            <wp:positionV relativeFrom="paragraph">
              <wp:posOffset>-50165</wp:posOffset>
            </wp:positionV>
            <wp:extent cx="3378835" cy="2586990"/>
            <wp:effectExtent l="0" t="0" r="0" b="381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430"/>
                    <a:stretch/>
                  </pic:blipFill>
                  <pic:spPr bwMode="auto">
                    <a:xfrm>
                      <a:off x="0" y="0"/>
                      <a:ext cx="3378835" cy="2586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403FC0" w14:textId="2BD763A7" w:rsidR="00515144" w:rsidRDefault="00017114" w:rsidP="00515144">
      <w:r>
        <w:t>The Back Porch’s role is to evaluate if a model’s experimental run has completed or terminated, and send the output to both the Front Porch and the Data Recorder.</w:t>
      </w:r>
    </w:p>
    <w:p w14:paraId="65556F81" w14:textId="753A315B" w:rsidR="00515144" w:rsidRDefault="00515144" w:rsidP="00515144">
      <w:pPr>
        <w:pStyle w:val="Heading4"/>
      </w:pPr>
      <w:r>
        <w:t>S</w:t>
      </w:r>
      <w:r w:rsidRPr="00F00DB9">
        <w:t>elf-determine</w:t>
      </w:r>
      <w:r>
        <w:t xml:space="preserve"> Completion</w:t>
      </w:r>
    </w:p>
    <w:p w14:paraId="2DECEC83" w14:textId="07AC8AB6" w:rsidR="00515144" w:rsidRDefault="001F6D91" w:rsidP="00515144">
      <w:r>
        <w:t xml:space="preserve">There are three defined ways that a model’s experimental run may end an infinite cycle of input-to-output. First, the model may announce while executing that it has completed its run. This could be on the initial pass or for example after a simulated mission has completed. Second, the model may announce </w:t>
      </w:r>
      <w:r w:rsidR="00B622F7">
        <w:t>while executing that it has terminated its run. An example case can be made for the turbojet engine model to terminate an internal pressure calculation exceeds that permitted for current material strength. Finally, there is support for a function to be registered with the Back Porch model. This auxiliary function is queried to determine if a model has completed its run.</w:t>
      </w:r>
    </w:p>
    <w:p w14:paraId="1F514E3E" w14:textId="5701932D" w:rsidR="00D2503A" w:rsidRDefault="00D2503A" w:rsidP="003C4035">
      <w:pPr>
        <w:pStyle w:val="Heading3"/>
      </w:pPr>
      <w:bookmarkStart w:id="67" w:name="_Toc468863061"/>
      <w:r>
        <w:lastRenderedPageBreak/>
        <w:t>Experiment Data Recorder</w:t>
      </w:r>
      <w:bookmarkEnd w:id="67"/>
    </w:p>
    <w:p w14:paraId="18C01D75" w14:textId="3AEBAFEB" w:rsidR="00F00DB9" w:rsidRDefault="00F00DB9" w:rsidP="00F00DB9">
      <w:pPr>
        <w:tabs>
          <w:tab w:val="left" w:pos="5386"/>
        </w:tabs>
        <w:spacing w:after="0"/>
      </w:pPr>
      <w:r>
        <w:t xml:space="preserve">The key objective for our Experimental Framework that </w:t>
      </w:r>
      <w:r w:rsidR="00932531">
        <w:t>is</w:t>
      </w:r>
      <w:r>
        <w:t xml:space="preserve"> addressed by the Data Recorder is:</w:t>
      </w:r>
    </w:p>
    <w:p w14:paraId="15C5CC58" w14:textId="6CD02868" w:rsidR="00F00DB9" w:rsidRDefault="00DD4FCA" w:rsidP="00213952">
      <w:pPr>
        <w:pStyle w:val="ListParagraph"/>
        <w:numPr>
          <w:ilvl w:val="0"/>
          <w:numId w:val="79"/>
        </w:numPr>
        <w:ind w:left="720"/>
      </w:pPr>
      <w:r w:rsidRPr="0052193C">
        <w:rPr>
          <w:noProof/>
          <w:lang w:eastAsia="ja-JP"/>
        </w:rPr>
        <w:drawing>
          <wp:anchor distT="0" distB="0" distL="114300" distR="114300" simplePos="0" relativeHeight="251698176" behindDoc="0" locked="0" layoutInCell="1" allowOverlap="1" wp14:anchorId="02154B32" wp14:editId="72AC7B77">
            <wp:simplePos x="0" y="0"/>
            <wp:positionH relativeFrom="margin">
              <wp:posOffset>1422400</wp:posOffset>
            </wp:positionH>
            <wp:positionV relativeFrom="paragraph">
              <wp:posOffset>222250</wp:posOffset>
            </wp:positionV>
            <wp:extent cx="3378835" cy="2579370"/>
            <wp:effectExtent l="0" t="0" r="0" b="1143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1435"/>
                    <a:stretch/>
                  </pic:blipFill>
                  <pic:spPr bwMode="auto">
                    <a:xfrm>
                      <a:off x="0" y="0"/>
                      <a:ext cx="3378835" cy="2579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0DB9">
        <w:t>Provide support for recording results of test coupled models.</w:t>
      </w:r>
    </w:p>
    <w:p w14:paraId="2F75F10D" w14:textId="695E96E8" w:rsidR="00DD4FCA" w:rsidRDefault="00DD4FCA" w:rsidP="009615AE">
      <w:r>
        <w:rPr>
          <w:noProof/>
          <w:lang w:eastAsia="ja-JP"/>
        </w:rPr>
        <mc:AlternateContent>
          <mc:Choice Requires="wps">
            <w:drawing>
              <wp:anchor distT="0" distB="0" distL="114300" distR="114300" simplePos="0" relativeHeight="251704320" behindDoc="0" locked="0" layoutInCell="1" allowOverlap="1" wp14:anchorId="2D9DA746" wp14:editId="08AB0DBA">
                <wp:simplePos x="0" y="0"/>
                <wp:positionH relativeFrom="column">
                  <wp:posOffset>1422400</wp:posOffset>
                </wp:positionH>
                <wp:positionV relativeFrom="paragraph">
                  <wp:posOffset>2449830</wp:posOffset>
                </wp:positionV>
                <wp:extent cx="3378835" cy="393065"/>
                <wp:effectExtent l="0" t="0" r="0" b="0"/>
                <wp:wrapThrough wrapText="bothSides">
                  <wp:wrapPolygon edited="0">
                    <wp:start x="0" y="0"/>
                    <wp:lineTo x="0" y="19541"/>
                    <wp:lineTo x="21434" y="19541"/>
                    <wp:lineTo x="21434" y="0"/>
                    <wp:lineTo x="0" y="0"/>
                  </wp:wrapPolygon>
                </wp:wrapThrough>
                <wp:docPr id="77" name="Text Box 77"/>
                <wp:cNvGraphicFramePr/>
                <a:graphic xmlns:a="http://schemas.openxmlformats.org/drawingml/2006/main">
                  <a:graphicData uri="http://schemas.microsoft.com/office/word/2010/wordprocessingShape">
                    <wps:wsp>
                      <wps:cNvSpPr txBox="1"/>
                      <wps:spPr>
                        <a:xfrm>
                          <a:off x="0" y="0"/>
                          <a:ext cx="3378835" cy="393065"/>
                        </a:xfrm>
                        <a:prstGeom prst="rect">
                          <a:avLst/>
                        </a:prstGeom>
                        <a:solidFill>
                          <a:prstClr val="white"/>
                        </a:solidFill>
                        <a:ln>
                          <a:noFill/>
                        </a:ln>
                        <a:effectLst/>
                      </wps:spPr>
                      <wps:txbx>
                        <w:txbxContent>
                          <w:p w14:paraId="6FF3924C" w14:textId="5289716A" w:rsidR="00E406C5" w:rsidRPr="00BB3DF4" w:rsidRDefault="00E406C5" w:rsidP="00DD4FCA">
                            <w:pPr>
                              <w:pStyle w:val="Caption"/>
                            </w:pPr>
                            <w:bookmarkStart w:id="68" w:name="_Toc468863021"/>
                            <w:r>
                              <w:t xml:space="preserve">Figure </w:t>
                            </w:r>
                            <w:fldSimple w:instr=" SEQ Figure \* ARABIC ">
                              <w:r>
                                <w:rPr>
                                  <w:noProof/>
                                </w:rPr>
                                <w:t>18</w:t>
                              </w:r>
                            </w:fldSimple>
                            <w:r>
                              <w:t>:  Experiment Data Recorder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DA746" id="Text Box 77" o:spid="_x0000_s1075" type="#_x0000_t202" style="position:absolute;left:0;text-align:left;margin-left:112pt;margin-top:192.9pt;width:266.05pt;height:30.9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" stroked="f">
                <v:textbox style="mso-fit-shape-to-text:t" inset="0,0,0,0">
                  <w:txbxContent>
                    <w:p w14:paraId="6FF3924C" w14:textId="5289716A" w:rsidR="00E406C5" w:rsidRPr="00BB3DF4" w:rsidRDefault="00E406C5" w:rsidP="00DD4FCA">
                      <w:pPr>
                        <w:pStyle w:val="Caption"/>
                      </w:pPr>
                      <w:bookmarkStart w:id="69" w:name="_Toc468863021"/>
                      <w:r>
                        <w:t xml:space="preserve">Figure </w:t>
                      </w:r>
                      <w:fldSimple w:instr=" SEQ Figure \* ARABIC ">
                        <w:r>
                          <w:rPr>
                            <w:noProof/>
                          </w:rPr>
                          <w:t>18</w:t>
                        </w:r>
                      </w:fldSimple>
                      <w:r>
                        <w:t>:  Experiment Data Recorder</w:t>
                      </w:r>
                      <w:bookmarkEnd w:id="69"/>
                    </w:p>
                  </w:txbxContent>
                </v:textbox>
                <w10:wrap type="through"/>
              </v:shape>
            </w:pict>
          </mc:Fallback>
        </mc:AlternateContent>
      </w:r>
    </w:p>
    <w:p w14:paraId="066B55BA" w14:textId="63734D1B" w:rsidR="009615AE" w:rsidRDefault="00F14FF1" w:rsidP="009615AE">
      <w:r>
        <w:t xml:space="preserve">The </w:t>
      </w:r>
      <w:r w:rsidR="006C193C">
        <w:t>Data Recorder</w:t>
      </w:r>
      <w:r w:rsidR="00017114">
        <w:t>’s role</w:t>
      </w:r>
      <w:r>
        <w:t xml:space="preserve"> is to record</w:t>
      </w:r>
      <w:r w:rsidR="00D2503A" w:rsidRPr="00117ECB">
        <w:t xml:space="preserve"> </w:t>
      </w:r>
      <w:r w:rsidR="00932531">
        <w:t xml:space="preserve">the </w:t>
      </w:r>
      <w:r>
        <w:t>output values</w:t>
      </w:r>
      <w:r w:rsidR="00D2503A" w:rsidRPr="00117ECB">
        <w:t xml:space="preserve"> of </w:t>
      </w:r>
      <w:r w:rsidR="00932531">
        <w:t xml:space="preserve">the </w:t>
      </w:r>
      <w:r w:rsidR="00D2503A" w:rsidRPr="00117ECB">
        <w:t>test coupled models.</w:t>
      </w:r>
      <w:r>
        <w:t xml:space="preserve"> </w:t>
      </w:r>
      <w:r w:rsidR="00932531">
        <w:t xml:space="preserve">The </w:t>
      </w:r>
      <w:r w:rsidR="001335C2">
        <w:t>fundamental data to be recorded for each model of each experimental run is the final result set. Some experimentation may require snapshot records of interim execution passes. For example if a turbojet engine follows a flight plan then data for multiple time slices or elevation levels may need to be required.</w:t>
      </w:r>
    </w:p>
    <w:p w14:paraId="1F6C35CD" w14:textId="261D7CDB" w:rsidR="00D2503A" w:rsidRDefault="00F14FF1" w:rsidP="009615AE">
      <w:r>
        <w:t xml:space="preserve">Presently there is support for recording the </w:t>
      </w:r>
      <w:r w:rsidR="00FE53B0">
        <w:t>output va</w:t>
      </w:r>
      <w:r w:rsidR="009615AE">
        <w:t xml:space="preserve">lues in two formats. The first format is a </w:t>
      </w:r>
      <w:r w:rsidR="00FE53B0">
        <w:t>Text</w:t>
      </w:r>
      <w:r w:rsidR="009615AE">
        <w:t xml:space="preserve"> dump of the value set with group, units, and summary comments. The second format is </w:t>
      </w:r>
      <w:r w:rsidR="00FE53B0">
        <w:t>Comma Separated Value (CSV)</w:t>
      </w:r>
      <w:r w:rsidR="009615AE">
        <w:t xml:space="preserve"> dump that contains a header row and the raw value set</w:t>
      </w:r>
      <w:r w:rsidR="00FE53B0">
        <w:t>.</w:t>
      </w:r>
    </w:p>
    <w:p w14:paraId="1734104F" w14:textId="77777777" w:rsidR="00D10C62" w:rsidRDefault="00D10C62" w:rsidP="00D10C62">
      <w:pPr>
        <w:pStyle w:val="Heading4"/>
      </w:pPr>
      <w:r>
        <w:t>Output report as Text</w:t>
      </w:r>
    </w:p>
    <w:p w14:paraId="0923C4B0" w14:textId="1B0B8443" w:rsidR="00D10C62" w:rsidRDefault="00D10C62" w:rsidP="009615AE">
      <w:r>
        <w:t xml:space="preserve">The value definition within the Experimental Framework provides a rich set of qualities for each value. These qualities are utilized to their fullest in output of the text report. A single file contains all the reports for all model runs of an experiment. Each model’s output begins with a line describing the experiment state, followed by the set of values for the model. First are values provided as input to the experiment models. This is followed, in order, by values that have been added by a specific coupled model. For the example subset of values displayed in </w:t>
      </w:r>
      <w:r>
        <w:fldChar w:fldCharType="begin"/>
      </w:r>
      <w:r>
        <w:instrText xml:space="preserve"> REF _Ref468745500 \h </w:instrText>
      </w:r>
      <w:r>
        <w:fldChar w:fldCharType="separate"/>
      </w:r>
      <w:r w:rsidR="00377DBA">
        <w:t xml:space="preserve">Figure </w:t>
      </w:r>
      <w:r w:rsidR="00377DBA">
        <w:rPr>
          <w:noProof/>
        </w:rPr>
        <w:t>19</w:t>
      </w:r>
      <w:r>
        <w:fldChar w:fldCharType="end"/>
      </w:r>
      <w:r>
        <w:t>, the Mission Setup, Diffuser, Compressor, etc. are model components of a turbo jet engine.</w:t>
      </w:r>
    </w:p>
    <w:p w14:paraId="7C2D6A42" w14:textId="6CCD78DD" w:rsidR="00FE53B0" w:rsidRDefault="00D10C62" w:rsidP="00D10C62">
      <w:pPr>
        <w:pStyle w:val="Heading4"/>
      </w:pPr>
      <w:r>
        <w:rPr>
          <w:noProof/>
          <w:lang w:eastAsia="ja-JP"/>
        </w:rPr>
        <w:lastRenderedPageBreak/>
        <mc:AlternateContent>
          <mc:Choice Requires="wps">
            <w:drawing>
              <wp:anchor distT="0" distB="0" distL="114300" distR="114300" simplePos="0" relativeHeight="251706368" behindDoc="0" locked="0" layoutInCell="1" allowOverlap="1" wp14:anchorId="6D4C969A" wp14:editId="14DD5599">
                <wp:simplePos x="0" y="0"/>
                <wp:positionH relativeFrom="column">
                  <wp:posOffset>-88265</wp:posOffset>
                </wp:positionH>
                <wp:positionV relativeFrom="paragraph">
                  <wp:posOffset>3723640</wp:posOffset>
                </wp:positionV>
                <wp:extent cx="6494145" cy="39306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6494145" cy="393065"/>
                        </a:xfrm>
                        <a:prstGeom prst="rect">
                          <a:avLst/>
                        </a:prstGeom>
                        <a:solidFill>
                          <a:prstClr val="white"/>
                        </a:solidFill>
                        <a:ln>
                          <a:noFill/>
                        </a:ln>
                        <a:effectLst/>
                      </wps:spPr>
                      <wps:txbx>
                        <w:txbxContent>
                          <w:p w14:paraId="4514A3B2" w14:textId="5078F3E5" w:rsidR="00E406C5" w:rsidRPr="008B11AB" w:rsidRDefault="00E406C5" w:rsidP="00F80AB5">
                            <w:pPr>
                              <w:pStyle w:val="Caption"/>
                              <w:rPr>
                                <w:noProof/>
                              </w:rPr>
                            </w:pPr>
                            <w:bookmarkStart w:id="70" w:name="_Ref468745500"/>
                            <w:bookmarkStart w:id="71" w:name="_Toc468863022"/>
                            <w:r>
                              <w:t xml:space="preserve">Figure </w:t>
                            </w:r>
                            <w:fldSimple w:instr=" SEQ Figure \* ARABIC ">
                              <w:r>
                                <w:rPr>
                                  <w:noProof/>
                                </w:rPr>
                                <w:t>19</w:t>
                              </w:r>
                            </w:fldSimple>
                            <w:bookmarkEnd w:id="70"/>
                            <w:r>
                              <w:t xml:space="preserve">:  </w:t>
                            </w:r>
                            <w:r w:rsidRPr="005A1C3F">
                              <w:t>Sample of output report as Text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C969A" id="Text Box 78" o:spid="_x0000_s1076" type="#_x0000_t202" style="position:absolute;margin-left:-6.95pt;margin-top:293.2pt;width:511.35pt;height:30.9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" stroked="f">
                <v:textbox style="mso-fit-shape-to-text:t" inset="0,0,0,0">
                  <w:txbxContent>
                    <w:p w14:paraId="4514A3B2" w14:textId="5078F3E5" w:rsidR="00E406C5" w:rsidRPr="008B11AB" w:rsidRDefault="00E406C5" w:rsidP="00F80AB5">
                      <w:pPr>
                        <w:pStyle w:val="Caption"/>
                        <w:rPr>
                          <w:noProof/>
                        </w:rPr>
                      </w:pPr>
                      <w:bookmarkStart w:id="72" w:name="_Ref468745500"/>
                      <w:bookmarkStart w:id="73" w:name="_Toc468863022"/>
                      <w:r>
                        <w:t xml:space="preserve">Figure </w:t>
                      </w:r>
                      <w:fldSimple w:instr=" SEQ Figure \* ARABIC ">
                        <w:r>
                          <w:rPr>
                            <w:noProof/>
                          </w:rPr>
                          <w:t>19</w:t>
                        </w:r>
                      </w:fldSimple>
                      <w:bookmarkEnd w:id="72"/>
                      <w:r>
                        <w:t xml:space="preserve">:  </w:t>
                      </w:r>
                      <w:r w:rsidRPr="005A1C3F">
                        <w:t>Sample of output report as Text</w:t>
                      </w:r>
                      <w:bookmarkEnd w:id="73"/>
                    </w:p>
                  </w:txbxContent>
                </v:textbox>
                <w10:wrap type="square"/>
              </v:shape>
            </w:pict>
          </mc:Fallback>
        </mc:AlternateContent>
      </w:r>
      <w:r w:rsidRPr="003C4035">
        <w:rPr>
          <w:noProof/>
          <w:snapToGrid/>
          <w:lang w:eastAsia="ja-JP"/>
        </w:rPr>
        <mc:AlternateContent>
          <mc:Choice Requires="wps">
            <w:drawing>
              <wp:anchor distT="0" distB="0" distL="114300" distR="114300" simplePos="0" relativeHeight="251693056" behindDoc="0" locked="0" layoutInCell="1" allowOverlap="1" wp14:anchorId="7773B3E2" wp14:editId="32C32A9B">
                <wp:simplePos x="0" y="0"/>
                <wp:positionH relativeFrom="column">
                  <wp:posOffset>-88265</wp:posOffset>
                </wp:positionH>
                <wp:positionV relativeFrom="paragraph">
                  <wp:posOffset>20955</wp:posOffset>
                </wp:positionV>
                <wp:extent cx="6494145" cy="366585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6494145" cy="36658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FE6456" w14:textId="4486E4DF" w:rsidR="00E406C5" w:rsidRPr="003C4035" w:rsidRDefault="00E406C5" w:rsidP="003C4035">
                            <w:pPr>
                              <w:spacing w:after="0" w:line="240" w:lineRule="auto"/>
                              <w:rPr>
                                <w:rFonts w:ascii="Courier New" w:hAnsi="Courier New" w:cs="Courier New"/>
                                <w:sz w:val="15"/>
                                <w:szCs w:val="15"/>
                              </w:rPr>
                            </w:pPr>
                            <w:r>
                              <w:rPr>
                                <w:rFonts w:ascii="Courier New" w:hAnsi="Courier New" w:cs="Courier New"/>
                                <w:sz w:val="15"/>
                                <w:szCs w:val="15"/>
                              </w:rPr>
                              <w:t>Model = A; Run = 1; Pass = 1</w:t>
                            </w:r>
                            <w:r w:rsidRPr="003C4035">
                              <w:rPr>
                                <w:rFonts w:ascii="Courier New" w:hAnsi="Courier New" w:cs="Courier New"/>
                                <w:sz w:val="15"/>
                                <w:szCs w:val="15"/>
                              </w:rPr>
                              <w:t>; Terminated = false; Completed = true</w:t>
                            </w:r>
                          </w:p>
                          <w:p w14:paraId="2D5BE40D"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Initial State</w:t>
                            </w:r>
                          </w:p>
                          <w:p w14:paraId="39489207"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Tzero: 411.8 [degR]                                          Inlet temperature</w:t>
                            </w:r>
                          </w:p>
                          <w:p w14:paraId="3016DF13"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Pzero: 629.6 [lbf/ft^2]                                      Inlet pressure</w:t>
                            </w:r>
                          </w:p>
                          <w:p w14:paraId="7878AF25"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Mzero: 0.9                                                   Subsonic flight Mach</w:t>
                            </w:r>
                          </w:p>
                          <w:p w14:paraId="48E41713"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gamma: 1.4 [Cp/Cv]                                           </w:t>
                            </w:r>
                          </w:p>
                          <w:p w14:paraId="71561ED3"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Rair: 53.35 [ft-lb/degR-lbm]                                 Specific gas cnst. dry air</w:t>
                            </w:r>
                          </w:p>
                          <w:p w14:paraId="0FE96636"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gc: 32.174 [lbm-ft/s^2]                                      gravity cnst</w:t>
                            </w:r>
                          </w:p>
                          <w:p w14:paraId="0802EC47"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Cp: 0.246 [Btu/lbm-degR]                                     Specific heat of dry air</w:t>
                            </w:r>
                          </w:p>
                          <w:p w14:paraId="732F1E48"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pi_c: 17.8 [Pt3/Pt2]                                         Compressor Pressure Ratio</w:t>
                            </w:r>
                          </w:p>
                          <w:p w14:paraId="71A99CBA"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mdot_zero: 170.0 [lbm/s]                                     Mass flow rate of air</w:t>
                            </w:r>
                          </w:p>
                          <w:p w14:paraId="12EE6D0E"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hpr: 18400.0 [Btu/lbm]                                       Specified enthalpy of fuel</w:t>
                            </w:r>
                          </w:p>
                          <w:p w14:paraId="5FDA71B3"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Tt4: 2000.0 [degR]                                           Turbine Inlet Temperature</w:t>
                            </w:r>
                          </w:p>
                          <w:p w14:paraId="5A48C208"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Mission Setup</w:t>
                            </w:r>
                          </w:p>
                          <w:p w14:paraId="34489D3A"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azero: 31.086866724111264 [ft/s]                             Speed of sound</w:t>
                            </w:r>
                          </w:p>
                          <w:p w14:paraId="60C47842"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Diffuser</w:t>
                            </w:r>
                          </w:p>
                          <w:p w14:paraId="6C467309"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Tt2: 478.5116                                                Stagnation Temp. @ station 2</w:t>
                            </w:r>
                          </w:p>
                          <w:p w14:paraId="65B81229"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Pt2: 31.638194372671034                                      Stagnation Press. @ station 2</w:t>
                            </w:r>
                          </w:p>
                          <w:p w14:paraId="619D8C54"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tao_r: 1.1619256134033202                                    Temp. Ratio @ station 2</w:t>
                            </w:r>
                          </w:p>
                          <w:p w14:paraId="741D5FC2"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pi_r: 1.691303112850931                                      Press. Ratio @ station 2</w:t>
                            </w:r>
                          </w:p>
                          <w:p w14:paraId="25EF8F3D"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Compressor</w:t>
                            </w:r>
                          </w:p>
                          <w:p w14:paraId="7256D114"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tao_c: 2.2764748558864896                                    Temp. Ratio @ station 3</w:t>
                            </w:r>
                          </w:p>
                          <w:p w14:paraId="079FD5C5"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w_c: 150.2587743099011 [Btu/lbm]                             Specific work, compressor</w:t>
                            </w:r>
                          </w:p>
                          <w:p w14:paraId="19D89074"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Wdot_c: 36123.01916080482 [hp]                               Compressor Work</w:t>
                            </w:r>
                          </w:p>
                          <w:p w14:paraId="242A7A39"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Pt3: 31.59874561979826                                       Stagnation Pressure @ stage 3</w:t>
                            </w:r>
                          </w:p>
                          <w:p w14:paraId="0C9FAC82"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psi: 3.9108323599551693 [psi]                                Stagnation Pressure @ stage 3 (in psi)</w:t>
                            </w:r>
                          </w:p>
                          <w:p w14:paraId="64A9BBDC"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Tt3: 1089.3196256500134                                      Stagnation Temp. @ stage 3</w:t>
                            </w:r>
                          </w:p>
                          <w:p w14:paraId="5E98CF72"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Combustor</w:t>
                            </w:r>
                          </w:p>
                          <w:p w14:paraId="7079EF8C" w14:textId="586B3F36"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tao_lambda: 4.856726566294317                                Temp. Ratio @ sta</w:t>
                            </w:r>
                            <w:r>
                              <w:rPr>
                                <w:rFonts w:ascii="Courier New" w:hAnsi="Courier New" w:cs="Courier New"/>
                                <w:sz w:val="15"/>
                                <w:szCs w:val="15"/>
                              </w:rPr>
                              <w:t>tion 4 inlet (station 3 outlet)</w:t>
                            </w:r>
                          </w:p>
                          <w:p w14:paraId="10E7BF27"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Pt4: 31.59874561979826 [Btu/lbm]                             Static Pressure @ station 4 inlet Pt3=Pt4</w:t>
                            </w:r>
                          </w:p>
                          <w:p w14:paraId="259D0739"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pi_b: 1.0                                                    Pressure ratio at burner (combustor)</w:t>
                            </w:r>
                          </w:p>
                          <w:p w14:paraId="142AD733"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f: 0.012176332968854574                                      fuel flow (ratio)</w:t>
                            </w:r>
                          </w:p>
                          <w:p w14:paraId="0E3506CF" w14:textId="0068F95F"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tao_b: 1.8361259559085197                                    Temp. ratio at burner (combustor)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3B3E2" id="Text Box 51" o:spid="_x0000_s1077" type="#_x0000_t202" style="position:absolute;margin-left:-6.95pt;margin-top:1.65pt;width:511.35pt;height:288.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" filled="f" stroked="f">
                <v:textbox>
                  <w:txbxContent>
                    <w:p w14:paraId="0FFE6456" w14:textId="4486E4DF" w:rsidR="00E406C5" w:rsidRPr="003C4035" w:rsidRDefault="00E406C5" w:rsidP="003C4035">
                      <w:pPr>
                        <w:spacing w:after="0" w:line="240" w:lineRule="auto"/>
                        <w:rPr>
                          <w:rFonts w:ascii="Courier New" w:hAnsi="Courier New" w:cs="Courier New"/>
                          <w:sz w:val="15"/>
                          <w:szCs w:val="15"/>
                        </w:rPr>
                      </w:pPr>
                      <w:r>
                        <w:rPr>
                          <w:rFonts w:ascii="Courier New" w:hAnsi="Courier New" w:cs="Courier New"/>
                          <w:sz w:val="15"/>
                          <w:szCs w:val="15"/>
                        </w:rPr>
                        <w:t>Model = A; Run = 1; Pass = 1</w:t>
                      </w:r>
                      <w:r w:rsidRPr="003C4035">
                        <w:rPr>
                          <w:rFonts w:ascii="Courier New" w:hAnsi="Courier New" w:cs="Courier New"/>
                          <w:sz w:val="15"/>
                          <w:szCs w:val="15"/>
                        </w:rPr>
                        <w:t>; Terminated = false; Completed = true</w:t>
                      </w:r>
                    </w:p>
                    <w:p w14:paraId="2D5BE40D"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Initial State</w:t>
                      </w:r>
                    </w:p>
                    <w:p w14:paraId="39489207"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Tzero: 411.8 [degR]                                          Inlet temperature</w:t>
                      </w:r>
                    </w:p>
                    <w:p w14:paraId="3016DF13"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Pzero: 629.6 [lbf/ft^2]                                      Inlet pressure</w:t>
                      </w:r>
                    </w:p>
                    <w:p w14:paraId="7878AF25"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Mzero: 0.9                                                   Subsonic flight Mach</w:t>
                      </w:r>
                    </w:p>
                    <w:p w14:paraId="48E41713"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gamma: 1.4 [Cp/Cv]                                           </w:t>
                      </w:r>
                    </w:p>
                    <w:p w14:paraId="71561ED3"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Rair: 53.35 [ft-lb/degR-lbm]                                 Specific gas cnst. dry air</w:t>
                      </w:r>
                    </w:p>
                    <w:p w14:paraId="0FE96636"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gc: 32.174 [lbm-ft/s^2]                                      gravity cnst</w:t>
                      </w:r>
                    </w:p>
                    <w:p w14:paraId="0802EC47"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Cp: 0.246 [Btu/lbm-degR]                                     Specific heat of dry air</w:t>
                      </w:r>
                    </w:p>
                    <w:p w14:paraId="732F1E48"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pi_c: 17.8 [Pt3/Pt2]                                         Compressor Pressure Ratio</w:t>
                      </w:r>
                    </w:p>
                    <w:p w14:paraId="71A99CBA"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mdot_zero: 170.0 [lbm/s]                                     Mass flow rate of air</w:t>
                      </w:r>
                    </w:p>
                    <w:p w14:paraId="12EE6D0E"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hpr: 18400.0 [Btu/lbm]                                       Specified enthalpy of fuel</w:t>
                      </w:r>
                    </w:p>
                    <w:p w14:paraId="5FDA71B3"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Tt4: 2000.0 [degR]                                           Turbine Inlet Temperature</w:t>
                      </w:r>
                    </w:p>
                    <w:p w14:paraId="5A48C208"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Mission Setup</w:t>
                      </w:r>
                    </w:p>
                    <w:p w14:paraId="34489D3A"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azero: 31.086866724111264 [ft/s]                             Speed of sound</w:t>
                      </w:r>
                    </w:p>
                    <w:p w14:paraId="60C47842"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Diffuser</w:t>
                      </w:r>
                    </w:p>
                    <w:p w14:paraId="6C467309"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Tt2: 478.5116                                                Stagnation Temp. @ station 2</w:t>
                      </w:r>
                    </w:p>
                    <w:p w14:paraId="65B81229"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Pt2: 31.638194372671034                                      Stagnation Press. @ station 2</w:t>
                      </w:r>
                    </w:p>
                    <w:p w14:paraId="619D8C54"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tao_r: 1.1619256134033202                                    Temp. Ratio @ station 2</w:t>
                      </w:r>
                    </w:p>
                    <w:p w14:paraId="741D5FC2"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pi_r: 1.691303112850931                                      Press. Ratio @ station 2</w:t>
                      </w:r>
                    </w:p>
                    <w:p w14:paraId="25EF8F3D"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Compressor</w:t>
                      </w:r>
                    </w:p>
                    <w:p w14:paraId="7256D114"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tao_c: 2.2764748558864896                                    Temp. Ratio @ station 3</w:t>
                      </w:r>
                    </w:p>
                    <w:p w14:paraId="079FD5C5"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w_c: 150.2587743099011 [Btu/lbm]                             Specific work, compressor</w:t>
                      </w:r>
                    </w:p>
                    <w:p w14:paraId="19D89074"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Wdot_c: 36123.01916080482 [hp]                               Compressor Work</w:t>
                      </w:r>
                    </w:p>
                    <w:p w14:paraId="242A7A39"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Pt3: 31.59874561979826                                       Stagnation Pressure @ stage 3</w:t>
                      </w:r>
                    </w:p>
                    <w:p w14:paraId="0C9FAC82"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psi: 3.9108323599551693 [psi]                                Stagnation Pressure @ stage 3 (in psi)</w:t>
                      </w:r>
                    </w:p>
                    <w:p w14:paraId="64A9BBDC"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Tt3: 1089.3196256500134                                      Stagnation Temp. @ stage 3</w:t>
                      </w:r>
                    </w:p>
                    <w:p w14:paraId="5E98CF72"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Combustor</w:t>
                      </w:r>
                    </w:p>
                    <w:p w14:paraId="7079EF8C" w14:textId="586B3F36"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tao_lambda: 4.856726566294317                                Temp. Ratio @ sta</w:t>
                      </w:r>
                      <w:r>
                        <w:rPr>
                          <w:rFonts w:ascii="Courier New" w:hAnsi="Courier New" w:cs="Courier New"/>
                          <w:sz w:val="15"/>
                          <w:szCs w:val="15"/>
                        </w:rPr>
                        <w:t>tion 4 inlet (station 3 outlet)</w:t>
                      </w:r>
                    </w:p>
                    <w:p w14:paraId="10E7BF27"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Pt4: 31.59874561979826 [Btu/lbm]                             Static Pressure @ station 4 inlet Pt3=Pt4</w:t>
                      </w:r>
                    </w:p>
                    <w:p w14:paraId="259D0739"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pi_b: 1.0                                                    Pressure ratio at burner (combustor)</w:t>
                      </w:r>
                    </w:p>
                    <w:p w14:paraId="142AD733" w14:textId="77777777"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f: 0.012176332968854574                                      fuel flow (ratio)</w:t>
                      </w:r>
                    </w:p>
                    <w:p w14:paraId="0E3506CF" w14:textId="0068F95F" w:rsidR="00E406C5" w:rsidRPr="003C4035" w:rsidRDefault="00E406C5" w:rsidP="003C4035">
                      <w:pPr>
                        <w:spacing w:after="0" w:line="240" w:lineRule="auto"/>
                        <w:rPr>
                          <w:rFonts w:ascii="Courier New" w:hAnsi="Courier New" w:cs="Courier New"/>
                          <w:sz w:val="15"/>
                          <w:szCs w:val="15"/>
                        </w:rPr>
                      </w:pPr>
                      <w:r w:rsidRPr="003C4035">
                        <w:rPr>
                          <w:rFonts w:ascii="Courier New" w:hAnsi="Courier New" w:cs="Courier New"/>
                          <w:sz w:val="15"/>
                          <w:szCs w:val="15"/>
                        </w:rPr>
                        <w:t xml:space="preserve">  tao_b: 1.8361259559085197                                    Temp. ratio at burner (combustor)</w:t>
                      </w:r>
                    </w:p>
                  </w:txbxContent>
                </v:textbox>
                <w10:wrap type="square"/>
              </v:shape>
            </w:pict>
          </mc:Fallback>
        </mc:AlternateContent>
      </w:r>
      <w:r w:rsidR="00FE53B0">
        <w:t>Output report as CSV</w:t>
      </w:r>
    </w:p>
    <w:p w14:paraId="71B3323C" w14:textId="50FA6F58" w:rsidR="00FE53B0" w:rsidRDefault="00D87AE4" w:rsidP="003C4035">
      <w:r>
        <w:t xml:space="preserve">The values for all model runs of an experiment are written as a Comma Separated Value text file and is easily loaded into a spreadsheet tool for analysis. </w:t>
      </w:r>
      <w:r w:rsidR="005B7EE9">
        <w:t xml:space="preserve">The value definition within the Experimental Framework </w:t>
      </w:r>
      <w:r>
        <w:t xml:space="preserve">also </w:t>
      </w:r>
      <w:r w:rsidR="005B7EE9">
        <w:t xml:space="preserve">provides </w:t>
      </w:r>
      <w:r>
        <w:t xml:space="preserve">a way for individual values to </w:t>
      </w:r>
      <w:r w:rsidR="00FE2AA9">
        <w:t>omitted</w:t>
      </w:r>
      <w:r>
        <w:t xml:space="preserve"> from the output</w:t>
      </w:r>
      <w:r w:rsidR="005B7EE9">
        <w:t>.</w:t>
      </w:r>
      <w:r>
        <w:t xml:space="preserve"> When a complex coupled model may contain hundreds of value</w:t>
      </w:r>
      <w:r w:rsidR="00FA2513">
        <w:t>s</w:t>
      </w:r>
      <w:r>
        <w:t xml:space="preserve">, the capacity to record only </w:t>
      </w:r>
      <w:r w:rsidR="00FA2513">
        <w:t>a</w:t>
      </w:r>
      <w:r>
        <w:t xml:space="preserve"> subset of </w:t>
      </w:r>
      <w:r w:rsidR="00FA2513">
        <w:t>them</w:t>
      </w:r>
      <w:r>
        <w:t xml:space="preserve"> is useful to reduce an overload of data. </w:t>
      </w:r>
      <w:r w:rsidR="00E34D47">
        <w:t>Each model’s output begins with columns describing the experiment state, followed by columns for values for the model being tested. For the example subset of values displayed in</w:t>
      </w:r>
      <w:r w:rsidR="00F80AB5">
        <w:t xml:space="preserve"> </w:t>
      </w:r>
      <w:r w:rsidR="00F80AB5">
        <w:fldChar w:fldCharType="begin"/>
      </w:r>
      <w:r w:rsidR="00F80AB5">
        <w:instrText xml:space="preserve"> REF _Ref468654458 \h </w:instrText>
      </w:r>
      <w:r w:rsidR="00F80AB5">
        <w:fldChar w:fldCharType="separate"/>
      </w:r>
      <w:r w:rsidR="00377DBA">
        <w:t xml:space="preserve">Figure </w:t>
      </w:r>
      <w:r w:rsidR="00377DBA">
        <w:rPr>
          <w:noProof/>
        </w:rPr>
        <w:t>20</w:t>
      </w:r>
      <w:r w:rsidR="00F80AB5">
        <w:fldChar w:fldCharType="end"/>
      </w:r>
      <w:r w:rsidR="00E34D47">
        <w:t>, the rows have been sorted by Model, only a few of the experiment runs are displayed, and only a few of the model input value columns are displayed.</w:t>
      </w:r>
    </w:p>
    <w:p w14:paraId="36A06D8F" w14:textId="77777777" w:rsidR="00D87AE4" w:rsidRDefault="00D87AE4" w:rsidP="00CF2B02">
      <w:pPr>
        <w:pStyle w:val="Caption"/>
      </w:pPr>
      <w:r w:rsidRPr="005B7EE9">
        <w:rPr>
          <w:noProof/>
          <w:lang w:eastAsia="ja-JP"/>
        </w:rPr>
        <w:drawing>
          <wp:inline distT="0" distB="0" distL="0" distR="0" wp14:anchorId="36FA2C56" wp14:editId="50526CC0">
            <wp:extent cx="5886450" cy="1504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r="941" b="54499"/>
                    <a:stretch/>
                  </pic:blipFill>
                  <pic:spPr bwMode="auto">
                    <a:xfrm>
                      <a:off x="0" y="0"/>
                      <a:ext cx="5887709" cy="1505272"/>
                    </a:xfrm>
                    <a:prstGeom prst="rect">
                      <a:avLst/>
                    </a:prstGeom>
                    <a:ln>
                      <a:noFill/>
                    </a:ln>
                    <a:extLst>
                      <a:ext uri="{53640926-AAD7-44D8-BBD7-CCE9431645EC}">
                        <a14:shadowObscured xmlns:a14="http://schemas.microsoft.com/office/drawing/2010/main"/>
                      </a:ext>
                    </a:extLst>
                  </pic:spPr>
                </pic:pic>
              </a:graphicData>
            </a:graphic>
          </wp:inline>
        </w:drawing>
      </w:r>
    </w:p>
    <w:p w14:paraId="1AD4474F" w14:textId="454C0CE3" w:rsidR="00D87AE4" w:rsidRPr="00222106" w:rsidRDefault="00D87AE4" w:rsidP="003C4035">
      <w:pPr>
        <w:pStyle w:val="Caption"/>
      </w:pPr>
      <w:bookmarkStart w:id="74" w:name="_Ref468654458"/>
      <w:bookmarkStart w:id="75" w:name="_Toc468863023"/>
      <w:r>
        <w:t xml:space="preserve">Figure </w:t>
      </w:r>
      <w:fldSimple w:instr=" SEQ Figure \* ARABIC ">
        <w:r w:rsidR="00377DBA">
          <w:rPr>
            <w:noProof/>
          </w:rPr>
          <w:t>20</w:t>
        </w:r>
      </w:fldSimple>
      <w:bookmarkEnd w:id="74"/>
      <w:r>
        <w:t>:  Sample of output report as CSV</w:t>
      </w:r>
      <w:bookmarkEnd w:id="75"/>
    </w:p>
    <w:p w14:paraId="692761D3" w14:textId="616D3AB2" w:rsidR="009907B0" w:rsidRPr="00222106" w:rsidRDefault="00FB011B" w:rsidP="003C4035">
      <w:pPr>
        <w:pStyle w:val="Heading2"/>
      </w:pPr>
      <w:bookmarkStart w:id="76" w:name="_Ref468747171"/>
      <w:bookmarkStart w:id="77" w:name="_Ref468747176"/>
      <w:bookmarkStart w:id="78" w:name="_Toc468863062"/>
      <w:r>
        <w:lastRenderedPageBreak/>
        <w:t>Experiment Model Support</w:t>
      </w:r>
      <w:bookmarkEnd w:id="76"/>
      <w:bookmarkEnd w:id="77"/>
      <w:bookmarkEnd w:id="78"/>
    </w:p>
    <w:p w14:paraId="147F19EA" w14:textId="355E6679" w:rsidR="00FB011B" w:rsidRDefault="00B32FEA" w:rsidP="003C4035">
      <w:r>
        <w:t>To support the development of models that utilize the Experimental Framework, a base class and interface are provided</w:t>
      </w:r>
      <w:r w:rsidR="004A394E">
        <w:t xml:space="preserve"> (see </w:t>
      </w:r>
      <w:r w:rsidR="004A394E">
        <w:fldChar w:fldCharType="begin"/>
      </w:r>
      <w:r w:rsidR="004A394E">
        <w:instrText xml:space="preserve"> REF _Ref468775900 \h </w:instrText>
      </w:r>
      <w:r w:rsidR="004A394E">
        <w:fldChar w:fldCharType="separate"/>
      </w:r>
      <w:r w:rsidR="00377DBA">
        <w:t xml:space="preserve">Figure </w:t>
      </w:r>
      <w:r w:rsidR="00377DBA">
        <w:rPr>
          <w:noProof/>
        </w:rPr>
        <w:t>21</w:t>
      </w:r>
      <w:r w:rsidR="004A394E">
        <w:fldChar w:fldCharType="end"/>
      </w:r>
      <w:r w:rsidR="004A394E">
        <w:t>)</w:t>
      </w:r>
      <w:r>
        <w:t>. The base class interacts with the DEVS-Suite to process external event</w:t>
      </w:r>
      <w:r w:rsidR="00DC2D47">
        <w:t xml:space="preserve">s, internal events, and output. This class </w:t>
      </w:r>
      <w:r>
        <w:t xml:space="preserve">is strictly limited in implementation to </w:t>
      </w:r>
      <w:r w:rsidR="00DC2D47">
        <w:t xml:space="preserve">the </w:t>
      </w:r>
      <w:r>
        <w:t>input</w:t>
      </w:r>
      <w:r w:rsidR="00DC2D47">
        <w:t>/output</w:t>
      </w:r>
      <w:r>
        <w:t xml:space="preserve"> of experiment value sets. I</w:t>
      </w:r>
      <w:r w:rsidR="00A425C2">
        <w:t xml:space="preserve">f your </w:t>
      </w:r>
      <w:r>
        <w:t>m</w:t>
      </w:r>
      <w:r w:rsidR="00DC2D47">
        <w:t>odel needs additional inputs/</w:t>
      </w:r>
      <w:r>
        <w:t xml:space="preserve">outputs then the </w:t>
      </w:r>
      <w:r w:rsidR="00A425C2">
        <w:t>methods may be overload, or the source may be used as a reference.</w:t>
      </w:r>
      <w:r>
        <w:t xml:space="preserve"> This </w:t>
      </w:r>
      <w:r w:rsidR="00D20223">
        <w:t xml:space="preserve">is </w:t>
      </w:r>
      <w:r>
        <w:t>the foundation utilized by the Turbojet Engine models.</w:t>
      </w:r>
    </w:p>
    <w:p w14:paraId="7B79AE6F" w14:textId="77777777" w:rsidR="001A04B9" w:rsidRDefault="00B32FEA" w:rsidP="001A04B9">
      <w:pPr>
        <w:pStyle w:val="Caption"/>
        <w:keepNext/>
      </w:pPr>
      <w:r w:rsidRPr="00AE2B0E">
        <w:rPr>
          <w:noProof/>
          <w:lang w:eastAsia="ja-JP"/>
        </w:rPr>
        <w:drawing>
          <wp:inline distT="0" distB="0" distL="0" distR="0" wp14:anchorId="04519D3F" wp14:editId="7728B632">
            <wp:extent cx="2656010" cy="13811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91879" cy="1399777"/>
                    </a:xfrm>
                    <a:prstGeom prst="rect">
                      <a:avLst/>
                    </a:prstGeom>
                  </pic:spPr>
                </pic:pic>
              </a:graphicData>
            </a:graphic>
          </wp:inline>
        </w:drawing>
      </w:r>
    </w:p>
    <w:p w14:paraId="70F327CA" w14:textId="2570CCB0" w:rsidR="00B32FEA" w:rsidRDefault="001A04B9" w:rsidP="001A04B9">
      <w:pPr>
        <w:pStyle w:val="Caption"/>
      </w:pPr>
      <w:bookmarkStart w:id="79" w:name="_Ref468775900"/>
      <w:bookmarkStart w:id="80" w:name="_Toc468863024"/>
      <w:r>
        <w:t xml:space="preserve">Figure </w:t>
      </w:r>
      <w:fldSimple w:instr=" SEQ Figure \* ARABIC ">
        <w:r w:rsidR="00377DBA">
          <w:rPr>
            <w:noProof/>
          </w:rPr>
          <w:t>21</w:t>
        </w:r>
      </w:fldSimple>
      <w:bookmarkEnd w:id="79"/>
      <w:r w:rsidR="00467931">
        <w:t>:  Class Experi</w:t>
      </w:r>
      <w:r>
        <w:t>mentModelBase</w:t>
      </w:r>
      <w:bookmarkEnd w:id="80"/>
    </w:p>
    <w:p w14:paraId="0639E090" w14:textId="2C043783" w:rsidR="00326EA7" w:rsidRDefault="00252826" w:rsidP="003C4035">
      <w:r>
        <w:t>UML details</w:t>
      </w:r>
      <w:r w:rsidR="004D6453">
        <w:t xml:space="preserve"> for the provided base class and interface is in </w:t>
      </w:r>
      <w:r w:rsidR="004D6453">
        <w:fldChar w:fldCharType="begin"/>
      </w:r>
      <w:r w:rsidR="004D6453">
        <w:instrText xml:space="preserve"> REF _Ref468776219 \h </w:instrText>
      </w:r>
      <w:r w:rsidR="004D6453">
        <w:fldChar w:fldCharType="separate"/>
      </w:r>
      <w:r w:rsidR="00377DBA">
        <w:t xml:space="preserve">Figure </w:t>
      </w:r>
      <w:r w:rsidR="00377DBA">
        <w:rPr>
          <w:noProof/>
        </w:rPr>
        <w:t>22</w:t>
      </w:r>
      <w:r w:rsidR="004D6453">
        <w:fldChar w:fldCharType="end"/>
      </w:r>
      <w:r w:rsidR="004D6453">
        <w:t xml:space="preserve">. </w:t>
      </w:r>
      <w:r>
        <w:t>The base class i</w:t>
      </w:r>
      <w:r w:rsidR="004D6453">
        <w:t>nteracts directly with the DEVS-Suite</w:t>
      </w:r>
      <w:r>
        <w:t>, and the interface provides two functions that are to be implemented by a derived class.</w:t>
      </w:r>
    </w:p>
    <w:p w14:paraId="1EED98F5" w14:textId="77777777" w:rsidR="001A04B9" w:rsidRDefault="00DB6ED3" w:rsidP="001A04B9">
      <w:pPr>
        <w:pStyle w:val="Caption"/>
        <w:keepNext/>
      </w:pPr>
      <w:r w:rsidRPr="00AE2B0E">
        <w:rPr>
          <w:noProof/>
          <w:lang w:eastAsia="ja-JP"/>
        </w:rPr>
        <w:drawing>
          <wp:inline distT="0" distB="0" distL="0" distR="0" wp14:anchorId="58812085" wp14:editId="6ED6F43C">
            <wp:extent cx="5143500" cy="341416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0580" cy="3432138"/>
                    </a:xfrm>
                    <a:prstGeom prst="rect">
                      <a:avLst/>
                    </a:prstGeom>
                  </pic:spPr>
                </pic:pic>
              </a:graphicData>
            </a:graphic>
          </wp:inline>
        </w:drawing>
      </w:r>
    </w:p>
    <w:p w14:paraId="17C98085" w14:textId="42C62A0C" w:rsidR="00326EA7" w:rsidRDefault="001A04B9" w:rsidP="001A04B9">
      <w:pPr>
        <w:pStyle w:val="Caption"/>
      </w:pPr>
      <w:bookmarkStart w:id="81" w:name="_Ref468776219"/>
      <w:bookmarkStart w:id="82" w:name="_Toc468863025"/>
      <w:r>
        <w:t xml:space="preserve">Figure </w:t>
      </w:r>
      <w:fldSimple w:instr=" SEQ Figure \* ARABIC ">
        <w:r w:rsidR="00377DBA">
          <w:rPr>
            <w:noProof/>
          </w:rPr>
          <w:t>22</w:t>
        </w:r>
      </w:fldSimple>
      <w:bookmarkEnd w:id="81"/>
      <w:r>
        <w:t>:  Class detail for ExperimentModelBase</w:t>
      </w:r>
      <w:bookmarkEnd w:id="82"/>
    </w:p>
    <w:p w14:paraId="405EB924" w14:textId="1D5B929B" w:rsidR="00B177B1" w:rsidRDefault="00E40CA1" w:rsidP="003C4035">
      <w:r>
        <w:t xml:space="preserve">Function </w:t>
      </w:r>
      <w:r w:rsidR="00E4489D">
        <w:t>required of</w:t>
      </w:r>
      <w:r>
        <w:t xml:space="preserve"> derived class:</w:t>
      </w:r>
      <w:r w:rsidR="00252826" w:rsidRPr="00252826">
        <w:t xml:space="preserve"> </w:t>
      </w:r>
      <w:r w:rsidR="00252826" w:rsidRPr="00E40CA1">
        <w:rPr>
          <w:rFonts w:ascii="Courier New" w:hAnsi="Courier New" w:cs="Courier New"/>
        </w:rPr>
        <w:t>manifestModel()</w:t>
      </w:r>
      <w:r w:rsidR="00252826" w:rsidRPr="00252826">
        <w:t xml:space="preserve"> </w:t>
      </w:r>
      <w:r>
        <w:t xml:space="preserve">— </w:t>
      </w:r>
      <w:r w:rsidR="00B177B1">
        <w:t>This f</w:t>
      </w:r>
      <w:r w:rsidR="00252826" w:rsidRPr="00252826">
        <w:t>unction</w:t>
      </w:r>
      <w:r w:rsidR="00B177B1">
        <w:t xml:space="preserve"> is provided</w:t>
      </w:r>
      <w:r w:rsidR="00B177B1" w:rsidRPr="00252826">
        <w:t xml:space="preserve"> </w:t>
      </w:r>
      <w:r w:rsidR="00B177B1">
        <w:t>so that</w:t>
      </w:r>
      <w:r w:rsidR="00B177B1" w:rsidRPr="00252826">
        <w:t xml:space="preserve"> </w:t>
      </w:r>
      <w:r w:rsidR="00B177B1">
        <w:t>a model under test</w:t>
      </w:r>
      <w:r w:rsidR="00B177B1" w:rsidRPr="00252826">
        <w:t xml:space="preserve"> </w:t>
      </w:r>
      <w:r w:rsidR="00B177B1">
        <w:t>may</w:t>
      </w:r>
      <w:r w:rsidR="00B177B1" w:rsidRPr="00252826">
        <w:t xml:space="preserve"> </w:t>
      </w:r>
      <w:r w:rsidR="00B177B1">
        <w:t xml:space="preserve">have </w:t>
      </w:r>
      <w:r w:rsidR="00B177B1" w:rsidRPr="00252826">
        <w:t xml:space="preserve">individual </w:t>
      </w:r>
      <w:r w:rsidR="00B177B1">
        <w:t xml:space="preserve">components </w:t>
      </w:r>
      <w:r w:rsidR="00B177B1" w:rsidRPr="00252826">
        <w:t xml:space="preserve">decide at runtime if </w:t>
      </w:r>
      <w:r w:rsidR="00B177B1">
        <w:t>they are to be</w:t>
      </w:r>
      <w:r w:rsidR="00B177B1" w:rsidRPr="00252826">
        <w:t xml:space="preserve"> </w:t>
      </w:r>
      <w:r w:rsidR="00B177B1">
        <w:t>instantiated.</w:t>
      </w:r>
    </w:p>
    <w:p w14:paraId="33F63BF4" w14:textId="63744894" w:rsidR="00B177B1" w:rsidRDefault="00B177B1" w:rsidP="00B177B1">
      <w:r>
        <w:lastRenderedPageBreak/>
        <w:t xml:space="preserve">Function </w:t>
      </w:r>
      <w:r w:rsidR="00E4489D">
        <w:t xml:space="preserve">required of </w:t>
      </w:r>
      <w:r>
        <w:t>derived class:</w:t>
      </w:r>
      <w:r w:rsidRPr="00252826">
        <w:t xml:space="preserve"> </w:t>
      </w:r>
      <w:r>
        <w:rPr>
          <w:rFonts w:ascii="Courier New" w:hAnsi="Courier New" w:cs="Courier New"/>
        </w:rPr>
        <w:t>processValueSet</w:t>
      </w:r>
      <w:r w:rsidRPr="00E40CA1">
        <w:rPr>
          <w:rFonts w:ascii="Courier New" w:hAnsi="Courier New" w:cs="Courier New"/>
        </w:rPr>
        <w:t>()</w:t>
      </w:r>
      <w:r w:rsidRPr="00252826">
        <w:t xml:space="preserve"> </w:t>
      </w:r>
      <w:r>
        <w:t>— This f</w:t>
      </w:r>
      <w:r w:rsidRPr="00252826">
        <w:t>unction</w:t>
      </w:r>
      <w:r>
        <w:t xml:space="preserve"> is provided</w:t>
      </w:r>
      <w:r w:rsidRPr="00252826">
        <w:t xml:space="preserve"> </w:t>
      </w:r>
      <w:r>
        <w:t>to pass the current experiment’s run state and the value set to a model component.</w:t>
      </w:r>
      <w:r w:rsidR="00E4489D">
        <w:t xml:space="preserve"> The value set contains all of the input data values to be manipulated (see section </w:t>
      </w:r>
      <w:r w:rsidR="008A5CDE">
        <w:fldChar w:fldCharType="begin"/>
      </w:r>
      <w:r w:rsidR="008A5CDE">
        <w:instrText xml:space="preserve"> REF _Ref468778118 \h </w:instrText>
      </w:r>
      <w:r w:rsidR="008A5CDE">
        <w:fldChar w:fldCharType="separate"/>
      </w:r>
      <w:r w:rsidR="00377DBA">
        <w:t>Value</w:t>
      </w:r>
      <w:r w:rsidR="00377DBA" w:rsidRPr="00B137BD">
        <w:t xml:space="preserve"> Management</w:t>
      </w:r>
      <w:r w:rsidR="008A5CDE">
        <w:fldChar w:fldCharType="end"/>
      </w:r>
      <w:r w:rsidR="008A5CDE">
        <w:t xml:space="preserve"> on page </w:t>
      </w:r>
      <w:r w:rsidR="008A5CDE">
        <w:fldChar w:fldCharType="begin"/>
      </w:r>
      <w:r w:rsidR="008A5CDE">
        <w:instrText xml:space="preserve"> PAGEREF _Ref468778126 \h </w:instrText>
      </w:r>
      <w:r w:rsidR="008A5CDE">
        <w:fldChar w:fldCharType="separate"/>
      </w:r>
      <w:r w:rsidR="00377DBA">
        <w:rPr>
          <w:noProof/>
        </w:rPr>
        <w:t>30</w:t>
      </w:r>
      <w:r w:rsidR="008A5CDE">
        <w:fldChar w:fldCharType="end"/>
      </w:r>
      <w:r w:rsidR="00E4489D">
        <w:t xml:space="preserve"> for more details).</w:t>
      </w:r>
    </w:p>
    <w:p w14:paraId="3CAC240A" w14:textId="16B647E7" w:rsidR="00FB011B" w:rsidRDefault="009907B0" w:rsidP="003C4035">
      <w:pPr>
        <w:pStyle w:val="Heading2"/>
      </w:pPr>
      <w:bookmarkStart w:id="83" w:name="_Toc468863063"/>
      <w:r>
        <w:t>Experiment Support Functionality</w:t>
      </w:r>
      <w:bookmarkEnd w:id="83"/>
    </w:p>
    <w:p w14:paraId="4579764B" w14:textId="1161B28F" w:rsidR="003278B1" w:rsidRPr="003278B1" w:rsidRDefault="002713ED" w:rsidP="003278B1">
      <w:r>
        <w:t>S</w:t>
      </w:r>
      <w:r w:rsidR="003278B1">
        <w:t xml:space="preserve">upport </w:t>
      </w:r>
      <w:r>
        <w:t>functionality was developed to aid configuration and implementation of experiment models.</w:t>
      </w:r>
      <w:r w:rsidR="0074686D">
        <w:t xml:space="preserve"> Here is a brief introduction to the functionally.</w:t>
      </w:r>
    </w:p>
    <w:p w14:paraId="7520D828" w14:textId="77777777" w:rsidR="001A04B9" w:rsidRDefault="00D613A8" w:rsidP="001A04B9">
      <w:pPr>
        <w:pStyle w:val="Caption"/>
        <w:keepNext/>
      </w:pPr>
      <w:r w:rsidRPr="00AE2B0E">
        <w:rPr>
          <w:noProof/>
          <w:lang w:eastAsia="ja-JP"/>
        </w:rPr>
        <w:drawing>
          <wp:inline distT="0" distB="0" distL="0" distR="0" wp14:anchorId="3B527929" wp14:editId="592FD9C8">
            <wp:extent cx="3378835" cy="2426552"/>
            <wp:effectExtent l="0" t="0" r="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81486" cy="2428456"/>
                    </a:xfrm>
                    <a:prstGeom prst="rect">
                      <a:avLst/>
                    </a:prstGeom>
                  </pic:spPr>
                </pic:pic>
              </a:graphicData>
            </a:graphic>
          </wp:inline>
        </w:drawing>
      </w:r>
    </w:p>
    <w:p w14:paraId="4B70078B" w14:textId="44E8C6CD" w:rsidR="00D613A8" w:rsidRPr="00222106" w:rsidRDefault="001A04B9" w:rsidP="001A04B9">
      <w:pPr>
        <w:pStyle w:val="Caption"/>
      </w:pPr>
      <w:bookmarkStart w:id="84" w:name="_Toc468863026"/>
      <w:r>
        <w:t xml:space="preserve">Figure </w:t>
      </w:r>
      <w:fldSimple w:instr=" SEQ Figure \* ARABIC ">
        <w:r w:rsidR="00377DBA">
          <w:rPr>
            <w:noProof/>
          </w:rPr>
          <w:t>23</w:t>
        </w:r>
      </w:fldSimple>
      <w:r>
        <w:t>:  Experiment Support Functionality</w:t>
      </w:r>
      <w:bookmarkEnd w:id="84"/>
    </w:p>
    <w:p w14:paraId="69EEE926" w14:textId="6C0BE187" w:rsidR="00982302" w:rsidRDefault="0074686D" w:rsidP="00982302">
      <w:pPr>
        <w:pStyle w:val="Heading3"/>
      </w:pPr>
      <w:bookmarkStart w:id="85" w:name="_Toc468863064"/>
      <w:bookmarkStart w:id="86" w:name="_Ref468777862"/>
      <w:bookmarkStart w:id="87" w:name="_Ref468777873"/>
      <w:r>
        <w:t xml:space="preserve">Property </w:t>
      </w:r>
      <w:r w:rsidR="00982302">
        <w:t>Settings</w:t>
      </w:r>
      <w:bookmarkEnd w:id="85"/>
    </w:p>
    <w:p w14:paraId="0D73579C" w14:textId="3CC9B86B" w:rsidR="00982302" w:rsidRDefault="00982302" w:rsidP="00982302">
      <w:r>
        <w:t xml:space="preserve">To provide external control of </w:t>
      </w:r>
      <w:r w:rsidR="0074686D">
        <w:t xml:space="preserve">properties </w:t>
      </w:r>
      <w:r>
        <w:t xml:space="preserve">that affect the Experimental Framework, we </w:t>
      </w:r>
      <w:r w:rsidR="00E3138B">
        <w:t>provide</w:t>
      </w:r>
      <w:r>
        <w:t xml:space="preserve"> a </w:t>
      </w:r>
      <w:r w:rsidR="00862411">
        <w:t>class, and its Singleton companion, are used to read as property file at startup and provide interfaces for looking up a value from a name.</w:t>
      </w:r>
      <w:r w:rsidR="0074686D">
        <w:t xml:space="preserve"> All of the Java base types are supported, as well as hexadecimal and octal representations for the various integer forms.</w:t>
      </w:r>
    </w:p>
    <w:p w14:paraId="7351A691" w14:textId="77777777" w:rsidR="00982302" w:rsidRPr="00BE0362" w:rsidRDefault="00982302" w:rsidP="00982302">
      <w:pPr>
        <w:tabs>
          <w:tab w:val="clear" w:pos="360"/>
          <w:tab w:val="clear" w:pos="720"/>
          <w:tab w:val="clear" w:pos="1080"/>
        </w:tabs>
        <w:spacing w:after="0" w:line="240" w:lineRule="auto"/>
        <w:ind w:left="360"/>
        <w:jc w:val="left"/>
        <w:rPr>
          <w:rFonts w:ascii="Consolas" w:hAnsi="Consolas"/>
          <w:snapToGrid/>
          <w:color w:val="4E9072"/>
          <w:sz w:val="15"/>
          <w:szCs w:val="15"/>
          <w:lang w:eastAsia="ja-JP"/>
        </w:rPr>
      </w:pPr>
      <w:r w:rsidRPr="00BE0362">
        <w:rPr>
          <w:rFonts w:ascii="Consolas" w:hAnsi="Consolas"/>
          <w:snapToGrid/>
          <w:color w:val="4E9072"/>
          <w:sz w:val="15"/>
          <w:szCs w:val="15"/>
          <w:lang w:eastAsia="ja-JP"/>
        </w:rPr>
        <w:t># Settings.properties</w:t>
      </w:r>
    </w:p>
    <w:p w14:paraId="1E700044" w14:textId="77777777" w:rsidR="00982302" w:rsidRPr="00BE0362" w:rsidRDefault="00982302" w:rsidP="00982302">
      <w:pPr>
        <w:tabs>
          <w:tab w:val="clear" w:pos="360"/>
          <w:tab w:val="clear" w:pos="720"/>
          <w:tab w:val="clear" w:pos="1080"/>
        </w:tabs>
        <w:spacing w:after="0" w:line="240" w:lineRule="auto"/>
        <w:ind w:left="360"/>
        <w:jc w:val="left"/>
        <w:rPr>
          <w:rFonts w:ascii="Consolas" w:hAnsi="Consolas"/>
          <w:snapToGrid/>
          <w:sz w:val="15"/>
          <w:szCs w:val="15"/>
          <w:lang w:eastAsia="ja-JP"/>
        </w:rPr>
      </w:pPr>
    </w:p>
    <w:p w14:paraId="49C6E048" w14:textId="77777777" w:rsidR="00982302" w:rsidRPr="00BE0362" w:rsidRDefault="00982302" w:rsidP="00982302">
      <w:pPr>
        <w:tabs>
          <w:tab w:val="clear" w:pos="360"/>
          <w:tab w:val="clear" w:pos="720"/>
          <w:tab w:val="clear" w:pos="1080"/>
        </w:tabs>
        <w:spacing w:after="0" w:line="240" w:lineRule="auto"/>
        <w:ind w:left="360"/>
        <w:jc w:val="left"/>
        <w:rPr>
          <w:rFonts w:ascii="Consolas" w:hAnsi="Consolas"/>
          <w:snapToGrid/>
          <w:color w:val="4E9072"/>
          <w:sz w:val="15"/>
          <w:szCs w:val="15"/>
          <w:lang w:eastAsia="ja-JP"/>
        </w:rPr>
      </w:pPr>
      <w:r w:rsidRPr="00BE0362">
        <w:rPr>
          <w:rFonts w:ascii="Consolas" w:hAnsi="Consolas"/>
          <w:snapToGrid/>
          <w:color w:val="4E9072"/>
          <w:sz w:val="15"/>
          <w:szCs w:val="15"/>
          <w:lang w:eastAsia="ja-JP"/>
        </w:rPr>
        <w:t># Number of concurrent experiment models to run. Range from 1 to 26.</w:t>
      </w:r>
    </w:p>
    <w:p w14:paraId="6D97111B" w14:textId="77777777" w:rsidR="00982302" w:rsidRPr="00BE0362" w:rsidRDefault="00982302" w:rsidP="0098230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ExperimentEngine_ModelCount</w:t>
      </w:r>
      <w:r>
        <w:rPr>
          <w:rFonts w:ascii="Consolas" w:hAnsi="Consolas"/>
          <w:snapToGrid/>
          <w:sz w:val="15"/>
          <w:szCs w:val="15"/>
          <w:lang w:eastAsia="ja-JP"/>
        </w:rPr>
        <w:t xml:space="preserve"> </w:t>
      </w:r>
      <w:r w:rsidRPr="00BE0362">
        <w:rPr>
          <w:rFonts w:ascii="Consolas" w:hAnsi="Consolas"/>
          <w:snapToGrid/>
          <w:sz w:val="15"/>
          <w:szCs w:val="15"/>
          <w:lang w:eastAsia="ja-JP"/>
        </w:rPr>
        <w:t>=</w:t>
      </w:r>
      <w:r>
        <w:rPr>
          <w:rFonts w:ascii="Consolas" w:hAnsi="Consolas"/>
          <w:snapToGrid/>
          <w:sz w:val="15"/>
          <w:szCs w:val="15"/>
          <w:lang w:eastAsia="ja-JP"/>
        </w:rPr>
        <w:t xml:space="preserve"> </w:t>
      </w:r>
      <w:r>
        <w:rPr>
          <w:rFonts w:ascii="Consolas" w:hAnsi="Consolas"/>
          <w:snapToGrid/>
          <w:color w:val="3933FF"/>
          <w:sz w:val="15"/>
          <w:szCs w:val="15"/>
          <w:lang w:eastAsia="ja-JP"/>
        </w:rPr>
        <w:t>2</w:t>
      </w:r>
    </w:p>
    <w:p w14:paraId="577828AD" w14:textId="77777777" w:rsidR="00982302" w:rsidRPr="00BE0362" w:rsidRDefault="00982302" w:rsidP="00982302">
      <w:pPr>
        <w:tabs>
          <w:tab w:val="clear" w:pos="360"/>
          <w:tab w:val="clear" w:pos="720"/>
          <w:tab w:val="clear" w:pos="1080"/>
        </w:tabs>
        <w:spacing w:after="0" w:line="240" w:lineRule="auto"/>
        <w:ind w:left="360"/>
        <w:jc w:val="left"/>
        <w:rPr>
          <w:rFonts w:ascii="Consolas" w:hAnsi="Consolas"/>
          <w:snapToGrid/>
          <w:sz w:val="15"/>
          <w:szCs w:val="15"/>
          <w:lang w:eastAsia="ja-JP"/>
        </w:rPr>
      </w:pPr>
    </w:p>
    <w:p w14:paraId="37BD5608" w14:textId="77777777" w:rsidR="00982302" w:rsidRPr="00BE0362" w:rsidRDefault="00982302" w:rsidP="00982302">
      <w:pPr>
        <w:tabs>
          <w:tab w:val="clear" w:pos="360"/>
          <w:tab w:val="clear" w:pos="720"/>
          <w:tab w:val="clear" w:pos="1080"/>
        </w:tabs>
        <w:spacing w:after="0" w:line="240" w:lineRule="auto"/>
        <w:ind w:left="360"/>
        <w:jc w:val="left"/>
        <w:rPr>
          <w:rFonts w:ascii="Consolas" w:hAnsi="Consolas"/>
          <w:snapToGrid/>
          <w:color w:val="4E9072"/>
          <w:sz w:val="15"/>
          <w:szCs w:val="15"/>
          <w:lang w:eastAsia="ja-JP"/>
        </w:rPr>
      </w:pPr>
      <w:r w:rsidRPr="00BE0362">
        <w:rPr>
          <w:rFonts w:ascii="Consolas" w:hAnsi="Consolas"/>
          <w:snapToGrid/>
          <w:color w:val="4E9072"/>
          <w:sz w:val="15"/>
          <w:szCs w:val="15"/>
          <w:lang w:eastAsia="ja-JP"/>
        </w:rPr>
        <w:t>#CalibrationPath=.\</w:t>
      </w:r>
      <w:r w:rsidRPr="00BE0362">
        <w:rPr>
          <w:rFonts w:ascii="Consolas" w:hAnsi="Consolas"/>
          <w:snapToGrid/>
          <w:color w:val="4E9072"/>
          <w:sz w:val="15"/>
          <w:szCs w:val="15"/>
          <w:u w:val="single"/>
          <w:lang w:eastAsia="ja-JP"/>
        </w:rPr>
        <w:t>xxx</w:t>
      </w:r>
      <w:r w:rsidRPr="00BE0362">
        <w:rPr>
          <w:rFonts w:ascii="Consolas" w:hAnsi="Consolas"/>
          <w:snapToGrid/>
          <w:color w:val="4E9072"/>
          <w:sz w:val="15"/>
          <w:szCs w:val="15"/>
          <w:lang w:eastAsia="ja-JP"/>
        </w:rPr>
        <w:t>\</w:t>
      </w:r>
      <w:r w:rsidRPr="00BE0362">
        <w:rPr>
          <w:rFonts w:ascii="Consolas" w:hAnsi="Consolas"/>
          <w:snapToGrid/>
          <w:color w:val="4E9072"/>
          <w:sz w:val="15"/>
          <w:szCs w:val="15"/>
          <w:u w:val="single"/>
          <w:lang w:eastAsia="ja-JP"/>
        </w:rPr>
        <w:t>yyy</w:t>
      </w:r>
    </w:p>
    <w:p w14:paraId="759A3AEF" w14:textId="77777777" w:rsidR="00982302" w:rsidRPr="00BE0362" w:rsidRDefault="00982302" w:rsidP="00982302">
      <w:pPr>
        <w:tabs>
          <w:tab w:val="clear" w:pos="360"/>
          <w:tab w:val="clear" w:pos="720"/>
          <w:tab w:val="clear" w:pos="1080"/>
        </w:tabs>
        <w:spacing w:after="0" w:line="240" w:lineRule="auto"/>
        <w:ind w:left="360"/>
        <w:jc w:val="left"/>
        <w:rPr>
          <w:rFonts w:ascii="Consolas" w:hAnsi="Consolas"/>
          <w:snapToGrid/>
          <w:color w:val="4E9072"/>
          <w:sz w:val="15"/>
          <w:szCs w:val="15"/>
          <w:lang w:eastAsia="ja-JP"/>
        </w:rPr>
      </w:pPr>
      <w:r w:rsidRPr="00BE0362">
        <w:rPr>
          <w:rFonts w:ascii="Consolas" w:hAnsi="Consolas"/>
          <w:snapToGrid/>
          <w:color w:val="4E9072"/>
          <w:sz w:val="15"/>
          <w:szCs w:val="15"/>
          <w:lang w:eastAsia="ja-JP"/>
        </w:rPr>
        <w:t>#CalibrationFile=MyCalibration.json</w:t>
      </w:r>
    </w:p>
    <w:p w14:paraId="38D3CE59" w14:textId="77777777" w:rsidR="00982302" w:rsidRPr="00BE0362" w:rsidRDefault="00982302" w:rsidP="0098230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CalibrationDebug=</w:t>
      </w:r>
      <w:r>
        <w:rPr>
          <w:rFonts w:ascii="Consolas" w:hAnsi="Consolas"/>
          <w:snapToGrid/>
          <w:color w:val="3933FF"/>
          <w:sz w:val="15"/>
          <w:szCs w:val="15"/>
          <w:lang w:eastAsia="ja-JP"/>
        </w:rPr>
        <w:t>true</w:t>
      </w:r>
    </w:p>
    <w:p w14:paraId="309FF8FC" w14:textId="77777777" w:rsidR="00982302" w:rsidRPr="00BD18FD" w:rsidRDefault="00982302" w:rsidP="00D5420E">
      <w:pPr>
        <w:spacing w:after="0" w:line="240" w:lineRule="auto"/>
      </w:pPr>
    </w:p>
    <w:p w14:paraId="59A252BD" w14:textId="3AEB1170" w:rsidR="00982302" w:rsidRDefault="001A0ADC" w:rsidP="00982302">
      <w:pPr>
        <w:pStyle w:val="Heading3"/>
      </w:pPr>
      <w:bookmarkStart w:id="88" w:name="_Toc468863065"/>
      <w:r>
        <w:t>Unit to Type Mapping</w:t>
      </w:r>
      <w:bookmarkEnd w:id="88"/>
    </w:p>
    <w:p w14:paraId="08AAE018" w14:textId="456A6653" w:rsidR="00E3138B" w:rsidRDefault="00E3138B" w:rsidP="00982302">
      <w:r>
        <w:t xml:space="preserve">We experimented with the notion that the runtime platform may want to enforce strong type mapping of variable names. To support this we provide a class that supports mapping from a </w:t>
      </w:r>
      <w:r w:rsidR="006C1BFC">
        <w:t xml:space="preserve">unit of measure to a </w:t>
      </w:r>
      <w:r w:rsidR="006C1BFC">
        <w:lastRenderedPageBreak/>
        <w:t>specific Java type. For example, a naming convention may use “a” for acceleration and “Da” for the 1</w:t>
      </w:r>
      <w:r w:rsidR="006C1BFC" w:rsidRPr="006C1BFC">
        <w:rPr>
          <w:vertAlign w:val="superscript"/>
        </w:rPr>
        <w:t>st</w:t>
      </w:r>
      <w:r w:rsidR="006C1BFC">
        <w:t xml:space="preserve"> derivate of acceleration. We want to enforce that there two units labels are always represented using Double.</w:t>
      </w:r>
      <w:r w:rsidR="00E00E64">
        <w:t xml:space="preserve"> For this to be used, a platform would need to enforce a specific variable naming convention so that the units may be extracted from the variable name. The following is a sample input file that defines the units that may be used in variable names for specific Java types, and in this example “a” and “Da” are valid units that are mapped to the type Double.</w:t>
      </w:r>
    </w:p>
    <w:p w14:paraId="65909FD1" w14:textId="77777777" w:rsidR="008032D9" w:rsidRPr="008032D9" w:rsidRDefault="008032D9" w:rsidP="008032D9">
      <w:pPr>
        <w:tabs>
          <w:tab w:val="clear" w:pos="360"/>
          <w:tab w:val="clear" w:pos="720"/>
          <w:tab w:val="clear" w:pos="1080"/>
        </w:tabs>
        <w:spacing w:after="0" w:line="240" w:lineRule="auto"/>
        <w:ind w:left="360"/>
        <w:jc w:val="left"/>
        <w:rPr>
          <w:rFonts w:ascii="Consolas" w:hAnsi="Consolas"/>
          <w:snapToGrid/>
          <w:sz w:val="15"/>
          <w:szCs w:val="15"/>
          <w:lang w:eastAsia="ja-JP"/>
        </w:rPr>
      </w:pPr>
      <w:r w:rsidRPr="008032D9">
        <w:rPr>
          <w:rFonts w:ascii="Consolas" w:hAnsi="Consolas"/>
          <w:snapToGrid/>
          <w:sz w:val="15"/>
          <w:szCs w:val="15"/>
          <w:lang w:eastAsia="ja-JP"/>
        </w:rPr>
        <w:t>{</w:t>
      </w:r>
    </w:p>
    <w:p w14:paraId="784FF0A3" w14:textId="63246B78" w:rsidR="008032D9" w:rsidRPr="008032D9" w:rsidRDefault="008032D9" w:rsidP="008032D9">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Pr="008032D9">
        <w:rPr>
          <w:rFonts w:ascii="Consolas" w:hAnsi="Consolas"/>
          <w:snapToGrid/>
          <w:color w:val="000000"/>
          <w:sz w:val="15"/>
          <w:szCs w:val="15"/>
          <w:lang w:eastAsia="ja-JP"/>
        </w:rPr>
        <w:t xml:space="preserve"> </w:t>
      </w:r>
      <w:r w:rsidRPr="008032D9">
        <w:rPr>
          <w:rFonts w:ascii="Consolas" w:hAnsi="Consolas"/>
          <w:snapToGrid/>
          <w:color w:val="008F00"/>
          <w:sz w:val="15"/>
          <w:szCs w:val="15"/>
          <w:lang w:eastAsia="ja-JP"/>
        </w:rPr>
        <w:t>"boolean"</w:t>
      </w:r>
      <w:r w:rsidRPr="008032D9">
        <w:rPr>
          <w:rFonts w:ascii="Consolas" w:hAnsi="Consolas"/>
          <w:snapToGrid/>
          <w:color w:val="000000"/>
          <w:sz w:val="15"/>
          <w:szCs w:val="15"/>
          <w:lang w:eastAsia="ja-JP"/>
        </w:rPr>
        <w:t xml:space="preserve"> : [</w:t>
      </w:r>
      <w:r>
        <w:rPr>
          <w:rFonts w:ascii="Consolas" w:hAnsi="Consolas"/>
          <w:snapToGrid/>
          <w:color w:val="011993"/>
          <w:sz w:val="15"/>
          <w:szCs w:val="15"/>
          <w:lang w:eastAsia="ja-JP"/>
        </w:rPr>
        <w:t>"b</w:t>
      </w:r>
      <w:r w:rsidRPr="008032D9">
        <w:rPr>
          <w:rFonts w:ascii="Consolas" w:hAnsi="Consolas"/>
          <w:snapToGrid/>
          <w:color w:val="011993"/>
          <w:sz w:val="15"/>
          <w:szCs w:val="15"/>
          <w:lang w:eastAsia="ja-JP"/>
        </w:rPr>
        <w:t>"</w:t>
      </w:r>
      <w:r w:rsidRPr="008032D9">
        <w:rPr>
          <w:rFonts w:ascii="Consolas" w:hAnsi="Consolas"/>
          <w:snapToGrid/>
          <w:color w:val="000000"/>
          <w:sz w:val="15"/>
          <w:szCs w:val="15"/>
          <w:lang w:eastAsia="ja-JP"/>
        </w:rPr>
        <w:t>],</w:t>
      </w:r>
    </w:p>
    <w:p w14:paraId="2DCF83A5" w14:textId="409D929A" w:rsidR="008032D9" w:rsidRPr="008032D9" w:rsidRDefault="008032D9" w:rsidP="008032D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8032D9">
        <w:rPr>
          <w:rFonts w:ascii="Consolas" w:hAnsi="Consolas"/>
          <w:snapToGrid/>
          <w:sz w:val="15"/>
          <w:szCs w:val="15"/>
          <w:lang w:eastAsia="ja-JP"/>
        </w:rPr>
        <w:t xml:space="preserve"> </w:t>
      </w:r>
      <w:r w:rsidRPr="008032D9">
        <w:rPr>
          <w:rFonts w:ascii="Consolas" w:hAnsi="Consolas"/>
          <w:snapToGrid/>
          <w:color w:val="008F00"/>
          <w:sz w:val="15"/>
          <w:szCs w:val="15"/>
          <w:lang w:eastAsia="ja-JP"/>
        </w:rPr>
        <w:t>"char"</w:t>
      </w:r>
      <w:r>
        <w:rPr>
          <w:rFonts w:ascii="Consolas" w:hAnsi="Consolas"/>
          <w:snapToGrid/>
          <w:sz w:val="15"/>
          <w:szCs w:val="15"/>
          <w:lang w:eastAsia="ja-JP"/>
        </w:rPr>
        <w:t xml:space="preserve"> </w:t>
      </w:r>
      <w:r w:rsidRPr="008032D9">
        <w:rPr>
          <w:rFonts w:ascii="Consolas" w:hAnsi="Consolas"/>
          <w:snapToGrid/>
          <w:sz w:val="15"/>
          <w:szCs w:val="15"/>
          <w:lang w:eastAsia="ja-JP"/>
        </w:rPr>
        <w:t xml:space="preserve"> </w:t>
      </w:r>
      <w:r>
        <w:rPr>
          <w:rFonts w:ascii="Consolas" w:hAnsi="Consolas"/>
          <w:snapToGrid/>
          <w:sz w:val="15"/>
          <w:szCs w:val="15"/>
          <w:lang w:eastAsia="ja-JP"/>
        </w:rPr>
        <w:t xml:space="preserve"> </w:t>
      </w:r>
      <w:r w:rsidRPr="008032D9">
        <w:rPr>
          <w:rFonts w:ascii="Consolas" w:hAnsi="Consolas"/>
          <w:snapToGrid/>
          <w:sz w:val="15"/>
          <w:szCs w:val="15"/>
          <w:lang w:eastAsia="ja-JP"/>
        </w:rPr>
        <w:t xml:space="preserve"> : [],</w:t>
      </w:r>
    </w:p>
    <w:p w14:paraId="0CFA101C" w14:textId="51D17FF1" w:rsidR="008032D9" w:rsidRPr="008032D9" w:rsidRDefault="008032D9" w:rsidP="008032D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8032D9">
        <w:rPr>
          <w:rFonts w:ascii="Consolas" w:hAnsi="Consolas"/>
          <w:snapToGrid/>
          <w:sz w:val="15"/>
          <w:szCs w:val="15"/>
          <w:lang w:eastAsia="ja-JP"/>
        </w:rPr>
        <w:t xml:space="preserve"> </w:t>
      </w:r>
      <w:r w:rsidRPr="008032D9">
        <w:rPr>
          <w:rFonts w:ascii="Consolas" w:hAnsi="Consolas"/>
          <w:snapToGrid/>
          <w:color w:val="008F00"/>
          <w:sz w:val="15"/>
          <w:szCs w:val="15"/>
          <w:lang w:eastAsia="ja-JP"/>
        </w:rPr>
        <w:t>"byte"</w:t>
      </w:r>
      <w:r>
        <w:rPr>
          <w:rFonts w:ascii="Consolas" w:hAnsi="Consolas"/>
          <w:snapToGrid/>
          <w:sz w:val="15"/>
          <w:szCs w:val="15"/>
          <w:lang w:eastAsia="ja-JP"/>
        </w:rPr>
        <w:t xml:space="preserve"> </w:t>
      </w:r>
      <w:r w:rsidRPr="008032D9">
        <w:rPr>
          <w:rFonts w:ascii="Consolas" w:hAnsi="Consolas"/>
          <w:snapToGrid/>
          <w:sz w:val="15"/>
          <w:szCs w:val="15"/>
          <w:lang w:eastAsia="ja-JP"/>
        </w:rPr>
        <w:t xml:space="preserve"> </w:t>
      </w:r>
      <w:r>
        <w:rPr>
          <w:rFonts w:ascii="Consolas" w:hAnsi="Consolas"/>
          <w:snapToGrid/>
          <w:sz w:val="15"/>
          <w:szCs w:val="15"/>
          <w:lang w:eastAsia="ja-JP"/>
        </w:rPr>
        <w:t xml:space="preserve"> </w:t>
      </w:r>
      <w:r w:rsidRPr="008032D9">
        <w:rPr>
          <w:rFonts w:ascii="Consolas" w:hAnsi="Consolas"/>
          <w:snapToGrid/>
          <w:sz w:val="15"/>
          <w:szCs w:val="15"/>
          <w:lang w:eastAsia="ja-JP"/>
        </w:rPr>
        <w:t xml:space="preserve"> : [],</w:t>
      </w:r>
    </w:p>
    <w:p w14:paraId="7048BA5E" w14:textId="520E8218" w:rsidR="008032D9" w:rsidRPr="008032D9" w:rsidRDefault="008032D9" w:rsidP="008032D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8032D9">
        <w:rPr>
          <w:rFonts w:ascii="Consolas" w:hAnsi="Consolas"/>
          <w:snapToGrid/>
          <w:sz w:val="15"/>
          <w:szCs w:val="15"/>
          <w:lang w:eastAsia="ja-JP"/>
        </w:rPr>
        <w:t xml:space="preserve"> </w:t>
      </w:r>
      <w:r w:rsidRPr="008032D9">
        <w:rPr>
          <w:rFonts w:ascii="Consolas" w:hAnsi="Consolas"/>
          <w:snapToGrid/>
          <w:color w:val="008F00"/>
          <w:sz w:val="15"/>
          <w:szCs w:val="15"/>
          <w:lang w:eastAsia="ja-JP"/>
        </w:rPr>
        <w:t>"short"</w:t>
      </w:r>
      <w:r w:rsidRPr="008032D9">
        <w:rPr>
          <w:rFonts w:ascii="Consolas" w:hAnsi="Consolas"/>
          <w:snapToGrid/>
          <w:sz w:val="15"/>
          <w:szCs w:val="15"/>
          <w:lang w:eastAsia="ja-JP"/>
        </w:rPr>
        <w:t xml:space="preserve"> </w:t>
      </w:r>
      <w:r>
        <w:rPr>
          <w:rFonts w:ascii="Consolas" w:hAnsi="Consolas"/>
          <w:snapToGrid/>
          <w:sz w:val="15"/>
          <w:szCs w:val="15"/>
          <w:lang w:eastAsia="ja-JP"/>
        </w:rPr>
        <w:t xml:space="preserve"> </w:t>
      </w:r>
      <w:r w:rsidRPr="008032D9">
        <w:rPr>
          <w:rFonts w:ascii="Consolas" w:hAnsi="Consolas"/>
          <w:snapToGrid/>
          <w:sz w:val="15"/>
          <w:szCs w:val="15"/>
          <w:lang w:eastAsia="ja-JP"/>
        </w:rPr>
        <w:t xml:space="preserve"> : [],</w:t>
      </w:r>
    </w:p>
    <w:p w14:paraId="31228AD5" w14:textId="352CF865" w:rsidR="008032D9" w:rsidRPr="008032D9" w:rsidRDefault="008032D9" w:rsidP="008032D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8032D9">
        <w:rPr>
          <w:rFonts w:ascii="Consolas" w:hAnsi="Consolas"/>
          <w:snapToGrid/>
          <w:sz w:val="15"/>
          <w:szCs w:val="15"/>
          <w:lang w:eastAsia="ja-JP"/>
        </w:rPr>
        <w:t xml:space="preserve"> </w:t>
      </w:r>
      <w:r w:rsidRPr="008032D9">
        <w:rPr>
          <w:rFonts w:ascii="Consolas" w:hAnsi="Consolas"/>
          <w:snapToGrid/>
          <w:color w:val="008F00"/>
          <w:sz w:val="15"/>
          <w:szCs w:val="15"/>
          <w:lang w:eastAsia="ja-JP"/>
        </w:rPr>
        <w:t>"int"</w:t>
      </w:r>
      <w:r w:rsidRPr="008032D9">
        <w:rPr>
          <w:rFonts w:ascii="Consolas" w:hAnsi="Consolas"/>
          <w:snapToGrid/>
          <w:sz w:val="15"/>
          <w:szCs w:val="15"/>
          <w:lang w:eastAsia="ja-JP"/>
        </w:rPr>
        <w:t xml:space="preserve"> </w:t>
      </w:r>
      <w:r>
        <w:rPr>
          <w:rFonts w:ascii="Consolas" w:hAnsi="Consolas"/>
          <w:snapToGrid/>
          <w:sz w:val="15"/>
          <w:szCs w:val="15"/>
          <w:lang w:eastAsia="ja-JP"/>
        </w:rPr>
        <w:t xml:space="preserve"> </w:t>
      </w:r>
      <w:r w:rsidRPr="008032D9">
        <w:rPr>
          <w:rFonts w:ascii="Consolas" w:hAnsi="Consolas"/>
          <w:snapToGrid/>
          <w:sz w:val="15"/>
          <w:szCs w:val="15"/>
          <w:lang w:eastAsia="ja-JP"/>
        </w:rPr>
        <w:t xml:space="preserve"> </w:t>
      </w:r>
      <w:r>
        <w:rPr>
          <w:rFonts w:ascii="Consolas" w:hAnsi="Consolas"/>
          <w:snapToGrid/>
          <w:sz w:val="15"/>
          <w:szCs w:val="15"/>
          <w:lang w:eastAsia="ja-JP"/>
        </w:rPr>
        <w:t xml:space="preserve"> </w:t>
      </w:r>
      <w:r w:rsidRPr="008032D9">
        <w:rPr>
          <w:rFonts w:ascii="Consolas" w:hAnsi="Consolas"/>
          <w:snapToGrid/>
          <w:sz w:val="15"/>
          <w:szCs w:val="15"/>
          <w:lang w:eastAsia="ja-JP"/>
        </w:rPr>
        <w:t xml:space="preserve"> : [</w:t>
      </w:r>
      <w:r w:rsidRPr="008032D9">
        <w:rPr>
          <w:rFonts w:ascii="Consolas" w:hAnsi="Consolas"/>
          <w:snapToGrid/>
          <w:color w:val="011993"/>
          <w:sz w:val="15"/>
          <w:szCs w:val="15"/>
          <w:lang w:eastAsia="ja-JP"/>
        </w:rPr>
        <w:t>"Cnt"</w:t>
      </w:r>
      <w:r w:rsidRPr="008032D9">
        <w:rPr>
          <w:rFonts w:ascii="Consolas" w:hAnsi="Consolas"/>
          <w:snapToGrid/>
          <w:sz w:val="15"/>
          <w:szCs w:val="15"/>
          <w:lang w:eastAsia="ja-JP"/>
        </w:rPr>
        <w:t>,</w:t>
      </w:r>
      <w:r w:rsidRPr="008032D9">
        <w:rPr>
          <w:rFonts w:ascii="Consolas" w:hAnsi="Consolas"/>
          <w:snapToGrid/>
          <w:color w:val="011993"/>
          <w:sz w:val="15"/>
          <w:szCs w:val="15"/>
          <w:lang w:eastAsia="ja-JP"/>
        </w:rPr>
        <w:t>"ms"</w:t>
      </w:r>
      <w:r w:rsidRPr="008032D9">
        <w:rPr>
          <w:rFonts w:ascii="Consolas" w:hAnsi="Consolas"/>
          <w:snapToGrid/>
          <w:sz w:val="15"/>
          <w:szCs w:val="15"/>
          <w:lang w:eastAsia="ja-JP"/>
        </w:rPr>
        <w:t>],</w:t>
      </w:r>
    </w:p>
    <w:p w14:paraId="1534C966" w14:textId="513194B4" w:rsidR="008032D9" w:rsidRPr="008032D9" w:rsidRDefault="008032D9" w:rsidP="008032D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8032D9">
        <w:rPr>
          <w:rFonts w:ascii="Consolas" w:hAnsi="Consolas"/>
          <w:snapToGrid/>
          <w:sz w:val="15"/>
          <w:szCs w:val="15"/>
          <w:lang w:eastAsia="ja-JP"/>
        </w:rPr>
        <w:t xml:space="preserve"> </w:t>
      </w:r>
      <w:r w:rsidRPr="008032D9">
        <w:rPr>
          <w:rFonts w:ascii="Consolas" w:hAnsi="Consolas"/>
          <w:snapToGrid/>
          <w:color w:val="008F00"/>
          <w:sz w:val="15"/>
          <w:szCs w:val="15"/>
          <w:lang w:eastAsia="ja-JP"/>
        </w:rPr>
        <w:t>"long"</w:t>
      </w:r>
      <w:r>
        <w:rPr>
          <w:rFonts w:ascii="Consolas" w:hAnsi="Consolas"/>
          <w:snapToGrid/>
          <w:sz w:val="15"/>
          <w:szCs w:val="15"/>
          <w:lang w:eastAsia="ja-JP"/>
        </w:rPr>
        <w:t xml:space="preserve"> </w:t>
      </w:r>
      <w:r w:rsidRPr="008032D9">
        <w:rPr>
          <w:rFonts w:ascii="Consolas" w:hAnsi="Consolas"/>
          <w:snapToGrid/>
          <w:sz w:val="15"/>
          <w:szCs w:val="15"/>
          <w:lang w:eastAsia="ja-JP"/>
        </w:rPr>
        <w:t xml:space="preserve"> </w:t>
      </w:r>
      <w:r>
        <w:rPr>
          <w:rFonts w:ascii="Consolas" w:hAnsi="Consolas"/>
          <w:snapToGrid/>
          <w:sz w:val="15"/>
          <w:szCs w:val="15"/>
          <w:lang w:eastAsia="ja-JP"/>
        </w:rPr>
        <w:t xml:space="preserve"> </w:t>
      </w:r>
      <w:r w:rsidRPr="008032D9">
        <w:rPr>
          <w:rFonts w:ascii="Consolas" w:hAnsi="Consolas"/>
          <w:snapToGrid/>
          <w:sz w:val="15"/>
          <w:szCs w:val="15"/>
          <w:lang w:eastAsia="ja-JP"/>
        </w:rPr>
        <w:t xml:space="preserve"> : [],</w:t>
      </w:r>
    </w:p>
    <w:p w14:paraId="251F147D" w14:textId="30E750F8" w:rsidR="008032D9" w:rsidRPr="008032D9" w:rsidRDefault="008032D9" w:rsidP="008032D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8032D9">
        <w:rPr>
          <w:rFonts w:ascii="Consolas" w:hAnsi="Consolas"/>
          <w:snapToGrid/>
          <w:sz w:val="15"/>
          <w:szCs w:val="15"/>
          <w:lang w:eastAsia="ja-JP"/>
        </w:rPr>
        <w:t xml:space="preserve"> </w:t>
      </w:r>
      <w:r w:rsidRPr="008032D9">
        <w:rPr>
          <w:rFonts w:ascii="Consolas" w:hAnsi="Consolas"/>
          <w:snapToGrid/>
          <w:color w:val="008F00"/>
          <w:sz w:val="15"/>
          <w:szCs w:val="15"/>
          <w:lang w:eastAsia="ja-JP"/>
        </w:rPr>
        <w:t>"float"</w:t>
      </w:r>
      <w:r w:rsidRPr="008032D9">
        <w:rPr>
          <w:rFonts w:ascii="Consolas" w:hAnsi="Consolas"/>
          <w:snapToGrid/>
          <w:sz w:val="15"/>
          <w:szCs w:val="15"/>
          <w:lang w:eastAsia="ja-JP"/>
        </w:rPr>
        <w:t xml:space="preserve"> </w:t>
      </w:r>
      <w:r>
        <w:rPr>
          <w:rFonts w:ascii="Consolas" w:hAnsi="Consolas"/>
          <w:snapToGrid/>
          <w:sz w:val="15"/>
          <w:szCs w:val="15"/>
          <w:lang w:eastAsia="ja-JP"/>
        </w:rPr>
        <w:t xml:space="preserve"> </w:t>
      </w:r>
      <w:r w:rsidRPr="008032D9">
        <w:rPr>
          <w:rFonts w:ascii="Consolas" w:hAnsi="Consolas"/>
          <w:snapToGrid/>
          <w:sz w:val="15"/>
          <w:szCs w:val="15"/>
          <w:lang w:eastAsia="ja-JP"/>
        </w:rPr>
        <w:t xml:space="preserve"> : [],</w:t>
      </w:r>
    </w:p>
    <w:p w14:paraId="3461CF5C" w14:textId="1D83DBE5" w:rsidR="008032D9" w:rsidRPr="008032D9" w:rsidRDefault="008032D9" w:rsidP="008032D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8032D9">
        <w:rPr>
          <w:rFonts w:ascii="Consolas" w:hAnsi="Consolas"/>
          <w:snapToGrid/>
          <w:sz w:val="15"/>
          <w:szCs w:val="15"/>
          <w:lang w:eastAsia="ja-JP"/>
        </w:rPr>
        <w:t xml:space="preserve"> </w:t>
      </w:r>
      <w:r w:rsidRPr="008032D9">
        <w:rPr>
          <w:rFonts w:ascii="Consolas" w:hAnsi="Consolas"/>
          <w:snapToGrid/>
          <w:color w:val="008F00"/>
          <w:sz w:val="15"/>
          <w:szCs w:val="15"/>
          <w:lang w:eastAsia="ja-JP"/>
        </w:rPr>
        <w:t>"double"</w:t>
      </w:r>
      <w:r>
        <w:rPr>
          <w:rFonts w:ascii="Consolas" w:hAnsi="Consolas"/>
          <w:snapToGrid/>
          <w:sz w:val="15"/>
          <w:szCs w:val="15"/>
          <w:lang w:eastAsia="ja-JP"/>
        </w:rPr>
        <w:t xml:space="preserve"> </w:t>
      </w:r>
      <w:r w:rsidRPr="008032D9">
        <w:rPr>
          <w:rFonts w:ascii="Consolas" w:hAnsi="Consolas"/>
          <w:snapToGrid/>
          <w:sz w:val="15"/>
          <w:szCs w:val="15"/>
          <w:lang w:eastAsia="ja-JP"/>
        </w:rPr>
        <w:t xml:space="preserve"> : [</w:t>
      </w:r>
      <w:r w:rsidRPr="008032D9">
        <w:rPr>
          <w:rFonts w:ascii="Consolas" w:hAnsi="Consolas"/>
          <w:snapToGrid/>
          <w:color w:val="011993"/>
          <w:sz w:val="15"/>
          <w:szCs w:val="15"/>
          <w:lang w:eastAsia="ja-JP"/>
        </w:rPr>
        <w:t>"</w:t>
      </w:r>
      <w:r>
        <w:rPr>
          <w:rFonts w:ascii="Consolas" w:hAnsi="Consolas"/>
          <w:snapToGrid/>
          <w:color w:val="011993"/>
          <w:sz w:val="15"/>
          <w:szCs w:val="15"/>
          <w:lang w:eastAsia="ja-JP"/>
        </w:rPr>
        <w:t>a</w:t>
      </w:r>
      <w:r w:rsidRPr="008032D9">
        <w:rPr>
          <w:rFonts w:ascii="Consolas" w:hAnsi="Consolas"/>
          <w:snapToGrid/>
          <w:color w:val="011993"/>
          <w:sz w:val="15"/>
          <w:szCs w:val="15"/>
          <w:lang w:eastAsia="ja-JP"/>
        </w:rPr>
        <w:t>"</w:t>
      </w:r>
      <w:r>
        <w:rPr>
          <w:rFonts w:ascii="Consolas" w:hAnsi="Consolas"/>
          <w:snapToGrid/>
          <w:color w:val="011993"/>
          <w:sz w:val="15"/>
          <w:szCs w:val="15"/>
          <w:lang w:eastAsia="ja-JP"/>
        </w:rPr>
        <w:t xml:space="preserve">, </w:t>
      </w:r>
      <w:r w:rsidRPr="008032D9">
        <w:rPr>
          <w:rFonts w:ascii="Consolas" w:hAnsi="Consolas"/>
          <w:snapToGrid/>
          <w:color w:val="011993"/>
          <w:sz w:val="15"/>
          <w:szCs w:val="15"/>
          <w:lang w:eastAsia="ja-JP"/>
        </w:rPr>
        <w:t>"</w:t>
      </w:r>
      <w:r>
        <w:rPr>
          <w:rFonts w:ascii="Consolas" w:hAnsi="Consolas"/>
          <w:snapToGrid/>
          <w:color w:val="011993"/>
          <w:sz w:val="15"/>
          <w:szCs w:val="15"/>
          <w:lang w:eastAsia="ja-JP"/>
        </w:rPr>
        <w:t>Da</w:t>
      </w:r>
      <w:r w:rsidRPr="008032D9">
        <w:rPr>
          <w:rFonts w:ascii="Consolas" w:hAnsi="Consolas"/>
          <w:snapToGrid/>
          <w:color w:val="011993"/>
          <w:sz w:val="15"/>
          <w:szCs w:val="15"/>
          <w:lang w:eastAsia="ja-JP"/>
        </w:rPr>
        <w:t>"</w:t>
      </w:r>
      <w:r w:rsidRPr="008032D9">
        <w:rPr>
          <w:rFonts w:ascii="Consolas" w:hAnsi="Consolas"/>
          <w:snapToGrid/>
          <w:sz w:val="15"/>
          <w:szCs w:val="15"/>
          <w:lang w:eastAsia="ja-JP"/>
        </w:rPr>
        <w:t>],</w:t>
      </w:r>
    </w:p>
    <w:p w14:paraId="275CCEFF" w14:textId="1AD03D9E" w:rsidR="008032D9" w:rsidRPr="008032D9" w:rsidRDefault="008032D9" w:rsidP="008032D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8032D9">
        <w:rPr>
          <w:rFonts w:ascii="Consolas" w:hAnsi="Consolas"/>
          <w:snapToGrid/>
          <w:sz w:val="15"/>
          <w:szCs w:val="15"/>
          <w:lang w:eastAsia="ja-JP"/>
        </w:rPr>
        <w:t xml:space="preserve"> </w:t>
      </w:r>
      <w:r w:rsidRPr="008032D9">
        <w:rPr>
          <w:rFonts w:ascii="Consolas" w:hAnsi="Consolas"/>
          <w:snapToGrid/>
          <w:color w:val="008F00"/>
          <w:sz w:val="15"/>
          <w:szCs w:val="15"/>
          <w:lang w:eastAsia="ja-JP"/>
        </w:rPr>
        <w:t>"String"</w:t>
      </w:r>
      <w:r>
        <w:rPr>
          <w:rFonts w:ascii="Consolas" w:hAnsi="Consolas"/>
          <w:snapToGrid/>
          <w:sz w:val="15"/>
          <w:szCs w:val="15"/>
          <w:lang w:eastAsia="ja-JP"/>
        </w:rPr>
        <w:t xml:space="preserve"> </w:t>
      </w:r>
      <w:r w:rsidRPr="008032D9">
        <w:rPr>
          <w:rFonts w:ascii="Consolas" w:hAnsi="Consolas"/>
          <w:snapToGrid/>
          <w:sz w:val="15"/>
          <w:szCs w:val="15"/>
          <w:lang w:eastAsia="ja-JP"/>
        </w:rPr>
        <w:t xml:space="preserve"> : [</w:t>
      </w:r>
      <w:r>
        <w:rPr>
          <w:rFonts w:ascii="Consolas" w:hAnsi="Consolas"/>
          <w:snapToGrid/>
          <w:color w:val="011993"/>
          <w:sz w:val="15"/>
          <w:szCs w:val="15"/>
          <w:lang w:eastAsia="ja-JP"/>
        </w:rPr>
        <w:t>"s</w:t>
      </w:r>
      <w:r w:rsidRPr="008032D9">
        <w:rPr>
          <w:rFonts w:ascii="Consolas" w:hAnsi="Consolas"/>
          <w:snapToGrid/>
          <w:color w:val="011993"/>
          <w:sz w:val="15"/>
          <w:szCs w:val="15"/>
          <w:lang w:eastAsia="ja-JP"/>
        </w:rPr>
        <w:t>"</w:t>
      </w:r>
      <w:r w:rsidRPr="008032D9">
        <w:rPr>
          <w:rFonts w:ascii="Consolas" w:hAnsi="Consolas"/>
          <w:snapToGrid/>
          <w:sz w:val="15"/>
          <w:szCs w:val="15"/>
          <w:lang w:eastAsia="ja-JP"/>
        </w:rPr>
        <w:t>]</w:t>
      </w:r>
    </w:p>
    <w:p w14:paraId="434CFFDE" w14:textId="2A371F16" w:rsidR="00982302" w:rsidRPr="008032D9" w:rsidRDefault="008032D9" w:rsidP="008032D9">
      <w:pPr>
        <w:tabs>
          <w:tab w:val="clear" w:pos="360"/>
          <w:tab w:val="clear" w:pos="720"/>
          <w:tab w:val="clear" w:pos="1080"/>
        </w:tabs>
        <w:spacing w:after="0" w:line="240" w:lineRule="auto"/>
        <w:ind w:left="360"/>
        <w:jc w:val="left"/>
        <w:rPr>
          <w:rFonts w:ascii="Consolas" w:hAnsi="Consolas"/>
          <w:snapToGrid/>
          <w:sz w:val="15"/>
          <w:szCs w:val="15"/>
          <w:lang w:eastAsia="ja-JP"/>
        </w:rPr>
      </w:pPr>
      <w:r w:rsidRPr="008032D9">
        <w:rPr>
          <w:rFonts w:ascii="Consolas" w:hAnsi="Consolas"/>
          <w:snapToGrid/>
          <w:sz w:val="15"/>
          <w:szCs w:val="15"/>
          <w:lang w:eastAsia="ja-JP"/>
        </w:rPr>
        <w:t>}</w:t>
      </w:r>
    </w:p>
    <w:p w14:paraId="7E113BD7" w14:textId="77777777" w:rsidR="008032D9" w:rsidRDefault="008032D9" w:rsidP="00D5420E">
      <w:pPr>
        <w:spacing w:after="0" w:line="240" w:lineRule="auto"/>
      </w:pPr>
    </w:p>
    <w:p w14:paraId="34516BA9" w14:textId="77777777" w:rsidR="00E4489D" w:rsidRDefault="00E4489D" w:rsidP="00E4489D">
      <w:pPr>
        <w:pStyle w:val="Heading3"/>
      </w:pPr>
      <w:bookmarkStart w:id="89" w:name="_Toc468863066"/>
      <w:r w:rsidRPr="00B137BD">
        <w:t>Calibration</w:t>
      </w:r>
      <w:bookmarkEnd w:id="89"/>
    </w:p>
    <w:p w14:paraId="35A3433E" w14:textId="1D28926E" w:rsidR="005E73D3" w:rsidRDefault="005E73D3" w:rsidP="005E73D3">
      <w:r>
        <w:t>A common practice for engine controllers is to provide a way for constant element and arrays that define the engine behavior at runtime to be tunable without altering the code. For engine controllers developed in languages like C/C++, the alterable constants are stored at link time into a read-only memory segment that can updated under special conditions</w:t>
      </w:r>
      <w:r w:rsidR="00FA2513">
        <w:t xml:space="preserve"> such as during vehicle servicing</w:t>
      </w:r>
      <w:r>
        <w:t>.</w:t>
      </w:r>
    </w:p>
    <w:p w14:paraId="51E63891" w14:textId="6A031CFD" w:rsidR="00D914C3" w:rsidRDefault="00D914C3" w:rsidP="00D5420E">
      <w:pPr>
        <w:spacing w:after="120"/>
      </w:pPr>
      <w:r>
        <w:t xml:space="preserve">Our Java based calibration feature </w:t>
      </w:r>
      <w:r w:rsidR="00F05E97">
        <w:t>uses</w:t>
      </w:r>
      <w:r>
        <w:t xml:space="preserve"> a </w:t>
      </w:r>
      <w:r w:rsidR="00F05E97">
        <w:t>configuration file</w:t>
      </w:r>
      <w:r>
        <w:t xml:space="preserve"> for each test model. As the Experimental Framework starts</w:t>
      </w:r>
      <w:r w:rsidR="00F05E97">
        <w:t>,</w:t>
      </w:r>
      <w:r>
        <w:t xml:space="preserve"> each </w:t>
      </w:r>
      <w:r w:rsidR="00F05E97">
        <w:t>test model loads its calibrations, Then within the model, the calibration object may be invoked to overwrite constants with the externally defined calibration values using Java Reflection.</w:t>
      </w:r>
      <w:r w:rsidR="00231A29">
        <w:t xml:space="preserve"> The calibration feature also uses a structured variable naming convention. Here is an example calibration input file, followed by a code fragment s</w:t>
      </w:r>
      <w:r w:rsidR="006F7C5B">
        <w:t>howing the use of a calibration:</w:t>
      </w:r>
    </w:p>
    <w:p w14:paraId="068BACB4" w14:textId="77777777" w:rsidR="006F7C5B" w:rsidRPr="006F7C5B" w:rsidRDefault="006F7C5B" w:rsidP="006F7C5B">
      <w:pPr>
        <w:tabs>
          <w:tab w:val="clear" w:pos="360"/>
          <w:tab w:val="clear" w:pos="720"/>
          <w:tab w:val="clear" w:pos="1080"/>
        </w:tabs>
        <w:spacing w:after="0" w:line="240" w:lineRule="auto"/>
        <w:ind w:left="360"/>
        <w:jc w:val="left"/>
        <w:rPr>
          <w:rFonts w:ascii="Consolas" w:hAnsi="Consolas"/>
          <w:snapToGrid/>
          <w:sz w:val="15"/>
          <w:szCs w:val="15"/>
          <w:lang w:eastAsia="ja-JP"/>
        </w:rPr>
      </w:pPr>
      <w:r w:rsidRPr="006F7C5B">
        <w:rPr>
          <w:rFonts w:ascii="Consolas" w:hAnsi="Consolas"/>
          <w:snapToGrid/>
          <w:sz w:val="15"/>
          <w:szCs w:val="15"/>
          <w:lang w:eastAsia="ja-JP"/>
        </w:rPr>
        <w:t>{</w:t>
      </w:r>
    </w:p>
    <w:p w14:paraId="376D3B13" w14:textId="2A8BAF4E" w:rsidR="006F7C5B" w:rsidRPr="006F7C5B" w:rsidRDefault="006F7C5B" w:rsidP="006F7C5B">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Pr="006F7C5B">
        <w:rPr>
          <w:rFonts w:ascii="Consolas" w:hAnsi="Consolas"/>
          <w:snapToGrid/>
          <w:color w:val="000000"/>
          <w:sz w:val="15"/>
          <w:szCs w:val="15"/>
          <w:lang w:eastAsia="ja-JP"/>
        </w:rPr>
        <w:t xml:space="preserve"> </w:t>
      </w:r>
      <w:r w:rsidRPr="006F7C5B">
        <w:rPr>
          <w:rFonts w:ascii="Consolas" w:hAnsi="Consolas"/>
          <w:snapToGrid/>
          <w:color w:val="008F00"/>
          <w:sz w:val="15"/>
          <w:szCs w:val="15"/>
          <w:lang w:eastAsia="ja-JP"/>
        </w:rPr>
        <w:t>"KeTJET_Bool_BlackBox"</w:t>
      </w:r>
      <w:r w:rsidRPr="006F7C5B">
        <w:rPr>
          <w:rFonts w:ascii="Consolas" w:hAnsi="Consolas"/>
          <w:snapToGrid/>
          <w:color w:val="000000"/>
          <w:sz w:val="15"/>
          <w:szCs w:val="15"/>
          <w:lang w:eastAsia="ja-JP"/>
        </w:rPr>
        <w:t xml:space="preserve"> : </w:t>
      </w:r>
      <w:r w:rsidRPr="006F7C5B">
        <w:rPr>
          <w:rFonts w:ascii="Consolas" w:hAnsi="Consolas"/>
          <w:snapToGrid/>
          <w:color w:val="011993"/>
          <w:sz w:val="15"/>
          <w:szCs w:val="15"/>
          <w:lang w:eastAsia="ja-JP"/>
        </w:rPr>
        <w:t>"</w:t>
      </w:r>
      <w:r w:rsidR="00936638">
        <w:rPr>
          <w:rFonts w:ascii="Consolas" w:hAnsi="Consolas"/>
          <w:snapToGrid/>
          <w:color w:val="011993"/>
          <w:sz w:val="15"/>
          <w:szCs w:val="15"/>
          <w:lang w:eastAsia="ja-JP"/>
        </w:rPr>
        <w:t>true</w:t>
      </w:r>
      <w:r w:rsidRPr="006F7C5B">
        <w:rPr>
          <w:rFonts w:ascii="Consolas" w:hAnsi="Consolas"/>
          <w:snapToGrid/>
          <w:color w:val="011993"/>
          <w:sz w:val="15"/>
          <w:szCs w:val="15"/>
          <w:lang w:eastAsia="ja-JP"/>
        </w:rPr>
        <w:t>"</w:t>
      </w:r>
      <w:r w:rsidRPr="006F7C5B">
        <w:rPr>
          <w:rFonts w:ascii="Consolas" w:hAnsi="Consolas"/>
          <w:snapToGrid/>
          <w:color w:val="000000"/>
          <w:sz w:val="15"/>
          <w:szCs w:val="15"/>
          <w:lang w:eastAsia="ja-JP"/>
        </w:rPr>
        <w:t>,</w:t>
      </w:r>
    </w:p>
    <w:p w14:paraId="74801EE4" w14:textId="13BC7A61" w:rsidR="006F7C5B" w:rsidRPr="006F7C5B" w:rsidRDefault="006F7C5B" w:rsidP="006F7C5B">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Pr="006F7C5B">
        <w:rPr>
          <w:rFonts w:ascii="Consolas" w:hAnsi="Consolas"/>
          <w:snapToGrid/>
          <w:color w:val="000000"/>
          <w:sz w:val="15"/>
          <w:szCs w:val="15"/>
          <w:lang w:eastAsia="ja-JP"/>
        </w:rPr>
        <w:t xml:space="preserve"> </w:t>
      </w:r>
      <w:r w:rsidRPr="006F7C5B">
        <w:rPr>
          <w:rFonts w:ascii="Consolas" w:hAnsi="Consolas"/>
          <w:snapToGrid/>
          <w:color w:val="008F00"/>
          <w:sz w:val="15"/>
          <w:szCs w:val="15"/>
          <w:lang w:eastAsia="ja-JP"/>
        </w:rPr>
        <w:t>"KeTJET_Bool_Afterburner"</w:t>
      </w:r>
      <w:r w:rsidRPr="006F7C5B">
        <w:rPr>
          <w:rFonts w:ascii="Consolas" w:hAnsi="Consolas"/>
          <w:snapToGrid/>
          <w:color w:val="000000"/>
          <w:sz w:val="15"/>
          <w:szCs w:val="15"/>
          <w:lang w:eastAsia="ja-JP"/>
        </w:rPr>
        <w:t xml:space="preserve"> : </w:t>
      </w:r>
      <w:r w:rsidRPr="006F7C5B">
        <w:rPr>
          <w:rFonts w:ascii="Consolas" w:hAnsi="Consolas"/>
          <w:snapToGrid/>
          <w:color w:val="011993"/>
          <w:sz w:val="15"/>
          <w:szCs w:val="15"/>
          <w:lang w:eastAsia="ja-JP"/>
        </w:rPr>
        <w:t>"false"</w:t>
      </w:r>
      <w:r w:rsidRPr="006F7C5B">
        <w:rPr>
          <w:rFonts w:ascii="Consolas" w:hAnsi="Consolas"/>
          <w:snapToGrid/>
          <w:color w:val="000000"/>
          <w:sz w:val="15"/>
          <w:szCs w:val="15"/>
          <w:lang w:eastAsia="ja-JP"/>
        </w:rPr>
        <w:t>,</w:t>
      </w:r>
    </w:p>
    <w:p w14:paraId="722E0C9B" w14:textId="2BDD1ED1" w:rsidR="006F7C5B" w:rsidRPr="006F7C5B" w:rsidRDefault="006F7C5B" w:rsidP="006F7C5B">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Pr="006F7C5B">
        <w:rPr>
          <w:rFonts w:ascii="Consolas" w:hAnsi="Consolas"/>
          <w:snapToGrid/>
          <w:color w:val="000000"/>
          <w:sz w:val="15"/>
          <w:szCs w:val="15"/>
          <w:lang w:eastAsia="ja-JP"/>
        </w:rPr>
        <w:t xml:space="preserve"> </w:t>
      </w:r>
      <w:r w:rsidRPr="006F7C5B">
        <w:rPr>
          <w:rFonts w:ascii="Consolas" w:hAnsi="Consolas"/>
          <w:snapToGrid/>
          <w:color w:val="008F00"/>
          <w:sz w:val="15"/>
          <w:szCs w:val="15"/>
          <w:lang w:eastAsia="ja-JP"/>
        </w:rPr>
        <w:t>"KeTJET_Cnt_SimViewRows"</w:t>
      </w:r>
      <w:r w:rsidRPr="006F7C5B">
        <w:rPr>
          <w:rFonts w:ascii="Consolas" w:hAnsi="Consolas"/>
          <w:snapToGrid/>
          <w:color w:val="000000"/>
          <w:sz w:val="15"/>
          <w:szCs w:val="15"/>
          <w:lang w:eastAsia="ja-JP"/>
        </w:rPr>
        <w:t xml:space="preserve"> : </w:t>
      </w:r>
      <w:r w:rsidRPr="006F7C5B">
        <w:rPr>
          <w:rFonts w:ascii="Consolas" w:hAnsi="Consolas"/>
          <w:snapToGrid/>
          <w:color w:val="011993"/>
          <w:sz w:val="15"/>
          <w:szCs w:val="15"/>
          <w:lang w:eastAsia="ja-JP"/>
        </w:rPr>
        <w:t>"2"</w:t>
      </w:r>
      <w:r w:rsidRPr="006F7C5B">
        <w:rPr>
          <w:rFonts w:ascii="Consolas" w:hAnsi="Consolas"/>
          <w:snapToGrid/>
          <w:color w:val="000000"/>
          <w:sz w:val="15"/>
          <w:szCs w:val="15"/>
          <w:lang w:eastAsia="ja-JP"/>
        </w:rPr>
        <w:t>,</w:t>
      </w:r>
    </w:p>
    <w:p w14:paraId="6BA69935" w14:textId="161EAEA2" w:rsidR="006F7C5B" w:rsidRPr="006F7C5B" w:rsidRDefault="006F7C5B" w:rsidP="006F7C5B">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Pr="006F7C5B">
        <w:rPr>
          <w:rFonts w:ascii="Consolas" w:hAnsi="Consolas"/>
          <w:snapToGrid/>
          <w:color w:val="000000"/>
          <w:sz w:val="15"/>
          <w:szCs w:val="15"/>
          <w:lang w:eastAsia="ja-JP"/>
        </w:rPr>
        <w:t xml:space="preserve"> </w:t>
      </w:r>
      <w:r w:rsidRPr="006F7C5B">
        <w:rPr>
          <w:rFonts w:ascii="Consolas" w:hAnsi="Consolas"/>
          <w:snapToGrid/>
          <w:color w:val="008F00"/>
          <w:sz w:val="15"/>
          <w:szCs w:val="15"/>
          <w:lang w:eastAsia="ja-JP"/>
        </w:rPr>
        <w:t>"KeTJET_Str_FluidModel"</w:t>
      </w:r>
      <w:r w:rsidRPr="006F7C5B">
        <w:rPr>
          <w:rFonts w:ascii="Consolas" w:hAnsi="Consolas"/>
          <w:snapToGrid/>
          <w:color w:val="000000"/>
          <w:sz w:val="15"/>
          <w:szCs w:val="15"/>
          <w:lang w:eastAsia="ja-JP"/>
        </w:rPr>
        <w:t xml:space="preserve"> : </w:t>
      </w:r>
      <w:r w:rsidRPr="006F7C5B">
        <w:rPr>
          <w:rFonts w:ascii="Consolas" w:hAnsi="Consolas"/>
          <w:snapToGrid/>
          <w:color w:val="011993"/>
          <w:sz w:val="15"/>
          <w:szCs w:val="15"/>
          <w:lang w:eastAsia="ja-JP"/>
        </w:rPr>
        <w:t>"Isentropic/Static (subsonic)"</w:t>
      </w:r>
    </w:p>
    <w:p w14:paraId="71506CAE" w14:textId="77777777" w:rsidR="006F7C5B" w:rsidRPr="006F7C5B" w:rsidRDefault="006F7C5B" w:rsidP="006F7C5B">
      <w:pPr>
        <w:tabs>
          <w:tab w:val="clear" w:pos="360"/>
          <w:tab w:val="clear" w:pos="720"/>
          <w:tab w:val="clear" w:pos="1080"/>
        </w:tabs>
        <w:spacing w:after="0" w:line="240" w:lineRule="auto"/>
        <w:ind w:left="360"/>
        <w:jc w:val="left"/>
        <w:rPr>
          <w:rFonts w:ascii="Consolas" w:hAnsi="Consolas"/>
          <w:snapToGrid/>
          <w:sz w:val="15"/>
          <w:szCs w:val="15"/>
          <w:lang w:eastAsia="ja-JP"/>
        </w:rPr>
      </w:pPr>
      <w:r w:rsidRPr="006F7C5B">
        <w:rPr>
          <w:rFonts w:ascii="Consolas" w:hAnsi="Consolas"/>
          <w:snapToGrid/>
          <w:sz w:val="15"/>
          <w:szCs w:val="15"/>
          <w:lang w:eastAsia="ja-JP"/>
        </w:rPr>
        <w:t>}</w:t>
      </w:r>
    </w:p>
    <w:p w14:paraId="25EA93D1" w14:textId="77777777" w:rsidR="00D914C3" w:rsidRDefault="00D914C3" w:rsidP="00936638">
      <w:pPr>
        <w:spacing w:after="0" w:line="240" w:lineRule="auto"/>
      </w:pPr>
    </w:p>
    <w:p w14:paraId="1A596A1B" w14:textId="6F3EE389" w:rsidR="00936638" w:rsidRPr="00936638" w:rsidRDefault="00936638" w:rsidP="00936638">
      <w:pPr>
        <w:tabs>
          <w:tab w:val="clear" w:pos="360"/>
          <w:tab w:val="clear" w:pos="720"/>
          <w:tab w:val="clear" w:pos="1080"/>
        </w:tabs>
        <w:spacing w:after="0" w:line="240" w:lineRule="auto"/>
        <w:ind w:left="360" w:firstLine="2"/>
        <w:jc w:val="left"/>
        <w:rPr>
          <w:rFonts w:ascii="Consolas" w:hAnsi="Consolas"/>
          <w:snapToGrid/>
          <w:sz w:val="15"/>
          <w:szCs w:val="15"/>
          <w:lang w:eastAsia="ja-JP"/>
        </w:rPr>
      </w:pPr>
      <w:r w:rsidRPr="00936638">
        <w:rPr>
          <w:rFonts w:ascii="Consolas" w:hAnsi="Consolas"/>
          <w:b/>
          <w:bCs/>
          <w:snapToGrid/>
          <w:color w:val="931A68"/>
          <w:sz w:val="15"/>
          <w:szCs w:val="15"/>
          <w:lang w:eastAsia="ja-JP"/>
        </w:rPr>
        <w:t>public</w:t>
      </w:r>
      <w:r w:rsidRPr="00936638">
        <w:rPr>
          <w:rFonts w:ascii="Consolas" w:hAnsi="Consolas"/>
          <w:snapToGrid/>
          <w:sz w:val="15"/>
          <w:szCs w:val="15"/>
          <w:lang w:eastAsia="ja-JP"/>
        </w:rPr>
        <w:t xml:space="preserve"> </w:t>
      </w:r>
      <w:r w:rsidRPr="00936638">
        <w:rPr>
          <w:rFonts w:ascii="Consolas" w:hAnsi="Consolas"/>
          <w:b/>
          <w:bCs/>
          <w:snapToGrid/>
          <w:color w:val="931A68"/>
          <w:sz w:val="15"/>
          <w:szCs w:val="15"/>
          <w:lang w:eastAsia="ja-JP"/>
        </w:rPr>
        <w:t>class</w:t>
      </w:r>
      <w:r w:rsidRPr="00936638">
        <w:rPr>
          <w:rFonts w:ascii="Consolas" w:hAnsi="Consolas"/>
          <w:snapToGrid/>
          <w:sz w:val="15"/>
          <w:szCs w:val="15"/>
          <w:lang w:eastAsia="ja-JP"/>
        </w:rPr>
        <w:t xml:space="preserve"> Afterburner </w:t>
      </w:r>
      <w:r w:rsidRPr="00936638">
        <w:rPr>
          <w:rFonts w:ascii="Consolas" w:hAnsi="Consolas"/>
          <w:b/>
          <w:bCs/>
          <w:snapToGrid/>
          <w:color w:val="931A68"/>
          <w:sz w:val="15"/>
          <w:szCs w:val="15"/>
          <w:lang w:eastAsia="ja-JP"/>
        </w:rPr>
        <w:t>extends</w:t>
      </w:r>
      <w:r w:rsidRPr="00936638">
        <w:rPr>
          <w:rFonts w:ascii="Consolas" w:hAnsi="Consolas"/>
          <w:snapToGrid/>
          <w:sz w:val="15"/>
          <w:szCs w:val="15"/>
          <w:lang w:eastAsia="ja-JP"/>
        </w:rPr>
        <w:t xml:space="preserve"> </w:t>
      </w:r>
      <w:r w:rsidR="006A1BD4">
        <w:rPr>
          <w:rFonts w:ascii="Consolas" w:hAnsi="Consolas"/>
          <w:snapToGrid/>
          <w:sz w:val="15"/>
          <w:szCs w:val="15"/>
          <w:lang w:eastAsia="ja-JP"/>
        </w:rPr>
        <w:t xml:space="preserve">... </w:t>
      </w:r>
      <w:r w:rsidR="006A1BD4">
        <w:rPr>
          <w:rFonts w:ascii="Consolas" w:hAnsi="Consolas"/>
          <w:b/>
          <w:bCs/>
          <w:snapToGrid/>
          <w:color w:val="931A68"/>
          <w:sz w:val="15"/>
          <w:szCs w:val="15"/>
          <w:lang w:eastAsia="ja-JP"/>
        </w:rPr>
        <w:t>implements</w:t>
      </w:r>
      <w:r w:rsidR="006A1BD4" w:rsidRPr="00936638">
        <w:rPr>
          <w:rFonts w:ascii="Consolas" w:hAnsi="Consolas"/>
          <w:snapToGrid/>
          <w:sz w:val="15"/>
          <w:szCs w:val="15"/>
          <w:lang w:eastAsia="ja-JP"/>
        </w:rPr>
        <w:t xml:space="preserve"> </w:t>
      </w:r>
      <w:r w:rsidR="006A1BD4">
        <w:rPr>
          <w:rFonts w:ascii="Consolas" w:hAnsi="Consolas"/>
          <w:snapToGrid/>
          <w:sz w:val="15"/>
          <w:szCs w:val="15"/>
          <w:lang w:eastAsia="ja-JP"/>
        </w:rPr>
        <w:t xml:space="preserve">... </w:t>
      </w:r>
      <w:r w:rsidRPr="00936638">
        <w:rPr>
          <w:rFonts w:ascii="Consolas" w:hAnsi="Consolas"/>
          <w:snapToGrid/>
          <w:sz w:val="15"/>
          <w:szCs w:val="15"/>
          <w:lang w:eastAsia="ja-JP"/>
        </w:rPr>
        <w:t>{</w:t>
      </w:r>
    </w:p>
    <w:p w14:paraId="73484B9F" w14:textId="77777777" w:rsidR="00936638" w:rsidRPr="00936638" w:rsidRDefault="00936638" w:rsidP="00936638">
      <w:pPr>
        <w:tabs>
          <w:tab w:val="clear" w:pos="360"/>
          <w:tab w:val="clear" w:pos="720"/>
          <w:tab w:val="clear" w:pos="1080"/>
        </w:tabs>
        <w:spacing w:after="0" w:line="240" w:lineRule="auto"/>
        <w:ind w:left="360" w:firstLine="2"/>
        <w:jc w:val="left"/>
        <w:rPr>
          <w:rFonts w:ascii="Consolas" w:hAnsi="Consolas"/>
          <w:snapToGrid/>
          <w:sz w:val="15"/>
          <w:szCs w:val="15"/>
          <w:lang w:eastAsia="ja-JP"/>
        </w:rPr>
      </w:pPr>
    </w:p>
    <w:p w14:paraId="462EC91A" w14:textId="0CA876D5" w:rsidR="00936638" w:rsidRPr="00936638" w:rsidRDefault="006A1BD4" w:rsidP="00936638">
      <w:pPr>
        <w:tabs>
          <w:tab w:val="clear" w:pos="360"/>
          <w:tab w:val="clear" w:pos="720"/>
          <w:tab w:val="clear" w:pos="1080"/>
        </w:tabs>
        <w:spacing w:after="0" w:line="240" w:lineRule="auto"/>
        <w:ind w:left="360" w:firstLine="2"/>
        <w:jc w:val="left"/>
        <w:rPr>
          <w:rFonts w:ascii="Consolas" w:hAnsi="Consolas"/>
          <w:snapToGrid/>
          <w:color w:val="0326CC"/>
          <w:sz w:val="15"/>
          <w:szCs w:val="15"/>
          <w:lang w:eastAsia="ja-JP"/>
        </w:rPr>
      </w:pPr>
      <w:r>
        <w:rPr>
          <w:rFonts w:ascii="Consolas" w:hAnsi="Consolas"/>
          <w:b/>
          <w:bCs/>
          <w:snapToGrid/>
          <w:color w:val="931A68"/>
          <w:sz w:val="15"/>
          <w:szCs w:val="15"/>
          <w:highlight w:val="yellow"/>
          <w:lang w:eastAsia="ja-JP"/>
        </w:rPr>
        <w:t xml:space="preserve">  </w:t>
      </w:r>
      <w:r w:rsidR="00936638" w:rsidRPr="00936638">
        <w:rPr>
          <w:rFonts w:ascii="Consolas" w:hAnsi="Consolas"/>
          <w:b/>
          <w:bCs/>
          <w:snapToGrid/>
          <w:color w:val="931A68"/>
          <w:sz w:val="15"/>
          <w:szCs w:val="15"/>
          <w:highlight w:val="yellow"/>
          <w:lang w:eastAsia="ja-JP"/>
        </w:rPr>
        <w:t>private</w:t>
      </w:r>
      <w:r w:rsidR="00936638" w:rsidRPr="00936638">
        <w:rPr>
          <w:rFonts w:ascii="Consolas" w:hAnsi="Consolas"/>
          <w:snapToGrid/>
          <w:color w:val="000000"/>
          <w:sz w:val="15"/>
          <w:szCs w:val="15"/>
          <w:highlight w:val="yellow"/>
          <w:lang w:eastAsia="ja-JP"/>
        </w:rPr>
        <w:t xml:space="preserve"> </w:t>
      </w:r>
      <w:r w:rsidR="00936638" w:rsidRPr="00936638">
        <w:rPr>
          <w:rFonts w:ascii="Consolas" w:hAnsi="Consolas"/>
          <w:b/>
          <w:bCs/>
          <w:snapToGrid/>
          <w:color w:val="931A68"/>
          <w:sz w:val="15"/>
          <w:szCs w:val="15"/>
          <w:highlight w:val="yellow"/>
          <w:lang w:eastAsia="ja-JP"/>
        </w:rPr>
        <w:t>final</w:t>
      </w:r>
      <w:r w:rsidR="00936638" w:rsidRPr="00936638">
        <w:rPr>
          <w:rFonts w:ascii="Consolas" w:hAnsi="Consolas"/>
          <w:snapToGrid/>
          <w:color w:val="000000"/>
          <w:sz w:val="15"/>
          <w:szCs w:val="15"/>
          <w:highlight w:val="yellow"/>
          <w:lang w:eastAsia="ja-JP"/>
        </w:rPr>
        <w:t xml:space="preserve"> String </w:t>
      </w:r>
      <w:r w:rsidR="00936638" w:rsidRPr="00936638">
        <w:rPr>
          <w:rFonts w:ascii="Consolas" w:hAnsi="Consolas"/>
          <w:snapToGrid/>
          <w:color w:val="0326CC"/>
          <w:sz w:val="15"/>
          <w:szCs w:val="15"/>
          <w:highlight w:val="yellow"/>
          <w:lang w:eastAsia="ja-JP"/>
        </w:rPr>
        <w:t>KeTJET_Str_FluidModel</w:t>
      </w:r>
      <w:r w:rsidR="00936638" w:rsidRPr="00936638">
        <w:rPr>
          <w:rFonts w:ascii="Consolas" w:hAnsi="Consolas"/>
          <w:snapToGrid/>
          <w:color w:val="000000"/>
          <w:sz w:val="15"/>
          <w:szCs w:val="15"/>
          <w:highlight w:val="yellow"/>
          <w:lang w:eastAsia="ja-JP"/>
        </w:rPr>
        <w:t>;</w:t>
      </w:r>
    </w:p>
    <w:p w14:paraId="16F012AE" w14:textId="68C5F081" w:rsidR="00936638" w:rsidRPr="00936638" w:rsidRDefault="006A1BD4" w:rsidP="00936638">
      <w:pPr>
        <w:tabs>
          <w:tab w:val="clear" w:pos="360"/>
          <w:tab w:val="clear" w:pos="720"/>
          <w:tab w:val="clear" w:pos="1080"/>
        </w:tabs>
        <w:spacing w:after="0" w:line="240" w:lineRule="auto"/>
        <w:ind w:left="360" w:firstLine="2"/>
        <w:jc w:val="left"/>
        <w:rPr>
          <w:rFonts w:ascii="Consolas" w:hAnsi="Consolas"/>
          <w:snapToGrid/>
          <w:color w:val="0326CC"/>
          <w:sz w:val="15"/>
          <w:szCs w:val="15"/>
          <w:lang w:eastAsia="ja-JP"/>
        </w:rPr>
      </w:pPr>
      <w:r>
        <w:rPr>
          <w:rFonts w:ascii="Consolas" w:hAnsi="Consolas"/>
          <w:snapToGrid/>
          <w:color w:val="4F76CB"/>
          <w:sz w:val="15"/>
          <w:szCs w:val="15"/>
          <w:lang w:eastAsia="ja-JP"/>
        </w:rPr>
        <w:t xml:space="preserve">  </w:t>
      </w:r>
      <w:r w:rsidR="00936638" w:rsidRPr="00936638">
        <w:rPr>
          <w:rFonts w:ascii="Consolas" w:hAnsi="Consolas"/>
          <w:b/>
          <w:bCs/>
          <w:snapToGrid/>
          <w:color w:val="931A68"/>
          <w:sz w:val="15"/>
          <w:szCs w:val="15"/>
          <w:lang w:eastAsia="ja-JP"/>
        </w:rPr>
        <w:t>private</w:t>
      </w:r>
      <w:r w:rsidR="00936638" w:rsidRPr="00936638">
        <w:rPr>
          <w:rFonts w:ascii="Consolas" w:hAnsi="Consolas"/>
          <w:snapToGrid/>
          <w:color w:val="000000"/>
          <w:sz w:val="15"/>
          <w:szCs w:val="15"/>
          <w:lang w:eastAsia="ja-JP"/>
        </w:rPr>
        <w:t xml:space="preserve"> </w:t>
      </w:r>
      <w:r w:rsidR="00936638" w:rsidRPr="00936638">
        <w:rPr>
          <w:rFonts w:ascii="Consolas" w:hAnsi="Consolas"/>
          <w:b/>
          <w:bCs/>
          <w:snapToGrid/>
          <w:color w:val="931A68"/>
          <w:sz w:val="15"/>
          <w:szCs w:val="15"/>
          <w:lang w:eastAsia="ja-JP"/>
        </w:rPr>
        <w:t>final</w:t>
      </w:r>
      <w:r w:rsidR="00936638" w:rsidRPr="00936638">
        <w:rPr>
          <w:rFonts w:ascii="Consolas" w:hAnsi="Consolas"/>
          <w:snapToGrid/>
          <w:color w:val="000000"/>
          <w:sz w:val="15"/>
          <w:szCs w:val="15"/>
          <w:lang w:eastAsia="ja-JP"/>
        </w:rPr>
        <w:t xml:space="preserve"> </w:t>
      </w:r>
      <w:r w:rsidR="00936638" w:rsidRPr="00936638">
        <w:rPr>
          <w:rFonts w:ascii="Consolas" w:hAnsi="Consolas"/>
          <w:b/>
          <w:bCs/>
          <w:snapToGrid/>
          <w:color w:val="931A68"/>
          <w:sz w:val="15"/>
          <w:szCs w:val="15"/>
          <w:lang w:eastAsia="ja-JP"/>
        </w:rPr>
        <w:t>boolean</w:t>
      </w:r>
      <w:r w:rsidR="00936638" w:rsidRPr="00936638">
        <w:rPr>
          <w:rFonts w:ascii="Consolas" w:hAnsi="Consolas"/>
          <w:snapToGrid/>
          <w:color w:val="000000"/>
          <w:sz w:val="15"/>
          <w:szCs w:val="15"/>
          <w:lang w:eastAsia="ja-JP"/>
        </w:rPr>
        <w:t xml:space="preserve"> </w:t>
      </w:r>
      <w:r w:rsidR="00936638" w:rsidRPr="00936638">
        <w:rPr>
          <w:rFonts w:ascii="Consolas" w:hAnsi="Consolas"/>
          <w:snapToGrid/>
          <w:color w:val="0326CC"/>
          <w:sz w:val="15"/>
          <w:szCs w:val="15"/>
          <w:lang w:eastAsia="ja-JP"/>
        </w:rPr>
        <w:t>KeTJET_Bool_Afterburner</w:t>
      </w:r>
      <w:r w:rsidR="00936638" w:rsidRPr="00936638">
        <w:rPr>
          <w:rFonts w:ascii="Consolas" w:hAnsi="Consolas"/>
          <w:snapToGrid/>
          <w:color w:val="000000"/>
          <w:sz w:val="15"/>
          <w:szCs w:val="15"/>
          <w:lang w:eastAsia="ja-JP"/>
        </w:rPr>
        <w:t>;</w:t>
      </w:r>
    </w:p>
    <w:p w14:paraId="13094DB1" w14:textId="77777777" w:rsidR="00936638" w:rsidRPr="00936638" w:rsidRDefault="00936638" w:rsidP="00936638">
      <w:pPr>
        <w:tabs>
          <w:tab w:val="clear" w:pos="360"/>
          <w:tab w:val="clear" w:pos="720"/>
          <w:tab w:val="clear" w:pos="1080"/>
        </w:tabs>
        <w:spacing w:after="0" w:line="240" w:lineRule="auto"/>
        <w:ind w:left="360" w:firstLine="2"/>
        <w:jc w:val="left"/>
        <w:rPr>
          <w:rFonts w:ascii="Consolas" w:hAnsi="Consolas"/>
          <w:snapToGrid/>
          <w:sz w:val="15"/>
          <w:szCs w:val="15"/>
          <w:lang w:eastAsia="ja-JP"/>
        </w:rPr>
      </w:pPr>
    </w:p>
    <w:p w14:paraId="240CD87F" w14:textId="5DC5B942" w:rsidR="00936638" w:rsidRPr="00936638" w:rsidRDefault="006A1BD4" w:rsidP="00936638">
      <w:pPr>
        <w:tabs>
          <w:tab w:val="clear" w:pos="360"/>
          <w:tab w:val="clear" w:pos="720"/>
          <w:tab w:val="clear" w:pos="1080"/>
        </w:tabs>
        <w:spacing w:after="0" w:line="240" w:lineRule="auto"/>
        <w:ind w:left="360" w:firstLine="2"/>
        <w:jc w:val="left"/>
        <w:rPr>
          <w:rFonts w:ascii="Consolas" w:hAnsi="Consolas"/>
          <w:snapToGrid/>
          <w:sz w:val="15"/>
          <w:szCs w:val="15"/>
          <w:lang w:eastAsia="ja-JP"/>
        </w:rPr>
      </w:pPr>
      <w:r>
        <w:rPr>
          <w:rFonts w:ascii="Consolas" w:hAnsi="Consolas"/>
          <w:b/>
          <w:bCs/>
          <w:snapToGrid/>
          <w:color w:val="931A68"/>
          <w:sz w:val="15"/>
          <w:szCs w:val="15"/>
          <w:lang w:eastAsia="ja-JP"/>
        </w:rPr>
        <w:t xml:space="preserve">  </w:t>
      </w:r>
      <w:r w:rsidR="00936638" w:rsidRPr="00936638">
        <w:rPr>
          <w:rFonts w:ascii="Consolas" w:hAnsi="Consolas"/>
          <w:b/>
          <w:bCs/>
          <w:snapToGrid/>
          <w:color w:val="931A68"/>
          <w:sz w:val="15"/>
          <w:szCs w:val="15"/>
          <w:lang w:eastAsia="ja-JP"/>
        </w:rPr>
        <w:t>public</w:t>
      </w:r>
      <w:r w:rsidR="00936638" w:rsidRPr="00936638">
        <w:rPr>
          <w:rFonts w:ascii="Consolas" w:hAnsi="Consolas"/>
          <w:snapToGrid/>
          <w:sz w:val="15"/>
          <w:szCs w:val="15"/>
          <w:lang w:eastAsia="ja-JP"/>
        </w:rPr>
        <w:t xml:space="preserve"> Afterburner(</w:t>
      </w:r>
      <w:r>
        <w:rPr>
          <w:rFonts w:ascii="Consolas" w:hAnsi="Consolas"/>
          <w:b/>
          <w:bCs/>
          <w:snapToGrid/>
          <w:color w:val="931A68"/>
          <w:sz w:val="15"/>
          <w:szCs w:val="15"/>
          <w:lang w:eastAsia="ja-JP"/>
        </w:rPr>
        <w:t>. . .</w:t>
      </w:r>
      <w:r w:rsidR="00936638" w:rsidRPr="00936638">
        <w:rPr>
          <w:rFonts w:ascii="Consolas" w:hAnsi="Consolas"/>
          <w:snapToGrid/>
          <w:sz w:val="15"/>
          <w:szCs w:val="15"/>
          <w:lang w:eastAsia="ja-JP"/>
        </w:rPr>
        <w:t>) {</w:t>
      </w:r>
    </w:p>
    <w:p w14:paraId="211130A2" w14:textId="77499FD0" w:rsidR="00936638" w:rsidRPr="00936638" w:rsidRDefault="006A1BD4" w:rsidP="00936638">
      <w:pPr>
        <w:tabs>
          <w:tab w:val="clear" w:pos="360"/>
          <w:tab w:val="clear" w:pos="720"/>
          <w:tab w:val="clear" w:pos="1080"/>
        </w:tabs>
        <w:spacing w:after="0" w:line="240" w:lineRule="auto"/>
        <w:ind w:left="360" w:firstLine="2"/>
        <w:jc w:val="left"/>
        <w:rPr>
          <w:rFonts w:ascii="Consolas" w:hAnsi="Consolas"/>
          <w:snapToGrid/>
          <w:color w:val="0326CC"/>
          <w:sz w:val="15"/>
          <w:szCs w:val="15"/>
          <w:lang w:eastAsia="ja-JP"/>
        </w:rPr>
      </w:pPr>
      <w:r>
        <w:rPr>
          <w:rFonts w:ascii="Consolas" w:hAnsi="Consolas"/>
          <w:b/>
          <w:bCs/>
          <w:snapToGrid/>
          <w:color w:val="931A68"/>
          <w:sz w:val="15"/>
          <w:szCs w:val="15"/>
          <w:lang w:eastAsia="ja-JP"/>
        </w:rPr>
        <w:t xml:space="preserve">    </w:t>
      </w:r>
      <w:r w:rsidR="00936638" w:rsidRPr="00936638">
        <w:rPr>
          <w:rFonts w:ascii="Consolas" w:hAnsi="Consolas"/>
          <w:snapToGrid/>
          <w:color w:val="0326CC"/>
          <w:sz w:val="15"/>
          <w:szCs w:val="15"/>
          <w:highlight w:val="yellow"/>
          <w:lang w:eastAsia="ja-JP"/>
        </w:rPr>
        <w:t>KeTJET_Str_FluidModel</w:t>
      </w:r>
      <w:r w:rsidR="00936638" w:rsidRPr="00936638">
        <w:rPr>
          <w:rFonts w:ascii="Consolas" w:hAnsi="Consolas"/>
          <w:snapToGrid/>
          <w:color w:val="000000"/>
          <w:sz w:val="15"/>
          <w:szCs w:val="15"/>
          <w:highlight w:val="yellow"/>
          <w:lang w:eastAsia="ja-JP"/>
        </w:rPr>
        <w:t xml:space="preserve"> = </w:t>
      </w:r>
      <w:r w:rsidR="00936638" w:rsidRPr="00936638">
        <w:rPr>
          <w:rFonts w:ascii="Consolas" w:hAnsi="Consolas"/>
          <w:snapToGrid/>
          <w:color w:val="3933FF"/>
          <w:sz w:val="15"/>
          <w:szCs w:val="15"/>
          <w:highlight w:val="yellow"/>
          <w:lang w:eastAsia="ja-JP"/>
        </w:rPr>
        <w:t>"undefined"</w:t>
      </w:r>
      <w:r w:rsidR="00936638" w:rsidRPr="00936638">
        <w:rPr>
          <w:rFonts w:ascii="Consolas" w:hAnsi="Consolas"/>
          <w:snapToGrid/>
          <w:color w:val="000000"/>
          <w:sz w:val="15"/>
          <w:szCs w:val="15"/>
          <w:highlight w:val="yellow"/>
          <w:lang w:eastAsia="ja-JP"/>
        </w:rPr>
        <w:t>;</w:t>
      </w:r>
    </w:p>
    <w:p w14:paraId="2B838C59" w14:textId="0B5F0702" w:rsidR="00936638" w:rsidRPr="00936638" w:rsidRDefault="00936638" w:rsidP="00936638">
      <w:pPr>
        <w:tabs>
          <w:tab w:val="clear" w:pos="360"/>
          <w:tab w:val="clear" w:pos="720"/>
          <w:tab w:val="clear" w:pos="1080"/>
        </w:tabs>
        <w:spacing w:after="0" w:line="240" w:lineRule="auto"/>
        <w:ind w:left="360" w:firstLine="2"/>
        <w:jc w:val="left"/>
        <w:rPr>
          <w:rFonts w:ascii="Consolas" w:hAnsi="Consolas"/>
          <w:snapToGrid/>
          <w:color w:val="0326CC"/>
          <w:sz w:val="15"/>
          <w:szCs w:val="15"/>
          <w:lang w:eastAsia="ja-JP"/>
        </w:rPr>
      </w:pPr>
      <w:r>
        <w:rPr>
          <w:rFonts w:ascii="Consolas" w:hAnsi="Consolas"/>
          <w:snapToGrid/>
          <w:color w:val="000000"/>
          <w:sz w:val="15"/>
          <w:szCs w:val="15"/>
          <w:lang w:eastAsia="ja-JP"/>
        </w:rPr>
        <w:t xml:space="preserve"> </w:t>
      </w:r>
      <w:r w:rsidRPr="00936638">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36638">
        <w:rPr>
          <w:rFonts w:ascii="Consolas" w:hAnsi="Consolas"/>
          <w:snapToGrid/>
          <w:color w:val="000000"/>
          <w:sz w:val="15"/>
          <w:szCs w:val="15"/>
          <w:lang w:eastAsia="ja-JP"/>
        </w:rPr>
        <w:t xml:space="preserve"> </w:t>
      </w:r>
      <w:r w:rsidRPr="00936638">
        <w:rPr>
          <w:rFonts w:ascii="Consolas" w:hAnsi="Consolas"/>
          <w:snapToGrid/>
          <w:color w:val="0326CC"/>
          <w:sz w:val="15"/>
          <w:szCs w:val="15"/>
          <w:lang w:eastAsia="ja-JP"/>
        </w:rPr>
        <w:t>KeTJET_Bool_Afterburner</w:t>
      </w:r>
      <w:r w:rsidRPr="00936638">
        <w:rPr>
          <w:rFonts w:ascii="Consolas" w:hAnsi="Consolas"/>
          <w:snapToGrid/>
          <w:color w:val="000000"/>
          <w:sz w:val="15"/>
          <w:szCs w:val="15"/>
          <w:lang w:eastAsia="ja-JP"/>
        </w:rPr>
        <w:t xml:space="preserve"> = </w:t>
      </w:r>
      <w:r w:rsidRPr="00936638">
        <w:rPr>
          <w:rFonts w:ascii="Consolas" w:hAnsi="Consolas"/>
          <w:b/>
          <w:bCs/>
          <w:snapToGrid/>
          <w:color w:val="931A68"/>
          <w:sz w:val="15"/>
          <w:szCs w:val="15"/>
          <w:lang w:eastAsia="ja-JP"/>
        </w:rPr>
        <w:t>false</w:t>
      </w:r>
      <w:r w:rsidRPr="00936638">
        <w:rPr>
          <w:rFonts w:ascii="Consolas" w:hAnsi="Consolas"/>
          <w:snapToGrid/>
          <w:color w:val="000000"/>
          <w:sz w:val="15"/>
          <w:szCs w:val="15"/>
          <w:lang w:eastAsia="ja-JP"/>
        </w:rPr>
        <w:t>;</w:t>
      </w:r>
    </w:p>
    <w:p w14:paraId="70ABEF79" w14:textId="2ED3D630" w:rsidR="00936638" w:rsidRPr="00936638" w:rsidRDefault="00936638" w:rsidP="00936638">
      <w:pPr>
        <w:tabs>
          <w:tab w:val="clear" w:pos="360"/>
          <w:tab w:val="clear" w:pos="720"/>
          <w:tab w:val="clear" w:pos="1080"/>
        </w:tabs>
        <w:spacing w:after="0" w:line="240" w:lineRule="auto"/>
        <w:ind w:left="360" w:firstLine="2"/>
        <w:jc w:val="left"/>
        <w:rPr>
          <w:rFonts w:ascii="Consolas" w:hAnsi="Consolas"/>
          <w:snapToGrid/>
          <w:sz w:val="15"/>
          <w:szCs w:val="15"/>
          <w:lang w:eastAsia="ja-JP"/>
        </w:rPr>
      </w:pP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p>
    <w:p w14:paraId="0F0ED731" w14:textId="77777777" w:rsidR="00936638" w:rsidRPr="00936638" w:rsidRDefault="00936638" w:rsidP="00936638">
      <w:pPr>
        <w:tabs>
          <w:tab w:val="clear" w:pos="360"/>
          <w:tab w:val="clear" w:pos="720"/>
          <w:tab w:val="clear" w:pos="1080"/>
        </w:tabs>
        <w:spacing w:after="0" w:line="240" w:lineRule="auto"/>
        <w:ind w:left="360" w:firstLine="2"/>
        <w:jc w:val="left"/>
        <w:rPr>
          <w:rFonts w:ascii="Consolas" w:hAnsi="Consolas"/>
          <w:snapToGrid/>
          <w:sz w:val="15"/>
          <w:szCs w:val="15"/>
          <w:lang w:eastAsia="ja-JP"/>
        </w:rPr>
      </w:pPr>
    </w:p>
    <w:p w14:paraId="3E8C74D4" w14:textId="3DFF1E37" w:rsidR="00936638" w:rsidRPr="00936638" w:rsidRDefault="00936638" w:rsidP="00936638">
      <w:pPr>
        <w:tabs>
          <w:tab w:val="clear" w:pos="360"/>
          <w:tab w:val="clear" w:pos="720"/>
          <w:tab w:val="clear" w:pos="1080"/>
        </w:tabs>
        <w:spacing w:after="0" w:line="240" w:lineRule="auto"/>
        <w:ind w:left="360" w:firstLine="2"/>
        <w:jc w:val="left"/>
        <w:rPr>
          <w:rFonts w:ascii="Consolas" w:hAnsi="Consolas"/>
          <w:snapToGrid/>
          <w:sz w:val="15"/>
          <w:szCs w:val="15"/>
          <w:lang w:eastAsia="ja-JP"/>
        </w:rPr>
      </w:pP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r w:rsidRPr="00936638">
        <w:rPr>
          <w:rFonts w:ascii="Consolas" w:hAnsi="Consolas"/>
          <w:b/>
          <w:bCs/>
          <w:snapToGrid/>
          <w:color w:val="931A68"/>
          <w:sz w:val="15"/>
          <w:szCs w:val="15"/>
          <w:lang w:eastAsia="ja-JP"/>
        </w:rPr>
        <w:t>public</w:t>
      </w:r>
      <w:r w:rsidRPr="00936638">
        <w:rPr>
          <w:rFonts w:ascii="Consolas" w:hAnsi="Consolas"/>
          <w:snapToGrid/>
          <w:sz w:val="15"/>
          <w:szCs w:val="15"/>
          <w:lang w:eastAsia="ja-JP"/>
        </w:rPr>
        <w:t xml:space="preserve"> </w:t>
      </w:r>
      <w:r w:rsidRPr="00936638">
        <w:rPr>
          <w:rFonts w:ascii="Consolas" w:hAnsi="Consolas"/>
          <w:b/>
          <w:bCs/>
          <w:snapToGrid/>
          <w:color w:val="931A68"/>
          <w:sz w:val="15"/>
          <w:szCs w:val="15"/>
          <w:lang w:eastAsia="ja-JP"/>
        </w:rPr>
        <w:t>void</w:t>
      </w:r>
      <w:r w:rsidRPr="00936638">
        <w:rPr>
          <w:rFonts w:ascii="Consolas" w:hAnsi="Consolas"/>
          <w:snapToGrid/>
          <w:sz w:val="15"/>
          <w:szCs w:val="15"/>
          <w:lang w:eastAsia="ja-JP"/>
        </w:rPr>
        <w:t xml:space="preserve"> process(</w:t>
      </w:r>
      <w:r w:rsidRPr="00936638">
        <w:rPr>
          <w:rFonts w:ascii="Consolas" w:hAnsi="Consolas"/>
          <w:b/>
          <w:bCs/>
          <w:snapToGrid/>
          <w:color w:val="931A68"/>
          <w:sz w:val="15"/>
          <w:szCs w:val="15"/>
          <w:lang w:eastAsia="ja-JP"/>
        </w:rPr>
        <w:t>final</w:t>
      </w:r>
      <w:r w:rsidRPr="00936638">
        <w:rPr>
          <w:rFonts w:ascii="Consolas" w:hAnsi="Consolas"/>
          <w:snapToGrid/>
          <w:sz w:val="15"/>
          <w:szCs w:val="15"/>
          <w:lang w:eastAsia="ja-JP"/>
        </w:rPr>
        <w:t xml:space="preserve"> ExperimentState </w:t>
      </w:r>
      <w:r w:rsidRPr="00936638">
        <w:rPr>
          <w:rFonts w:ascii="Consolas" w:hAnsi="Consolas"/>
          <w:snapToGrid/>
          <w:color w:val="7E504F"/>
          <w:sz w:val="15"/>
          <w:szCs w:val="15"/>
          <w:lang w:eastAsia="ja-JP"/>
        </w:rPr>
        <w:t>experimentState</w:t>
      </w:r>
      <w:r w:rsidRPr="00936638">
        <w:rPr>
          <w:rFonts w:ascii="Consolas" w:hAnsi="Consolas"/>
          <w:snapToGrid/>
          <w:sz w:val="15"/>
          <w:szCs w:val="15"/>
          <w:lang w:eastAsia="ja-JP"/>
        </w:rPr>
        <w:t xml:space="preserve">, </w:t>
      </w:r>
      <w:r w:rsidRPr="00936638">
        <w:rPr>
          <w:rFonts w:ascii="Consolas" w:hAnsi="Consolas"/>
          <w:b/>
          <w:bCs/>
          <w:snapToGrid/>
          <w:color w:val="931A68"/>
          <w:sz w:val="15"/>
          <w:szCs w:val="15"/>
          <w:lang w:eastAsia="ja-JP"/>
        </w:rPr>
        <w:t>final</w:t>
      </w:r>
      <w:r w:rsidRPr="00936638">
        <w:rPr>
          <w:rFonts w:ascii="Consolas" w:hAnsi="Consolas"/>
          <w:snapToGrid/>
          <w:sz w:val="15"/>
          <w:szCs w:val="15"/>
          <w:lang w:eastAsia="ja-JP"/>
        </w:rPr>
        <w:t xml:space="preserve"> ValueSet </w:t>
      </w:r>
      <w:r w:rsidRPr="00936638">
        <w:rPr>
          <w:rFonts w:ascii="Consolas" w:hAnsi="Consolas"/>
          <w:snapToGrid/>
          <w:color w:val="7E504F"/>
          <w:sz w:val="15"/>
          <w:szCs w:val="15"/>
          <w:lang w:eastAsia="ja-JP"/>
        </w:rPr>
        <w:t>valueSet</w:t>
      </w:r>
      <w:r w:rsidRPr="00936638">
        <w:rPr>
          <w:rFonts w:ascii="Consolas" w:hAnsi="Consolas"/>
          <w:snapToGrid/>
          <w:sz w:val="15"/>
          <w:szCs w:val="15"/>
          <w:lang w:eastAsia="ja-JP"/>
        </w:rPr>
        <w:t>) {</w:t>
      </w:r>
    </w:p>
    <w:p w14:paraId="2D6AC840" w14:textId="0371BB66" w:rsidR="00936638" w:rsidRPr="00936638" w:rsidRDefault="00936638" w:rsidP="00936638">
      <w:pPr>
        <w:tabs>
          <w:tab w:val="clear" w:pos="360"/>
          <w:tab w:val="clear" w:pos="720"/>
          <w:tab w:val="clear" w:pos="1080"/>
        </w:tabs>
        <w:spacing w:after="0" w:line="240" w:lineRule="auto"/>
        <w:ind w:left="360" w:firstLine="2"/>
        <w:jc w:val="left"/>
        <w:rPr>
          <w:rFonts w:ascii="Consolas" w:hAnsi="Consolas"/>
          <w:snapToGrid/>
          <w:color w:val="0326CC"/>
          <w:sz w:val="15"/>
          <w:szCs w:val="15"/>
          <w:lang w:eastAsia="ja-JP"/>
        </w:rPr>
      </w:pPr>
      <w:r>
        <w:rPr>
          <w:rFonts w:ascii="Consolas" w:hAnsi="Consolas"/>
          <w:snapToGrid/>
          <w:color w:val="000000"/>
          <w:sz w:val="15"/>
          <w:szCs w:val="15"/>
          <w:lang w:eastAsia="ja-JP"/>
        </w:rPr>
        <w:t xml:space="preserve"> </w:t>
      </w:r>
      <w:r w:rsidRPr="00936638">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36638">
        <w:rPr>
          <w:rFonts w:ascii="Consolas" w:hAnsi="Consolas"/>
          <w:snapToGrid/>
          <w:color w:val="000000"/>
          <w:sz w:val="15"/>
          <w:szCs w:val="15"/>
          <w:lang w:eastAsia="ja-JP"/>
        </w:rPr>
        <w:t xml:space="preserve"> </w:t>
      </w:r>
      <w:r w:rsidRPr="00936638">
        <w:rPr>
          <w:rFonts w:ascii="Consolas" w:hAnsi="Consolas"/>
          <w:b/>
          <w:bCs/>
          <w:snapToGrid/>
          <w:color w:val="931A68"/>
          <w:sz w:val="15"/>
          <w:szCs w:val="15"/>
          <w:lang w:eastAsia="ja-JP"/>
        </w:rPr>
        <w:t>switch</w:t>
      </w:r>
      <w:r w:rsidRPr="00936638">
        <w:rPr>
          <w:rFonts w:ascii="Consolas" w:hAnsi="Consolas"/>
          <w:snapToGrid/>
          <w:color w:val="000000"/>
          <w:sz w:val="15"/>
          <w:szCs w:val="15"/>
          <w:lang w:eastAsia="ja-JP"/>
        </w:rPr>
        <w:t xml:space="preserve"> (</w:t>
      </w:r>
      <w:r w:rsidRPr="00936638">
        <w:rPr>
          <w:rFonts w:ascii="Consolas" w:hAnsi="Consolas"/>
          <w:snapToGrid/>
          <w:color w:val="0326CC"/>
          <w:sz w:val="15"/>
          <w:szCs w:val="15"/>
          <w:highlight w:val="yellow"/>
          <w:lang w:eastAsia="ja-JP"/>
        </w:rPr>
        <w:t>KeTJET_Str_FluidModel</w:t>
      </w:r>
      <w:r w:rsidRPr="00936638">
        <w:rPr>
          <w:rFonts w:ascii="Consolas" w:hAnsi="Consolas"/>
          <w:snapToGrid/>
          <w:color w:val="000000"/>
          <w:sz w:val="15"/>
          <w:szCs w:val="15"/>
          <w:lang w:eastAsia="ja-JP"/>
        </w:rPr>
        <w:t>) {</w:t>
      </w:r>
    </w:p>
    <w:p w14:paraId="749113EB" w14:textId="260CB4D6" w:rsidR="00936638" w:rsidRPr="00936638" w:rsidRDefault="00936638" w:rsidP="00936638">
      <w:pPr>
        <w:tabs>
          <w:tab w:val="clear" w:pos="360"/>
          <w:tab w:val="clear" w:pos="720"/>
          <w:tab w:val="clear" w:pos="1080"/>
        </w:tabs>
        <w:spacing w:after="0" w:line="240" w:lineRule="auto"/>
        <w:ind w:left="360" w:firstLine="2"/>
        <w:jc w:val="left"/>
        <w:rPr>
          <w:rFonts w:ascii="Consolas" w:hAnsi="Consolas"/>
          <w:snapToGrid/>
          <w:color w:val="3933FF"/>
          <w:sz w:val="15"/>
          <w:szCs w:val="15"/>
          <w:lang w:eastAsia="ja-JP"/>
        </w:rPr>
      </w:pPr>
      <w:r>
        <w:rPr>
          <w:rFonts w:ascii="Consolas" w:hAnsi="Consolas"/>
          <w:snapToGrid/>
          <w:color w:val="000000"/>
          <w:sz w:val="15"/>
          <w:szCs w:val="15"/>
          <w:lang w:eastAsia="ja-JP"/>
        </w:rPr>
        <w:t xml:space="preserve"> </w:t>
      </w:r>
      <w:r w:rsidRPr="00936638">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36638">
        <w:rPr>
          <w:rFonts w:ascii="Consolas" w:hAnsi="Consolas"/>
          <w:snapToGrid/>
          <w:color w:val="000000"/>
          <w:sz w:val="15"/>
          <w:szCs w:val="15"/>
          <w:lang w:eastAsia="ja-JP"/>
        </w:rPr>
        <w:t xml:space="preserve"> </w:t>
      </w:r>
      <w:r w:rsidRPr="00936638">
        <w:rPr>
          <w:rFonts w:ascii="Consolas" w:hAnsi="Consolas"/>
          <w:b/>
          <w:bCs/>
          <w:snapToGrid/>
          <w:color w:val="931A68"/>
          <w:sz w:val="15"/>
          <w:szCs w:val="15"/>
          <w:lang w:eastAsia="ja-JP"/>
        </w:rPr>
        <w:t>case</w:t>
      </w:r>
      <w:r w:rsidRPr="00936638">
        <w:rPr>
          <w:rFonts w:ascii="Consolas" w:hAnsi="Consolas"/>
          <w:snapToGrid/>
          <w:color w:val="000000"/>
          <w:sz w:val="15"/>
          <w:szCs w:val="15"/>
          <w:lang w:eastAsia="ja-JP"/>
        </w:rPr>
        <w:t xml:space="preserve"> </w:t>
      </w:r>
      <w:r w:rsidRPr="00936638">
        <w:rPr>
          <w:rFonts w:ascii="Consolas" w:hAnsi="Consolas"/>
          <w:snapToGrid/>
          <w:color w:val="3933FF"/>
          <w:sz w:val="15"/>
          <w:szCs w:val="15"/>
          <w:lang w:eastAsia="ja-JP"/>
        </w:rPr>
        <w:t>"Isentropic/Static (subsonic)"</w:t>
      </w:r>
      <w:r w:rsidRPr="00936638">
        <w:rPr>
          <w:rFonts w:ascii="Consolas" w:hAnsi="Consolas"/>
          <w:snapToGrid/>
          <w:color w:val="000000"/>
          <w:sz w:val="15"/>
          <w:szCs w:val="15"/>
          <w:lang w:eastAsia="ja-JP"/>
        </w:rPr>
        <w:t>:</w:t>
      </w:r>
    </w:p>
    <w:p w14:paraId="7CB601F3" w14:textId="110EA9DC" w:rsidR="00936638" w:rsidRPr="00936638" w:rsidRDefault="00936638" w:rsidP="00936638">
      <w:pPr>
        <w:tabs>
          <w:tab w:val="clear" w:pos="360"/>
          <w:tab w:val="clear" w:pos="720"/>
          <w:tab w:val="clear" w:pos="1080"/>
        </w:tabs>
        <w:spacing w:after="0" w:line="240" w:lineRule="auto"/>
        <w:ind w:left="360" w:firstLine="2"/>
        <w:jc w:val="left"/>
        <w:rPr>
          <w:rFonts w:ascii="Consolas" w:hAnsi="Consolas"/>
          <w:snapToGrid/>
          <w:sz w:val="15"/>
          <w:szCs w:val="15"/>
          <w:lang w:eastAsia="ja-JP"/>
        </w:rPr>
      </w:pP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r>
        <w:rPr>
          <w:rFonts w:ascii="Consolas" w:hAnsi="Consolas"/>
          <w:snapToGrid/>
          <w:sz w:val="15"/>
          <w:szCs w:val="15"/>
          <w:lang w:eastAsia="ja-JP"/>
        </w:rPr>
        <w:t xml:space="preserve"> </w:t>
      </w:r>
      <w:r w:rsidRPr="00936638">
        <w:rPr>
          <w:rFonts w:ascii="Consolas" w:hAnsi="Consolas"/>
          <w:snapToGrid/>
          <w:sz w:val="15"/>
          <w:szCs w:val="15"/>
          <w:lang w:eastAsia="ja-JP"/>
        </w:rPr>
        <w:t xml:space="preserve"> IsentropicStaticSubsonic(</w:t>
      </w:r>
      <w:r w:rsidRPr="00936638">
        <w:rPr>
          <w:rFonts w:ascii="Consolas" w:hAnsi="Consolas"/>
          <w:snapToGrid/>
          <w:color w:val="7E504F"/>
          <w:sz w:val="15"/>
          <w:szCs w:val="15"/>
          <w:lang w:eastAsia="ja-JP"/>
        </w:rPr>
        <w:t>experimentState</w:t>
      </w:r>
      <w:r w:rsidRPr="00936638">
        <w:rPr>
          <w:rFonts w:ascii="Consolas" w:hAnsi="Consolas"/>
          <w:snapToGrid/>
          <w:sz w:val="15"/>
          <w:szCs w:val="15"/>
          <w:lang w:eastAsia="ja-JP"/>
        </w:rPr>
        <w:t xml:space="preserve">, </w:t>
      </w:r>
      <w:r w:rsidRPr="00936638">
        <w:rPr>
          <w:rFonts w:ascii="Consolas" w:hAnsi="Consolas"/>
          <w:snapToGrid/>
          <w:color w:val="7E504F"/>
          <w:sz w:val="15"/>
          <w:szCs w:val="15"/>
          <w:lang w:eastAsia="ja-JP"/>
        </w:rPr>
        <w:t>valueSet</w:t>
      </w:r>
      <w:r w:rsidRPr="00936638">
        <w:rPr>
          <w:rFonts w:ascii="Consolas" w:hAnsi="Consolas"/>
          <w:snapToGrid/>
          <w:sz w:val="15"/>
          <w:szCs w:val="15"/>
          <w:lang w:eastAsia="ja-JP"/>
        </w:rPr>
        <w:t>);</w:t>
      </w:r>
    </w:p>
    <w:p w14:paraId="6D75B08D" w14:textId="5D2DABD7" w:rsidR="00936638" w:rsidRPr="00936638" w:rsidRDefault="00936638" w:rsidP="00936638">
      <w:pPr>
        <w:tabs>
          <w:tab w:val="clear" w:pos="360"/>
          <w:tab w:val="clear" w:pos="720"/>
          <w:tab w:val="clear" w:pos="1080"/>
        </w:tabs>
        <w:spacing w:after="0" w:line="240" w:lineRule="auto"/>
        <w:ind w:left="360" w:firstLine="2"/>
        <w:jc w:val="left"/>
        <w:rPr>
          <w:rFonts w:ascii="Consolas" w:hAnsi="Consolas"/>
          <w:snapToGrid/>
          <w:sz w:val="15"/>
          <w:szCs w:val="15"/>
          <w:lang w:eastAsia="ja-JP"/>
        </w:rPr>
      </w:pP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r w:rsidRPr="00936638">
        <w:rPr>
          <w:rFonts w:ascii="Consolas" w:hAnsi="Consolas"/>
          <w:b/>
          <w:bCs/>
          <w:snapToGrid/>
          <w:color w:val="931A68"/>
          <w:sz w:val="15"/>
          <w:szCs w:val="15"/>
          <w:lang w:eastAsia="ja-JP"/>
        </w:rPr>
        <w:t>break</w:t>
      </w:r>
      <w:r w:rsidRPr="00936638">
        <w:rPr>
          <w:rFonts w:ascii="Consolas" w:hAnsi="Consolas"/>
          <w:snapToGrid/>
          <w:sz w:val="15"/>
          <w:szCs w:val="15"/>
          <w:lang w:eastAsia="ja-JP"/>
        </w:rPr>
        <w:t>;</w:t>
      </w:r>
    </w:p>
    <w:p w14:paraId="5702F301" w14:textId="089F4055" w:rsidR="00936638" w:rsidRPr="00936638" w:rsidRDefault="00936638" w:rsidP="00936638">
      <w:pPr>
        <w:tabs>
          <w:tab w:val="clear" w:pos="360"/>
          <w:tab w:val="clear" w:pos="720"/>
          <w:tab w:val="clear" w:pos="1080"/>
        </w:tabs>
        <w:spacing w:after="0" w:line="240" w:lineRule="auto"/>
        <w:ind w:left="360" w:firstLine="2"/>
        <w:jc w:val="left"/>
        <w:rPr>
          <w:rFonts w:ascii="Consolas" w:hAnsi="Consolas"/>
          <w:snapToGrid/>
          <w:color w:val="3933FF"/>
          <w:sz w:val="15"/>
          <w:szCs w:val="15"/>
          <w:lang w:eastAsia="ja-JP"/>
        </w:rPr>
      </w:pPr>
      <w:r>
        <w:rPr>
          <w:rFonts w:ascii="Consolas" w:hAnsi="Consolas"/>
          <w:snapToGrid/>
          <w:color w:val="000000"/>
          <w:sz w:val="15"/>
          <w:szCs w:val="15"/>
          <w:lang w:eastAsia="ja-JP"/>
        </w:rPr>
        <w:lastRenderedPageBreak/>
        <w:t xml:space="preserve"> </w:t>
      </w:r>
      <w:r w:rsidRPr="00936638">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36638">
        <w:rPr>
          <w:rFonts w:ascii="Consolas" w:hAnsi="Consolas"/>
          <w:snapToGrid/>
          <w:color w:val="000000"/>
          <w:sz w:val="15"/>
          <w:szCs w:val="15"/>
          <w:lang w:eastAsia="ja-JP"/>
        </w:rPr>
        <w:t xml:space="preserve"> </w:t>
      </w:r>
      <w:r w:rsidRPr="00936638">
        <w:rPr>
          <w:rFonts w:ascii="Consolas" w:hAnsi="Consolas"/>
          <w:b/>
          <w:bCs/>
          <w:snapToGrid/>
          <w:color w:val="931A68"/>
          <w:sz w:val="15"/>
          <w:szCs w:val="15"/>
          <w:lang w:eastAsia="ja-JP"/>
        </w:rPr>
        <w:t>case</w:t>
      </w:r>
      <w:r w:rsidRPr="00936638">
        <w:rPr>
          <w:rFonts w:ascii="Consolas" w:hAnsi="Consolas"/>
          <w:snapToGrid/>
          <w:color w:val="000000"/>
          <w:sz w:val="15"/>
          <w:szCs w:val="15"/>
          <w:lang w:eastAsia="ja-JP"/>
        </w:rPr>
        <w:t xml:space="preserve"> </w:t>
      </w:r>
      <w:r w:rsidRPr="00936638">
        <w:rPr>
          <w:rFonts w:ascii="Consolas" w:hAnsi="Consolas"/>
          <w:snapToGrid/>
          <w:color w:val="3933FF"/>
          <w:sz w:val="15"/>
          <w:szCs w:val="15"/>
          <w:lang w:eastAsia="ja-JP"/>
        </w:rPr>
        <w:t>"Isentropic/Static (supersonic)"</w:t>
      </w:r>
      <w:r w:rsidRPr="00936638">
        <w:rPr>
          <w:rFonts w:ascii="Consolas" w:hAnsi="Consolas"/>
          <w:snapToGrid/>
          <w:color w:val="000000"/>
          <w:sz w:val="15"/>
          <w:szCs w:val="15"/>
          <w:lang w:eastAsia="ja-JP"/>
        </w:rPr>
        <w:t>:</w:t>
      </w:r>
    </w:p>
    <w:p w14:paraId="273148DA" w14:textId="2384E608" w:rsidR="00936638" w:rsidRPr="00936638" w:rsidRDefault="00936638" w:rsidP="00936638">
      <w:pPr>
        <w:tabs>
          <w:tab w:val="clear" w:pos="360"/>
          <w:tab w:val="clear" w:pos="720"/>
          <w:tab w:val="clear" w:pos="1080"/>
        </w:tabs>
        <w:spacing w:after="0" w:line="240" w:lineRule="auto"/>
        <w:ind w:left="360" w:firstLine="2"/>
        <w:jc w:val="left"/>
        <w:rPr>
          <w:rFonts w:ascii="Consolas" w:hAnsi="Consolas"/>
          <w:snapToGrid/>
          <w:sz w:val="15"/>
          <w:szCs w:val="15"/>
          <w:lang w:eastAsia="ja-JP"/>
        </w:rPr>
      </w:pP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r>
        <w:rPr>
          <w:rFonts w:ascii="Consolas" w:hAnsi="Consolas"/>
          <w:snapToGrid/>
          <w:sz w:val="15"/>
          <w:szCs w:val="15"/>
          <w:lang w:eastAsia="ja-JP"/>
        </w:rPr>
        <w:t xml:space="preserve"> </w:t>
      </w:r>
      <w:r w:rsidRPr="00936638">
        <w:rPr>
          <w:rFonts w:ascii="Consolas" w:hAnsi="Consolas"/>
          <w:snapToGrid/>
          <w:sz w:val="15"/>
          <w:szCs w:val="15"/>
          <w:lang w:eastAsia="ja-JP"/>
        </w:rPr>
        <w:t xml:space="preserve"> IsentropicStaticSupersonic(</w:t>
      </w:r>
      <w:r w:rsidRPr="00936638">
        <w:rPr>
          <w:rFonts w:ascii="Consolas" w:hAnsi="Consolas"/>
          <w:snapToGrid/>
          <w:color w:val="7E504F"/>
          <w:sz w:val="15"/>
          <w:szCs w:val="15"/>
          <w:lang w:eastAsia="ja-JP"/>
        </w:rPr>
        <w:t>experimentState</w:t>
      </w:r>
      <w:r w:rsidRPr="00936638">
        <w:rPr>
          <w:rFonts w:ascii="Consolas" w:hAnsi="Consolas"/>
          <w:snapToGrid/>
          <w:sz w:val="15"/>
          <w:szCs w:val="15"/>
          <w:lang w:eastAsia="ja-JP"/>
        </w:rPr>
        <w:t xml:space="preserve">, </w:t>
      </w:r>
      <w:r w:rsidRPr="00936638">
        <w:rPr>
          <w:rFonts w:ascii="Consolas" w:hAnsi="Consolas"/>
          <w:snapToGrid/>
          <w:color w:val="7E504F"/>
          <w:sz w:val="15"/>
          <w:szCs w:val="15"/>
          <w:lang w:eastAsia="ja-JP"/>
        </w:rPr>
        <w:t>valueSet</w:t>
      </w:r>
      <w:r w:rsidRPr="00936638">
        <w:rPr>
          <w:rFonts w:ascii="Consolas" w:hAnsi="Consolas"/>
          <w:snapToGrid/>
          <w:sz w:val="15"/>
          <w:szCs w:val="15"/>
          <w:lang w:eastAsia="ja-JP"/>
        </w:rPr>
        <w:t>);</w:t>
      </w:r>
    </w:p>
    <w:p w14:paraId="28C4A4B8" w14:textId="1F592260" w:rsidR="00936638" w:rsidRPr="00936638" w:rsidRDefault="00936638" w:rsidP="00936638">
      <w:pPr>
        <w:tabs>
          <w:tab w:val="clear" w:pos="360"/>
          <w:tab w:val="clear" w:pos="720"/>
          <w:tab w:val="clear" w:pos="1080"/>
        </w:tabs>
        <w:spacing w:after="0" w:line="240" w:lineRule="auto"/>
        <w:ind w:left="360" w:firstLine="2"/>
        <w:jc w:val="left"/>
        <w:rPr>
          <w:rFonts w:ascii="Consolas" w:hAnsi="Consolas"/>
          <w:snapToGrid/>
          <w:sz w:val="15"/>
          <w:szCs w:val="15"/>
          <w:lang w:eastAsia="ja-JP"/>
        </w:rPr>
      </w:pP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r w:rsidRPr="00936638">
        <w:rPr>
          <w:rFonts w:ascii="Consolas" w:hAnsi="Consolas"/>
          <w:b/>
          <w:bCs/>
          <w:snapToGrid/>
          <w:color w:val="931A68"/>
          <w:sz w:val="15"/>
          <w:szCs w:val="15"/>
          <w:lang w:eastAsia="ja-JP"/>
        </w:rPr>
        <w:t>break</w:t>
      </w:r>
      <w:r w:rsidRPr="00936638">
        <w:rPr>
          <w:rFonts w:ascii="Consolas" w:hAnsi="Consolas"/>
          <w:snapToGrid/>
          <w:sz w:val="15"/>
          <w:szCs w:val="15"/>
          <w:lang w:eastAsia="ja-JP"/>
        </w:rPr>
        <w:t>;</w:t>
      </w:r>
    </w:p>
    <w:p w14:paraId="1AEFF24D" w14:textId="67A4CD94" w:rsidR="00936638" w:rsidRPr="00936638" w:rsidRDefault="00936638" w:rsidP="00936638">
      <w:pPr>
        <w:tabs>
          <w:tab w:val="clear" w:pos="360"/>
          <w:tab w:val="clear" w:pos="720"/>
          <w:tab w:val="clear" w:pos="1080"/>
        </w:tabs>
        <w:spacing w:after="0" w:line="240" w:lineRule="auto"/>
        <w:ind w:left="360" w:firstLine="2"/>
        <w:jc w:val="left"/>
        <w:rPr>
          <w:rFonts w:ascii="Consolas" w:hAnsi="Consolas"/>
          <w:snapToGrid/>
          <w:color w:val="3933FF"/>
          <w:sz w:val="15"/>
          <w:szCs w:val="15"/>
          <w:lang w:eastAsia="ja-JP"/>
        </w:rPr>
      </w:pPr>
      <w:r>
        <w:rPr>
          <w:rFonts w:ascii="Consolas" w:hAnsi="Consolas"/>
          <w:snapToGrid/>
          <w:color w:val="000000"/>
          <w:sz w:val="15"/>
          <w:szCs w:val="15"/>
          <w:lang w:eastAsia="ja-JP"/>
        </w:rPr>
        <w:t xml:space="preserve"> </w:t>
      </w:r>
      <w:r w:rsidRPr="00936638">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36638">
        <w:rPr>
          <w:rFonts w:ascii="Consolas" w:hAnsi="Consolas"/>
          <w:snapToGrid/>
          <w:color w:val="000000"/>
          <w:sz w:val="15"/>
          <w:szCs w:val="15"/>
          <w:lang w:eastAsia="ja-JP"/>
        </w:rPr>
        <w:t xml:space="preserve"> </w:t>
      </w:r>
      <w:r w:rsidRPr="00936638">
        <w:rPr>
          <w:rFonts w:ascii="Consolas" w:hAnsi="Consolas"/>
          <w:b/>
          <w:bCs/>
          <w:snapToGrid/>
          <w:color w:val="931A68"/>
          <w:sz w:val="15"/>
          <w:szCs w:val="15"/>
          <w:lang w:eastAsia="ja-JP"/>
        </w:rPr>
        <w:t>case</w:t>
      </w:r>
      <w:r w:rsidRPr="00936638">
        <w:rPr>
          <w:rFonts w:ascii="Consolas" w:hAnsi="Consolas"/>
          <w:snapToGrid/>
          <w:color w:val="000000"/>
          <w:sz w:val="15"/>
          <w:szCs w:val="15"/>
          <w:lang w:eastAsia="ja-JP"/>
        </w:rPr>
        <w:t xml:space="preserve"> </w:t>
      </w:r>
      <w:r w:rsidRPr="00936638">
        <w:rPr>
          <w:rFonts w:ascii="Consolas" w:hAnsi="Consolas"/>
          <w:snapToGrid/>
          <w:color w:val="3933FF"/>
          <w:sz w:val="15"/>
          <w:szCs w:val="15"/>
          <w:lang w:eastAsia="ja-JP"/>
        </w:rPr>
        <w:t>"Polytropic/Static (supersonic)"</w:t>
      </w:r>
      <w:r w:rsidRPr="00936638">
        <w:rPr>
          <w:rFonts w:ascii="Consolas" w:hAnsi="Consolas"/>
          <w:snapToGrid/>
          <w:color w:val="000000"/>
          <w:sz w:val="15"/>
          <w:szCs w:val="15"/>
          <w:lang w:eastAsia="ja-JP"/>
        </w:rPr>
        <w:t>:</w:t>
      </w:r>
    </w:p>
    <w:p w14:paraId="022F2415" w14:textId="1E8086A8" w:rsidR="00936638" w:rsidRPr="00936638" w:rsidRDefault="00936638" w:rsidP="00936638">
      <w:pPr>
        <w:tabs>
          <w:tab w:val="clear" w:pos="360"/>
          <w:tab w:val="clear" w:pos="720"/>
          <w:tab w:val="clear" w:pos="1080"/>
        </w:tabs>
        <w:spacing w:after="0" w:line="240" w:lineRule="auto"/>
        <w:ind w:left="360" w:firstLine="2"/>
        <w:jc w:val="left"/>
        <w:rPr>
          <w:rFonts w:ascii="Consolas" w:hAnsi="Consolas"/>
          <w:snapToGrid/>
          <w:sz w:val="15"/>
          <w:szCs w:val="15"/>
          <w:lang w:eastAsia="ja-JP"/>
        </w:rPr>
      </w:pP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r>
        <w:rPr>
          <w:rFonts w:ascii="Consolas" w:hAnsi="Consolas"/>
          <w:snapToGrid/>
          <w:sz w:val="15"/>
          <w:szCs w:val="15"/>
          <w:lang w:eastAsia="ja-JP"/>
        </w:rPr>
        <w:t xml:space="preserve"> </w:t>
      </w:r>
      <w:r w:rsidRPr="00936638">
        <w:rPr>
          <w:rFonts w:ascii="Consolas" w:hAnsi="Consolas"/>
          <w:snapToGrid/>
          <w:sz w:val="15"/>
          <w:szCs w:val="15"/>
          <w:lang w:eastAsia="ja-JP"/>
        </w:rPr>
        <w:t xml:space="preserve"> PolytropicStaticSupersonic(</w:t>
      </w:r>
      <w:r w:rsidRPr="00936638">
        <w:rPr>
          <w:rFonts w:ascii="Consolas" w:hAnsi="Consolas"/>
          <w:snapToGrid/>
          <w:color w:val="7E504F"/>
          <w:sz w:val="15"/>
          <w:szCs w:val="15"/>
          <w:lang w:eastAsia="ja-JP"/>
        </w:rPr>
        <w:t>experimentState</w:t>
      </w:r>
      <w:r w:rsidRPr="00936638">
        <w:rPr>
          <w:rFonts w:ascii="Consolas" w:hAnsi="Consolas"/>
          <w:snapToGrid/>
          <w:sz w:val="15"/>
          <w:szCs w:val="15"/>
          <w:lang w:eastAsia="ja-JP"/>
        </w:rPr>
        <w:t xml:space="preserve">, </w:t>
      </w:r>
      <w:r w:rsidRPr="00936638">
        <w:rPr>
          <w:rFonts w:ascii="Consolas" w:hAnsi="Consolas"/>
          <w:snapToGrid/>
          <w:color w:val="7E504F"/>
          <w:sz w:val="15"/>
          <w:szCs w:val="15"/>
          <w:lang w:eastAsia="ja-JP"/>
        </w:rPr>
        <w:t>valueSet</w:t>
      </w:r>
      <w:r w:rsidRPr="00936638">
        <w:rPr>
          <w:rFonts w:ascii="Consolas" w:hAnsi="Consolas"/>
          <w:snapToGrid/>
          <w:sz w:val="15"/>
          <w:szCs w:val="15"/>
          <w:lang w:eastAsia="ja-JP"/>
        </w:rPr>
        <w:t>);</w:t>
      </w:r>
    </w:p>
    <w:p w14:paraId="6587DE44" w14:textId="53F83DB5" w:rsidR="00936638" w:rsidRPr="00936638" w:rsidRDefault="00936638" w:rsidP="00936638">
      <w:pPr>
        <w:tabs>
          <w:tab w:val="clear" w:pos="360"/>
          <w:tab w:val="clear" w:pos="720"/>
          <w:tab w:val="clear" w:pos="1080"/>
        </w:tabs>
        <w:spacing w:after="0" w:line="240" w:lineRule="auto"/>
        <w:ind w:left="360" w:firstLine="2"/>
        <w:jc w:val="left"/>
        <w:rPr>
          <w:rFonts w:ascii="Consolas" w:hAnsi="Consolas"/>
          <w:snapToGrid/>
          <w:sz w:val="15"/>
          <w:szCs w:val="15"/>
          <w:lang w:eastAsia="ja-JP"/>
        </w:rPr>
      </w:pP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r w:rsidRPr="00936638">
        <w:rPr>
          <w:rFonts w:ascii="Consolas" w:hAnsi="Consolas"/>
          <w:b/>
          <w:bCs/>
          <w:snapToGrid/>
          <w:color w:val="931A68"/>
          <w:sz w:val="15"/>
          <w:szCs w:val="15"/>
          <w:lang w:eastAsia="ja-JP"/>
        </w:rPr>
        <w:t>break</w:t>
      </w:r>
      <w:r w:rsidRPr="00936638">
        <w:rPr>
          <w:rFonts w:ascii="Consolas" w:hAnsi="Consolas"/>
          <w:snapToGrid/>
          <w:sz w:val="15"/>
          <w:szCs w:val="15"/>
          <w:lang w:eastAsia="ja-JP"/>
        </w:rPr>
        <w:t>;</w:t>
      </w:r>
    </w:p>
    <w:p w14:paraId="2866D017" w14:textId="623C95BA" w:rsidR="00936638" w:rsidRPr="00936638" w:rsidRDefault="00936638" w:rsidP="00936638">
      <w:pPr>
        <w:tabs>
          <w:tab w:val="clear" w:pos="360"/>
          <w:tab w:val="clear" w:pos="720"/>
          <w:tab w:val="clear" w:pos="1080"/>
        </w:tabs>
        <w:spacing w:after="0" w:line="240" w:lineRule="auto"/>
        <w:ind w:left="360" w:firstLine="2"/>
        <w:jc w:val="left"/>
        <w:rPr>
          <w:rFonts w:ascii="Consolas" w:hAnsi="Consolas"/>
          <w:snapToGrid/>
          <w:color w:val="931A68"/>
          <w:sz w:val="15"/>
          <w:szCs w:val="15"/>
          <w:lang w:eastAsia="ja-JP"/>
        </w:rPr>
      </w:pPr>
      <w:r>
        <w:rPr>
          <w:rFonts w:ascii="Consolas" w:hAnsi="Consolas"/>
          <w:snapToGrid/>
          <w:color w:val="000000"/>
          <w:sz w:val="15"/>
          <w:szCs w:val="15"/>
          <w:lang w:eastAsia="ja-JP"/>
        </w:rPr>
        <w:t xml:space="preserve"> </w:t>
      </w:r>
      <w:r w:rsidRPr="00936638">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36638">
        <w:rPr>
          <w:rFonts w:ascii="Consolas" w:hAnsi="Consolas"/>
          <w:snapToGrid/>
          <w:color w:val="000000"/>
          <w:sz w:val="15"/>
          <w:szCs w:val="15"/>
          <w:lang w:eastAsia="ja-JP"/>
        </w:rPr>
        <w:t xml:space="preserve"> </w:t>
      </w:r>
      <w:r w:rsidRPr="00936638">
        <w:rPr>
          <w:rFonts w:ascii="Consolas" w:hAnsi="Consolas"/>
          <w:b/>
          <w:bCs/>
          <w:snapToGrid/>
          <w:color w:val="931A68"/>
          <w:sz w:val="15"/>
          <w:szCs w:val="15"/>
          <w:lang w:eastAsia="ja-JP"/>
        </w:rPr>
        <w:t>default</w:t>
      </w:r>
      <w:r w:rsidRPr="00936638">
        <w:rPr>
          <w:rFonts w:ascii="Consolas" w:hAnsi="Consolas"/>
          <w:snapToGrid/>
          <w:color w:val="000000"/>
          <w:sz w:val="15"/>
          <w:szCs w:val="15"/>
          <w:lang w:eastAsia="ja-JP"/>
        </w:rPr>
        <w:t>:</w:t>
      </w:r>
    </w:p>
    <w:p w14:paraId="0B49D6BA" w14:textId="3187BD3C" w:rsidR="00936638" w:rsidRPr="00936638" w:rsidRDefault="00936638" w:rsidP="00936638">
      <w:pPr>
        <w:tabs>
          <w:tab w:val="clear" w:pos="360"/>
          <w:tab w:val="clear" w:pos="720"/>
          <w:tab w:val="clear" w:pos="1080"/>
        </w:tabs>
        <w:spacing w:after="0" w:line="240" w:lineRule="auto"/>
        <w:ind w:left="360" w:firstLine="2"/>
        <w:jc w:val="left"/>
        <w:rPr>
          <w:rFonts w:ascii="Consolas" w:hAnsi="Consolas"/>
          <w:snapToGrid/>
          <w:sz w:val="15"/>
          <w:szCs w:val="15"/>
          <w:lang w:eastAsia="ja-JP"/>
        </w:rPr>
      </w:pP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r>
        <w:rPr>
          <w:rFonts w:ascii="Consolas" w:hAnsi="Consolas"/>
          <w:snapToGrid/>
          <w:sz w:val="15"/>
          <w:szCs w:val="15"/>
          <w:lang w:eastAsia="ja-JP"/>
        </w:rPr>
        <w:t xml:space="preserve"> </w:t>
      </w:r>
      <w:r w:rsidRPr="00936638">
        <w:rPr>
          <w:rFonts w:ascii="Consolas" w:hAnsi="Consolas"/>
          <w:snapToGrid/>
          <w:sz w:val="15"/>
          <w:szCs w:val="15"/>
          <w:lang w:eastAsia="ja-JP"/>
        </w:rPr>
        <w:t xml:space="preserve"> System.</w:t>
      </w:r>
      <w:r w:rsidRPr="00936638">
        <w:rPr>
          <w:rFonts w:ascii="Consolas" w:hAnsi="Consolas"/>
          <w:b/>
          <w:bCs/>
          <w:i/>
          <w:iCs/>
          <w:snapToGrid/>
          <w:color w:val="0326CC"/>
          <w:sz w:val="15"/>
          <w:szCs w:val="15"/>
          <w:lang w:eastAsia="ja-JP"/>
        </w:rPr>
        <w:t>out</w:t>
      </w:r>
      <w:r w:rsidRPr="00936638">
        <w:rPr>
          <w:rFonts w:ascii="Consolas" w:hAnsi="Consolas"/>
          <w:snapToGrid/>
          <w:sz w:val="15"/>
          <w:szCs w:val="15"/>
          <w:lang w:eastAsia="ja-JP"/>
        </w:rPr>
        <w:t>.println(</w:t>
      </w:r>
      <w:r w:rsidRPr="00936638">
        <w:rPr>
          <w:rFonts w:ascii="Consolas" w:hAnsi="Consolas"/>
          <w:snapToGrid/>
          <w:color w:val="0326CC"/>
          <w:sz w:val="15"/>
          <w:szCs w:val="15"/>
          <w:lang w:eastAsia="ja-JP"/>
        </w:rPr>
        <w:t>name</w:t>
      </w:r>
      <w:r w:rsidRPr="00936638">
        <w:rPr>
          <w:rFonts w:ascii="Consolas" w:hAnsi="Consolas"/>
          <w:snapToGrid/>
          <w:sz w:val="15"/>
          <w:szCs w:val="15"/>
          <w:lang w:eastAsia="ja-JP"/>
        </w:rPr>
        <w:t xml:space="preserve"> + </w:t>
      </w:r>
      <w:r w:rsidRPr="00936638">
        <w:rPr>
          <w:rFonts w:ascii="Consolas" w:hAnsi="Consolas"/>
          <w:snapToGrid/>
          <w:color w:val="3933FF"/>
          <w:sz w:val="15"/>
          <w:szCs w:val="15"/>
          <w:lang w:eastAsia="ja-JP"/>
        </w:rPr>
        <w:t>"Undefined fluid model '"</w:t>
      </w:r>
      <w:r w:rsidRPr="00936638">
        <w:rPr>
          <w:rFonts w:ascii="Consolas" w:hAnsi="Consolas"/>
          <w:snapToGrid/>
          <w:sz w:val="15"/>
          <w:szCs w:val="15"/>
          <w:lang w:eastAsia="ja-JP"/>
        </w:rPr>
        <w:t xml:space="preserve"> + </w:t>
      </w:r>
      <w:r w:rsidRPr="00936638">
        <w:rPr>
          <w:rFonts w:ascii="Consolas" w:hAnsi="Consolas"/>
          <w:snapToGrid/>
          <w:color w:val="0326CC"/>
          <w:sz w:val="15"/>
          <w:szCs w:val="15"/>
          <w:highlight w:val="yellow"/>
          <w:lang w:eastAsia="ja-JP"/>
        </w:rPr>
        <w:t>KeTJET_Str_FluidModel</w:t>
      </w:r>
      <w:r w:rsidRPr="00936638">
        <w:rPr>
          <w:rFonts w:ascii="Consolas" w:hAnsi="Consolas"/>
          <w:snapToGrid/>
          <w:sz w:val="15"/>
          <w:szCs w:val="15"/>
          <w:lang w:eastAsia="ja-JP"/>
        </w:rPr>
        <w:t xml:space="preserve"> + </w:t>
      </w:r>
      <w:r w:rsidRPr="00936638">
        <w:rPr>
          <w:rFonts w:ascii="Consolas" w:hAnsi="Consolas"/>
          <w:snapToGrid/>
          <w:color w:val="3933FF"/>
          <w:sz w:val="15"/>
          <w:szCs w:val="15"/>
          <w:lang w:eastAsia="ja-JP"/>
        </w:rPr>
        <w:t>"'"</w:t>
      </w:r>
      <w:r w:rsidRPr="00936638">
        <w:rPr>
          <w:rFonts w:ascii="Consolas" w:hAnsi="Consolas"/>
          <w:snapToGrid/>
          <w:sz w:val="15"/>
          <w:szCs w:val="15"/>
          <w:lang w:eastAsia="ja-JP"/>
        </w:rPr>
        <w:t>);</w:t>
      </w:r>
    </w:p>
    <w:p w14:paraId="2ABF6547" w14:textId="07AA407E" w:rsidR="00936638" w:rsidRPr="00936638" w:rsidRDefault="00936638" w:rsidP="00936638">
      <w:pPr>
        <w:tabs>
          <w:tab w:val="clear" w:pos="360"/>
          <w:tab w:val="clear" w:pos="720"/>
          <w:tab w:val="clear" w:pos="1080"/>
        </w:tabs>
        <w:spacing w:after="0" w:line="240" w:lineRule="auto"/>
        <w:ind w:left="360" w:firstLine="2"/>
        <w:jc w:val="left"/>
        <w:rPr>
          <w:rFonts w:ascii="Consolas" w:hAnsi="Consolas"/>
          <w:snapToGrid/>
          <w:sz w:val="15"/>
          <w:szCs w:val="15"/>
          <w:lang w:eastAsia="ja-JP"/>
        </w:rPr>
      </w:pP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r w:rsidRPr="00936638">
        <w:rPr>
          <w:rFonts w:ascii="Consolas" w:hAnsi="Consolas"/>
          <w:b/>
          <w:bCs/>
          <w:snapToGrid/>
          <w:color w:val="931A68"/>
          <w:sz w:val="15"/>
          <w:szCs w:val="15"/>
          <w:lang w:eastAsia="ja-JP"/>
        </w:rPr>
        <w:t>break</w:t>
      </w:r>
      <w:r w:rsidRPr="00936638">
        <w:rPr>
          <w:rFonts w:ascii="Consolas" w:hAnsi="Consolas"/>
          <w:snapToGrid/>
          <w:sz w:val="15"/>
          <w:szCs w:val="15"/>
          <w:lang w:eastAsia="ja-JP"/>
        </w:rPr>
        <w:t>;</w:t>
      </w:r>
    </w:p>
    <w:p w14:paraId="0B9D281E" w14:textId="394233AD" w:rsidR="00936638" w:rsidRPr="00936638" w:rsidRDefault="00936638" w:rsidP="00936638">
      <w:pPr>
        <w:tabs>
          <w:tab w:val="clear" w:pos="360"/>
          <w:tab w:val="clear" w:pos="720"/>
          <w:tab w:val="clear" w:pos="1080"/>
        </w:tabs>
        <w:spacing w:after="0" w:line="240" w:lineRule="auto"/>
        <w:ind w:left="360" w:firstLine="2"/>
        <w:jc w:val="left"/>
        <w:rPr>
          <w:rFonts w:ascii="Consolas" w:hAnsi="Consolas"/>
          <w:snapToGrid/>
          <w:sz w:val="15"/>
          <w:szCs w:val="15"/>
          <w:lang w:eastAsia="ja-JP"/>
        </w:rPr>
      </w:pP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p>
    <w:p w14:paraId="2718B9C7" w14:textId="1A9B721D" w:rsidR="00936638" w:rsidRDefault="00936638" w:rsidP="00936638">
      <w:pPr>
        <w:tabs>
          <w:tab w:val="clear" w:pos="360"/>
          <w:tab w:val="clear" w:pos="720"/>
          <w:tab w:val="clear" w:pos="1080"/>
        </w:tabs>
        <w:spacing w:after="0" w:line="240" w:lineRule="auto"/>
        <w:ind w:left="360" w:firstLine="2"/>
        <w:jc w:val="left"/>
        <w:rPr>
          <w:rFonts w:ascii="Consolas" w:hAnsi="Consolas"/>
          <w:snapToGrid/>
          <w:sz w:val="15"/>
          <w:szCs w:val="15"/>
          <w:lang w:eastAsia="ja-JP"/>
        </w:rPr>
      </w:pPr>
      <w:r>
        <w:rPr>
          <w:rFonts w:ascii="Consolas" w:hAnsi="Consolas"/>
          <w:snapToGrid/>
          <w:sz w:val="15"/>
          <w:szCs w:val="15"/>
          <w:lang w:eastAsia="ja-JP"/>
        </w:rPr>
        <w:t xml:space="preserve"> </w:t>
      </w:r>
      <w:r w:rsidRPr="00936638">
        <w:rPr>
          <w:rFonts w:ascii="Consolas" w:hAnsi="Consolas"/>
          <w:snapToGrid/>
          <w:sz w:val="15"/>
          <w:szCs w:val="15"/>
          <w:lang w:eastAsia="ja-JP"/>
        </w:rPr>
        <w:t xml:space="preserve"> }</w:t>
      </w:r>
    </w:p>
    <w:p w14:paraId="33357EFC" w14:textId="77777777" w:rsidR="00D914C3" w:rsidRDefault="00D914C3" w:rsidP="00D5420E">
      <w:pPr>
        <w:spacing w:after="0" w:line="240" w:lineRule="auto"/>
      </w:pPr>
    </w:p>
    <w:p w14:paraId="41E74895" w14:textId="0FA90273" w:rsidR="00C84051" w:rsidRDefault="00C84051" w:rsidP="00C84051">
      <w:pPr>
        <w:pStyle w:val="Heading3"/>
      </w:pPr>
      <w:bookmarkStart w:id="90" w:name="_Ref468778118"/>
      <w:bookmarkStart w:id="91" w:name="_Ref468778126"/>
      <w:bookmarkStart w:id="92" w:name="_Toc468863067"/>
      <w:r>
        <w:t>Value</w:t>
      </w:r>
      <w:r w:rsidRPr="00B137BD">
        <w:t xml:space="preserve"> Management</w:t>
      </w:r>
      <w:bookmarkEnd w:id="86"/>
      <w:bookmarkEnd w:id="87"/>
      <w:bookmarkEnd w:id="90"/>
      <w:bookmarkEnd w:id="91"/>
      <w:bookmarkEnd w:id="92"/>
    </w:p>
    <w:p w14:paraId="0149A46E" w14:textId="037758EE" w:rsidR="0083236A" w:rsidRDefault="0083236A" w:rsidP="0083236A">
      <w:r>
        <w:t>Given as a starting point that a Turbojet Engine would be a model with many input values (parameters) and many output values we needed to consider how we wanted to model this data movement within the DEVS-Suite. We decided to try the idea of passing a set of values as a single message between model components. That would simplify the message processing portion of our models, simplify the external/internal event processing, and provide an interesting area of functionality exploration.</w:t>
      </w:r>
    </w:p>
    <w:p w14:paraId="45587334" w14:textId="77777777" w:rsidR="00882CA4" w:rsidRDefault="00882CA4" w:rsidP="00882CA4">
      <w:pPr>
        <w:pStyle w:val="Caption"/>
        <w:keepNext/>
      </w:pPr>
      <w:r w:rsidRPr="00DF3F41">
        <w:rPr>
          <w:noProof/>
          <w:lang w:eastAsia="ja-JP"/>
        </w:rPr>
        <w:drawing>
          <wp:inline distT="0" distB="0" distL="0" distR="0" wp14:anchorId="0C292FD4" wp14:editId="231C8919">
            <wp:extent cx="1842135" cy="1312614"/>
            <wp:effectExtent l="0" t="0" r="1206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6418" cy="1322792"/>
                    </a:xfrm>
                    <a:prstGeom prst="rect">
                      <a:avLst/>
                    </a:prstGeom>
                  </pic:spPr>
                </pic:pic>
              </a:graphicData>
            </a:graphic>
          </wp:inline>
        </w:drawing>
      </w:r>
    </w:p>
    <w:p w14:paraId="6D485D1E" w14:textId="77777777" w:rsidR="00882CA4" w:rsidRPr="0083236A" w:rsidRDefault="00882CA4" w:rsidP="00882CA4">
      <w:pPr>
        <w:pStyle w:val="Caption"/>
      </w:pPr>
      <w:bookmarkStart w:id="93" w:name="_Ref468796759"/>
      <w:bookmarkStart w:id="94" w:name="_Toc468863027"/>
      <w:r>
        <w:t xml:space="preserve">Figure </w:t>
      </w:r>
      <w:fldSimple w:instr=" SEQ Figure \* ARABIC ">
        <w:r w:rsidR="00377DBA">
          <w:rPr>
            <w:noProof/>
          </w:rPr>
          <w:t>24</w:t>
        </w:r>
      </w:fldSimple>
      <w:bookmarkEnd w:id="93"/>
      <w:r>
        <w:t>:  Class UML for Value and ValueSet</w:t>
      </w:r>
      <w:bookmarkEnd w:id="94"/>
    </w:p>
    <w:p w14:paraId="1B88BAAC" w14:textId="3886583C" w:rsidR="0083236A" w:rsidRDefault="0083236A" w:rsidP="0083236A">
      <w:r>
        <w:t xml:space="preserve">We defined a </w:t>
      </w:r>
      <w:r w:rsidR="00D5420E">
        <w:t xml:space="preserve">“Value” </w:t>
      </w:r>
      <w:r>
        <w:t xml:space="preserve">class </w:t>
      </w:r>
      <w:r w:rsidR="00D5420E">
        <w:t>to</w:t>
      </w:r>
      <w:r>
        <w:t xml:space="preserve"> contain a generic Java Object. This object </w:t>
      </w:r>
      <w:r w:rsidR="00D5420E">
        <w:t>may</w:t>
      </w:r>
      <w:r>
        <w:t xml:space="preserve"> be cast </w:t>
      </w:r>
      <w:r w:rsidR="00D5420E">
        <w:t>as</w:t>
      </w:r>
      <w:r>
        <w:t xml:space="preserve"> a </w:t>
      </w:r>
      <w:r w:rsidR="00D5420E">
        <w:t>B</w:t>
      </w:r>
      <w:r>
        <w:t xml:space="preserve">oolean or </w:t>
      </w:r>
      <w:r w:rsidR="00D5420E">
        <w:t>D</w:t>
      </w:r>
      <w:r>
        <w:t>ouble. A value object hold</w:t>
      </w:r>
      <w:r w:rsidR="00D5420E">
        <w:t>s</w:t>
      </w:r>
      <w:r>
        <w:t xml:space="preserve"> the value’s type, the current parameter, and properties that describe the unit of meas</w:t>
      </w:r>
      <w:r w:rsidR="00D5420E">
        <w:t xml:space="preserve">ure </w:t>
      </w:r>
      <w:r>
        <w:t xml:space="preserve">and other qualities. A class to contain a set of these values </w:t>
      </w:r>
      <w:r w:rsidR="00D5420E">
        <w:t>is</w:t>
      </w:r>
      <w:r>
        <w:t xml:space="preserve"> used to pass about the set</w:t>
      </w:r>
      <w:r w:rsidR="00882CA4">
        <w:t xml:space="preserve"> (</w:t>
      </w:r>
      <w:r w:rsidR="00882CA4">
        <w:fldChar w:fldCharType="begin"/>
      </w:r>
      <w:r w:rsidR="00882CA4">
        <w:instrText xml:space="preserve"> REF _Ref468796759 \h </w:instrText>
      </w:r>
      <w:r w:rsidR="00882CA4">
        <w:fldChar w:fldCharType="separate"/>
      </w:r>
      <w:r w:rsidR="00377DBA">
        <w:t xml:space="preserve">Figure </w:t>
      </w:r>
      <w:r w:rsidR="00377DBA">
        <w:rPr>
          <w:noProof/>
        </w:rPr>
        <w:t>24</w:t>
      </w:r>
      <w:r w:rsidR="00882CA4">
        <w:fldChar w:fldCharType="end"/>
      </w:r>
      <w:r w:rsidR="00882CA4">
        <w:t>)</w:t>
      </w:r>
      <w:r>
        <w:t>. Most</w:t>
      </w:r>
      <w:r w:rsidR="00D5420E">
        <w:t xml:space="preserve"> important</w:t>
      </w:r>
      <w:r>
        <w:t xml:space="preserve"> is functionality to take the current values from the set and over</w:t>
      </w:r>
      <w:r w:rsidR="008C3822">
        <w:t xml:space="preserve">load class variables with a </w:t>
      </w:r>
      <w:r w:rsidR="00D5420E">
        <w:t xml:space="preserve">method </w:t>
      </w:r>
      <w:r w:rsidR="008C3822">
        <w:t xml:space="preserve">call, and to perform the reverse. </w:t>
      </w:r>
      <w:r w:rsidR="00D5420E">
        <w:t>For example, t</w:t>
      </w:r>
      <w:r w:rsidR="008C3822">
        <w:t>he model user receives a value-set as input. They call a method to “pop” the values out of the value-set and into local class variables. Then calculations are performed and when complete a method is called “push” the values back into the value-set.</w:t>
      </w:r>
    </w:p>
    <w:p w14:paraId="60DB4837" w14:textId="1F60B18A" w:rsidR="000931AD" w:rsidRDefault="000931AD" w:rsidP="0083236A">
      <w:r>
        <w:t>For the Experimental Framework, the messages passed between the Front Porch, Back Porch, Data Recorder and the coupled test models is a pair of two structures. The 1</w:t>
      </w:r>
      <w:r w:rsidRPr="000931AD">
        <w:rPr>
          <w:vertAlign w:val="superscript"/>
        </w:rPr>
        <w:t>st</w:t>
      </w:r>
      <w:r>
        <w:t xml:space="preserve"> </w:t>
      </w:r>
      <w:r w:rsidR="00D5420E">
        <w:t>part of the pair is an experiment state object for tracking the model and run that this message is associated with. The 2</w:t>
      </w:r>
      <w:r w:rsidR="00D5420E" w:rsidRPr="00D5420E">
        <w:rPr>
          <w:vertAlign w:val="superscript"/>
        </w:rPr>
        <w:t>nd</w:t>
      </w:r>
      <w:r w:rsidR="00D5420E">
        <w:t xml:space="preserve"> part of the pair is a value-set as described above.</w:t>
      </w:r>
    </w:p>
    <w:p w14:paraId="4F68D934" w14:textId="44D5DA42" w:rsidR="006A1BD4" w:rsidRDefault="00D5420E" w:rsidP="00D5420E">
      <w:pPr>
        <w:spacing w:after="120"/>
      </w:pPr>
      <w:r>
        <w:t>The following</w:t>
      </w:r>
      <w:r w:rsidR="006A1BD4">
        <w:t xml:space="preserve"> is an example value-set input file, followed by a code fragment showing the use of a value-set as input to a model at runtime</w:t>
      </w:r>
      <w:r>
        <w:t>. In this example the model adds</w:t>
      </w:r>
      <w:r w:rsidR="006A1BD4">
        <w:t xml:space="preserve"> three new values to the output value-set:</w:t>
      </w:r>
    </w:p>
    <w:p w14:paraId="2CE3BE74" w14:textId="77777777" w:rsidR="009D2077" w:rsidRPr="009D2077" w:rsidRDefault="009D2077" w:rsidP="009D2077">
      <w:pPr>
        <w:tabs>
          <w:tab w:val="clear" w:pos="360"/>
          <w:tab w:val="clear" w:pos="720"/>
          <w:tab w:val="clear" w:pos="1080"/>
        </w:tabs>
        <w:spacing w:after="0" w:line="240" w:lineRule="auto"/>
        <w:ind w:left="360"/>
        <w:jc w:val="left"/>
        <w:rPr>
          <w:rFonts w:ascii="Consolas" w:hAnsi="Consolas"/>
          <w:snapToGrid/>
          <w:sz w:val="15"/>
          <w:szCs w:val="15"/>
          <w:lang w:eastAsia="ja-JP"/>
        </w:rPr>
      </w:pPr>
      <w:r w:rsidRPr="009D2077">
        <w:rPr>
          <w:rFonts w:ascii="Consolas" w:hAnsi="Consolas"/>
          <w:snapToGrid/>
          <w:sz w:val="15"/>
          <w:szCs w:val="15"/>
          <w:lang w:eastAsia="ja-JP"/>
        </w:rPr>
        <w:lastRenderedPageBreak/>
        <w:t>{</w:t>
      </w:r>
    </w:p>
    <w:p w14:paraId="380E34DE" w14:textId="72538678" w:rsidR="009D2077" w:rsidRPr="009D2077" w:rsidRDefault="009D2077" w:rsidP="009D2077">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sidRPr="009D2077">
        <w:rPr>
          <w:rFonts w:ascii="Consolas" w:hAnsi="Consolas"/>
          <w:snapToGrid/>
          <w:color w:val="008F00"/>
          <w:sz w:val="15"/>
          <w:szCs w:val="15"/>
          <w:lang w:eastAsia="ja-JP"/>
        </w:rPr>
        <w:t>"Isentropic/Static/Subsonic"</w:t>
      </w:r>
      <w:r w:rsidRPr="009D2077">
        <w:rPr>
          <w:rFonts w:ascii="Consolas" w:hAnsi="Consolas"/>
          <w:snapToGrid/>
          <w:color w:val="000000"/>
          <w:sz w:val="15"/>
          <w:szCs w:val="15"/>
          <w:lang w:eastAsia="ja-JP"/>
        </w:rPr>
        <w:t xml:space="preserve"> : [</w:t>
      </w:r>
    </w:p>
    <w:p w14:paraId="140F027E" w14:textId="3E2DF1DC" w:rsidR="009D2077" w:rsidRPr="009D2077" w:rsidRDefault="009D2077" w:rsidP="009D2077">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 </w:t>
      </w:r>
      <w:r w:rsidRPr="009D2077">
        <w:rPr>
          <w:rFonts w:ascii="Consolas" w:hAnsi="Consolas"/>
          <w:snapToGrid/>
          <w:color w:val="008F00"/>
          <w:sz w:val="15"/>
          <w:szCs w:val="15"/>
          <w:lang w:eastAsia="ja-JP"/>
        </w:rPr>
        <w:t>"Initial State"</w:t>
      </w:r>
      <w:r w:rsidRPr="009D2077">
        <w:rPr>
          <w:rFonts w:ascii="Consolas" w:hAnsi="Consolas"/>
          <w:snapToGrid/>
          <w:color w:val="000000"/>
          <w:sz w:val="15"/>
          <w:szCs w:val="15"/>
          <w:lang w:eastAsia="ja-JP"/>
        </w:rPr>
        <w:t xml:space="preserve"> : [</w:t>
      </w:r>
    </w:p>
    <w:p w14:paraId="1EDF4716" w14:textId="038DDA4B" w:rsidR="009D2077" w:rsidRPr="009D2077" w:rsidRDefault="009D2077" w:rsidP="009D2077">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sidRPr="009D2077">
        <w:rPr>
          <w:rFonts w:ascii="Consolas" w:hAnsi="Consolas"/>
          <w:snapToGrid/>
          <w:color w:val="008F00"/>
          <w:sz w:val="15"/>
          <w:szCs w:val="15"/>
          <w:lang w:eastAsia="ja-JP"/>
        </w:rPr>
        <w:t>"Tzero"</w:t>
      </w:r>
      <w:r w:rsidRPr="009D2077">
        <w:rPr>
          <w:rFonts w:ascii="Consolas" w:hAnsi="Consolas"/>
          <w:snapToGrid/>
          <w:color w:val="000000"/>
          <w:sz w:val="15"/>
          <w:szCs w:val="15"/>
          <w:lang w:eastAsia="ja-JP"/>
        </w:rPr>
        <w:t xml:space="preserve"> : [</w:t>
      </w:r>
      <w:r w:rsidRPr="009D2077">
        <w:rPr>
          <w:rFonts w:ascii="Consolas" w:hAnsi="Consolas"/>
          <w:snapToGrid/>
          <w:color w:val="011993"/>
          <w:sz w:val="15"/>
          <w:szCs w:val="15"/>
          <w:lang w:eastAsia="ja-JP"/>
        </w:rPr>
        <w:t>"double"</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"411.8"</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"[degR]"</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"Inlet temperature"</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w:t>
      </w:r>
      <w:r w:rsidRPr="009D2077">
        <w:rPr>
          <w:rFonts w:ascii="Consolas" w:hAnsi="Consolas"/>
          <w:snapToGrid/>
          <w:color w:val="000000"/>
          <w:sz w:val="15"/>
          <w:szCs w:val="15"/>
          <w:lang w:eastAsia="ja-JP"/>
        </w:rPr>
        <w:t xml:space="preserve">, </w:t>
      </w:r>
      <w:r w:rsidRPr="009D2077">
        <w:rPr>
          <w:rFonts w:ascii="Consolas" w:hAnsi="Consolas"/>
          <w:b/>
          <w:bCs/>
          <w:snapToGrid/>
          <w:color w:val="000000"/>
          <w:sz w:val="15"/>
          <w:szCs w:val="15"/>
          <w:lang w:eastAsia="ja-JP"/>
        </w:rPr>
        <w:t>true</w:t>
      </w:r>
      <w:r w:rsidRPr="009D2077">
        <w:rPr>
          <w:rFonts w:ascii="Consolas" w:hAnsi="Consolas"/>
          <w:snapToGrid/>
          <w:color w:val="000000"/>
          <w:sz w:val="15"/>
          <w:szCs w:val="15"/>
          <w:lang w:eastAsia="ja-JP"/>
        </w:rPr>
        <w:t>]},</w:t>
      </w:r>
    </w:p>
    <w:p w14:paraId="76B6CA04" w14:textId="4900CFAE" w:rsidR="009D2077" w:rsidRPr="009D2077" w:rsidRDefault="009D2077" w:rsidP="009D2077">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sidRPr="009D2077">
        <w:rPr>
          <w:rFonts w:ascii="Consolas" w:hAnsi="Consolas"/>
          <w:snapToGrid/>
          <w:color w:val="008F00"/>
          <w:sz w:val="15"/>
          <w:szCs w:val="15"/>
          <w:lang w:eastAsia="ja-JP"/>
        </w:rPr>
        <w:t>"Pzero"</w:t>
      </w:r>
      <w:r w:rsidRPr="009D2077">
        <w:rPr>
          <w:rFonts w:ascii="Consolas" w:hAnsi="Consolas"/>
          <w:snapToGrid/>
          <w:color w:val="000000"/>
          <w:sz w:val="15"/>
          <w:szCs w:val="15"/>
          <w:lang w:eastAsia="ja-JP"/>
        </w:rPr>
        <w:t xml:space="preserve"> : [</w:t>
      </w:r>
      <w:r w:rsidRPr="009D2077">
        <w:rPr>
          <w:rFonts w:ascii="Consolas" w:hAnsi="Consolas"/>
          <w:snapToGrid/>
          <w:color w:val="011993"/>
          <w:sz w:val="15"/>
          <w:szCs w:val="15"/>
          <w:lang w:eastAsia="ja-JP"/>
        </w:rPr>
        <w:t>"double"</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"629.6"</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"[lbf/ft^2]"</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"Inlet pressure"</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w:t>
      </w:r>
      <w:r w:rsidRPr="009D2077">
        <w:rPr>
          <w:rFonts w:ascii="Consolas" w:hAnsi="Consolas"/>
          <w:snapToGrid/>
          <w:color w:val="000000"/>
          <w:sz w:val="15"/>
          <w:szCs w:val="15"/>
          <w:lang w:eastAsia="ja-JP"/>
        </w:rPr>
        <w:t xml:space="preserve">, </w:t>
      </w:r>
      <w:r w:rsidRPr="009D2077">
        <w:rPr>
          <w:rFonts w:ascii="Consolas" w:hAnsi="Consolas"/>
          <w:b/>
          <w:bCs/>
          <w:snapToGrid/>
          <w:color w:val="000000"/>
          <w:sz w:val="15"/>
          <w:szCs w:val="15"/>
          <w:lang w:eastAsia="ja-JP"/>
        </w:rPr>
        <w:t>true</w:t>
      </w:r>
      <w:r w:rsidRPr="009D2077">
        <w:rPr>
          <w:rFonts w:ascii="Consolas" w:hAnsi="Consolas"/>
          <w:snapToGrid/>
          <w:color w:val="000000"/>
          <w:sz w:val="15"/>
          <w:szCs w:val="15"/>
          <w:lang w:eastAsia="ja-JP"/>
        </w:rPr>
        <w:t>]},</w:t>
      </w:r>
    </w:p>
    <w:p w14:paraId="5D70F00A" w14:textId="6A35D8CF" w:rsidR="009D2077" w:rsidRPr="009D2077" w:rsidRDefault="009D2077" w:rsidP="009D2077">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sidRPr="009D2077">
        <w:rPr>
          <w:rFonts w:ascii="Consolas" w:hAnsi="Consolas"/>
          <w:snapToGrid/>
          <w:color w:val="008F00"/>
          <w:sz w:val="15"/>
          <w:szCs w:val="15"/>
          <w:lang w:eastAsia="ja-JP"/>
        </w:rPr>
        <w:t>"Mzero"</w:t>
      </w:r>
      <w:r w:rsidRPr="009D2077">
        <w:rPr>
          <w:rFonts w:ascii="Consolas" w:hAnsi="Consolas"/>
          <w:snapToGrid/>
          <w:color w:val="000000"/>
          <w:sz w:val="15"/>
          <w:szCs w:val="15"/>
          <w:lang w:eastAsia="ja-JP"/>
        </w:rPr>
        <w:t xml:space="preserve"> : [</w:t>
      </w:r>
      <w:r w:rsidRPr="009D2077">
        <w:rPr>
          <w:rFonts w:ascii="Consolas" w:hAnsi="Consolas"/>
          <w:snapToGrid/>
          <w:color w:val="011993"/>
          <w:sz w:val="15"/>
          <w:szCs w:val="15"/>
          <w:lang w:eastAsia="ja-JP"/>
        </w:rPr>
        <w:t>"double"</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"0.8"</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"Subsonic flight Mach"</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w:t>
      </w:r>
      <w:r w:rsidRPr="009D2077">
        <w:rPr>
          <w:rFonts w:ascii="Consolas" w:hAnsi="Consolas"/>
          <w:snapToGrid/>
          <w:color w:val="000000"/>
          <w:sz w:val="15"/>
          <w:szCs w:val="15"/>
          <w:lang w:eastAsia="ja-JP"/>
        </w:rPr>
        <w:t xml:space="preserve">, </w:t>
      </w:r>
      <w:r w:rsidRPr="009D2077">
        <w:rPr>
          <w:rFonts w:ascii="Consolas" w:hAnsi="Consolas"/>
          <w:b/>
          <w:bCs/>
          <w:snapToGrid/>
          <w:color w:val="000000"/>
          <w:sz w:val="15"/>
          <w:szCs w:val="15"/>
          <w:lang w:eastAsia="ja-JP"/>
        </w:rPr>
        <w:t>true</w:t>
      </w:r>
      <w:r w:rsidRPr="009D2077">
        <w:rPr>
          <w:rFonts w:ascii="Consolas" w:hAnsi="Consolas"/>
          <w:snapToGrid/>
          <w:color w:val="000000"/>
          <w:sz w:val="15"/>
          <w:szCs w:val="15"/>
          <w:lang w:eastAsia="ja-JP"/>
        </w:rPr>
        <w:t>]},</w:t>
      </w:r>
    </w:p>
    <w:p w14:paraId="50B5A1BF" w14:textId="1C21A90D" w:rsidR="009D2077" w:rsidRPr="009D2077" w:rsidRDefault="009D2077" w:rsidP="009D2077">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9D2077">
        <w:rPr>
          <w:rFonts w:ascii="Consolas" w:hAnsi="Consolas"/>
          <w:snapToGrid/>
          <w:sz w:val="15"/>
          <w:szCs w:val="15"/>
          <w:lang w:eastAsia="ja-JP"/>
        </w:rPr>
        <w:t xml:space="preserve"> </w:t>
      </w:r>
      <w:r>
        <w:rPr>
          <w:rFonts w:ascii="Consolas" w:hAnsi="Consolas"/>
          <w:snapToGrid/>
          <w:sz w:val="15"/>
          <w:szCs w:val="15"/>
          <w:lang w:eastAsia="ja-JP"/>
        </w:rPr>
        <w:t xml:space="preserve"> </w:t>
      </w:r>
      <w:r w:rsidRPr="009D2077">
        <w:rPr>
          <w:rFonts w:ascii="Consolas" w:hAnsi="Consolas"/>
          <w:snapToGrid/>
          <w:sz w:val="15"/>
          <w:szCs w:val="15"/>
          <w:lang w:eastAsia="ja-JP"/>
        </w:rPr>
        <w:t xml:space="preserve"> </w:t>
      </w:r>
      <w:r>
        <w:rPr>
          <w:rFonts w:ascii="Consolas" w:hAnsi="Consolas"/>
          <w:snapToGrid/>
          <w:sz w:val="15"/>
          <w:szCs w:val="15"/>
          <w:lang w:eastAsia="ja-JP"/>
        </w:rPr>
        <w:t xml:space="preserve"> </w:t>
      </w:r>
      <w:r w:rsidRPr="009D2077">
        <w:rPr>
          <w:rFonts w:ascii="Consolas" w:hAnsi="Consolas"/>
          <w:snapToGrid/>
          <w:sz w:val="15"/>
          <w:szCs w:val="15"/>
          <w:lang w:eastAsia="ja-JP"/>
        </w:rPr>
        <w:t xml:space="preserve"> {</w:t>
      </w:r>
      <w:r w:rsidRPr="009D2077">
        <w:rPr>
          <w:rFonts w:ascii="Consolas" w:hAnsi="Consolas"/>
          <w:snapToGrid/>
          <w:color w:val="008F00"/>
          <w:sz w:val="15"/>
          <w:szCs w:val="15"/>
          <w:lang w:eastAsia="ja-JP"/>
        </w:rPr>
        <w:t>"gamma"</w:t>
      </w:r>
      <w:r w:rsidRPr="009D2077">
        <w:rPr>
          <w:rFonts w:ascii="Consolas" w:hAnsi="Consolas"/>
          <w:snapToGrid/>
          <w:sz w:val="15"/>
          <w:szCs w:val="15"/>
          <w:lang w:eastAsia="ja-JP"/>
        </w:rPr>
        <w:t xml:space="preserve"> : [</w:t>
      </w:r>
      <w:r w:rsidRPr="009D2077">
        <w:rPr>
          <w:rFonts w:ascii="Consolas" w:hAnsi="Consolas"/>
          <w:snapToGrid/>
          <w:color w:val="011993"/>
          <w:sz w:val="15"/>
          <w:szCs w:val="15"/>
          <w:lang w:eastAsia="ja-JP"/>
        </w:rPr>
        <w:t>"double"</w:t>
      </w:r>
      <w:r w:rsidRPr="009D2077">
        <w:rPr>
          <w:rFonts w:ascii="Consolas" w:hAnsi="Consolas"/>
          <w:snapToGrid/>
          <w:sz w:val="15"/>
          <w:szCs w:val="15"/>
          <w:lang w:eastAsia="ja-JP"/>
        </w:rPr>
        <w:t xml:space="preserve">, </w:t>
      </w:r>
      <w:r w:rsidRPr="009D2077">
        <w:rPr>
          <w:rFonts w:ascii="Consolas" w:hAnsi="Consolas"/>
          <w:snapToGrid/>
          <w:color w:val="011993"/>
          <w:sz w:val="15"/>
          <w:szCs w:val="15"/>
          <w:lang w:eastAsia="ja-JP"/>
        </w:rPr>
        <w:t>"1.4"</w:t>
      </w:r>
      <w:r w:rsidRPr="009D2077">
        <w:rPr>
          <w:rFonts w:ascii="Consolas" w:hAnsi="Consolas"/>
          <w:snapToGrid/>
          <w:sz w:val="15"/>
          <w:szCs w:val="15"/>
          <w:lang w:eastAsia="ja-JP"/>
        </w:rPr>
        <w:t xml:space="preserve">, </w:t>
      </w:r>
      <w:r w:rsidRPr="009D2077">
        <w:rPr>
          <w:rFonts w:ascii="Consolas" w:hAnsi="Consolas"/>
          <w:snapToGrid/>
          <w:color w:val="011993"/>
          <w:sz w:val="15"/>
          <w:szCs w:val="15"/>
          <w:lang w:eastAsia="ja-JP"/>
        </w:rPr>
        <w:t>"[Cp/Cv]"</w:t>
      </w:r>
      <w:r w:rsidRPr="009D2077">
        <w:rPr>
          <w:rFonts w:ascii="Consolas" w:hAnsi="Consolas"/>
          <w:snapToGrid/>
          <w:sz w:val="15"/>
          <w:szCs w:val="15"/>
          <w:lang w:eastAsia="ja-JP"/>
        </w:rPr>
        <w:t xml:space="preserve">, </w:t>
      </w:r>
      <w:r w:rsidRPr="009D2077">
        <w:rPr>
          <w:rFonts w:ascii="Consolas" w:hAnsi="Consolas"/>
          <w:snapToGrid/>
          <w:color w:val="011993"/>
          <w:sz w:val="15"/>
          <w:szCs w:val="15"/>
          <w:lang w:eastAsia="ja-JP"/>
        </w:rPr>
        <w:t>""</w:t>
      </w:r>
      <w:r w:rsidRPr="009D2077">
        <w:rPr>
          <w:rFonts w:ascii="Consolas" w:hAnsi="Consolas"/>
          <w:snapToGrid/>
          <w:sz w:val="15"/>
          <w:szCs w:val="15"/>
          <w:lang w:eastAsia="ja-JP"/>
        </w:rPr>
        <w:t xml:space="preserve">, </w:t>
      </w:r>
      <w:r w:rsidRPr="009D2077">
        <w:rPr>
          <w:rFonts w:ascii="Consolas" w:hAnsi="Consolas"/>
          <w:snapToGrid/>
          <w:color w:val="011993"/>
          <w:sz w:val="15"/>
          <w:szCs w:val="15"/>
          <w:lang w:eastAsia="ja-JP"/>
        </w:rPr>
        <w:t>""</w:t>
      </w:r>
      <w:r w:rsidRPr="009D2077">
        <w:rPr>
          <w:rFonts w:ascii="Consolas" w:hAnsi="Consolas"/>
          <w:snapToGrid/>
          <w:sz w:val="15"/>
          <w:szCs w:val="15"/>
          <w:lang w:eastAsia="ja-JP"/>
        </w:rPr>
        <w:t xml:space="preserve">, </w:t>
      </w:r>
      <w:r w:rsidRPr="009D2077">
        <w:rPr>
          <w:rFonts w:ascii="Consolas" w:hAnsi="Consolas"/>
          <w:b/>
          <w:bCs/>
          <w:snapToGrid/>
          <w:sz w:val="15"/>
          <w:szCs w:val="15"/>
          <w:lang w:eastAsia="ja-JP"/>
        </w:rPr>
        <w:t>true</w:t>
      </w:r>
      <w:r w:rsidRPr="009D2077">
        <w:rPr>
          <w:rFonts w:ascii="Consolas" w:hAnsi="Consolas"/>
          <w:snapToGrid/>
          <w:sz w:val="15"/>
          <w:szCs w:val="15"/>
          <w:lang w:eastAsia="ja-JP"/>
        </w:rPr>
        <w:t>]},</w:t>
      </w:r>
    </w:p>
    <w:p w14:paraId="630B0EBA" w14:textId="6D18096D" w:rsidR="009D2077" w:rsidRPr="009D2077" w:rsidRDefault="009D2077" w:rsidP="009D2077">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sidRPr="009D2077">
        <w:rPr>
          <w:rFonts w:ascii="Consolas" w:hAnsi="Consolas"/>
          <w:snapToGrid/>
          <w:color w:val="008F00"/>
          <w:sz w:val="15"/>
          <w:szCs w:val="15"/>
          <w:lang w:eastAsia="ja-JP"/>
        </w:rPr>
        <w:t>"Rair"</w:t>
      </w:r>
      <w:r w:rsidRPr="009D2077">
        <w:rPr>
          <w:rFonts w:ascii="Consolas" w:hAnsi="Consolas"/>
          <w:snapToGrid/>
          <w:color w:val="000000"/>
          <w:sz w:val="15"/>
          <w:szCs w:val="15"/>
          <w:lang w:eastAsia="ja-JP"/>
        </w:rPr>
        <w:t xml:space="preserve"> : [</w:t>
      </w:r>
      <w:r w:rsidRPr="009D2077">
        <w:rPr>
          <w:rFonts w:ascii="Consolas" w:hAnsi="Consolas"/>
          <w:snapToGrid/>
          <w:color w:val="011993"/>
          <w:sz w:val="15"/>
          <w:szCs w:val="15"/>
          <w:lang w:eastAsia="ja-JP"/>
        </w:rPr>
        <w:t>"double"</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"53.35"</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"[ft-lb/degR-lbm]"</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"Specific gas cnst. dry air"</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w:t>
      </w:r>
      <w:r w:rsidRPr="009D2077">
        <w:rPr>
          <w:rFonts w:ascii="Consolas" w:hAnsi="Consolas"/>
          <w:snapToGrid/>
          <w:color w:val="000000"/>
          <w:sz w:val="15"/>
          <w:szCs w:val="15"/>
          <w:lang w:eastAsia="ja-JP"/>
        </w:rPr>
        <w:t xml:space="preserve">, </w:t>
      </w:r>
      <w:r w:rsidRPr="009D2077">
        <w:rPr>
          <w:rFonts w:ascii="Consolas" w:hAnsi="Consolas"/>
          <w:b/>
          <w:bCs/>
          <w:snapToGrid/>
          <w:color w:val="000000"/>
          <w:sz w:val="15"/>
          <w:szCs w:val="15"/>
          <w:lang w:eastAsia="ja-JP"/>
        </w:rPr>
        <w:t>true</w:t>
      </w:r>
      <w:r w:rsidRPr="009D2077">
        <w:rPr>
          <w:rFonts w:ascii="Consolas" w:hAnsi="Consolas"/>
          <w:snapToGrid/>
          <w:color w:val="000000"/>
          <w:sz w:val="15"/>
          <w:szCs w:val="15"/>
          <w:lang w:eastAsia="ja-JP"/>
        </w:rPr>
        <w:t>]},</w:t>
      </w:r>
    </w:p>
    <w:p w14:paraId="3A40D674" w14:textId="4E6C2689" w:rsidR="009D2077" w:rsidRPr="009D2077" w:rsidRDefault="009D2077" w:rsidP="009D2077">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sidRPr="009D2077">
        <w:rPr>
          <w:rFonts w:ascii="Consolas" w:hAnsi="Consolas"/>
          <w:snapToGrid/>
          <w:color w:val="008F00"/>
          <w:sz w:val="15"/>
          <w:szCs w:val="15"/>
          <w:lang w:eastAsia="ja-JP"/>
        </w:rPr>
        <w:t>"gc"</w:t>
      </w:r>
      <w:r w:rsidRPr="009D2077">
        <w:rPr>
          <w:rFonts w:ascii="Consolas" w:hAnsi="Consolas"/>
          <w:snapToGrid/>
          <w:color w:val="000000"/>
          <w:sz w:val="15"/>
          <w:szCs w:val="15"/>
          <w:lang w:eastAsia="ja-JP"/>
        </w:rPr>
        <w:t xml:space="preserve"> : [</w:t>
      </w:r>
      <w:r w:rsidRPr="009D2077">
        <w:rPr>
          <w:rFonts w:ascii="Consolas" w:hAnsi="Consolas"/>
          <w:snapToGrid/>
          <w:color w:val="011993"/>
          <w:sz w:val="15"/>
          <w:szCs w:val="15"/>
          <w:lang w:eastAsia="ja-JP"/>
        </w:rPr>
        <w:t>"double"</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"32.174"</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"[lbm-ft/s^2]"</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"gravity cnst"</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w:t>
      </w:r>
      <w:r w:rsidRPr="009D2077">
        <w:rPr>
          <w:rFonts w:ascii="Consolas" w:hAnsi="Consolas"/>
          <w:snapToGrid/>
          <w:color w:val="000000"/>
          <w:sz w:val="15"/>
          <w:szCs w:val="15"/>
          <w:lang w:eastAsia="ja-JP"/>
        </w:rPr>
        <w:t xml:space="preserve">, </w:t>
      </w:r>
      <w:r w:rsidRPr="009D2077">
        <w:rPr>
          <w:rFonts w:ascii="Consolas" w:hAnsi="Consolas"/>
          <w:b/>
          <w:bCs/>
          <w:snapToGrid/>
          <w:color w:val="000000"/>
          <w:sz w:val="15"/>
          <w:szCs w:val="15"/>
          <w:lang w:eastAsia="ja-JP"/>
        </w:rPr>
        <w:t>true</w:t>
      </w:r>
      <w:r w:rsidRPr="009D2077">
        <w:rPr>
          <w:rFonts w:ascii="Consolas" w:hAnsi="Consolas"/>
          <w:snapToGrid/>
          <w:color w:val="000000"/>
          <w:sz w:val="15"/>
          <w:szCs w:val="15"/>
          <w:lang w:eastAsia="ja-JP"/>
        </w:rPr>
        <w:t>]},</w:t>
      </w:r>
    </w:p>
    <w:p w14:paraId="646FF4A8" w14:textId="165F4C69" w:rsidR="009D2077" w:rsidRPr="009D2077" w:rsidRDefault="009D2077" w:rsidP="009D2077">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sidRPr="009D2077">
        <w:rPr>
          <w:rFonts w:ascii="Consolas" w:hAnsi="Consolas"/>
          <w:snapToGrid/>
          <w:color w:val="008F00"/>
          <w:sz w:val="15"/>
          <w:szCs w:val="15"/>
          <w:lang w:eastAsia="ja-JP"/>
        </w:rPr>
        <w:t>"Cp"</w:t>
      </w:r>
      <w:r w:rsidRPr="009D2077">
        <w:rPr>
          <w:rFonts w:ascii="Consolas" w:hAnsi="Consolas"/>
          <w:snapToGrid/>
          <w:color w:val="000000"/>
          <w:sz w:val="15"/>
          <w:szCs w:val="15"/>
          <w:lang w:eastAsia="ja-JP"/>
        </w:rPr>
        <w:t xml:space="preserve"> : [</w:t>
      </w:r>
      <w:r w:rsidRPr="009D2077">
        <w:rPr>
          <w:rFonts w:ascii="Consolas" w:hAnsi="Consolas"/>
          <w:snapToGrid/>
          <w:color w:val="011993"/>
          <w:sz w:val="15"/>
          <w:szCs w:val="15"/>
          <w:lang w:eastAsia="ja-JP"/>
        </w:rPr>
        <w:t>"double"</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"0.246"</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"[Btu/lbm-degR]"</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"Specific heat of dry air"</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w:t>
      </w:r>
      <w:r w:rsidRPr="009D2077">
        <w:rPr>
          <w:rFonts w:ascii="Consolas" w:hAnsi="Consolas"/>
          <w:snapToGrid/>
          <w:color w:val="000000"/>
          <w:sz w:val="15"/>
          <w:szCs w:val="15"/>
          <w:lang w:eastAsia="ja-JP"/>
        </w:rPr>
        <w:t xml:space="preserve">, </w:t>
      </w:r>
      <w:r w:rsidRPr="009D2077">
        <w:rPr>
          <w:rFonts w:ascii="Consolas" w:hAnsi="Consolas"/>
          <w:b/>
          <w:bCs/>
          <w:snapToGrid/>
          <w:color w:val="000000"/>
          <w:sz w:val="15"/>
          <w:szCs w:val="15"/>
          <w:lang w:eastAsia="ja-JP"/>
        </w:rPr>
        <w:t>true</w:t>
      </w:r>
      <w:r w:rsidRPr="009D2077">
        <w:rPr>
          <w:rFonts w:ascii="Consolas" w:hAnsi="Consolas"/>
          <w:snapToGrid/>
          <w:color w:val="000000"/>
          <w:sz w:val="15"/>
          <w:szCs w:val="15"/>
          <w:lang w:eastAsia="ja-JP"/>
        </w:rPr>
        <w:t>]},</w:t>
      </w:r>
    </w:p>
    <w:p w14:paraId="3609CD0A" w14:textId="30FC22F6" w:rsidR="009D2077" w:rsidRPr="009D2077" w:rsidRDefault="009D2077" w:rsidP="009D2077">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sidRPr="009D2077">
        <w:rPr>
          <w:rFonts w:ascii="Consolas" w:hAnsi="Consolas"/>
          <w:snapToGrid/>
          <w:color w:val="008F00"/>
          <w:sz w:val="15"/>
          <w:szCs w:val="15"/>
          <w:lang w:eastAsia="ja-JP"/>
        </w:rPr>
        <w:t>"pi_c"</w:t>
      </w:r>
      <w:r w:rsidRPr="009D2077">
        <w:rPr>
          <w:rFonts w:ascii="Consolas" w:hAnsi="Consolas"/>
          <w:snapToGrid/>
          <w:color w:val="000000"/>
          <w:sz w:val="15"/>
          <w:szCs w:val="15"/>
          <w:lang w:eastAsia="ja-JP"/>
        </w:rPr>
        <w:t xml:space="preserve"> : [</w:t>
      </w:r>
      <w:r w:rsidRPr="009D2077">
        <w:rPr>
          <w:rFonts w:ascii="Consolas" w:hAnsi="Consolas"/>
          <w:snapToGrid/>
          <w:color w:val="011993"/>
          <w:sz w:val="15"/>
          <w:szCs w:val="15"/>
          <w:lang w:eastAsia="ja-JP"/>
        </w:rPr>
        <w:t>"double"</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"13.5"</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"[Pt3/Pt2]"</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"Compressor Pressure Ratio"</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w:t>
      </w:r>
      <w:r w:rsidRPr="009D2077">
        <w:rPr>
          <w:rFonts w:ascii="Consolas" w:hAnsi="Consolas"/>
          <w:snapToGrid/>
          <w:color w:val="000000"/>
          <w:sz w:val="15"/>
          <w:szCs w:val="15"/>
          <w:lang w:eastAsia="ja-JP"/>
        </w:rPr>
        <w:t xml:space="preserve">, </w:t>
      </w:r>
      <w:r w:rsidRPr="009D2077">
        <w:rPr>
          <w:rFonts w:ascii="Consolas" w:hAnsi="Consolas"/>
          <w:b/>
          <w:bCs/>
          <w:snapToGrid/>
          <w:color w:val="000000"/>
          <w:sz w:val="15"/>
          <w:szCs w:val="15"/>
          <w:lang w:eastAsia="ja-JP"/>
        </w:rPr>
        <w:t>true</w:t>
      </w:r>
      <w:r w:rsidRPr="009D2077">
        <w:rPr>
          <w:rFonts w:ascii="Consolas" w:hAnsi="Consolas"/>
          <w:snapToGrid/>
          <w:color w:val="000000"/>
          <w:sz w:val="15"/>
          <w:szCs w:val="15"/>
          <w:lang w:eastAsia="ja-JP"/>
        </w:rPr>
        <w:t>]},</w:t>
      </w:r>
    </w:p>
    <w:p w14:paraId="310BC3B6" w14:textId="41622074" w:rsidR="009D2077" w:rsidRPr="009D2077" w:rsidRDefault="009D2077" w:rsidP="009D2077">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sidRPr="009D2077">
        <w:rPr>
          <w:rFonts w:ascii="Consolas" w:hAnsi="Consolas"/>
          <w:snapToGrid/>
          <w:color w:val="008F00"/>
          <w:sz w:val="15"/>
          <w:szCs w:val="15"/>
          <w:lang w:eastAsia="ja-JP"/>
        </w:rPr>
        <w:t>"mdot_zero"</w:t>
      </w:r>
      <w:r w:rsidRPr="009D2077">
        <w:rPr>
          <w:rFonts w:ascii="Consolas" w:hAnsi="Consolas"/>
          <w:snapToGrid/>
          <w:color w:val="000000"/>
          <w:sz w:val="15"/>
          <w:szCs w:val="15"/>
          <w:lang w:eastAsia="ja-JP"/>
        </w:rPr>
        <w:t xml:space="preserve"> : [</w:t>
      </w:r>
      <w:r w:rsidRPr="009D2077">
        <w:rPr>
          <w:rFonts w:ascii="Consolas" w:hAnsi="Consolas"/>
          <w:snapToGrid/>
          <w:color w:val="011993"/>
          <w:sz w:val="15"/>
          <w:szCs w:val="15"/>
          <w:lang w:eastAsia="ja-JP"/>
        </w:rPr>
        <w:t>"double"</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"170"</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"[lbm/s]"</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"Mass flow rate of air"</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w:t>
      </w:r>
      <w:r w:rsidRPr="009D2077">
        <w:rPr>
          <w:rFonts w:ascii="Consolas" w:hAnsi="Consolas"/>
          <w:snapToGrid/>
          <w:color w:val="000000"/>
          <w:sz w:val="15"/>
          <w:szCs w:val="15"/>
          <w:lang w:eastAsia="ja-JP"/>
        </w:rPr>
        <w:t xml:space="preserve">, </w:t>
      </w:r>
      <w:r w:rsidRPr="009D2077">
        <w:rPr>
          <w:rFonts w:ascii="Consolas" w:hAnsi="Consolas"/>
          <w:b/>
          <w:bCs/>
          <w:snapToGrid/>
          <w:color w:val="000000"/>
          <w:sz w:val="15"/>
          <w:szCs w:val="15"/>
          <w:lang w:eastAsia="ja-JP"/>
        </w:rPr>
        <w:t>true</w:t>
      </w:r>
      <w:r w:rsidRPr="009D2077">
        <w:rPr>
          <w:rFonts w:ascii="Consolas" w:hAnsi="Consolas"/>
          <w:snapToGrid/>
          <w:color w:val="000000"/>
          <w:sz w:val="15"/>
          <w:szCs w:val="15"/>
          <w:lang w:eastAsia="ja-JP"/>
        </w:rPr>
        <w:t>]},</w:t>
      </w:r>
    </w:p>
    <w:p w14:paraId="2B5FF71C" w14:textId="5CB4D3E5" w:rsidR="009D2077" w:rsidRPr="009D2077" w:rsidRDefault="009D2077" w:rsidP="009D2077">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sidRPr="009D2077">
        <w:rPr>
          <w:rFonts w:ascii="Consolas" w:hAnsi="Consolas"/>
          <w:snapToGrid/>
          <w:color w:val="008F00"/>
          <w:sz w:val="15"/>
          <w:szCs w:val="15"/>
          <w:lang w:eastAsia="ja-JP"/>
        </w:rPr>
        <w:t>"hpr"</w:t>
      </w:r>
      <w:r w:rsidRPr="009D2077">
        <w:rPr>
          <w:rFonts w:ascii="Consolas" w:hAnsi="Consolas"/>
          <w:snapToGrid/>
          <w:color w:val="000000"/>
          <w:sz w:val="15"/>
          <w:szCs w:val="15"/>
          <w:lang w:eastAsia="ja-JP"/>
        </w:rPr>
        <w:t xml:space="preserve"> : [</w:t>
      </w:r>
      <w:r w:rsidRPr="009D2077">
        <w:rPr>
          <w:rFonts w:ascii="Consolas" w:hAnsi="Consolas"/>
          <w:snapToGrid/>
          <w:color w:val="011993"/>
          <w:sz w:val="15"/>
          <w:szCs w:val="15"/>
          <w:lang w:eastAsia="ja-JP"/>
        </w:rPr>
        <w:t>"double"</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"18400.0"</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"[Btu/lbm]"</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"Specified enthalpy of fuel"</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w:t>
      </w:r>
      <w:r w:rsidRPr="009D2077">
        <w:rPr>
          <w:rFonts w:ascii="Consolas" w:hAnsi="Consolas"/>
          <w:snapToGrid/>
          <w:color w:val="000000"/>
          <w:sz w:val="15"/>
          <w:szCs w:val="15"/>
          <w:lang w:eastAsia="ja-JP"/>
        </w:rPr>
        <w:t xml:space="preserve">, </w:t>
      </w:r>
      <w:r w:rsidRPr="009D2077">
        <w:rPr>
          <w:rFonts w:ascii="Consolas" w:hAnsi="Consolas"/>
          <w:b/>
          <w:bCs/>
          <w:snapToGrid/>
          <w:color w:val="000000"/>
          <w:sz w:val="15"/>
          <w:szCs w:val="15"/>
          <w:lang w:eastAsia="ja-JP"/>
        </w:rPr>
        <w:t>true</w:t>
      </w:r>
      <w:r w:rsidRPr="009D2077">
        <w:rPr>
          <w:rFonts w:ascii="Consolas" w:hAnsi="Consolas"/>
          <w:snapToGrid/>
          <w:color w:val="000000"/>
          <w:sz w:val="15"/>
          <w:szCs w:val="15"/>
          <w:lang w:eastAsia="ja-JP"/>
        </w:rPr>
        <w:t>]},</w:t>
      </w:r>
    </w:p>
    <w:p w14:paraId="1B97A66B" w14:textId="419300A8" w:rsidR="009D2077" w:rsidRPr="009D2077" w:rsidRDefault="009D2077" w:rsidP="009D2077">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sidRPr="009D2077">
        <w:rPr>
          <w:rFonts w:ascii="Consolas" w:hAnsi="Consolas"/>
          <w:snapToGrid/>
          <w:color w:val="008F00"/>
          <w:sz w:val="15"/>
          <w:szCs w:val="15"/>
          <w:lang w:eastAsia="ja-JP"/>
        </w:rPr>
        <w:t>"Tt4"</w:t>
      </w:r>
      <w:r w:rsidRPr="009D2077">
        <w:rPr>
          <w:rFonts w:ascii="Consolas" w:hAnsi="Consolas"/>
          <w:snapToGrid/>
          <w:color w:val="000000"/>
          <w:sz w:val="15"/>
          <w:szCs w:val="15"/>
          <w:lang w:eastAsia="ja-JP"/>
        </w:rPr>
        <w:t xml:space="preserve"> : [</w:t>
      </w:r>
      <w:r w:rsidRPr="009D2077">
        <w:rPr>
          <w:rFonts w:ascii="Consolas" w:hAnsi="Consolas"/>
          <w:snapToGrid/>
          <w:color w:val="011993"/>
          <w:sz w:val="15"/>
          <w:szCs w:val="15"/>
          <w:lang w:eastAsia="ja-JP"/>
        </w:rPr>
        <w:t>"double"</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"1669.670"</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"[degR]"</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"Turbine Inlet Temperature"</w:t>
      </w:r>
      <w:r w:rsidRPr="009D2077">
        <w:rPr>
          <w:rFonts w:ascii="Consolas" w:hAnsi="Consolas"/>
          <w:snapToGrid/>
          <w:color w:val="000000"/>
          <w:sz w:val="15"/>
          <w:szCs w:val="15"/>
          <w:lang w:eastAsia="ja-JP"/>
        </w:rPr>
        <w:t xml:space="preserve">, </w:t>
      </w:r>
      <w:r w:rsidRPr="009D2077">
        <w:rPr>
          <w:rFonts w:ascii="Consolas" w:hAnsi="Consolas"/>
          <w:snapToGrid/>
          <w:color w:val="011993"/>
          <w:sz w:val="15"/>
          <w:szCs w:val="15"/>
          <w:lang w:eastAsia="ja-JP"/>
        </w:rPr>
        <w:t>""</w:t>
      </w:r>
      <w:r w:rsidRPr="009D2077">
        <w:rPr>
          <w:rFonts w:ascii="Consolas" w:hAnsi="Consolas"/>
          <w:snapToGrid/>
          <w:color w:val="000000"/>
          <w:sz w:val="15"/>
          <w:szCs w:val="15"/>
          <w:lang w:eastAsia="ja-JP"/>
        </w:rPr>
        <w:t xml:space="preserve">, </w:t>
      </w:r>
      <w:r w:rsidRPr="009D2077">
        <w:rPr>
          <w:rFonts w:ascii="Consolas" w:hAnsi="Consolas"/>
          <w:b/>
          <w:bCs/>
          <w:snapToGrid/>
          <w:color w:val="000000"/>
          <w:sz w:val="15"/>
          <w:szCs w:val="15"/>
          <w:lang w:eastAsia="ja-JP"/>
        </w:rPr>
        <w:t>true</w:t>
      </w:r>
      <w:r w:rsidRPr="009D2077">
        <w:rPr>
          <w:rFonts w:ascii="Consolas" w:hAnsi="Consolas"/>
          <w:snapToGrid/>
          <w:color w:val="000000"/>
          <w:sz w:val="15"/>
          <w:szCs w:val="15"/>
          <w:lang w:eastAsia="ja-JP"/>
        </w:rPr>
        <w:t>]}</w:t>
      </w:r>
    </w:p>
    <w:p w14:paraId="23D82805" w14:textId="72E3772B" w:rsidR="009D2077" w:rsidRPr="009D2077" w:rsidRDefault="009D2077" w:rsidP="009D2077">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9D2077">
        <w:rPr>
          <w:rFonts w:ascii="Consolas" w:hAnsi="Consolas"/>
          <w:snapToGrid/>
          <w:sz w:val="15"/>
          <w:szCs w:val="15"/>
          <w:lang w:eastAsia="ja-JP"/>
        </w:rPr>
        <w:t xml:space="preserve"> </w:t>
      </w:r>
      <w:r>
        <w:rPr>
          <w:rFonts w:ascii="Consolas" w:hAnsi="Consolas"/>
          <w:snapToGrid/>
          <w:sz w:val="15"/>
          <w:szCs w:val="15"/>
          <w:lang w:eastAsia="ja-JP"/>
        </w:rPr>
        <w:t xml:space="preserve"> </w:t>
      </w:r>
      <w:r w:rsidRPr="009D2077">
        <w:rPr>
          <w:rFonts w:ascii="Consolas" w:hAnsi="Consolas"/>
          <w:snapToGrid/>
          <w:sz w:val="15"/>
          <w:szCs w:val="15"/>
          <w:lang w:eastAsia="ja-JP"/>
        </w:rPr>
        <w:t xml:space="preserve"> ]}</w:t>
      </w:r>
    </w:p>
    <w:p w14:paraId="368416CB" w14:textId="40EEA6F8" w:rsidR="009D2077" w:rsidRPr="009D2077" w:rsidRDefault="009D2077" w:rsidP="009D2077">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9D2077">
        <w:rPr>
          <w:rFonts w:ascii="Consolas" w:hAnsi="Consolas"/>
          <w:snapToGrid/>
          <w:sz w:val="15"/>
          <w:szCs w:val="15"/>
          <w:lang w:eastAsia="ja-JP"/>
        </w:rPr>
        <w:t xml:space="preserve"> ]</w:t>
      </w:r>
    </w:p>
    <w:p w14:paraId="046B2E76" w14:textId="77777777" w:rsidR="009D2077" w:rsidRPr="009D2077" w:rsidRDefault="009D2077" w:rsidP="009D2077">
      <w:pPr>
        <w:tabs>
          <w:tab w:val="clear" w:pos="360"/>
          <w:tab w:val="clear" w:pos="720"/>
          <w:tab w:val="clear" w:pos="1080"/>
        </w:tabs>
        <w:spacing w:after="0" w:line="240" w:lineRule="auto"/>
        <w:ind w:left="360"/>
        <w:jc w:val="left"/>
        <w:rPr>
          <w:rFonts w:ascii="Consolas" w:hAnsi="Consolas"/>
          <w:snapToGrid/>
          <w:sz w:val="15"/>
          <w:szCs w:val="15"/>
          <w:lang w:eastAsia="ja-JP"/>
        </w:rPr>
      </w:pPr>
      <w:r w:rsidRPr="009D2077">
        <w:rPr>
          <w:rFonts w:ascii="Consolas" w:hAnsi="Consolas"/>
          <w:snapToGrid/>
          <w:sz w:val="15"/>
          <w:szCs w:val="15"/>
          <w:lang w:eastAsia="ja-JP"/>
        </w:rPr>
        <w:t>}</w:t>
      </w:r>
    </w:p>
    <w:p w14:paraId="2A510281" w14:textId="77777777" w:rsidR="009D2077" w:rsidRDefault="009D2077" w:rsidP="006A1BD4">
      <w:pPr>
        <w:spacing w:after="0" w:line="240" w:lineRule="auto"/>
      </w:pPr>
    </w:p>
    <w:p w14:paraId="73F013B7" w14:textId="21D63C04" w:rsidR="009D2077" w:rsidRPr="009D2077" w:rsidRDefault="009D2077" w:rsidP="006A1BD4">
      <w:pPr>
        <w:tabs>
          <w:tab w:val="clear" w:pos="360"/>
          <w:tab w:val="clear" w:pos="720"/>
          <w:tab w:val="clear" w:pos="1080"/>
        </w:tabs>
        <w:spacing w:after="0" w:line="240" w:lineRule="auto"/>
        <w:ind w:left="360" w:firstLine="2"/>
        <w:jc w:val="left"/>
        <w:rPr>
          <w:rFonts w:ascii="Consolas" w:hAnsi="Consolas"/>
          <w:snapToGrid/>
          <w:sz w:val="15"/>
          <w:szCs w:val="15"/>
          <w:lang w:eastAsia="ja-JP"/>
        </w:rPr>
      </w:pPr>
      <w:r w:rsidRPr="009D2077">
        <w:rPr>
          <w:rFonts w:ascii="Consolas" w:hAnsi="Consolas"/>
          <w:b/>
          <w:bCs/>
          <w:snapToGrid/>
          <w:color w:val="931A68"/>
          <w:sz w:val="15"/>
          <w:szCs w:val="15"/>
          <w:lang w:eastAsia="ja-JP"/>
        </w:rPr>
        <w:t>public</w:t>
      </w:r>
      <w:r w:rsidRPr="009D2077">
        <w:rPr>
          <w:rFonts w:ascii="Consolas" w:hAnsi="Consolas"/>
          <w:snapToGrid/>
          <w:sz w:val="15"/>
          <w:szCs w:val="15"/>
          <w:lang w:eastAsia="ja-JP"/>
        </w:rPr>
        <w:t xml:space="preserve"> </w:t>
      </w:r>
      <w:r w:rsidRPr="009D2077">
        <w:rPr>
          <w:rFonts w:ascii="Consolas" w:hAnsi="Consolas"/>
          <w:b/>
          <w:bCs/>
          <w:snapToGrid/>
          <w:color w:val="931A68"/>
          <w:sz w:val="15"/>
          <w:szCs w:val="15"/>
          <w:lang w:eastAsia="ja-JP"/>
        </w:rPr>
        <w:t>class</w:t>
      </w:r>
      <w:r w:rsidRPr="009D2077">
        <w:rPr>
          <w:rFonts w:ascii="Consolas" w:hAnsi="Consolas"/>
          <w:snapToGrid/>
          <w:sz w:val="15"/>
          <w:szCs w:val="15"/>
          <w:lang w:eastAsia="ja-JP"/>
        </w:rPr>
        <w:t xml:space="preserve"> </w:t>
      </w:r>
      <w:r w:rsidR="00B71DD8">
        <w:rPr>
          <w:rFonts w:ascii="Consolas" w:hAnsi="Consolas"/>
          <w:snapToGrid/>
          <w:sz w:val="15"/>
          <w:szCs w:val="15"/>
          <w:lang w:eastAsia="ja-JP"/>
        </w:rPr>
        <w:t>ExampleTurbojetClass</w:t>
      </w:r>
      <w:r w:rsidR="00B71DD8" w:rsidRPr="009D2077">
        <w:rPr>
          <w:rFonts w:ascii="Consolas" w:hAnsi="Consolas"/>
          <w:b/>
          <w:bCs/>
          <w:snapToGrid/>
          <w:color w:val="931A68"/>
          <w:sz w:val="15"/>
          <w:szCs w:val="15"/>
          <w:lang w:eastAsia="ja-JP"/>
        </w:rPr>
        <w:t xml:space="preserve"> </w:t>
      </w:r>
      <w:r w:rsidR="006A1BD4" w:rsidRPr="00936638">
        <w:rPr>
          <w:rFonts w:ascii="Consolas" w:hAnsi="Consolas"/>
          <w:b/>
          <w:bCs/>
          <w:snapToGrid/>
          <w:color w:val="931A68"/>
          <w:sz w:val="15"/>
          <w:szCs w:val="15"/>
          <w:lang w:eastAsia="ja-JP"/>
        </w:rPr>
        <w:t>extends</w:t>
      </w:r>
      <w:r w:rsidR="006A1BD4" w:rsidRPr="00936638">
        <w:rPr>
          <w:rFonts w:ascii="Consolas" w:hAnsi="Consolas"/>
          <w:snapToGrid/>
          <w:sz w:val="15"/>
          <w:szCs w:val="15"/>
          <w:lang w:eastAsia="ja-JP"/>
        </w:rPr>
        <w:t xml:space="preserve"> </w:t>
      </w:r>
      <w:r w:rsidR="006A1BD4">
        <w:rPr>
          <w:rFonts w:ascii="Consolas" w:hAnsi="Consolas"/>
          <w:snapToGrid/>
          <w:sz w:val="15"/>
          <w:szCs w:val="15"/>
          <w:lang w:eastAsia="ja-JP"/>
        </w:rPr>
        <w:t xml:space="preserve">... </w:t>
      </w:r>
      <w:r w:rsidR="006A1BD4">
        <w:rPr>
          <w:rFonts w:ascii="Consolas" w:hAnsi="Consolas"/>
          <w:b/>
          <w:bCs/>
          <w:snapToGrid/>
          <w:color w:val="931A68"/>
          <w:sz w:val="15"/>
          <w:szCs w:val="15"/>
          <w:lang w:eastAsia="ja-JP"/>
        </w:rPr>
        <w:t>implements</w:t>
      </w:r>
      <w:r w:rsidR="006A1BD4" w:rsidRPr="00936638">
        <w:rPr>
          <w:rFonts w:ascii="Consolas" w:hAnsi="Consolas"/>
          <w:snapToGrid/>
          <w:sz w:val="15"/>
          <w:szCs w:val="15"/>
          <w:lang w:eastAsia="ja-JP"/>
        </w:rPr>
        <w:t xml:space="preserve"> </w:t>
      </w:r>
      <w:r w:rsidR="006A1BD4">
        <w:rPr>
          <w:rFonts w:ascii="Consolas" w:hAnsi="Consolas"/>
          <w:snapToGrid/>
          <w:sz w:val="15"/>
          <w:szCs w:val="15"/>
          <w:lang w:eastAsia="ja-JP"/>
        </w:rPr>
        <w:t xml:space="preserve">... </w:t>
      </w:r>
      <w:r w:rsidRPr="009D2077">
        <w:rPr>
          <w:rFonts w:ascii="Consolas" w:hAnsi="Consolas"/>
          <w:snapToGrid/>
          <w:sz w:val="15"/>
          <w:szCs w:val="15"/>
          <w:lang w:eastAsia="ja-JP"/>
        </w:rPr>
        <w:t>{</w:t>
      </w:r>
    </w:p>
    <w:p w14:paraId="45872047" w14:textId="77777777" w:rsidR="009D2077" w:rsidRPr="009D2077" w:rsidRDefault="009D2077" w:rsidP="006A1BD4">
      <w:pPr>
        <w:tabs>
          <w:tab w:val="clear" w:pos="360"/>
          <w:tab w:val="clear" w:pos="720"/>
          <w:tab w:val="clear" w:pos="1080"/>
        </w:tabs>
        <w:spacing w:after="0" w:line="240" w:lineRule="auto"/>
        <w:ind w:left="360"/>
        <w:jc w:val="left"/>
        <w:rPr>
          <w:rFonts w:ascii="Consolas" w:hAnsi="Consolas"/>
          <w:snapToGrid/>
          <w:sz w:val="15"/>
          <w:szCs w:val="15"/>
          <w:lang w:eastAsia="ja-JP"/>
        </w:rPr>
      </w:pPr>
    </w:p>
    <w:p w14:paraId="4D9A3E1C" w14:textId="5124ABB7" w:rsidR="009D2077" w:rsidRPr="009D2077" w:rsidRDefault="006A1BD4" w:rsidP="00D5420E">
      <w:pPr>
        <w:tabs>
          <w:tab w:val="clear" w:pos="360"/>
          <w:tab w:val="clear" w:pos="720"/>
          <w:tab w:val="clear" w:pos="1080"/>
        </w:tabs>
        <w:spacing w:after="0" w:line="240" w:lineRule="auto"/>
        <w:ind w:left="360" w:firstLine="2"/>
        <w:jc w:val="left"/>
        <w:rPr>
          <w:rFonts w:ascii="Consolas" w:hAnsi="Consolas"/>
          <w:snapToGrid/>
          <w:color w:val="931A68"/>
          <w:sz w:val="15"/>
          <w:szCs w:val="15"/>
          <w:lang w:eastAsia="ja-JP"/>
        </w:rPr>
      </w:pPr>
      <w:r>
        <w:rPr>
          <w:rFonts w:ascii="Consolas" w:hAnsi="Consolas"/>
          <w:b/>
          <w:bCs/>
          <w:snapToGrid/>
          <w:color w:val="931A68"/>
          <w:sz w:val="15"/>
          <w:szCs w:val="15"/>
          <w:lang w:eastAsia="ja-JP"/>
        </w:rPr>
        <w:t xml:space="preserve">  </w:t>
      </w:r>
      <w:r w:rsidR="009D2077" w:rsidRPr="009D2077">
        <w:rPr>
          <w:rFonts w:ascii="Consolas" w:hAnsi="Consolas"/>
          <w:b/>
          <w:bCs/>
          <w:snapToGrid/>
          <w:color w:val="931A68"/>
          <w:sz w:val="15"/>
          <w:szCs w:val="15"/>
          <w:lang w:eastAsia="ja-JP"/>
        </w:rPr>
        <w:t>private</w:t>
      </w:r>
      <w:r w:rsidR="009D2077" w:rsidRPr="009D2077">
        <w:rPr>
          <w:rFonts w:ascii="Consolas" w:hAnsi="Consolas"/>
          <w:snapToGrid/>
          <w:color w:val="000000"/>
          <w:sz w:val="15"/>
          <w:szCs w:val="15"/>
          <w:lang w:eastAsia="ja-JP"/>
        </w:rPr>
        <w:t xml:space="preserve"> </w:t>
      </w:r>
      <w:r w:rsidR="009D2077" w:rsidRPr="009D2077">
        <w:rPr>
          <w:rFonts w:ascii="Consolas" w:hAnsi="Consolas"/>
          <w:b/>
          <w:bCs/>
          <w:snapToGrid/>
          <w:color w:val="931A68"/>
          <w:sz w:val="15"/>
          <w:szCs w:val="15"/>
          <w:lang w:eastAsia="ja-JP"/>
        </w:rPr>
        <w:t>double</w:t>
      </w:r>
      <w:r w:rsidR="009D2077" w:rsidRPr="009D2077">
        <w:rPr>
          <w:rFonts w:ascii="Consolas" w:hAnsi="Consolas"/>
          <w:snapToGrid/>
          <w:color w:val="000000"/>
          <w:sz w:val="15"/>
          <w:szCs w:val="15"/>
          <w:lang w:eastAsia="ja-JP"/>
        </w:rPr>
        <w:t xml:space="preserve"> </w:t>
      </w:r>
      <w:r w:rsidR="009D2077" w:rsidRPr="009D2077">
        <w:rPr>
          <w:rFonts w:ascii="Consolas" w:hAnsi="Consolas"/>
          <w:snapToGrid/>
          <w:color w:val="0326CC"/>
          <w:sz w:val="15"/>
          <w:szCs w:val="15"/>
          <w:lang w:eastAsia="ja-JP"/>
        </w:rPr>
        <w:t>Tzero</w:t>
      </w:r>
      <w:r w:rsidR="00D5420E">
        <w:rPr>
          <w:rFonts w:ascii="Consolas" w:hAnsi="Consolas"/>
          <w:snapToGrid/>
          <w:color w:val="000000"/>
          <w:sz w:val="15"/>
          <w:szCs w:val="15"/>
          <w:lang w:eastAsia="ja-JP"/>
        </w:rPr>
        <w:t xml:space="preserve">, </w:t>
      </w:r>
      <w:r w:rsidR="009D2077" w:rsidRPr="009D2077">
        <w:rPr>
          <w:rFonts w:ascii="Consolas" w:hAnsi="Consolas"/>
          <w:snapToGrid/>
          <w:color w:val="0326CC"/>
          <w:sz w:val="15"/>
          <w:szCs w:val="15"/>
          <w:lang w:eastAsia="ja-JP"/>
        </w:rPr>
        <w:t>gamma_c</w:t>
      </w:r>
      <w:r w:rsidR="00D5420E">
        <w:rPr>
          <w:rFonts w:ascii="Consolas" w:hAnsi="Consolas"/>
          <w:snapToGrid/>
          <w:color w:val="000000"/>
          <w:sz w:val="15"/>
          <w:szCs w:val="15"/>
          <w:lang w:eastAsia="ja-JP"/>
        </w:rPr>
        <w:t>,</w:t>
      </w:r>
      <w:r w:rsidR="009D2077" w:rsidRPr="009D2077">
        <w:rPr>
          <w:rFonts w:ascii="Consolas" w:hAnsi="Consolas"/>
          <w:snapToGrid/>
          <w:color w:val="000000"/>
          <w:sz w:val="15"/>
          <w:szCs w:val="15"/>
          <w:lang w:eastAsia="ja-JP"/>
        </w:rPr>
        <w:t xml:space="preserve"> </w:t>
      </w:r>
      <w:r w:rsidR="009D2077" w:rsidRPr="009D2077">
        <w:rPr>
          <w:rFonts w:ascii="Consolas" w:hAnsi="Consolas"/>
          <w:snapToGrid/>
          <w:color w:val="0326CC"/>
          <w:sz w:val="15"/>
          <w:szCs w:val="15"/>
          <w:lang w:eastAsia="ja-JP"/>
        </w:rPr>
        <w:t>gamma_t</w:t>
      </w:r>
      <w:r w:rsidR="00D5420E">
        <w:rPr>
          <w:rFonts w:ascii="Consolas" w:hAnsi="Consolas"/>
          <w:snapToGrid/>
          <w:color w:val="000000"/>
          <w:sz w:val="15"/>
          <w:szCs w:val="15"/>
          <w:lang w:eastAsia="ja-JP"/>
        </w:rPr>
        <w:t xml:space="preserve">, </w:t>
      </w:r>
      <w:r w:rsidR="009D2077" w:rsidRPr="009D2077">
        <w:rPr>
          <w:rFonts w:ascii="Consolas" w:hAnsi="Consolas"/>
          <w:snapToGrid/>
          <w:color w:val="0326CC"/>
          <w:sz w:val="15"/>
          <w:szCs w:val="15"/>
          <w:lang w:eastAsia="ja-JP"/>
        </w:rPr>
        <w:t>Rair</w:t>
      </w:r>
      <w:r w:rsidR="00D5420E">
        <w:rPr>
          <w:rFonts w:ascii="Consolas" w:hAnsi="Consolas"/>
          <w:snapToGrid/>
          <w:color w:val="000000"/>
          <w:sz w:val="15"/>
          <w:szCs w:val="15"/>
          <w:lang w:eastAsia="ja-JP"/>
        </w:rPr>
        <w:t>,</w:t>
      </w:r>
      <w:r w:rsidR="009D2077" w:rsidRPr="009D2077">
        <w:rPr>
          <w:rFonts w:ascii="Consolas" w:hAnsi="Consolas"/>
          <w:snapToGrid/>
          <w:color w:val="000000"/>
          <w:sz w:val="15"/>
          <w:szCs w:val="15"/>
          <w:lang w:eastAsia="ja-JP"/>
        </w:rPr>
        <w:t xml:space="preserve"> </w:t>
      </w:r>
      <w:r w:rsidR="009D2077" w:rsidRPr="009D2077">
        <w:rPr>
          <w:rFonts w:ascii="Consolas" w:hAnsi="Consolas"/>
          <w:snapToGrid/>
          <w:color w:val="0326CC"/>
          <w:sz w:val="15"/>
          <w:szCs w:val="15"/>
          <w:lang w:eastAsia="ja-JP"/>
        </w:rPr>
        <w:t>gc</w:t>
      </w:r>
      <w:r w:rsidR="00D5420E">
        <w:rPr>
          <w:rFonts w:ascii="Consolas" w:hAnsi="Consolas"/>
          <w:snapToGrid/>
          <w:color w:val="000000"/>
          <w:sz w:val="15"/>
          <w:szCs w:val="15"/>
          <w:lang w:eastAsia="ja-JP"/>
        </w:rPr>
        <w:t>,</w:t>
      </w:r>
      <w:r w:rsidR="009D2077" w:rsidRPr="009D2077">
        <w:rPr>
          <w:rFonts w:ascii="Consolas" w:hAnsi="Consolas"/>
          <w:snapToGrid/>
          <w:color w:val="000000"/>
          <w:sz w:val="15"/>
          <w:szCs w:val="15"/>
          <w:lang w:eastAsia="ja-JP"/>
        </w:rPr>
        <w:t xml:space="preserve"> </w:t>
      </w:r>
      <w:r w:rsidR="009D2077" w:rsidRPr="009D2077">
        <w:rPr>
          <w:rFonts w:ascii="Consolas" w:hAnsi="Consolas"/>
          <w:snapToGrid/>
          <w:color w:val="0326CC"/>
          <w:sz w:val="15"/>
          <w:szCs w:val="15"/>
          <w:lang w:eastAsia="ja-JP"/>
        </w:rPr>
        <w:t>Cp_c</w:t>
      </w:r>
      <w:r w:rsidR="00D5420E">
        <w:rPr>
          <w:rFonts w:ascii="Consolas" w:hAnsi="Consolas"/>
          <w:snapToGrid/>
          <w:color w:val="000000"/>
          <w:sz w:val="15"/>
          <w:szCs w:val="15"/>
          <w:lang w:eastAsia="ja-JP"/>
        </w:rPr>
        <w:t>,</w:t>
      </w:r>
      <w:r w:rsidR="009D2077" w:rsidRPr="009D2077">
        <w:rPr>
          <w:rFonts w:ascii="Consolas" w:hAnsi="Consolas"/>
          <w:snapToGrid/>
          <w:color w:val="000000"/>
          <w:sz w:val="15"/>
          <w:szCs w:val="15"/>
          <w:lang w:eastAsia="ja-JP"/>
        </w:rPr>
        <w:t xml:space="preserve"> </w:t>
      </w:r>
      <w:r w:rsidR="009D2077" w:rsidRPr="009D2077">
        <w:rPr>
          <w:rFonts w:ascii="Consolas" w:hAnsi="Consolas"/>
          <w:snapToGrid/>
          <w:color w:val="0326CC"/>
          <w:sz w:val="15"/>
          <w:szCs w:val="15"/>
          <w:lang w:eastAsia="ja-JP"/>
        </w:rPr>
        <w:t>Cp_t</w:t>
      </w:r>
      <w:r w:rsidR="00D5420E">
        <w:rPr>
          <w:rFonts w:ascii="Consolas" w:hAnsi="Consolas"/>
          <w:snapToGrid/>
          <w:color w:val="000000"/>
          <w:sz w:val="15"/>
          <w:szCs w:val="15"/>
          <w:lang w:eastAsia="ja-JP"/>
        </w:rPr>
        <w:t>,</w:t>
      </w:r>
      <w:r w:rsidR="009D2077" w:rsidRPr="009D2077">
        <w:rPr>
          <w:rFonts w:ascii="Consolas" w:hAnsi="Consolas"/>
          <w:snapToGrid/>
          <w:color w:val="000000"/>
          <w:sz w:val="15"/>
          <w:szCs w:val="15"/>
          <w:lang w:eastAsia="ja-JP"/>
        </w:rPr>
        <w:t xml:space="preserve"> </w:t>
      </w:r>
      <w:r w:rsidR="009D2077" w:rsidRPr="009D2077">
        <w:rPr>
          <w:rFonts w:ascii="Consolas" w:hAnsi="Consolas"/>
          <w:snapToGrid/>
          <w:color w:val="0326CC"/>
          <w:sz w:val="15"/>
          <w:szCs w:val="15"/>
          <w:lang w:eastAsia="ja-JP"/>
        </w:rPr>
        <w:t>azero</w:t>
      </w:r>
      <w:r w:rsidR="00D5420E">
        <w:rPr>
          <w:rFonts w:ascii="Consolas" w:hAnsi="Consolas"/>
          <w:snapToGrid/>
          <w:color w:val="000000"/>
          <w:sz w:val="15"/>
          <w:szCs w:val="15"/>
          <w:lang w:eastAsia="ja-JP"/>
        </w:rPr>
        <w:t>,</w:t>
      </w:r>
      <w:r w:rsidR="009D2077" w:rsidRPr="009D2077">
        <w:rPr>
          <w:rFonts w:ascii="Consolas" w:hAnsi="Consolas"/>
          <w:snapToGrid/>
          <w:color w:val="000000"/>
          <w:sz w:val="15"/>
          <w:szCs w:val="15"/>
          <w:lang w:eastAsia="ja-JP"/>
        </w:rPr>
        <w:t xml:space="preserve"> </w:t>
      </w:r>
      <w:r w:rsidR="009D2077" w:rsidRPr="009D2077">
        <w:rPr>
          <w:rFonts w:ascii="Consolas" w:hAnsi="Consolas"/>
          <w:snapToGrid/>
          <w:color w:val="0326CC"/>
          <w:sz w:val="15"/>
          <w:szCs w:val="15"/>
          <w:lang w:eastAsia="ja-JP"/>
        </w:rPr>
        <w:t>Rair_c</w:t>
      </w:r>
      <w:r w:rsidR="00D5420E">
        <w:rPr>
          <w:rFonts w:ascii="Consolas" w:hAnsi="Consolas"/>
          <w:snapToGrid/>
          <w:color w:val="000000"/>
          <w:sz w:val="15"/>
          <w:szCs w:val="15"/>
          <w:lang w:eastAsia="ja-JP"/>
        </w:rPr>
        <w:t>,</w:t>
      </w:r>
      <w:r w:rsidR="009D2077" w:rsidRPr="009D2077">
        <w:rPr>
          <w:rFonts w:ascii="Consolas" w:hAnsi="Consolas"/>
          <w:snapToGrid/>
          <w:color w:val="000000"/>
          <w:sz w:val="15"/>
          <w:szCs w:val="15"/>
          <w:lang w:eastAsia="ja-JP"/>
        </w:rPr>
        <w:t xml:space="preserve"> </w:t>
      </w:r>
      <w:r w:rsidR="009D2077" w:rsidRPr="009D2077">
        <w:rPr>
          <w:rFonts w:ascii="Consolas" w:hAnsi="Consolas"/>
          <w:snapToGrid/>
          <w:color w:val="0326CC"/>
          <w:sz w:val="15"/>
          <w:szCs w:val="15"/>
          <w:lang w:eastAsia="ja-JP"/>
        </w:rPr>
        <w:t>Rair_t</w:t>
      </w:r>
      <w:r w:rsidR="009D2077" w:rsidRPr="009D2077">
        <w:rPr>
          <w:rFonts w:ascii="Consolas" w:hAnsi="Consolas"/>
          <w:snapToGrid/>
          <w:color w:val="000000"/>
          <w:sz w:val="15"/>
          <w:szCs w:val="15"/>
          <w:lang w:eastAsia="ja-JP"/>
        </w:rPr>
        <w:t>;</w:t>
      </w:r>
    </w:p>
    <w:p w14:paraId="314D911D" w14:textId="77777777" w:rsidR="009D2077" w:rsidRPr="009D2077" w:rsidRDefault="009D2077" w:rsidP="006A1BD4">
      <w:pPr>
        <w:tabs>
          <w:tab w:val="clear" w:pos="360"/>
          <w:tab w:val="clear" w:pos="720"/>
          <w:tab w:val="clear" w:pos="1080"/>
        </w:tabs>
        <w:spacing w:after="0" w:line="240" w:lineRule="auto"/>
        <w:ind w:left="360" w:firstLine="2"/>
        <w:jc w:val="left"/>
        <w:rPr>
          <w:rFonts w:ascii="Consolas" w:hAnsi="Consolas"/>
          <w:snapToGrid/>
          <w:sz w:val="15"/>
          <w:szCs w:val="15"/>
          <w:lang w:eastAsia="ja-JP"/>
        </w:rPr>
      </w:pPr>
    </w:p>
    <w:p w14:paraId="05FEFC18" w14:textId="2B984164" w:rsidR="009D2077" w:rsidRPr="009D2077" w:rsidRDefault="006A1BD4" w:rsidP="006A1BD4">
      <w:pPr>
        <w:tabs>
          <w:tab w:val="clear" w:pos="360"/>
          <w:tab w:val="clear" w:pos="720"/>
          <w:tab w:val="clear" w:pos="1080"/>
        </w:tabs>
        <w:spacing w:after="0" w:line="240" w:lineRule="auto"/>
        <w:ind w:left="360" w:firstLine="2"/>
        <w:jc w:val="left"/>
        <w:rPr>
          <w:rFonts w:ascii="Consolas" w:hAnsi="Consolas"/>
          <w:snapToGrid/>
          <w:sz w:val="15"/>
          <w:szCs w:val="15"/>
          <w:lang w:eastAsia="ja-JP"/>
        </w:rPr>
      </w:pPr>
      <w:r>
        <w:rPr>
          <w:rFonts w:ascii="Consolas" w:hAnsi="Consolas"/>
          <w:b/>
          <w:bCs/>
          <w:snapToGrid/>
          <w:color w:val="931A68"/>
          <w:sz w:val="15"/>
          <w:szCs w:val="15"/>
          <w:lang w:eastAsia="ja-JP"/>
        </w:rPr>
        <w:t xml:space="preserve">  </w:t>
      </w:r>
      <w:r w:rsidR="009D2077" w:rsidRPr="009D2077">
        <w:rPr>
          <w:rFonts w:ascii="Consolas" w:hAnsi="Consolas"/>
          <w:b/>
          <w:bCs/>
          <w:snapToGrid/>
          <w:color w:val="931A68"/>
          <w:sz w:val="15"/>
          <w:szCs w:val="15"/>
          <w:lang w:eastAsia="ja-JP"/>
        </w:rPr>
        <w:t>public</w:t>
      </w:r>
      <w:r w:rsidR="009D2077" w:rsidRPr="009D2077">
        <w:rPr>
          <w:rFonts w:ascii="Consolas" w:hAnsi="Consolas"/>
          <w:snapToGrid/>
          <w:sz w:val="15"/>
          <w:szCs w:val="15"/>
          <w:lang w:eastAsia="ja-JP"/>
        </w:rPr>
        <w:t xml:space="preserve"> </w:t>
      </w:r>
      <w:r w:rsidR="009D2077" w:rsidRPr="009D2077">
        <w:rPr>
          <w:rFonts w:ascii="Consolas" w:hAnsi="Consolas"/>
          <w:b/>
          <w:bCs/>
          <w:snapToGrid/>
          <w:color w:val="931A68"/>
          <w:sz w:val="15"/>
          <w:szCs w:val="15"/>
          <w:lang w:eastAsia="ja-JP"/>
        </w:rPr>
        <w:t>void</w:t>
      </w:r>
      <w:r w:rsidR="009D2077" w:rsidRPr="009D2077">
        <w:rPr>
          <w:rFonts w:ascii="Consolas" w:hAnsi="Consolas"/>
          <w:snapToGrid/>
          <w:sz w:val="15"/>
          <w:szCs w:val="15"/>
          <w:lang w:eastAsia="ja-JP"/>
        </w:rPr>
        <w:t xml:space="preserve"> process(</w:t>
      </w:r>
      <w:r w:rsidR="009D2077" w:rsidRPr="009D2077">
        <w:rPr>
          <w:rFonts w:ascii="Consolas" w:hAnsi="Consolas"/>
          <w:b/>
          <w:bCs/>
          <w:snapToGrid/>
          <w:color w:val="931A68"/>
          <w:sz w:val="15"/>
          <w:szCs w:val="15"/>
          <w:lang w:eastAsia="ja-JP"/>
        </w:rPr>
        <w:t>final</w:t>
      </w:r>
      <w:r w:rsidR="009D2077" w:rsidRPr="009D2077">
        <w:rPr>
          <w:rFonts w:ascii="Consolas" w:hAnsi="Consolas"/>
          <w:snapToGrid/>
          <w:sz w:val="15"/>
          <w:szCs w:val="15"/>
          <w:lang w:eastAsia="ja-JP"/>
        </w:rPr>
        <w:t xml:space="preserve"> ExperimentState </w:t>
      </w:r>
      <w:r w:rsidR="009D2077" w:rsidRPr="009D2077">
        <w:rPr>
          <w:rFonts w:ascii="Consolas" w:hAnsi="Consolas"/>
          <w:snapToGrid/>
          <w:color w:val="7E504F"/>
          <w:sz w:val="15"/>
          <w:szCs w:val="15"/>
          <w:lang w:eastAsia="ja-JP"/>
        </w:rPr>
        <w:t>experimentState</w:t>
      </w:r>
      <w:r w:rsidR="009D2077" w:rsidRPr="009D2077">
        <w:rPr>
          <w:rFonts w:ascii="Consolas" w:hAnsi="Consolas"/>
          <w:snapToGrid/>
          <w:sz w:val="15"/>
          <w:szCs w:val="15"/>
          <w:lang w:eastAsia="ja-JP"/>
        </w:rPr>
        <w:t xml:space="preserve">, </w:t>
      </w:r>
      <w:r w:rsidR="009D2077" w:rsidRPr="009D2077">
        <w:rPr>
          <w:rFonts w:ascii="Consolas" w:hAnsi="Consolas"/>
          <w:b/>
          <w:bCs/>
          <w:snapToGrid/>
          <w:color w:val="931A68"/>
          <w:sz w:val="15"/>
          <w:szCs w:val="15"/>
          <w:lang w:eastAsia="ja-JP"/>
        </w:rPr>
        <w:t>final</w:t>
      </w:r>
      <w:r w:rsidR="009D2077" w:rsidRPr="009D2077">
        <w:rPr>
          <w:rFonts w:ascii="Consolas" w:hAnsi="Consolas"/>
          <w:snapToGrid/>
          <w:sz w:val="15"/>
          <w:szCs w:val="15"/>
          <w:lang w:eastAsia="ja-JP"/>
        </w:rPr>
        <w:t xml:space="preserve"> ValueSet </w:t>
      </w:r>
      <w:r w:rsidR="009D2077" w:rsidRPr="009D2077">
        <w:rPr>
          <w:rFonts w:ascii="Consolas" w:hAnsi="Consolas"/>
          <w:snapToGrid/>
          <w:color w:val="7E504F"/>
          <w:sz w:val="15"/>
          <w:szCs w:val="15"/>
          <w:lang w:eastAsia="ja-JP"/>
        </w:rPr>
        <w:t>valueSet</w:t>
      </w:r>
      <w:r w:rsidR="009D2077" w:rsidRPr="009D2077">
        <w:rPr>
          <w:rFonts w:ascii="Consolas" w:hAnsi="Consolas"/>
          <w:snapToGrid/>
          <w:sz w:val="15"/>
          <w:szCs w:val="15"/>
          <w:lang w:eastAsia="ja-JP"/>
        </w:rPr>
        <w:t>) {</w:t>
      </w:r>
    </w:p>
    <w:p w14:paraId="5CCCD00D" w14:textId="38A53725" w:rsidR="009D2077" w:rsidRPr="009D2077" w:rsidRDefault="009D2077" w:rsidP="006A1BD4">
      <w:pPr>
        <w:tabs>
          <w:tab w:val="clear" w:pos="360"/>
          <w:tab w:val="clear" w:pos="720"/>
          <w:tab w:val="clear" w:pos="1080"/>
        </w:tabs>
        <w:spacing w:after="0" w:line="240" w:lineRule="auto"/>
        <w:ind w:left="360" w:firstLine="2"/>
        <w:jc w:val="left"/>
        <w:rPr>
          <w:rFonts w:ascii="Consolas" w:hAnsi="Consolas"/>
          <w:snapToGrid/>
          <w:sz w:val="15"/>
          <w:szCs w:val="15"/>
          <w:lang w:eastAsia="ja-JP"/>
        </w:rPr>
      </w:pPr>
      <w:r>
        <w:rPr>
          <w:rFonts w:ascii="Consolas" w:hAnsi="Consolas"/>
          <w:snapToGrid/>
          <w:color w:val="7E504F"/>
          <w:sz w:val="15"/>
          <w:szCs w:val="15"/>
          <w:lang w:eastAsia="ja-JP"/>
        </w:rPr>
        <w:t xml:space="preserve">    </w:t>
      </w:r>
      <w:r w:rsidRPr="006A1BD4">
        <w:rPr>
          <w:rFonts w:ascii="Consolas" w:hAnsi="Consolas"/>
          <w:snapToGrid/>
          <w:color w:val="7E504F"/>
          <w:sz w:val="15"/>
          <w:szCs w:val="15"/>
          <w:highlight w:val="yellow"/>
          <w:lang w:eastAsia="ja-JP"/>
        </w:rPr>
        <w:t>valueSet</w:t>
      </w:r>
      <w:r w:rsidRPr="006A1BD4">
        <w:rPr>
          <w:rFonts w:ascii="Consolas" w:hAnsi="Consolas"/>
          <w:snapToGrid/>
          <w:sz w:val="15"/>
          <w:szCs w:val="15"/>
          <w:highlight w:val="yellow"/>
          <w:lang w:eastAsia="ja-JP"/>
        </w:rPr>
        <w:t>.valuePop(</w:t>
      </w:r>
      <w:r w:rsidRPr="006A1BD4">
        <w:rPr>
          <w:rFonts w:ascii="Consolas" w:hAnsi="Consolas"/>
          <w:b/>
          <w:bCs/>
          <w:snapToGrid/>
          <w:color w:val="931A68"/>
          <w:sz w:val="15"/>
          <w:szCs w:val="15"/>
          <w:highlight w:val="yellow"/>
          <w:lang w:eastAsia="ja-JP"/>
        </w:rPr>
        <w:t>this</w:t>
      </w:r>
      <w:r w:rsidRPr="006A1BD4">
        <w:rPr>
          <w:rFonts w:ascii="Consolas" w:hAnsi="Consolas"/>
          <w:snapToGrid/>
          <w:sz w:val="15"/>
          <w:szCs w:val="15"/>
          <w:highlight w:val="yellow"/>
          <w:lang w:eastAsia="ja-JP"/>
        </w:rPr>
        <w:t>);</w:t>
      </w:r>
    </w:p>
    <w:p w14:paraId="3856730A" w14:textId="77777777" w:rsidR="009D2077" w:rsidRPr="009D2077" w:rsidRDefault="009D2077" w:rsidP="006A1BD4">
      <w:pPr>
        <w:tabs>
          <w:tab w:val="clear" w:pos="360"/>
          <w:tab w:val="clear" w:pos="720"/>
          <w:tab w:val="clear" w:pos="1080"/>
        </w:tabs>
        <w:spacing w:after="0" w:line="240" w:lineRule="auto"/>
        <w:ind w:left="360" w:firstLine="2"/>
        <w:jc w:val="left"/>
        <w:rPr>
          <w:rFonts w:ascii="Consolas" w:hAnsi="Consolas"/>
          <w:snapToGrid/>
          <w:sz w:val="15"/>
          <w:szCs w:val="15"/>
          <w:lang w:eastAsia="ja-JP"/>
        </w:rPr>
      </w:pPr>
    </w:p>
    <w:p w14:paraId="67882B2F" w14:textId="0A88AEC3" w:rsidR="009D2077" w:rsidRPr="009D2077" w:rsidRDefault="009D2077" w:rsidP="006A1BD4">
      <w:pPr>
        <w:tabs>
          <w:tab w:val="clear" w:pos="360"/>
          <w:tab w:val="clear" w:pos="720"/>
          <w:tab w:val="clear" w:pos="1080"/>
        </w:tabs>
        <w:spacing w:after="0" w:line="240" w:lineRule="auto"/>
        <w:ind w:left="360" w:firstLine="2"/>
        <w:jc w:val="left"/>
        <w:rPr>
          <w:rFonts w:ascii="Consolas" w:hAnsi="Consolas"/>
          <w:snapToGrid/>
          <w:color w:val="4E9072"/>
          <w:sz w:val="15"/>
          <w:szCs w:val="15"/>
          <w:lang w:eastAsia="ja-JP"/>
        </w:rPr>
      </w:pP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4E9072"/>
          <w:sz w:val="15"/>
          <w:szCs w:val="15"/>
          <w:lang w:eastAsia="ja-JP"/>
        </w:rPr>
        <w:t>// [</w:t>
      </w:r>
      <w:r w:rsidRPr="009D2077">
        <w:rPr>
          <w:rFonts w:ascii="Consolas" w:hAnsi="Consolas"/>
          <w:snapToGrid/>
          <w:color w:val="4E9072"/>
          <w:sz w:val="15"/>
          <w:szCs w:val="15"/>
          <w:u w:val="single"/>
          <w:lang w:eastAsia="ja-JP"/>
        </w:rPr>
        <w:t>ft</w:t>
      </w:r>
      <w:r w:rsidRPr="009D2077">
        <w:rPr>
          <w:rFonts w:ascii="Consolas" w:hAnsi="Consolas"/>
          <w:snapToGrid/>
          <w:color w:val="4E9072"/>
          <w:sz w:val="15"/>
          <w:szCs w:val="15"/>
          <w:lang w:eastAsia="ja-JP"/>
        </w:rPr>
        <w:t>-</w:t>
      </w:r>
      <w:r w:rsidRPr="009D2077">
        <w:rPr>
          <w:rFonts w:ascii="Consolas" w:hAnsi="Consolas"/>
          <w:snapToGrid/>
          <w:color w:val="4E9072"/>
          <w:sz w:val="15"/>
          <w:szCs w:val="15"/>
          <w:u w:val="single"/>
          <w:lang w:eastAsia="ja-JP"/>
        </w:rPr>
        <w:t>lb</w:t>
      </w:r>
      <w:r w:rsidRPr="009D2077">
        <w:rPr>
          <w:rFonts w:ascii="Consolas" w:hAnsi="Consolas"/>
          <w:snapToGrid/>
          <w:color w:val="4E9072"/>
          <w:sz w:val="15"/>
          <w:szCs w:val="15"/>
          <w:lang w:eastAsia="ja-JP"/>
        </w:rPr>
        <w:t>/degR-</w:t>
      </w:r>
      <w:r w:rsidRPr="009D2077">
        <w:rPr>
          <w:rFonts w:ascii="Consolas" w:hAnsi="Consolas"/>
          <w:snapToGrid/>
          <w:color w:val="4E9072"/>
          <w:sz w:val="15"/>
          <w:szCs w:val="15"/>
          <w:u w:val="single"/>
          <w:lang w:eastAsia="ja-JP"/>
        </w:rPr>
        <w:t>lbm</w:t>
      </w:r>
      <w:r w:rsidRPr="009D2077">
        <w:rPr>
          <w:rFonts w:ascii="Consolas" w:hAnsi="Consolas"/>
          <w:snapToGrid/>
          <w:color w:val="4E9072"/>
          <w:sz w:val="15"/>
          <w:szCs w:val="15"/>
          <w:lang w:eastAsia="ja-JP"/>
        </w:rPr>
        <w:t xml:space="preserve">] Specific gas </w:t>
      </w:r>
      <w:r w:rsidRPr="009D2077">
        <w:rPr>
          <w:rFonts w:ascii="Consolas" w:hAnsi="Consolas"/>
          <w:snapToGrid/>
          <w:color w:val="4E9072"/>
          <w:sz w:val="15"/>
          <w:szCs w:val="15"/>
          <w:u w:val="single"/>
          <w:lang w:eastAsia="ja-JP"/>
        </w:rPr>
        <w:t>cnst</w:t>
      </w:r>
      <w:r w:rsidRPr="009D2077">
        <w:rPr>
          <w:rFonts w:ascii="Consolas" w:hAnsi="Consolas"/>
          <w:snapToGrid/>
          <w:color w:val="4E9072"/>
          <w:sz w:val="15"/>
          <w:szCs w:val="15"/>
          <w:lang w:eastAsia="ja-JP"/>
        </w:rPr>
        <w:t>. dry air (cool)</w:t>
      </w:r>
    </w:p>
    <w:p w14:paraId="6DEDA122" w14:textId="1443DD2C" w:rsidR="009D2077" w:rsidRPr="009D2077" w:rsidRDefault="009D2077" w:rsidP="006A1BD4">
      <w:pPr>
        <w:tabs>
          <w:tab w:val="clear" w:pos="360"/>
          <w:tab w:val="clear" w:pos="720"/>
          <w:tab w:val="clear" w:pos="1080"/>
        </w:tabs>
        <w:spacing w:after="0" w:line="240" w:lineRule="auto"/>
        <w:ind w:left="360" w:firstLine="2"/>
        <w:jc w:val="left"/>
        <w:rPr>
          <w:rFonts w:ascii="Consolas" w:hAnsi="Consolas"/>
          <w:snapToGrid/>
          <w:color w:val="0326CC"/>
          <w:sz w:val="15"/>
          <w:szCs w:val="15"/>
          <w:lang w:eastAsia="ja-JP"/>
        </w:rPr>
      </w:pP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6A1BD4">
        <w:rPr>
          <w:rFonts w:ascii="Consolas" w:hAnsi="Consolas"/>
          <w:snapToGrid/>
          <w:color w:val="0326CC"/>
          <w:sz w:val="15"/>
          <w:szCs w:val="15"/>
          <w:highlight w:val="yellow"/>
          <w:lang w:eastAsia="ja-JP"/>
        </w:rPr>
        <w:t>Rair_c</w:t>
      </w:r>
      <w:r w:rsidRPr="009D2077">
        <w:rPr>
          <w:rFonts w:ascii="Consolas" w:hAnsi="Consolas"/>
          <w:snapToGrid/>
          <w:color w:val="000000"/>
          <w:sz w:val="15"/>
          <w:szCs w:val="15"/>
          <w:lang w:eastAsia="ja-JP"/>
        </w:rPr>
        <w:t xml:space="preserve"> = ((</w:t>
      </w:r>
      <w:r w:rsidRPr="006A1BD4">
        <w:rPr>
          <w:rFonts w:ascii="Consolas" w:hAnsi="Consolas"/>
          <w:snapToGrid/>
          <w:color w:val="0326CC"/>
          <w:sz w:val="15"/>
          <w:szCs w:val="15"/>
          <w:highlight w:val="yellow"/>
          <w:lang w:eastAsia="ja-JP"/>
        </w:rPr>
        <w:t>gamma_c</w:t>
      </w:r>
      <w:r w:rsidRPr="009D2077">
        <w:rPr>
          <w:rFonts w:ascii="Consolas" w:hAnsi="Consolas"/>
          <w:snapToGrid/>
          <w:color w:val="000000"/>
          <w:sz w:val="15"/>
          <w:szCs w:val="15"/>
          <w:lang w:eastAsia="ja-JP"/>
        </w:rPr>
        <w:t>-1)/</w:t>
      </w:r>
      <w:r w:rsidRPr="006A1BD4">
        <w:rPr>
          <w:rFonts w:ascii="Consolas" w:hAnsi="Consolas"/>
          <w:snapToGrid/>
          <w:color w:val="0326CC"/>
          <w:sz w:val="15"/>
          <w:szCs w:val="15"/>
          <w:highlight w:val="yellow"/>
          <w:lang w:eastAsia="ja-JP"/>
        </w:rPr>
        <w:t>gamma_c</w:t>
      </w:r>
      <w:r w:rsidRPr="009D2077">
        <w:rPr>
          <w:rFonts w:ascii="Consolas" w:hAnsi="Consolas"/>
          <w:snapToGrid/>
          <w:color w:val="000000"/>
          <w:sz w:val="15"/>
          <w:szCs w:val="15"/>
          <w:lang w:eastAsia="ja-JP"/>
        </w:rPr>
        <w:t>)*</w:t>
      </w:r>
      <w:r w:rsidRPr="006A1BD4">
        <w:rPr>
          <w:rFonts w:ascii="Consolas" w:hAnsi="Consolas"/>
          <w:snapToGrid/>
          <w:color w:val="0326CC"/>
          <w:sz w:val="15"/>
          <w:szCs w:val="15"/>
          <w:highlight w:val="yellow"/>
          <w:lang w:eastAsia="ja-JP"/>
        </w:rPr>
        <w:t>Cp_c</w:t>
      </w:r>
      <w:r w:rsidRPr="009D2077">
        <w:rPr>
          <w:rFonts w:ascii="Consolas" w:hAnsi="Consolas"/>
          <w:snapToGrid/>
          <w:color w:val="000000"/>
          <w:sz w:val="15"/>
          <w:szCs w:val="15"/>
          <w:lang w:eastAsia="ja-JP"/>
        </w:rPr>
        <w:t>*778.17;</w:t>
      </w:r>
    </w:p>
    <w:p w14:paraId="504B873E" w14:textId="77777777" w:rsidR="009D2077" w:rsidRPr="009D2077" w:rsidRDefault="009D2077" w:rsidP="006A1BD4">
      <w:pPr>
        <w:tabs>
          <w:tab w:val="clear" w:pos="360"/>
          <w:tab w:val="clear" w:pos="720"/>
          <w:tab w:val="clear" w:pos="1080"/>
        </w:tabs>
        <w:spacing w:after="0" w:line="240" w:lineRule="auto"/>
        <w:ind w:left="360" w:firstLine="2"/>
        <w:jc w:val="left"/>
        <w:rPr>
          <w:rFonts w:ascii="Consolas" w:hAnsi="Consolas"/>
          <w:snapToGrid/>
          <w:sz w:val="15"/>
          <w:szCs w:val="15"/>
          <w:lang w:eastAsia="ja-JP"/>
        </w:rPr>
      </w:pPr>
    </w:p>
    <w:p w14:paraId="7C9032F5" w14:textId="57B6A0CE" w:rsidR="009D2077" w:rsidRPr="009D2077" w:rsidRDefault="009D2077" w:rsidP="006A1BD4">
      <w:pPr>
        <w:tabs>
          <w:tab w:val="clear" w:pos="360"/>
          <w:tab w:val="clear" w:pos="720"/>
          <w:tab w:val="clear" w:pos="1080"/>
        </w:tabs>
        <w:spacing w:after="0" w:line="240" w:lineRule="auto"/>
        <w:ind w:left="360" w:firstLine="2"/>
        <w:jc w:val="left"/>
        <w:rPr>
          <w:rFonts w:ascii="Consolas" w:hAnsi="Consolas"/>
          <w:snapToGrid/>
          <w:color w:val="4E9072"/>
          <w:sz w:val="15"/>
          <w:szCs w:val="15"/>
          <w:lang w:eastAsia="ja-JP"/>
        </w:rPr>
      </w:pP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4E9072"/>
          <w:sz w:val="15"/>
          <w:szCs w:val="15"/>
          <w:lang w:eastAsia="ja-JP"/>
        </w:rPr>
        <w:t>// [</w:t>
      </w:r>
      <w:r w:rsidRPr="009D2077">
        <w:rPr>
          <w:rFonts w:ascii="Consolas" w:hAnsi="Consolas"/>
          <w:snapToGrid/>
          <w:color w:val="4E9072"/>
          <w:sz w:val="15"/>
          <w:szCs w:val="15"/>
          <w:u w:val="single"/>
          <w:lang w:eastAsia="ja-JP"/>
        </w:rPr>
        <w:t>ft</w:t>
      </w:r>
      <w:r w:rsidRPr="009D2077">
        <w:rPr>
          <w:rFonts w:ascii="Consolas" w:hAnsi="Consolas"/>
          <w:snapToGrid/>
          <w:color w:val="4E9072"/>
          <w:sz w:val="15"/>
          <w:szCs w:val="15"/>
          <w:lang w:eastAsia="ja-JP"/>
        </w:rPr>
        <w:t>-</w:t>
      </w:r>
      <w:r w:rsidRPr="009D2077">
        <w:rPr>
          <w:rFonts w:ascii="Consolas" w:hAnsi="Consolas"/>
          <w:snapToGrid/>
          <w:color w:val="4E9072"/>
          <w:sz w:val="15"/>
          <w:szCs w:val="15"/>
          <w:u w:val="single"/>
          <w:lang w:eastAsia="ja-JP"/>
        </w:rPr>
        <w:t>lb</w:t>
      </w:r>
      <w:r w:rsidRPr="009D2077">
        <w:rPr>
          <w:rFonts w:ascii="Consolas" w:hAnsi="Consolas"/>
          <w:snapToGrid/>
          <w:color w:val="4E9072"/>
          <w:sz w:val="15"/>
          <w:szCs w:val="15"/>
          <w:lang w:eastAsia="ja-JP"/>
        </w:rPr>
        <w:t>/degR-</w:t>
      </w:r>
      <w:r w:rsidRPr="009D2077">
        <w:rPr>
          <w:rFonts w:ascii="Consolas" w:hAnsi="Consolas"/>
          <w:snapToGrid/>
          <w:color w:val="4E9072"/>
          <w:sz w:val="15"/>
          <w:szCs w:val="15"/>
          <w:u w:val="single"/>
          <w:lang w:eastAsia="ja-JP"/>
        </w:rPr>
        <w:t>lbm</w:t>
      </w:r>
      <w:r w:rsidRPr="009D2077">
        <w:rPr>
          <w:rFonts w:ascii="Consolas" w:hAnsi="Consolas"/>
          <w:snapToGrid/>
          <w:color w:val="4E9072"/>
          <w:sz w:val="15"/>
          <w:szCs w:val="15"/>
          <w:lang w:eastAsia="ja-JP"/>
        </w:rPr>
        <w:t xml:space="preserve">] Specific gas </w:t>
      </w:r>
      <w:r w:rsidRPr="009D2077">
        <w:rPr>
          <w:rFonts w:ascii="Consolas" w:hAnsi="Consolas"/>
          <w:snapToGrid/>
          <w:color w:val="4E9072"/>
          <w:sz w:val="15"/>
          <w:szCs w:val="15"/>
          <w:u w:val="single"/>
          <w:lang w:eastAsia="ja-JP"/>
        </w:rPr>
        <w:t>cnst</w:t>
      </w:r>
      <w:r w:rsidRPr="009D2077">
        <w:rPr>
          <w:rFonts w:ascii="Consolas" w:hAnsi="Consolas"/>
          <w:snapToGrid/>
          <w:color w:val="4E9072"/>
          <w:sz w:val="15"/>
          <w:szCs w:val="15"/>
          <w:lang w:eastAsia="ja-JP"/>
        </w:rPr>
        <w:t>. dry air (heated)</w:t>
      </w:r>
    </w:p>
    <w:p w14:paraId="42FFCE40" w14:textId="4A05B326" w:rsidR="009D2077" w:rsidRPr="009D2077" w:rsidRDefault="009D2077" w:rsidP="006A1BD4">
      <w:pPr>
        <w:tabs>
          <w:tab w:val="clear" w:pos="360"/>
          <w:tab w:val="clear" w:pos="720"/>
          <w:tab w:val="clear" w:pos="1080"/>
        </w:tabs>
        <w:spacing w:after="0" w:line="240" w:lineRule="auto"/>
        <w:ind w:left="360" w:firstLine="2"/>
        <w:jc w:val="left"/>
        <w:rPr>
          <w:rFonts w:ascii="Consolas" w:hAnsi="Consolas"/>
          <w:snapToGrid/>
          <w:color w:val="0326CC"/>
          <w:sz w:val="15"/>
          <w:szCs w:val="15"/>
          <w:lang w:eastAsia="ja-JP"/>
        </w:rPr>
      </w:pP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6A1BD4">
        <w:rPr>
          <w:rFonts w:ascii="Consolas" w:hAnsi="Consolas"/>
          <w:snapToGrid/>
          <w:color w:val="0326CC"/>
          <w:sz w:val="15"/>
          <w:szCs w:val="15"/>
          <w:highlight w:val="yellow"/>
          <w:lang w:eastAsia="ja-JP"/>
        </w:rPr>
        <w:t>Rair_t</w:t>
      </w:r>
      <w:r w:rsidRPr="009D2077">
        <w:rPr>
          <w:rFonts w:ascii="Consolas" w:hAnsi="Consolas"/>
          <w:snapToGrid/>
          <w:color w:val="000000"/>
          <w:sz w:val="15"/>
          <w:szCs w:val="15"/>
          <w:lang w:eastAsia="ja-JP"/>
        </w:rPr>
        <w:t xml:space="preserve"> = ((</w:t>
      </w:r>
      <w:r w:rsidRPr="006A1BD4">
        <w:rPr>
          <w:rFonts w:ascii="Consolas" w:hAnsi="Consolas"/>
          <w:snapToGrid/>
          <w:color w:val="0326CC"/>
          <w:sz w:val="15"/>
          <w:szCs w:val="15"/>
          <w:highlight w:val="yellow"/>
          <w:lang w:eastAsia="ja-JP"/>
        </w:rPr>
        <w:t>gamma_t</w:t>
      </w:r>
      <w:r w:rsidRPr="009D2077">
        <w:rPr>
          <w:rFonts w:ascii="Consolas" w:hAnsi="Consolas"/>
          <w:snapToGrid/>
          <w:color w:val="000000"/>
          <w:sz w:val="15"/>
          <w:szCs w:val="15"/>
          <w:lang w:eastAsia="ja-JP"/>
        </w:rPr>
        <w:t>-1)/</w:t>
      </w:r>
      <w:r w:rsidRPr="006A1BD4">
        <w:rPr>
          <w:rFonts w:ascii="Consolas" w:hAnsi="Consolas"/>
          <w:snapToGrid/>
          <w:color w:val="0326CC"/>
          <w:sz w:val="15"/>
          <w:szCs w:val="15"/>
          <w:highlight w:val="yellow"/>
          <w:lang w:eastAsia="ja-JP"/>
        </w:rPr>
        <w:t>gamma_t</w:t>
      </w:r>
      <w:r w:rsidRPr="009D2077">
        <w:rPr>
          <w:rFonts w:ascii="Consolas" w:hAnsi="Consolas"/>
          <w:snapToGrid/>
          <w:color w:val="000000"/>
          <w:sz w:val="15"/>
          <w:szCs w:val="15"/>
          <w:lang w:eastAsia="ja-JP"/>
        </w:rPr>
        <w:t>)*</w:t>
      </w:r>
      <w:r w:rsidRPr="006A1BD4">
        <w:rPr>
          <w:rFonts w:ascii="Consolas" w:hAnsi="Consolas"/>
          <w:snapToGrid/>
          <w:color w:val="0326CC"/>
          <w:sz w:val="15"/>
          <w:szCs w:val="15"/>
          <w:highlight w:val="yellow"/>
          <w:lang w:eastAsia="ja-JP"/>
        </w:rPr>
        <w:t>Cp_t</w:t>
      </w:r>
      <w:r w:rsidRPr="009D2077">
        <w:rPr>
          <w:rFonts w:ascii="Consolas" w:hAnsi="Consolas"/>
          <w:snapToGrid/>
          <w:color w:val="000000"/>
          <w:sz w:val="15"/>
          <w:szCs w:val="15"/>
          <w:lang w:eastAsia="ja-JP"/>
        </w:rPr>
        <w:t>*778.17;</w:t>
      </w:r>
    </w:p>
    <w:p w14:paraId="6A9840CB" w14:textId="77777777" w:rsidR="009D2077" w:rsidRPr="009D2077" w:rsidRDefault="009D2077" w:rsidP="006A1BD4">
      <w:pPr>
        <w:tabs>
          <w:tab w:val="clear" w:pos="360"/>
          <w:tab w:val="clear" w:pos="720"/>
          <w:tab w:val="clear" w:pos="1080"/>
        </w:tabs>
        <w:spacing w:after="0" w:line="240" w:lineRule="auto"/>
        <w:ind w:left="360" w:firstLine="2"/>
        <w:jc w:val="left"/>
        <w:rPr>
          <w:rFonts w:ascii="Consolas" w:hAnsi="Consolas"/>
          <w:snapToGrid/>
          <w:sz w:val="15"/>
          <w:szCs w:val="15"/>
          <w:lang w:eastAsia="ja-JP"/>
        </w:rPr>
      </w:pPr>
    </w:p>
    <w:p w14:paraId="6DFA99E3" w14:textId="67AC846B" w:rsidR="009D2077" w:rsidRPr="009D2077" w:rsidRDefault="009D2077" w:rsidP="006A1BD4">
      <w:pPr>
        <w:tabs>
          <w:tab w:val="clear" w:pos="360"/>
          <w:tab w:val="clear" w:pos="720"/>
          <w:tab w:val="clear" w:pos="1080"/>
        </w:tabs>
        <w:spacing w:after="0" w:line="240" w:lineRule="auto"/>
        <w:ind w:left="360" w:firstLine="2"/>
        <w:jc w:val="left"/>
        <w:rPr>
          <w:rFonts w:ascii="Consolas" w:hAnsi="Consolas"/>
          <w:snapToGrid/>
          <w:color w:val="4E9072"/>
          <w:sz w:val="15"/>
          <w:szCs w:val="15"/>
          <w:lang w:eastAsia="ja-JP"/>
        </w:rPr>
      </w:pP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sidRPr="009D2077">
        <w:rPr>
          <w:rFonts w:ascii="Consolas" w:hAnsi="Consolas"/>
          <w:snapToGrid/>
          <w:color w:val="4E9072"/>
          <w:sz w:val="15"/>
          <w:szCs w:val="15"/>
          <w:lang w:eastAsia="ja-JP"/>
        </w:rPr>
        <w:t>// [</w:t>
      </w:r>
      <w:r w:rsidRPr="009D2077">
        <w:rPr>
          <w:rFonts w:ascii="Consolas" w:hAnsi="Consolas"/>
          <w:snapToGrid/>
          <w:color w:val="4E9072"/>
          <w:sz w:val="15"/>
          <w:szCs w:val="15"/>
          <w:u w:val="single"/>
          <w:lang w:eastAsia="ja-JP"/>
        </w:rPr>
        <w:t>ft</w:t>
      </w:r>
      <w:r w:rsidRPr="009D2077">
        <w:rPr>
          <w:rFonts w:ascii="Consolas" w:hAnsi="Consolas"/>
          <w:snapToGrid/>
          <w:color w:val="4E9072"/>
          <w:sz w:val="15"/>
          <w:szCs w:val="15"/>
          <w:lang w:eastAsia="ja-JP"/>
        </w:rPr>
        <w:t>/s] speed of sound</w:t>
      </w:r>
    </w:p>
    <w:p w14:paraId="41EE9A1E" w14:textId="4C7CBB2F" w:rsidR="009D2077" w:rsidRPr="009D2077" w:rsidRDefault="009D2077" w:rsidP="006A1BD4">
      <w:pPr>
        <w:tabs>
          <w:tab w:val="clear" w:pos="360"/>
          <w:tab w:val="clear" w:pos="720"/>
          <w:tab w:val="clear" w:pos="1080"/>
        </w:tabs>
        <w:spacing w:after="0" w:line="240" w:lineRule="auto"/>
        <w:ind w:left="360" w:firstLine="2"/>
        <w:jc w:val="left"/>
        <w:rPr>
          <w:rFonts w:ascii="Consolas" w:hAnsi="Consolas"/>
          <w:snapToGrid/>
          <w:color w:val="0326CC"/>
          <w:sz w:val="15"/>
          <w:szCs w:val="15"/>
          <w:lang w:eastAsia="ja-JP"/>
        </w:rPr>
      </w:pP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sidRPr="006A1BD4">
        <w:rPr>
          <w:rFonts w:ascii="Consolas" w:hAnsi="Consolas"/>
          <w:snapToGrid/>
          <w:color w:val="0326CC"/>
          <w:sz w:val="15"/>
          <w:szCs w:val="15"/>
          <w:highlight w:val="yellow"/>
          <w:lang w:eastAsia="ja-JP"/>
        </w:rPr>
        <w:t>azero</w:t>
      </w:r>
      <w:r w:rsidRPr="009D2077">
        <w:rPr>
          <w:rFonts w:ascii="Consolas" w:hAnsi="Consolas"/>
          <w:snapToGrid/>
          <w:color w:val="000000"/>
          <w:sz w:val="15"/>
          <w:szCs w:val="15"/>
          <w:lang w:eastAsia="ja-JP"/>
        </w:rPr>
        <w:t xml:space="preserve"> = Math.</w:t>
      </w:r>
      <w:r w:rsidRPr="009D2077">
        <w:rPr>
          <w:rFonts w:ascii="Consolas" w:hAnsi="Consolas"/>
          <w:i/>
          <w:iCs/>
          <w:snapToGrid/>
          <w:color w:val="000000"/>
          <w:sz w:val="15"/>
          <w:szCs w:val="15"/>
          <w:lang w:eastAsia="ja-JP"/>
        </w:rPr>
        <w:t>sqrt</w:t>
      </w:r>
      <w:r w:rsidRPr="009D2077">
        <w:rPr>
          <w:rFonts w:ascii="Consolas" w:hAnsi="Consolas"/>
          <w:snapToGrid/>
          <w:color w:val="000000"/>
          <w:sz w:val="15"/>
          <w:szCs w:val="15"/>
          <w:lang w:eastAsia="ja-JP"/>
        </w:rPr>
        <w:t>(</w:t>
      </w:r>
      <w:r w:rsidRPr="006A1BD4">
        <w:rPr>
          <w:rFonts w:ascii="Consolas" w:hAnsi="Consolas"/>
          <w:snapToGrid/>
          <w:color w:val="0326CC"/>
          <w:sz w:val="15"/>
          <w:szCs w:val="15"/>
          <w:highlight w:val="yellow"/>
          <w:lang w:eastAsia="ja-JP"/>
        </w:rPr>
        <w:t>gamma_c</w:t>
      </w:r>
      <w:r w:rsidRPr="009D2077">
        <w:rPr>
          <w:rFonts w:ascii="Consolas" w:hAnsi="Consolas"/>
          <w:snapToGrid/>
          <w:color w:val="000000"/>
          <w:sz w:val="15"/>
          <w:szCs w:val="15"/>
          <w:lang w:eastAsia="ja-JP"/>
        </w:rPr>
        <w:t>*</w:t>
      </w:r>
      <w:r w:rsidRPr="006A1BD4">
        <w:rPr>
          <w:rFonts w:ascii="Consolas" w:hAnsi="Consolas"/>
          <w:snapToGrid/>
          <w:color w:val="0326CC"/>
          <w:sz w:val="15"/>
          <w:szCs w:val="15"/>
          <w:highlight w:val="yellow"/>
          <w:lang w:eastAsia="ja-JP"/>
        </w:rPr>
        <w:t>Rair_c</w:t>
      </w:r>
      <w:r w:rsidRPr="009D2077">
        <w:rPr>
          <w:rFonts w:ascii="Consolas" w:hAnsi="Consolas"/>
          <w:snapToGrid/>
          <w:color w:val="000000"/>
          <w:sz w:val="15"/>
          <w:szCs w:val="15"/>
          <w:lang w:eastAsia="ja-JP"/>
        </w:rPr>
        <w:t>*</w:t>
      </w:r>
      <w:r w:rsidRPr="006A1BD4">
        <w:rPr>
          <w:rFonts w:ascii="Consolas" w:hAnsi="Consolas"/>
          <w:snapToGrid/>
          <w:color w:val="0326CC"/>
          <w:sz w:val="15"/>
          <w:szCs w:val="15"/>
          <w:highlight w:val="yellow"/>
          <w:lang w:eastAsia="ja-JP"/>
        </w:rPr>
        <w:t>gc</w:t>
      </w:r>
      <w:r w:rsidRPr="009D2077">
        <w:rPr>
          <w:rFonts w:ascii="Consolas" w:hAnsi="Consolas"/>
          <w:snapToGrid/>
          <w:color w:val="000000"/>
          <w:sz w:val="15"/>
          <w:szCs w:val="15"/>
          <w:lang w:eastAsia="ja-JP"/>
        </w:rPr>
        <w:t>*</w:t>
      </w:r>
      <w:r w:rsidRPr="006A1BD4">
        <w:rPr>
          <w:rFonts w:ascii="Consolas" w:hAnsi="Consolas"/>
          <w:snapToGrid/>
          <w:color w:val="0326CC"/>
          <w:sz w:val="15"/>
          <w:szCs w:val="15"/>
          <w:highlight w:val="yellow"/>
          <w:lang w:eastAsia="ja-JP"/>
        </w:rPr>
        <w:t>Tzero</w:t>
      </w:r>
      <w:r w:rsidRPr="009D2077">
        <w:rPr>
          <w:rFonts w:ascii="Consolas" w:hAnsi="Consolas"/>
          <w:snapToGrid/>
          <w:color w:val="000000"/>
          <w:sz w:val="15"/>
          <w:szCs w:val="15"/>
          <w:lang w:eastAsia="ja-JP"/>
        </w:rPr>
        <w:t>);</w:t>
      </w:r>
    </w:p>
    <w:p w14:paraId="799B4617" w14:textId="77777777" w:rsidR="009D2077" w:rsidRPr="009D2077" w:rsidRDefault="009D2077" w:rsidP="006A1BD4">
      <w:pPr>
        <w:tabs>
          <w:tab w:val="clear" w:pos="360"/>
          <w:tab w:val="clear" w:pos="720"/>
          <w:tab w:val="clear" w:pos="1080"/>
        </w:tabs>
        <w:spacing w:after="0" w:line="240" w:lineRule="auto"/>
        <w:ind w:left="360" w:firstLine="2"/>
        <w:jc w:val="left"/>
        <w:rPr>
          <w:rFonts w:ascii="Consolas" w:hAnsi="Consolas"/>
          <w:snapToGrid/>
          <w:sz w:val="15"/>
          <w:szCs w:val="15"/>
          <w:lang w:eastAsia="ja-JP"/>
        </w:rPr>
      </w:pPr>
    </w:p>
    <w:p w14:paraId="54DCCE59" w14:textId="37292C0F" w:rsidR="009D2077" w:rsidRPr="009D2077" w:rsidRDefault="009D2077" w:rsidP="006A1BD4">
      <w:pPr>
        <w:tabs>
          <w:tab w:val="clear" w:pos="360"/>
          <w:tab w:val="clear" w:pos="720"/>
          <w:tab w:val="clear" w:pos="1080"/>
        </w:tabs>
        <w:spacing w:after="0" w:line="240" w:lineRule="auto"/>
        <w:ind w:left="360" w:firstLine="2"/>
        <w:jc w:val="left"/>
        <w:rPr>
          <w:rFonts w:ascii="Consolas" w:hAnsi="Consolas"/>
          <w:snapToGrid/>
          <w:sz w:val="15"/>
          <w:szCs w:val="15"/>
          <w:lang w:eastAsia="ja-JP"/>
        </w:rPr>
      </w:pPr>
      <w:r>
        <w:rPr>
          <w:rFonts w:ascii="Consolas" w:hAnsi="Consolas"/>
          <w:snapToGrid/>
          <w:sz w:val="15"/>
          <w:szCs w:val="15"/>
          <w:lang w:eastAsia="ja-JP"/>
        </w:rPr>
        <w:t xml:space="preserve"> </w:t>
      </w:r>
      <w:r w:rsidRPr="009D2077">
        <w:rPr>
          <w:rFonts w:ascii="Consolas" w:hAnsi="Consolas"/>
          <w:snapToGrid/>
          <w:sz w:val="15"/>
          <w:szCs w:val="15"/>
          <w:lang w:eastAsia="ja-JP"/>
        </w:rPr>
        <w:t xml:space="preserve"> </w:t>
      </w:r>
      <w:r>
        <w:rPr>
          <w:rFonts w:ascii="Consolas" w:hAnsi="Consolas"/>
          <w:snapToGrid/>
          <w:sz w:val="15"/>
          <w:szCs w:val="15"/>
          <w:lang w:eastAsia="ja-JP"/>
        </w:rPr>
        <w:t xml:space="preserve"> </w:t>
      </w:r>
      <w:r w:rsidRPr="009D2077">
        <w:rPr>
          <w:rFonts w:ascii="Consolas" w:hAnsi="Consolas"/>
          <w:snapToGrid/>
          <w:sz w:val="15"/>
          <w:szCs w:val="15"/>
          <w:lang w:eastAsia="ja-JP"/>
        </w:rPr>
        <w:t xml:space="preserve"> </w:t>
      </w:r>
      <w:r w:rsidRPr="009D2077">
        <w:rPr>
          <w:rFonts w:ascii="Consolas" w:hAnsi="Consolas"/>
          <w:b/>
          <w:bCs/>
          <w:snapToGrid/>
          <w:color w:val="931A68"/>
          <w:sz w:val="15"/>
          <w:szCs w:val="15"/>
          <w:lang w:eastAsia="ja-JP"/>
        </w:rPr>
        <w:t>if</w:t>
      </w:r>
      <w:r w:rsidRPr="009D2077">
        <w:rPr>
          <w:rFonts w:ascii="Consolas" w:hAnsi="Consolas"/>
          <w:snapToGrid/>
          <w:sz w:val="15"/>
          <w:szCs w:val="15"/>
          <w:lang w:eastAsia="ja-JP"/>
        </w:rPr>
        <w:t xml:space="preserve"> (</w:t>
      </w:r>
      <w:r w:rsidRPr="009D2077">
        <w:rPr>
          <w:rFonts w:ascii="Consolas" w:hAnsi="Consolas"/>
          <w:snapToGrid/>
          <w:color w:val="7E504F"/>
          <w:sz w:val="15"/>
          <w:szCs w:val="15"/>
          <w:lang w:eastAsia="ja-JP"/>
        </w:rPr>
        <w:t>experimentState</w:t>
      </w:r>
      <w:r w:rsidRPr="009D2077">
        <w:rPr>
          <w:rFonts w:ascii="Consolas" w:hAnsi="Consolas"/>
          <w:snapToGrid/>
          <w:sz w:val="15"/>
          <w:szCs w:val="15"/>
          <w:lang w:eastAsia="ja-JP"/>
        </w:rPr>
        <w:t>.isFirstPass()) {</w:t>
      </w:r>
    </w:p>
    <w:p w14:paraId="6872DD18" w14:textId="77777777" w:rsidR="00B71DD8" w:rsidRDefault="009D2077" w:rsidP="006A1BD4">
      <w:pPr>
        <w:tabs>
          <w:tab w:val="clear" w:pos="360"/>
          <w:tab w:val="clear" w:pos="720"/>
          <w:tab w:val="clear" w:pos="1080"/>
        </w:tabs>
        <w:spacing w:after="0" w:line="240" w:lineRule="auto"/>
        <w:ind w:left="360" w:firstLine="2"/>
        <w:jc w:val="left"/>
        <w:rPr>
          <w:rFonts w:ascii="Consolas" w:hAnsi="Consolas"/>
          <w:snapToGrid/>
          <w:color w:val="000000"/>
          <w:sz w:val="15"/>
          <w:szCs w:val="15"/>
          <w:lang w:eastAsia="ja-JP"/>
        </w:rPr>
      </w:pP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sidRPr="009D2077">
        <w:rPr>
          <w:rFonts w:ascii="Consolas" w:hAnsi="Consolas"/>
          <w:snapToGrid/>
          <w:color w:val="7E504F"/>
          <w:sz w:val="15"/>
          <w:szCs w:val="15"/>
          <w:lang w:eastAsia="ja-JP"/>
        </w:rPr>
        <w:t>valueSet</w:t>
      </w:r>
      <w:r w:rsidRPr="009D2077">
        <w:rPr>
          <w:rFonts w:ascii="Consolas" w:hAnsi="Consolas"/>
          <w:snapToGrid/>
          <w:color w:val="000000"/>
          <w:sz w:val="15"/>
          <w:szCs w:val="15"/>
          <w:lang w:eastAsia="ja-JP"/>
        </w:rPr>
        <w:t>.addValue(</w:t>
      </w:r>
      <w:r w:rsidRPr="009D2077">
        <w:rPr>
          <w:rFonts w:ascii="Consolas" w:hAnsi="Consolas"/>
          <w:snapToGrid/>
          <w:color w:val="0326CC"/>
          <w:sz w:val="15"/>
          <w:szCs w:val="15"/>
          <w:lang w:eastAsia="ja-JP"/>
        </w:rPr>
        <w:t>name</w:t>
      </w:r>
      <w:r w:rsidRPr="009D2077">
        <w:rPr>
          <w:rFonts w:ascii="Consolas" w:hAnsi="Consolas"/>
          <w:snapToGrid/>
          <w:color w:val="000000"/>
          <w:sz w:val="15"/>
          <w:szCs w:val="15"/>
          <w:lang w:eastAsia="ja-JP"/>
        </w:rPr>
        <w:t xml:space="preserve">, </w:t>
      </w:r>
      <w:r w:rsidRPr="009D2077">
        <w:rPr>
          <w:rFonts w:ascii="Consolas" w:hAnsi="Consolas"/>
          <w:snapToGrid/>
          <w:color w:val="3933FF"/>
          <w:sz w:val="15"/>
          <w:szCs w:val="15"/>
          <w:lang w:eastAsia="ja-JP"/>
        </w:rPr>
        <w:t>"</w:t>
      </w:r>
      <w:r w:rsidRPr="006A1BD4">
        <w:rPr>
          <w:rFonts w:ascii="Consolas" w:hAnsi="Consolas"/>
          <w:snapToGrid/>
          <w:color w:val="3933FF"/>
          <w:sz w:val="15"/>
          <w:szCs w:val="15"/>
          <w:highlight w:val="yellow"/>
          <w:lang w:eastAsia="ja-JP"/>
        </w:rPr>
        <w:t>Rair_c</w:t>
      </w:r>
      <w:r w:rsidRPr="009D2077">
        <w:rPr>
          <w:rFonts w:ascii="Consolas" w:hAnsi="Consolas"/>
          <w:snapToGrid/>
          <w:color w:val="3933FF"/>
          <w:sz w:val="15"/>
          <w:szCs w:val="15"/>
          <w:lang w:eastAsia="ja-JP"/>
        </w:rPr>
        <w:t>"</w:t>
      </w:r>
      <w:r w:rsidRPr="009D2077">
        <w:rPr>
          <w:rFonts w:ascii="Consolas" w:hAnsi="Consolas"/>
          <w:snapToGrid/>
          <w:color w:val="000000"/>
          <w:sz w:val="15"/>
          <w:szCs w:val="15"/>
          <w:lang w:eastAsia="ja-JP"/>
        </w:rPr>
        <w:t>, Value.theType.</w:t>
      </w:r>
      <w:r w:rsidRPr="009D2077">
        <w:rPr>
          <w:rFonts w:ascii="Consolas" w:hAnsi="Consolas"/>
          <w:b/>
          <w:bCs/>
          <w:i/>
          <w:iCs/>
          <w:snapToGrid/>
          <w:color w:val="0326CC"/>
          <w:sz w:val="15"/>
          <w:szCs w:val="15"/>
          <w:lang w:eastAsia="ja-JP"/>
        </w:rPr>
        <w:t>eDouble</w:t>
      </w:r>
      <w:r w:rsidRPr="009D2077">
        <w:rPr>
          <w:rFonts w:ascii="Consolas" w:hAnsi="Consolas"/>
          <w:snapToGrid/>
          <w:color w:val="000000"/>
          <w:sz w:val="15"/>
          <w:szCs w:val="15"/>
          <w:lang w:eastAsia="ja-JP"/>
        </w:rPr>
        <w:t xml:space="preserve">, </w:t>
      </w:r>
      <w:r w:rsidRPr="009D2077">
        <w:rPr>
          <w:rFonts w:ascii="Consolas" w:hAnsi="Consolas"/>
          <w:snapToGrid/>
          <w:color w:val="0326CC"/>
          <w:sz w:val="15"/>
          <w:szCs w:val="15"/>
          <w:lang w:eastAsia="ja-JP"/>
        </w:rPr>
        <w:t>Rair_c</w:t>
      </w:r>
      <w:r w:rsidRPr="009D2077">
        <w:rPr>
          <w:rFonts w:ascii="Consolas" w:hAnsi="Consolas"/>
          <w:snapToGrid/>
          <w:color w:val="000000"/>
          <w:sz w:val="15"/>
          <w:szCs w:val="15"/>
          <w:lang w:eastAsia="ja-JP"/>
        </w:rPr>
        <w:t xml:space="preserve">, </w:t>
      </w:r>
      <w:r w:rsidRPr="009D2077">
        <w:rPr>
          <w:rFonts w:ascii="Consolas" w:hAnsi="Consolas"/>
          <w:snapToGrid/>
          <w:color w:val="3933FF"/>
          <w:sz w:val="15"/>
          <w:szCs w:val="15"/>
          <w:lang w:eastAsia="ja-JP"/>
        </w:rPr>
        <w:t>"[ft-lb/degR-lbm]"</w:t>
      </w:r>
      <w:r w:rsidRPr="009D2077">
        <w:rPr>
          <w:rFonts w:ascii="Consolas" w:hAnsi="Consolas"/>
          <w:snapToGrid/>
          <w:color w:val="000000"/>
          <w:sz w:val="15"/>
          <w:szCs w:val="15"/>
          <w:lang w:eastAsia="ja-JP"/>
        </w:rPr>
        <w:t>,</w:t>
      </w:r>
    </w:p>
    <w:p w14:paraId="35E51F0C" w14:textId="14E43D2A" w:rsidR="009D2077" w:rsidRPr="009D2077" w:rsidRDefault="00B71DD8" w:rsidP="006A1BD4">
      <w:pPr>
        <w:tabs>
          <w:tab w:val="clear" w:pos="360"/>
          <w:tab w:val="clear" w:pos="720"/>
          <w:tab w:val="clear" w:pos="1080"/>
        </w:tabs>
        <w:spacing w:after="0" w:line="240" w:lineRule="auto"/>
        <w:ind w:left="360" w:firstLine="2"/>
        <w:jc w:val="left"/>
        <w:rPr>
          <w:rFonts w:ascii="Consolas" w:hAnsi="Consolas"/>
          <w:snapToGrid/>
          <w:color w:val="3933FF"/>
          <w:sz w:val="15"/>
          <w:szCs w:val="15"/>
          <w:lang w:eastAsia="ja-JP"/>
        </w:rPr>
      </w:pPr>
      <w:r>
        <w:rPr>
          <w:rFonts w:ascii="Consolas" w:hAnsi="Consolas"/>
          <w:snapToGrid/>
          <w:color w:val="000000"/>
          <w:sz w:val="15"/>
          <w:szCs w:val="15"/>
          <w:lang w:eastAsia="ja-JP"/>
        </w:rPr>
        <w:t xml:space="preserve">                       </w:t>
      </w:r>
      <w:r w:rsidR="009D2077" w:rsidRPr="009D2077">
        <w:rPr>
          <w:rFonts w:ascii="Consolas" w:hAnsi="Consolas"/>
          <w:snapToGrid/>
          <w:color w:val="000000"/>
          <w:sz w:val="15"/>
          <w:szCs w:val="15"/>
          <w:lang w:eastAsia="ja-JP"/>
        </w:rPr>
        <w:t xml:space="preserve"> </w:t>
      </w:r>
      <w:r w:rsidR="009D2077" w:rsidRPr="009D2077">
        <w:rPr>
          <w:rFonts w:ascii="Consolas" w:hAnsi="Consolas"/>
          <w:snapToGrid/>
          <w:color w:val="3933FF"/>
          <w:sz w:val="15"/>
          <w:szCs w:val="15"/>
          <w:lang w:eastAsia="ja-JP"/>
        </w:rPr>
        <w:t>"Specific gas cnst. dry air (cool)"</w:t>
      </w:r>
      <w:r w:rsidR="009D2077" w:rsidRPr="009D2077">
        <w:rPr>
          <w:rFonts w:ascii="Consolas" w:hAnsi="Consolas"/>
          <w:snapToGrid/>
          <w:color w:val="000000"/>
          <w:sz w:val="15"/>
          <w:szCs w:val="15"/>
          <w:lang w:eastAsia="ja-JP"/>
        </w:rPr>
        <w:t xml:space="preserve">, </w:t>
      </w:r>
      <w:r w:rsidR="009D2077" w:rsidRPr="009D2077">
        <w:rPr>
          <w:rFonts w:ascii="Consolas" w:hAnsi="Consolas"/>
          <w:snapToGrid/>
          <w:color w:val="3933FF"/>
          <w:sz w:val="15"/>
          <w:szCs w:val="15"/>
          <w:lang w:eastAsia="ja-JP"/>
        </w:rPr>
        <w:t>""</w:t>
      </w:r>
      <w:r w:rsidR="009D2077" w:rsidRPr="009D2077">
        <w:rPr>
          <w:rFonts w:ascii="Consolas" w:hAnsi="Consolas"/>
          <w:snapToGrid/>
          <w:color w:val="000000"/>
          <w:sz w:val="15"/>
          <w:szCs w:val="15"/>
          <w:lang w:eastAsia="ja-JP"/>
        </w:rPr>
        <w:t xml:space="preserve">, </w:t>
      </w:r>
      <w:r w:rsidR="009D2077" w:rsidRPr="009D2077">
        <w:rPr>
          <w:rFonts w:ascii="Consolas" w:hAnsi="Consolas"/>
          <w:b/>
          <w:bCs/>
          <w:snapToGrid/>
          <w:color w:val="931A68"/>
          <w:sz w:val="15"/>
          <w:szCs w:val="15"/>
          <w:lang w:eastAsia="ja-JP"/>
        </w:rPr>
        <w:t>true</w:t>
      </w:r>
      <w:r w:rsidR="009D2077" w:rsidRPr="009D2077">
        <w:rPr>
          <w:rFonts w:ascii="Consolas" w:hAnsi="Consolas"/>
          <w:snapToGrid/>
          <w:color w:val="000000"/>
          <w:sz w:val="15"/>
          <w:szCs w:val="15"/>
          <w:lang w:eastAsia="ja-JP"/>
        </w:rPr>
        <w:t>);</w:t>
      </w:r>
    </w:p>
    <w:p w14:paraId="130B3A65" w14:textId="77777777" w:rsidR="00B71DD8" w:rsidRDefault="009D2077" w:rsidP="006A1BD4">
      <w:pPr>
        <w:tabs>
          <w:tab w:val="clear" w:pos="360"/>
          <w:tab w:val="clear" w:pos="720"/>
          <w:tab w:val="clear" w:pos="1080"/>
        </w:tabs>
        <w:spacing w:after="0" w:line="240" w:lineRule="auto"/>
        <w:ind w:left="360" w:firstLine="2"/>
        <w:jc w:val="left"/>
        <w:rPr>
          <w:rFonts w:ascii="Consolas" w:hAnsi="Consolas"/>
          <w:snapToGrid/>
          <w:color w:val="000000"/>
          <w:sz w:val="15"/>
          <w:szCs w:val="15"/>
          <w:lang w:eastAsia="ja-JP"/>
        </w:rPr>
      </w:pP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9D2077">
        <w:rPr>
          <w:rFonts w:ascii="Consolas" w:hAnsi="Consolas"/>
          <w:snapToGrid/>
          <w:color w:val="000000"/>
          <w:sz w:val="15"/>
          <w:szCs w:val="15"/>
          <w:lang w:eastAsia="ja-JP"/>
        </w:rPr>
        <w:t xml:space="preserve"> </w:t>
      </w:r>
      <w:r w:rsidRPr="009D2077">
        <w:rPr>
          <w:rFonts w:ascii="Consolas" w:hAnsi="Consolas"/>
          <w:snapToGrid/>
          <w:color w:val="7E504F"/>
          <w:sz w:val="15"/>
          <w:szCs w:val="15"/>
          <w:lang w:eastAsia="ja-JP"/>
        </w:rPr>
        <w:t>valueSet</w:t>
      </w:r>
      <w:r w:rsidRPr="009D2077">
        <w:rPr>
          <w:rFonts w:ascii="Consolas" w:hAnsi="Consolas"/>
          <w:snapToGrid/>
          <w:color w:val="000000"/>
          <w:sz w:val="15"/>
          <w:szCs w:val="15"/>
          <w:lang w:eastAsia="ja-JP"/>
        </w:rPr>
        <w:t>.addValue(</w:t>
      </w:r>
      <w:r w:rsidRPr="009D2077">
        <w:rPr>
          <w:rFonts w:ascii="Consolas" w:hAnsi="Consolas"/>
          <w:snapToGrid/>
          <w:color w:val="0326CC"/>
          <w:sz w:val="15"/>
          <w:szCs w:val="15"/>
          <w:lang w:eastAsia="ja-JP"/>
        </w:rPr>
        <w:t>name</w:t>
      </w:r>
      <w:r w:rsidRPr="009D2077">
        <w:rPr>
          <w:rFonts w:ascii="Consolas" w:hAnsi="Consolas"/>
          <w:snapToGrid/>
          <w:color w:val="000000"/>
          <w:sz w:val="15"/>
          <w:szCs w:val="15"/>
          <w:lang w:eastAsia="ja-JP"/>
        </w:rPr>
        <w:t xml:space="preserve">, </w:t>
      </w:r>
      <w:r w:rsidRPr="009D2077">
        <w:rPr>
          <w:rFonts w:ascii="Consolas" w:hAnsi="Consolas"/>
          <w:snapToGrid/>
          <w:color w:val="3933FF"/>
          <w:sz w:val="15"/>
          <w:szCs w:val="15"/>
          <w:lang w:eastAsia="ja-JP"/>
        </w:rPr>
        <w:t>"</w:t>
      </w:r>
      <w:r w:rsidRPr="006A1BD4">
        <w:rPr>
          <w:rFonts w:ascii="Consolas" w:hAnsi="Consolas"/>
          <w:snapToGrid/>
          <w:color w:val="3933FF"/>
          <w:sz w:val="15"/>
          <w:szCs w:val="15"/>
          <w:highlight w:val="yellow"/>
          <w:lang w:eastAsia="ja-JP"/>
        </w:rPr>
        <w:t>Rair_t</w:t>
      </w:r>
      <w:r w:rsidRPr="009D2077">
        <w:rPr>
          <w:rFonts w:ascii="Consolas" w:hAnsi="Consolas"/>
          <w:snapToGrid/>
          <w:color w:val="3933FF"/>
          <w:sz w:val="15"/>
          <w:szCs w:val="15"/>
          <w:lang w:eastAsia="ja-JP"/>
        </w:rPr>
        <w:t>"</w:t>
      </w:r>
      <w:r w:rsidRPr="009D2077">
        <w:rPr>
          <w:rFonts w:ascii="Consolas" w:hAnsi="Consolas"/>
          <w:snapToGrid/>
          <w:color w:val="000000"/>
          <w:sz w:val="15"/>
          <w:szCs w:val="15"/>
          <w:lang w:eastAsia="ja-JP"/>
        </w:rPr>
        <w:t>, Value.theType.</w:t>
      </w:r>
      <w:r w:rsidRPr="009D2077">
        <w:rPr>
          <w:rFonts w:ascii="Consolas" w:hAnsi="Consolas"/>
          <w:b/>
          <w:bCs/>
          <w:i/>
          <w:iCs/>
          <w:snapToGrid/>
          <w:color w:val="0326CC"/>
          <w:sz w:val="15"/>
          <w:szCs w:val="15"/>
          <w:lang w:eastAsia="ja-JP"/>
        </w:rPr>
        <w:t>eDouble</w:t>
      </w:r>
      <w:r w:rsidRPr="009D2077">
        <w:rPr>
          <w:rFonts w:ascii="Consolas" w:hAnsi="Consolas"/>
          <w:snapToGrid/>
          <w:color w:val="000000"/>
          <w:sz w:val="15"/>
          <w:szCs w:val="15"/>
          <w:lang w:eastAsia="ja-JP"/>
        </w:rPr>
        <w:t xml:space="preserve">, </w:t>
      </w:r>
      <w:r w:rsidRPr="009D2077">
        <w:rPr>
          <w:rFonts w:ascii="Consolas" w:hAnsi="Consolas"/>
          <w:snapToGrid/>
          <w:color w:val="0326CC"/>
          <w:sz w:val="15"/>
          <w:szCs w:val="15"/>
          <w:lang w:eastAsia="ja-JP"/>
        </w:rPr>
        <w:t>Rair_t</w:t>
      </w:r>
      <w:r w:rsidRPr="009D2077">
        <w:rPr>
          <w:rFonts w:ascii="Consolas" w:hAnsi="Consolas"/>
          <w:snapToGrid/>
          <w:color w:val="000000"/>
          <w:sz w:val="15"/>
          <w:szCs w:val="15"/>
          <w:lang w:eastAsia="ja-JP"/>
        </w:rPr>
        <w:t xml:space="preserve">, </w:t>
      </w:r>
      <w:r w:rsidRPr="009D2077">
        <w:rPr>
          <w:rFonts w:ascii="Consolas" w:hAnsi="Consolas"/>
          <w:snapToGrid/>
          <w:color w:val="3933FF"/>
          <w:sz w:val="15"/>
          <w:szCs w:val="15"/>
          <w:lang w:eastAsia="ja-JP"/>
        </w:rPr>
        <w:t>"[ft-lb/degR-lbm]"</w:t>
      </w:r>
      <w:r w:rsidRPr="009D2077">
        <w:rPr>
          <w:rFonts w:ascii="Consolas" w:hAnsi="Consolas"/>
          <w:snapToGrid/>
          <w:color w:val="000000"/>
          <w:sz w:val="15"/>
          <w:szCs w:val="15"/>
          <w:lang w:eastAsia="ja-JP"/>
        </w:rPr>
        <w:t>,</w:t>
      </w:r>
    </w:p>
    <w:p w14:paraId="31E4ECB9" w14:textId="19AD8A43" w:rsidR="009D2077" w:rsidRPr="009D2077" w:rsidRDefault="00B71DD8" w:rsidP="006A1BD4">
      <w:pPr>
        <w:tabs>
          <w:tab w:val="clear" w:pos="360"/>
          <w:tab w:val="clear" w:pos="720"/>
          <w:tab w:val="clear" w:pos="1080"/>
        </w:tabs>
        <w:spacing w:after="0" w:line="240" w:lineRule="auto"/>
        <w:ind w:left="360" w:firstLine="2"/>
        <w:jc w:val="left"/>
        <w:rPr>
          <w:rFonts w:ascii="Consolas" w:hAnsi="Consolas"/>
          <w:snapToGrid/>
          <w:color w:val="3933FF"/>
          <w:sz w:val="15"/>
          <w:szCs w:val="15"/>
          <w:lang w:eastAsia="ja-JP"/>
        </w:rPr>
      </w:pPr>
      <w:r>
        <w:rPr>
          <w:rFonts w:ascii="Consolas" w:hAnsi="Consolas"/>
          <w:snapToGrid/>
          <w:color w:val="000000"/>
          <w:sz w:val="15"/>
          <w:szCs w:val="15"/>
          <w:lang w:eastAsia="ja-JP"/>
        </w:rPr>
        <w:t xml:space="preserve">                       </w:t>
      </w:r>
      <w:r w:rsidR="009D2077" w:rsidRPr="009D2077">
        <w:rPr>
          <w:rFonts w:ascii="Consolas" w:hAnsi="Consolas"/>
          <w:snapToGrid/>
          <w:color w:val="000000"/>
          <w:sz w:val="15"/>
          <w:szCs w:val="15"/>
          <w:lang w:eastAsia="ja-JP"/>
        </w:rPr>
        <w:t xml:space="preserve"> </w:t>
      </w:r>
      <w:r w:rsidR="009D2077" w:rsidRPr="009D2077">
        <w:rPr>
          <w:rFonts w:ascii="Consolas" w:hAnsi="Consolas"/>
          <w:snapToGrid/>
          <w:color w:val="3933FF"/>
          <w:sz w:val="15"/>
          <w:szCs w:val="15"/>
          <w:lang w:eastAsia="ja-JP"/>
        </w:rPr>
        <w:t>"Specific gas cnst. dry air (heated)"</w:t>
      </w:r>
      <w:r w:rsidR="009D2077" w:rsidRPr="009D2077">
        <w:rPr>
          <w:rFonts w:ascii="Consolas" w:hAnsi="Consolas"/>
          <w:snapToGrid/>
          <w:color w:val="000000"/>
          <w:sz w:val="15"/>
          <w:szCs w:val="15"/>
          <w:lang w:eastAsia="ja-JP"/>
        </w:rPr>
        <w:t xml:space="preserve">, </w:t>
      </w:r>
      <w:r w:rsidR="009D2077" w:rsidRPr="009D2077">
        <w:rPr>
          <w:rFonts w:ascii="Consolas" w:hAnsi="Consolas"/>
          <w:snapToGrid/>
          <w:color w:val="3933FF"/>
          <w:sz w:val="15"/>
          <w:szCs w:val="15"/>
          <w:lang w:eastAsia="ja-JP"/>
        </w:rPr>
        <w:t>""</w:t>
      </w:r>
      <w:r w:rsidR="009D2077" w:rsidRPr="009D2077">
        <w:rPr>
          <w:rFonts w:ascii="Consolas" w:hAnsi="Consolas"/>
          <w:snapToGrid/>
          <w:color w:val="000000"/>
          <w:sz w:val="15"/>
          <w:szCs w:val="15"/>
          <w:lang w:eastAsia="ja-JP"/>
        </w:rPr>
        <w:t xml:space="preserve">, </w:t>
      </w:r>
      <w:r w:rsidR="009D2077" w:rsidRPr="009D2077">
        <w:rPr>
          <w:rFonts w:ascii="Consolas" w:hAnsi="Consolas"/>
          <w:b/>
          <w:bCs/>
          <w:snapToGrid/>
          <w:color w:val="931A68"/>
          <w:sz w:val="15"/>
          <w:szCs w:val="15"/>
          <w:lang w:eastAsia="ja-JP"/>
        </w:rPr>
        <w:t>true</w:t>
      </w:r>
      <w:r w:rsidR="009D2077" w:rsidRPr="009D2077">
        <w:rPr>
          <w:rFonts w:ascii="Consolas" w:hAnsi="Consolas"/>
          <w:snapToGrid/>
          <w:color w:val="000000"/>
          <w:sz w:val="15"/>
          <w:szCs w:val="15"/>
          <w:lang w:eastAsia="ja-JP"/>
        </w:rPr>
        <w:t>);</w:t>
      </w:r>
    </w:p>
    <w:p w14:paraId="365A351F" w14:textId="3A977A7D" w:rsidR="009D2077" w:rsidRPr="009D2077" w:rsidRDefault="009D2077" w:rsidP="006A1BD4">
      <w:pPr>
        <w:tabs>
          <w:tab w:val="clear" w:pos="360"/>
          <w:tab w:val="clear" w:pos="720"/>
          <w:tab w:val="clear" w:pos="1080"/>
        </w:tabs>
        <w:spacing w:after="0" w:line="240" w:lineRule="auto"/>
        <w:ind w:left="360" w:firstLine="2"/>
        <w:jc w:val="left"/>
        <w:rPr>
          <w:rFonts w:ascii="Consolas" w:hAnsi="Consolas"/>
          <w:snapToGrid/>
          <w:sz w:val="15"/>
          <w:szCs w:val="15"/>
          <w:lang w:eastAsia="ja-JP"/>
        </w:rPr>
      </w:pPr>
      <w:r>
        <w:rPr>
          <w:rFonts w:ascii="Consolas" w:hAnsi="Consolas"/>
          <w:snapToGrid/>
          <w:sz w:val="15"/>
          <w:szCs w:val="15"/>
          <w:lang w:eastAsia="ja-JP"/>
        </w:rPr>
        <w:t xml:space="preserve"> </w:t>
      </w:r>
      <w:r w:rsidRPr="009D2077">
        <w:rPr>
          <w:rFonts w:ascii="Consolas" w:hAnsi="Consolas"/>
          <w:snapToGrid/>
          <w:sz w:val="15"/>
          <w:szCs w:val="15"/>
          <w:lang w:eastAsia="ja-JP"/>
        </w:rPr>
        <w:t xml:space="preserve"> </w:t>
      </w:r>
      <w:r>
        <w:rPr>
          <w:rFonts w:ascii="Consolas" w:hAnsi="Consolas"/>
          <w:snapToGrid/>
          <w:sz w:val="15"/>
          <w:szCs w:val="15"/>
          <w:lang w:eastAsia="ja-JP"/>
        </w:rPr>
        <w:t xml:space="preserve"> </w:t>
      </w:r>
      <w:r w:rsidRPr="009D2077">
        <w:rPr>
          <w:rFonts w:ascii="Consolas" w:hAnsi="Consolas"/>
          <w:snapToGrid/>
          <w:sz w:val="15"/>
          <w:szCs w:val="15"/>
          <w:lang w:eastAsia="ja-JP"/>
        </w:rPr>
        <w:t xml:space="preserve"> </w:t>
      </w:r>
      <w:r>
        <w:rPr>
          <w:rFonts w:ascii="Consolas" w:hAnsi="Consolas"/>
          <w:snapToGrid/>
          <w:sz w:val="15"/>
          <w:szCs w:val="15"/>
          <w:lang w:eastAsia="ja-JP"/>
        </w:rPr>
        <w:t xml:space="preserve"> </w:t>
      </w:r>
      <w:r w:rsidRPr="009D2077">
        <w:rPr>
          <w:rFonts w:ascii="Consolas" w:hAnsi="Consolas"/>
          <w:snapToGrid/>
          <w:sz w:val="15"/>
          <w:szCs w:val="15"/>
          <w:lang w:eastAsia="ja-JP"/>
        </w:rPr>
        <w:t xml:space="preserve"> </w:t>
      </w:r>
      <w:r w:rsidRPr="009D2077">
        <w:rPr>
          <w:rFonts w:ascii="Consolas" w:hAnsi="Consolas"/>
          <w:snapToGrid/>
          <w:color w:val="7E504F"/>
          <w:sz w:val="15"/>
          <w:szCs w:val="15"/>
          <w:lang w:eastAsia="ja-JP"/>
        </w:rPr>
        <w:t>valueSet</w:t>
      </w:r>
      <w:r w:rsidRPr="009D2077">
        <w:rPr>
          <w:rFonts w:ascii="Consolas" w:hAnsi="Consolas"/>
          <w:snapToGrid/>
          <w:sz w:val="15"/>
          <w:szCs w:val="15"/>
          <w:lang w:eastAsia="ja-JP"/>
        </w:rPr>
        <w:t>.addValue(</w:t>
      </w:r>
      <w:r w:rsidRPr="009D2077">
        <w:rPr>
          <w:rFonts w:ascii="Consolas" w:hAnsi="Consolas"/>
          <w:snapToGrid/>
          <w:color w:val="0326CC"/>
          <w:sz w:val="15"/>
          <w:szCs w:val="15"/>
          <w:lang w:eastAsia="ja-JP"/>
        </w:rPr>
        <w:t>name</w:t>
      </w:r>
      <w:r w:rsidRPr="009D2077">
        <w:rPr>
          <w:rFonts w:ascii="Consolas" w:hAnsi="Consolas"/>
          <w:snapToGrid/>
          <w:sz w:val="15"/>
          <w:szCs w:val="15"/>
          <w:lang w:eastAsia="ja-JP"/>
        </w:rPr>
        <w:t xml:space="preserve">, </w:t>
      </w:r>
      <w:r w:rsidRPr="009D2077">
        <w:rPr>
          <w:rFonts w:ascii="Consolas" w:hAnsi="Consolas"/>
          <w:snapToGrid/>
          <w:color w:val="3933FF"/>
          <w:sz w:val="15"/>
          <w:szCs w:val="15"/>
          <w:lang w:eastAsia="ja-JP"/>
        </w:rPr>
        <w:t>"</w:t>
      </w:r>
      <w:r w:rsidRPr="006A1BD4">
        <w:rPr>
          <w:rFonts w:ascii="Consolas" w:hAnsi="Consolas"/>
          <w:snapToGrid/>
          <w:color w:val="3933FF"/>
          <w:sz w:val="15"/>
          <w:szCs w:val="15"/>
          <w:highlight w:val="yellow"/>
          <w:lang w:eastAsia="ja-JP"/>
        </w:rPr>
        <w:t>azero</w:t>
      </w:r>
      <w:r w:rsidRPr="009D2077">
        <w:rPr>
          <w:rFonts w:ascii="Consolas" w:hAnsi="Consolas"/>
          <w:snapToGrid/>
          <w:color w:val="3933FF"/>
          <w:sz w:val="15"/>
          <w:szCs w:val="15"/>
          <w:lang w:eastAsia="ja-JP"/>
        </w:rPr>
        <w:t>"</w:t>
      </w:r>
      <w:r w:rsidRPr="009D2077">
        <w:rPr>
          <w:rFonts w:ascii="Consolas" w:hAnsi="Consolas"/>
          <w:snapToGrid/>
          <w:sz w:val="15"/>
          <w:szCs w:val="15"/>
          <w:lang w:eastAsia="ja-JP"/>
        </w:rPr>
        <w:t>, Value.theType.</w:t>
      </w:r>
      <w:r w:rsidRPr="009D2077">
        <w:rPr>
          <w:rFonts w:ascii="Consolas" w:hAnsi="Consolas"/>
          <w:b/>
          <w:bCs/>
          <w:i/>
          <w:iCs/>
          <w:snapToGrid/>
          <w:color w:val="0326CC"/>
          <w:sz w:val="15"/>
          <w:szCs w:val="15"/>
          <w:lang w:eastAsia="ja-JP"/>
        </w:rPr>
        <w:t>eDouble</w:t>
      </w:r>
      <w:r w:rsidRPr="009D2077">
        <w:rPr>
          <w:rFonts w:ascii="Consolas" w:hAnsi="Consolas"/>
          <w:snapToGrid/>
          <w:sz w:val="15"/>
          <w:szCs w:val="15"/>
          <w:lang w:eastAsia="ja-JP"/>
        </w:rPr>
        <w:t xml:space="preserve">, </w:t>
      </w:r>
      <w:r w:rsidRPr="009D2077">
        <w:rPr>
          <w:rFonts w:ascii="Consolas" w:hAnsi="Consolas"/>
          <w:snapToGrid/>
          <w:color w:val="0326CC"/>
          <w:sz w:val="15"/>
          <w:szCs w:val="15"/>
          <w:lang w:eastAsia="ja-JP"/>
        </w:rPr>
        <w:t>azero</w:t>
      </w:r>
      <w:r w:rsidRPr="009D2077">
        <w:rPr>
          <w:rFonts w:ascii="Consolas" w:hAnsi="Consolas"/>
          <w:snapToGrid/>
          <w:sz w:val="15"/>
          <w:szCs w:val="15"/>
          <w:lang w:eastAsia="ja-JP"/>
        </w:rPr>
        <w:t xml:space="preserve">, </w:t>
      </w:r>
      <w:r w:rsidRPr="009D2077">
        <w:rPr>
          <w:rFonts w:ascii="Consolas" w:hAnsi="Consolas"/>
          <w:snapToGrid/>
          <w:color w:val="3933FF"/>
          <w:sz w:val="15"/>
          <w:szCs w:val="15"/>
          <w:lang w:eastAsia="ja-JP"/>
        </w:rPr>
        <w:t>"[ft/s]"</w:t>
      </w:r>
      <w:r w:rsidRPr="009D2077">
        <w:rPr>
          <w:rFonts w:ascii="Consolas" w:hAnsi="Consolas"/>
          <w:snapToGrid/>
          <w:sz w:val="15"/>
          <w:szCs w:val="15"/>
          <w:lang w:eastAsia="ja-JP"/>
        </w:rPr>
        <w:t xml:space="preserve">, </w:t>
      </w:r>
      <w:r w:rsidRPr="009D2077">
        <w:rPr>
          <w:rFonts w:ascii="Consolas" w:hAnsi="Consolas"/>
          <w:snapToGrid/>
          <w:color w:val="3933FF"/>
          <w:sz w:val="15"/>
          <w:szCs w:val="15"/>
          <w:lang w:eastAsia="ja-JP"/>
        </w:rPr>
        <w:t>"Speed of sound"</w:t>
      </w:r>
      <w:r w:rsidRPr="009D2077">
        <w:rPr>
          <w:rFonts w:ascii="Consolas" w:hAnsi="Consolas"/>
          <w:snapToGrid/>
          <w:sz w:val="15"/>
          <w:szCs w:val="15"/>
          <w:lang w:eastAsia="ja-JP"/>
        </w:rPr>
        <w:t xml:space="preserve">, </w:t>
      </w:r>
      <w:r w:rsidRPr="009D2077">
        <w:rPr>
          <w:rFonts w:ascii="Consolas" w:hAnsi="Consolas"/>
          <w:snapToGrid/>
          <w:color w:val="3933FF"/>
          <w:sz w:val="15"/>
          <w:szCs w:val="15"/>
          <w:lang w:eastAsia="ja-JP"/>
        </w:rPr>
        <w:t>""</w:t>
      </w:r>
      <w:r w:rsidRPr="009D2077">
        <w:rPr>
          <w:rFonts w:ascii="Consolas" w:hAnsi="Consolas"/>
          <w:snapToGrid/>
          <w:sz w:val="15"/>
          <w:szCs w:val="15"/>
          <w:lang w:eastAsia="ja-JP"/>
        </w:rPr>
        <w:t xml:space="preserve">, </w:t>
      </w:r>
      <w:r w:rsidRPr="009D2077">
        <w:rPr>
          <w:rFonts w:ascii="Consolas" w:hAnsi="Consolas"/>
          <w:b/>
          <w:bCs/>
          <w:snapToGrid/>
          <w:color w:val="931A68"/>
          <w:sz w:val="15"/>
          <w:szCs w:val="15"/>
          <w:lang w:eastAsia="ja-JP"/>
        </w:rPr>
        <w:t>true</w:t>
      </w:r>
      <w:r w:rsidRPr="009D2077">
        <w:rPr>
          <w:rFonts w:ascii="Consolas" w:hAnsi="Consolas"/>
          <w:snapToGrid/>
          <w:sz w:val="15"/>
          <w:szCs w:val="15"/>
          <w:lang w:eastAsia="ja-JP"/>
        </w:rPr>
        <w:t>);</w:t>
      </w:r>
    </w:p>
    <w:p w14:paraId="3DB4BDC7" w14:textId="41660A66" w:rsidR="009D2077" w:rsidRPr="009D2077" w:rsidRDefault="009D2077" w:rsidP="006A1BD4">
      <w:pPr>
        <w:tabs>
          <w:tab w:val="clear" w:pos="360"/>
          <w:tab w:val="clear" w:pos="720"/>
          <w:tab w:val="clear" w:pos="1080"/>
        </w:tabs>
        <w:spacing w:after="0" w:line="240" w:lineRule="auto"/>
        <w:ind w:left="360" w:firstLine="2"/>
        <w:jc w:val="left"/>
        <w:rPr>
          <w:rFonts w:ascii="Consolas" w:hAnsi="Consolas"/>
          <w:snapToGrid/>
          <w:sz w:val="15"/>
          <w:szCs w:val="15"/>
          <w:lang w:eastAsia="ja-JP"/>
        </w:rPr>
      </w:pPr>
      <w:r>
        <w:rPr>
          <w:rFonts w:ascii="Consolas" w:hAnsi="Consolas"/>
          <w:snapToGrid/>
          <w:sz w:val="15"/>
          <w:szCs w:val="15"/>
          <w:lang w:eastAsia="ja-JP"/>
        </w:rPr>
        <w:t xml:space="preserve"> </w:t>
      </w:r>
      <w:r w:rsidRPr="009D2077">
        <w:rPr>
          <w:rFonts w:ascii="Consolas" w:hAnsi="Consolas"/>
          <w:snapToGrid/>
          <w:sz w:val="15"/>
          <w:szCs w:val="15"/>
          <w:lang w:eastAsia="ja-JP"/>
        </w:rPr>
        <w:t xml:space="preserve"> </w:t>
      </w:r>
      <w:r>
        <w:rPr>
          <w:rFonts w:ascii="Consolas" w:hAnsi="Consolas"/>
          <w:snapToGrid/>
          <w:sz w:val="15"/>
          <w:szCs w:val="15"/>
          <w:lang w:eastAsia="ja-JP"/>
        </w:rPr>
        <w:t xml:space="preserve"> </w:t>
      </w:r>
      <w:r w:rsidRPr="009D2077">
        <w:rPr>
          <w:rFonts w:ascii="Consolas" w:hAnsi="Consolas"/>
          <w:snapToGrid/>
          <w:sz w:val="15"/>
          <w:szCs w:val="15"/>
          <w:lang w:eastAsia="ja-JP"/>
        </w:rPr>
        <w:t xml:space="preserve"> }</w:t>
      </w:r>
    </w:p>
    <w:p w14:paraId="59E15B20" w14:textId="7BC99B1C" w:rsidR="009D2077" w:rsidRPr="009D2077" w:rsidRDefault="009D2077" w:rsidP="006A1BD4">
      <w:pPr>
        <w:tabs>
          <w:tab w:val="clear" w:pos="360"/>
          <w:tab w:val="clear" w:pos="720"/>
          <w:tab w:val="clear" w:pos="1080"/>
        </w:tabs>
        <w:spacing w:after="0" w:line="240" w:lineRule="auto"/>
        <w:ind w:left="360" w:firstLine="2"/>
        <w:jc w:val="left"/>
        <w:rPr>
          <w:rFonts w:ascii="Consolas" w:hAnsi="Consolas"/>
          <w:snapToGrid/>
          <w:sz w:val="15"/>
          <w:szCs w:val="15"/>
          <w:lang w:eastAsia="ja-JP"/>
        </w:rPr>
      </w:pPr>
      <w:r>
        <w:rPr>
          <w:rFonts w:ascii="Consolas" w:hAnsi="Consolas"/>
          <w:snapToGrid/>
          <w:sz w:val="15"/>
          <w:szCs w:val="15"/>
          <w:lang w:eastAsia="ja-JP"/>
        </w:rPr>
        <w:t xml:space="preserve"> </w:t>
      </w:r>
      <w:r w:rsidRPr="009D2077">
        <w:rPr>
          <w:rFonts w:ascii="Consolas" w:hAnsi="Consolas"/>
          <w:snapToGrid/>
          <w:sz w:val="15"/>
          <w:szCs w:val="15"/>
          <w:lang w:eastAsia="ja-JP"/>
        </w:rPr>
        <w:t xml:space="preserve"> </w:t>
      </w:r>
      <w:r>
        <w:rPr>
          <w:rFonts w:ascii="Consolas" w:hAnsi="Consolas"/>
          <w:snapToGrid/>
          <w:sz w:val="15"/>
          <w:szCs w:val="15"/>
          <w:lang w:eastAsia="ja-JP"/>
        </w:rPr>
        <w:t xml:space="preserve"> </w:t>
      </w:r>
      <w:r w:rsidRPr="009D2077">
        <w:rPr>
          <w:rFonts w:ascii="Consolas" w:hAnsi="Consolas"/>
          <w:snapToGrid/>
          <w:sz w:val="15"/>
          <w:szCs w:val="15"/>
          <w:lang w:eastAsia="ja-JP"/>
        </w:rPr>
        <w:t xml:space="preserve"> </w:t>
      </w:r>
      <w:r w:rsidRPr="006A1BD4">
        <w:rPr>
          <w:rFonts w:ascii="Consolas" w:hAnsi="Consolas"/>
          <w:snapToGrid/>
          <w:color w:val="7E504F"/>
          <w:sz w:val="15"/>
          <w:szCs w:val="15"/>
          <w:highlight w:val="yellow"/>
          <w:lang w:eastAsia="ja-JP"/>
        </w:rPr>
        <w:t>valueSet</w:t>
      </w:r>
      <w:r w:rsidRPr="006A1BD4">
        <w:rPr>
          <w:rFonts w:ascii="Consolas" w:hAnsi="Consolas"/>
          <w:snapToGrid/>
          <w:sz w:val="15"/>
          <w:szCs w:val="15"/>
          <w:highlight w:val="yellow"/>
          <w:lang w:eastAsia="ja-JP"/>
        </w:rPr>
        <w:t>.valuePush(</w:t>
      </w:r>
      <w:r w:rsidRPr="006A1BD4">
        <w:rPr>
          <w:rFonts w:ascii="Consolas" w:hAnsi="Consolas"/>
          <w:b/>
          <w:bCs/>
          <w:snapToGrid/>
          <w:color w:val="931A68"/>
          <w:sz w:val="15"/>
          <w:szCs w:val="15"/>
          <w:highlight w:val="yellow"/>
          <w:lang w:eastAsia="ja-JP"/>
        </w:rPr>
        <w:t>this</w:t>
      </w:r>
      <w:r w:rsidRPr="006A1BD4">
        <w:rPr>
          <w:rFonts w:ascii="Consolas" w:hAnsi="Consolas"/>
          <w:snapToGrid/>
          <w:sz w:val="15"/>
          <w:szCs w:val="15"/>
          <w:highlight w:val="yellow"/>
          <w:lang w:eastAsia="ja-JP"/>
        </w:rPr>
        <w:t>);</w:t>
      </w:r>
    </w:p>
    <w:p w14:paraId="67F995D2" w14:textId="168ADDFC" w:rsidR="009D2077" w:rsidRPr="009D2077" w:rsidRDefault="009D2077" w:rsidP="006A1BD4">
      <w:pPr>
        <w:tabs>
          <w:tab w:val="clear" w:pos="360"/>
          <w:tab w:val="clear" w:pos="720"/>
          <w:tab w:val="clear" w:pos="1080"/>
        </w:tabs>
        <w:spacing w:after="0" w:line="240" w:lineRule="auto"/>
        <w:ind w:left="360" w:firstLine="2"/>
        <w:jc w:val="left"/>
        <w:rPr>
          <w:rFonts w:ascii="Consolas" w:hAnsi="Consolas"/>
          <w:snapToGrid/>
          <w:sz w:val="15"/>
          <w:szCs w:val="15"/>
          <w:lang w:eastAsia="ja-JP"/>
        </w:rPr>
      </w:pPr>
      <w:r>
        <w:rPr>
          <w:rFonts w:ascii="Consolas" w:hAnsi="Consolas"/>
          <w:snapToGrid/>
          <w:sz w:val="15"/>
          <w:szCs w:val="15"/>
          <w:lang w:eastAsia="ja-JP"/>
        </w:rPr>
        <w:t xml:space="preserve"> </w:t>
      </w:r>
      <w:r w:rsidRPr="009D2077">
        <w:rPr>
          <w:rFonts w:ascii="Consolas" w:hAnsi="Consolas"/>
          <w:snapToGrid/>
          <w:sz w:val="15"/>
          <w:szCs w:val="15"/>
          <w:lang w:eastAsia="ja-JP"/>
        </w:rPr>
        <w:t xml:space="preserve"> }</w:t>
      </w:r>
    </w:p>
    <w:p w14:paraId="6CC50620" w14:textId="77777777" w:rsidR="009D2077" w:rsidRDefault="009D2077" w:rsidP="00D5420E">
      <w:pPr>
        <w:spacing w:after="120"/>
      </w:pPr>
    </w:p>
    <w:p w14:paraId="7F2EC7D9" w14:textId="365875BB" w:rsidR="00C340E6" w:rsidRDefault="00FB2A65" w:rsidP="00EB47F4">
      <w:r>
        <w:t>Finally, we</w:t>
      </w:r>
      <w:r w:rsidR="00C340E6" w:rsidRPr="00421808">
        <w:t xml:space="preserve"> </w:t>
      </w:r>
      <w:r w:rsidR="00C340E6">
        <w:t>will explore the unified results of our designs and conclude the</w:t>
      </w:r>
      <w:r w:rsidR="00C340E6" w:rsidRPr="00AE5244">
        <w:t xml:space="preserve"> “Unified Model and Experiment Design Structure</w:t>
      </w:r>
      <w:r w:rsidR="00C340E6">
        <w:t xml:space="preserve">”, shown in </w:t>
      </w:r>
      <w:r w:rsidR="00C340E6">
        <w:fldChar w:fldCharType="begin"/>
      </w:r>
      <w:r w:rsidR="00C340E6">
        <w:instrText xml:space="preserve"> REF _Ref468736046 \h </w:instrText>
      </w:r>
      <w:r w:rsidR="00C340E6">
        <w:fldChar w:fldCharType="separate"/>
      </w:r>
      <w:r w:rsidR="00377DBA">
        <w:t xml:space="preserve">Figure </w:t>
      </w:r>
      <w:r w:rsidR="00377DBA">
        <w:rPr>
          <w:noProof/>
        </w:rPr>
        <w:t>25</w:t>
      </w:r>
      <w:r w:rsidR="00C340E6">
        <w:fldChar w:fldCharType="end"/>
      </w:r>
      <w:r w:rsidR="00C340E6">
        <w:t>.</w:t>
      </w:r>
    </w:p>
    <w:p w14:paraId="08CC5E3E" w14:textId="77777777" w:rsidR="00C340E6" w:rsidRDefault="001612DD" w:rsidP="00C340E6">
      <w:pPr>
        <w:pStyle w:val="Caption"/>
        <w:keepNext/>
      </w:pPr>
      <w:r w:rsidRPr="00D11B7B">
        <w:rPr>
          <w:noProof/>
          <w:snapToGrid/>
          <w:lang w:eastAsia="ja-JP"/>
        </w:rPr>
        <w:drawing>
          <wp:inline distT="0" distB="0" distL="0" distR="0" wp14:anchorId="48EE2137" wp14:editId="6333A441">
            <wp:extent cx="2376326" cy="2153920"/>
            <wp:effectExtent l="0" t="0" r="11430" b="5080"/>
            <wp:docPr id="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5842" t="6309" r="5833" b="5045"/>
                    <a:stretch/>
                  </pic:blipFill>
                  <pic:spPr bwMode="auto">
                    <a:xfrm>
                      <a:off x="0" y="0"/>
                      <a:ext cx="2422472" cy="2195747"/>
                    </a:xfrm>
                    <a:prstGeom prst="rect">
                      <a:avLst/>
                    </a:prstGeom>
                    <a:noFill/>
                    <a:ln>
                      <a:noFill/>
                    </a:ln>
                    <a:extLst>
                      <a:ext uri="{53640926-AAD7-44D8-BBD7-CCE9431645EC}">
                        <a14:shadowObscured xmlns:a14="http://schemas.microsoft.com/office/drawing/2010/main"/>
                      </a:ext>
                    </a:extLst>
                  </pic:spPr>
                </pic:pic>
              </a:graphicData>
            </a:graphic>
          </wp:inline>
        </w:drawing>
      </w:r>
    </w:p>
    <w:p w14:paraId="70ED4641" w14:textId="142EE194" w:rsidR="00A54F45" w:rsidRDefault="00C340E6" w:rsidP="00C340E6">
      <w:pPr>
        <w:pStyle w:val="Caption"/>
      </w:pPr>
      <w:bookmarkStart w:id="95" w:name="_Ref468736046"/>
      <w:bookmarkStart w:id="96" w:name="_Toc468863028"/>
      <w:r>
        <w:t xml:space="preserve">Figure </w:t>
      </w:r>
      <w:fldSimple w:instr=" SEQ Figure \* ARABIC ">
        <w:r w:rsidR="00377DBA">
          <w:rPr>
            <w:noProof/>
          </w:rPr>
          <w:t>25</w:t>
        </w:r>
      </w:fldSimple>
      <w:bookmarkEnd w:id="95"/>
      <w:r>
        <w:t>:  Unified Model — Model &amp; Simulate Experiments</w:t>
      </w:r>
      <w:bookmarkEnd w:id="96"/>
    </w:p>
    <w:p w14:paraId="59AD2BD0" w14:textId="19985D67" w:rsidR="00F12E03" w:rsidRPr="00421808" w:rsidRDefault="00237B15" w:rsidP="00CF2B02">
      <w:pPr>
        <w:pStyle w:val="Heading1"/>
      </w:pPr>
      <w:bookmarkStart w:id="97" w:name="_Toc468863068"/>
      <w:r w:rsidRPr="00421808">
        <w:lastRenderedPageBreak/>
        <w:t>MODEL AND SIMULATE EXPERIMENTS</w:t>
      </w:r>
      <w:bookmarkEnd w:id="97"/>
    </w:p>
    <w:p w14:paraId="6376C2AC" w14:textId="77777777" w:rsidR="00614F03" w:rsidRDefault="00F12E03" w:rsidP="00EB47F4">
      <w:r>
        <w:t>Now that we have designed both the Model (Turbojet Engine Model System and Components), and</w:t>
      </w:r>
      <w:r w:rsidR="00614F03">
        <w:t xml:space="preserve"> the Experimental Framework</w:t>
      </w:r>
      <w:r>
        <w:t xml:space="preserve">, (as in the previous section), </w:t>
      </w:r>
      <w:r w:rsidR="00614F03">
        <w:t>the stage is set to</w:t>
      </w:r>
      <w:r>
        <w:t xml:space="preserve"> run actual experiments relating more specifically to the Turbojet Engine research we would like to perform</w:t>
      </w:r>
      <w:r w:rsidR="00B86055">
        <w:t xml:space="preserve">. </w:t>
      </w:r>
      <w:r>
        <w:t>But before running the designed set of experiments, it is important to verify and validate (V&amp;V) the product</w:t>
      </w:r>
      <w:r w:rsidR="00B86055">
        <w:t xml:space="preserve">. </w:t>
      </w:r>
      <w:r w:rsidR="00614F03">
        <w:t>We would like to verify that we built the product right, and that we built the right product.</w:t>
      </w:r>
    </w:p>
    <w:p w14:paraId="5E1720D7" w14:textId="5317D98A" w:rsidR="00E54846" w:rsidRPr="00421808" w:rsidRDefault="00574570" w:rsidP="00EB47F4">
      <w:pPr>
        <w:pStyle w:val="Heading2"/>
      </w:pPr>
      <w:bookmarkStart w:id="98" w:name="_Toc468863069"/>
      <w:r w:rsidRPr="00421808">
        <w:t>Veri</w:t>
      </w:r>
      <w:r>
        <w:t>fi</w:t>
      </w:r>
      <w:r w:rsidRPr="00421808">
        <w:t>cation</w:t>
      </w:r>
      <w:r w:rsidR="000630E2" w:rsidRPr="00421808">
        <w:t xml:space="preserve"> </w:t>
      </w:r>
      <w:r w:rsidR="00614F03" w:rsidRPr="00421808">
        <w:t>&amp;V</w:t>
      </w:r>
      <w:r w:rsidR="000630E2" w:rsidRPr="00421808">
        <w:t>alidation</w:t>
      </w:r>
      <w:r w:rsidR="00614F03" w:rsidRPr="00421808">
        <w:t xml:space="preserve"> Testing</w:t>
      </w:r>
      <w:bookmarkEnd w:id="98"/>
    </w:p>
    <w:p w14:paraId="3853C893" w14:textId="77777777" w:rsidR="00E54846" w:rsidRDefault="00E54846" w:rsidP="00EB47F4">
      <w:pPr>
        <w:pStyle w:val="Heading3"/>
      </w:pPr>
      <w:bookmarkStart w:id="99" w:name="_Toc468863070"/>
      <w:r>
        <w:t>Verification</w:t>
      </w:r>
      <w:bookmarkEnd w:id="99"/>
    </w:p>
    <w:p w14:paraId="01427B89" w14:textId="77777777" w:rsidR="00614F03" w:rsidRDefault="00614F03" w:rsidP="00EB47F4">
      <w:pPr>
        <w:spacing w:after="0"/>
      </w:pPr>
      <w:r>
        <w:t>Our verification testing was performed with a 3-phase testing strategy</w:t>
      </w:r>
      <w:r w:rsidR="00B86055">
        <w:t xml:space="preserve">. </w:t>
      </w:r>
      <w:r>
        <w:t>We are able to verify that the output calculations from three different sources match with only a minimal percent of error difference</w:t>
      </w:r>
      <w:r w:rsidR="00B86055">
        <w:t xml:space="preserve">. </w:t>
      </w:r>
      <w:r>
        <w:t>We chose to design test sets in both the subsonic and supersonic flight regime, with both afterburner, and non-afterburner mode on, and with different flight altitudes</w:t>
      </w:r>
      <w:r w:rsidR="00B86055">
        <w:t xml:space="preserve">. </w:t>
      </w:r>
      <w:r>
        <w:t xml:space="preserve">These test sets were run against </w:t>
      </w:r>
      <w:r w:rsidR="000072FE">
        <w:t>three model calculation types:</w:t>
      </w:r>
    </w:p>
    <w:p w14:paraId="6E89D8DC" w14:textId="77777777" w:rsidR="000072FE" w:rsidRDefault="000072FE" w:rsidP="00EB47F4">
      <w:pPr>
        <w:pStyle w:val="ListParagraph"/>
        <w:numPr>
          <w:ilvl w:val="0"/>
          <w:numId w:val="65"/>
        </w:numPr>
      </w:pPr>
      <w:r>
        <w:t>Mathematical calculations</w:t>
      </w:r>
    </w:p>
    <w:p w14:paraId="39516290" w14:textId="77777777" w:rsidR="000072FE" w:rsidRDefault="000072FE" w:rsidP="007446AE">
      <w:pPr>
        <w:pStyle w:val="ListParagraph"/>
        <w:numPr>
          <w:ilvl w:val="0"/>
          <w:numId w:val="65"/>
        </w:numPr>
      </w:pPr>
      <w:r>
        <w:t>AIAA AEDSys software application calculations</w:t>
      </w:r>
    </w:p>
    <w:p w14:paraId="023F103F" w14:textId="77777777" w:rsidR="000072FE" w:rsidRDefault="000072FE" w:rsidP="007446AE">
      <w:pPr>
        <w:pStyle w:val="ListParagraph"/>
        <w:numPr>
          <w:ilvl w:val="0"/>
          <w:numId w:val="65"/>
        </w:numPr>
      </w:pPr>
      <w:r>
        <w:t>DEVS-Suite Experimental Framework</w:t>
      </w:r>
    </w:p>
    <w:p w14:paraId="485F03DF" w14:textId="77777777" w:rsidR="00E54846" w:rsidRDefault="000072FE" w:rsidP="00EB47F4">
      <w:r w:rsidRPr="00421808">
        <w:t>The results from the test cases show that the models matched up with only a small amount of error difference</w:t>
      </w:r>
      <w:r w:rsidR="00B86055">
        <w:t xml:space="preserve">. </w:t>
      </w:r>
      <w:r w:rsidR="00946668" w:rsidRPr="00421808">
        <w:t>In all cases, the mathematical calculations matched those of our DEVS-Suite Experimental Framework, and so we compare the DEVS-Suite and AEDSys together</w:t>
      </w:r>
      <w:r w:rsidR="00B86055">
        <w:t xml:space="preserve">. </w:t>
      </w:r>
      <w:r w:rsidR="00ED13F5" w:rsidRPr="00421808">
        <w:t>We can look at some of the results more closely and analyze them for verification.</w:t>
      </w:r>
    </w:p>
    <w:p w14:paraId="00246AB1" w14:textId="77777777" w:rsidR="00ED13F5" w:rsidRPr="00EB47F4" w:rsidRDefault="00ED13F5" w:rsidP="00EB47F4">
      <w:pPr>
        <w:pStyle w:val="Heading4"/>
      </w:pPr>
      <w:r w:rsidRPr="00EB47F4">
        <w:t>Isentropic/Subsonic Test Case</w:t>
      </w:r>
    </w:p>
    <w:p w14:paraId="101DC944" w14:textId="4F9ED5D7" w:rsidR="00A54F45" w:rsidRDefault="00ED13F5" w:rsidP="00EB47F4">
      <w:r>
        <w:t>In this test run, we designed the test to model subsonic flight</w:t>
      </w:r>
      <w:r w:rsidR="00B86055">
        <w:t xml:space="preserve">. </w:t>
      </w:r>
      <w:r>
        <w:t>This was our simplest baseline test to verify the Isentropic/Subsonic model</w:t>
      </w:r>
      <w:r w:rsidR="00B86055">
        <w:t xml:space="preserve">. </w:t>
      </w:r>
      <w:r>
        <w:t xml:space="preserve">We can view the first set of results from this test in </w:t>
      </w:r>
      <w:r w:rsidR="00946668">
        <w:fldChar w:fldCharType="begin"/>
      </w:r>
      <w:r w:rsidR="00946668">
        <w:instrText xml:space="preserve"> REF _Ref468216903 \h </w:instrText>
      </w:r>
      <w:r w:rsidR="00946668">
        <w:fldChar w:fldCharType="separate"/>
      </w:r>
      <w:r w:rsidR="00377DBA" w:rsidRPr="004E6B51">
        <w:t xml:space="preserve">Figure </w:t>
      </w:r>
      <w:r w:rsidR="00377DBA">
        <w:rPr>
          <w:noProof/>
        </w:rPr>
        <w:t>26</w:t>
      </w:r>
      <w:r w:rsidR="00946668">
        <w:fldChar w:fldCharType="end"/>
      </w:r>
      <w:r w:rsidR="00946668">
        <w:t>,</w:t>
      </w:r>
      <w:r w:rsidR="00B86055">
        <w:t xml:space="preserve">. </w:t>
      </w:r>
      <w:r w:rsidR="00946668">
        <w:t>The results show an error ranging from only 1% to 6% for the measured efficien</w:t>
      </w:r>
      <w:r w:rsidR="003830D7">
        <w:t>cies between the two models</w:t>
      </w:r>
      <w:r w:rsidR="00B86055">
        <w:t xml:space="preserve">. </w:t>
      </w:r>
      <w:r w:rsidR="003830D7">
        <w:t>Similar results for the other measured output variables were also viewed and thus verified our Isentropic/Subsonic model</w:t>
      </w:r>
      <w:r w:rsidR="00B86055">
        <w:t xml:space="preserve">. </w:t>
      </w:r>
      <w:r w:rsidR="00F1662D">
        <w:t>(Another output result of the me</w:t>
      </w:r>
      <w:r w:rsidR="00E20F3B">
        <w:t xml:space="preserve">asured TSFC is shown in </w:t>
      </w:r>
      <w:r w:rsidR="00E20F3B">
        <w:fldChar w:fldCharType="begin"/>
      </w:r>
      <w:r w:rsidR="00E20F3B">
        <w:instrText xml:space="preserve"> REF _Ref468217815 \h </w:instrText>
      </w:r>
      <w:r w:rsidR="00E20F3B">
        <w:fldChar w:fldCharType="separate"/>
      </w:r>
      <w:r w:rsidR="00377DBA">
        <w:t xml:space="preserve">Figure </w:t>
      </w:r>
      <w:r w:rsidR="00377DBA">
        <w:rPr>
          <w:noProof/>
        </w:rPr>
        <w:t>27</w:t>
      </w:r>
      <w:r w:rsidR="00E20F3B">
        <w:fldChar w:fldCharType="end"/>
      </w:r>
      <w:r w:rsidR="00F1662D">
        <w:t>.)</w:t>
      </w:r>
    </w:p>
    <w:p w14:paraId="61BEFBB0" w14:textId="71F15E11" w:rsidR="00946668" w:rsidRDefault="001612DD" w:rsidP="00CF2B02">
      <w:pPr>
        <w:pStyle w:val="Caption"/>
      </w:pPr>
      <w:r w:rsidRPr="00D11B7B">
        <w:rPr>
          <w:noProof/>
          <w:snapToGrid/>
          <w:lang w:eastAsia="ja-JP"/>
        </w:rPr>
        <w:lastRenderedPageBreak/>
        <w:drawing>
          <wp:inline distT="0" distB="0" distL="0" distR="0" wp14:anchorId="727D162A" wp14:editId="0BF34A49">
            <wp:extent cx="5177090" cy="2836643"/>
            <wp:effectExtent l="0" t="0" r="5080" b="8255"/>
            <wp:docPr id="120" name="Chart 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6CA69CE" w14:textId="3F15F3F5" w:rsidR="00F1662D" w:rsidRDefault="00946668" w:rsidP="00CF2B02">
      <w:pPr>
        <w:pStyle w:val="Caption"/>
      </w:pPr>
      <w:bookmarkStart w:id="100" w:name="_Ref468216903"/>
      <w:bookmarkStart w:id="101" w:name="_Toc468863029"/>
      <w:r w:rsidRPr="004E6B51">
        <w:t xml:space="preserve">Figure </w:t>
      </w:r>
      <w:r w:rsidRPr="004E6B51">
        <w:fldChar w:fldCharType="begin"/>
      </w:r>
      <w:r w:rsidRPr="00421808">
        <w:instrText xml:space="preserve"> SEQ Figure \* ARABIC </w:instrText>
      </w:r>
      <w:r w:rsidRPr="004E6B51">
        <w:fldChar w:fldCharType="separate"/>
      </w:r>
      <w:r w:rsidR="00377DBA">
        <w:rPr>
          <w:noProof/>
        </w:rPr>
        <w:t>26</w:t>
      </w:r>
      <w:r w:rsidRPr="004E6B51">
        <w:fldChar w:fldCharType="end"/>
      </w:r>
      <w:bookmarkEnd w:id="100"/>
      <w:r w:rsidRPr="00421808">
        <w:t xml:space="preserve">:  Isentropic/Subsonic Test Results </w:t>
      </w:r>
      <w:r w:rsidR="00F1662D" w:rsidRPr="00421808">
        <w:t>–</w:t>
      </w:r>
      <w:r w:rsidRPr="00421808">
        <w:t xml:space="preserve"> Efficiency</w:t>
      </w:r>
      <w:bookmarkEnd w:id="101"/>
    </w:p>
    <w:p w14:paraId="39EAA8BA" w14:textId="77777777" w:rsidR="00D5420E" w:rsidRPr="00D5420E" w:rsidRDefault="00D5420E" w:rsidP="00786D30">
      <w:pPr>
        <w:spacing w:after="0"/>
      </w:pPr>
    </w:p>
    <w:p w14:paraId="05DDA42A" w14:textId="69C070DF" w:rsidR="00F1662D" w:rsidRDefault="001612DD" w:rsidP="00CF2B02">
      <w:pPr>
        <w:pStyle w:val="Caption"/>
      </w:pPr>
      <w:r w:rsidRPr="00D11B7B">
        <w:rPr>
          <w:noProof/>
          <w:snapToGrid/>
          <w:lang w:eastAsia="ja-JP"/>
        </w:rPr>
        <w:drawing>
          <wp:inline distT="0" distB="0" distL="0" distR="0" wp14:anchorId="43C84BA2" wp14:editId="36FDB148">
            <wp:extent cx="5273638" cy="2836642"/>
            <wp:effectExtent l="0" t="0" r="10160" b="8255"/>
            <wp:docPr id="121" name="Chart 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2EF889F" w14:textId="4197AE9B" w:rsidR="00F1662D" w:rsidRPr="004E6B51" w:rsidRDefault="00F1662D" w:rsidP="00CF2B02">
      <w:pPr>
        <w:pStyle w:val="Caption"/>
      </w:pPr>
      <w:bookmarkStart w:id="102" w:name="_Ref468217815"/>
      <w:bookmarkStart w:id="103" w:name="_Toc468863030"/>
      <w:r>
        <w:t xml:space="preserve">Figure </w:t>
      </w:r>
      <w:fldSimple w:instr=" SEQ Figure \* ARABIC ">
        <w:r w:rsidR="00377DBA">
          <w:rPr>
            <w:noProof/>
          </w:rPr>
          <w:t>27</w:t>
        </w:r>
      </w:fldSimple>
      <w:bookmarkEnd w:id="102"/>
      <w:r>
        <w:t>:  Isentropic/Subsonic Test Results - TSFC</w:t>
      </w:r>
      <w:bookmarkEnd w:id="103"/>
    </w:p>
    <w:p w14:paraId="2265B73F" w14:textId="77777777" w:rsidR="00E20F3B" w:rsidRDefault="00E20F3B" w:rsidP="00EB47F4">
      <w:pPr>
        <w:pStyle w:val="Heading4"/>
      </w:pPr>
      <w:r>
        <w:t>Isentropic/Supersonic Test Case</w:t>
      </w:r>
    </w:p>
    <w:p w14:paraId="3333ADE6" w14:textId="1B7E87ED" w:rsidR="00E20F3B" w:rsidRDefault="00E20F3B" w:rsidP="00EB47F4">
      <w:r>
        <w:t>The next test case modeled a supersonic flight with both afterburner on/off options</w:t>
      </w:r>
      <w:r w:rsidR="00B86055">
        <w:t xml:space="preserve">. </w:t>
      </w:r>
      <w:r>
        <w:t>Again the results between AEDSys and the DEVS-Suite Experimental Framework design fared well with each other</w:t>
      </w:r>
      <w:r w:rsidR="00B86055">
        <w:t xml:space="preserve">. </w:t>
      </w:r>
      <w:r>
        <w:t xml:space="preserve">From the results, we show an error of difference of only 2%, </w:t>
      </w:r>
      <w:r w:rsidR="00305D52">
        <w:t>and in most cases only a 1% error</w:t>
      </w:r>
      <w:r w:rsidR="00B86055">
        <w:t xml:space="preserve">. </w:t>
      </w:r>
      <w:r w:rsidR="00305D52">
        <w:t xml:space="preserve">A graph of the </w:t>
      </w:r>
      <w:r w:rsidR="00305D52">
        <w:lastRenderedPageBreak/>
        <w:t xml:space="preserve">turbojet efficiencies is shown in </w:t>
      </w:r>
      <w:r w:rsidR="00305D52">
        <w:fldChar w:fldCharType="begin"/>
      </w:r>
      <w:r w:rsidR="00305D52">
        <w:instrText xml:space="preserve"> REF _Ref468218040 \h </w:instrText>
      </w:r>
      <w:r w:rsidR="00305D52">
        <w:fldChar w:fldCharType="separate"/>
      </w:r>
      <w:r w:rsidR="00377DBA">
        <w:t xml:space="preserve">Figure </w:t>
      </w:r>
      <w:r w:rsidR="00377DBA">
        <w:rPr>
          <w:noProof/>
        </w:rPr>
        <w:t>28</w:t>
      </w:r>
      <w:r w:rsidR="00305D52">
        <w:fldChar w:fldCharType="end"/>
      </w:r>
      <w:r w:rsidR="00B86055">
        <w:t xml:space="preserve">. </w:t>
      </w:r>
      <w:r w:rsidR="00F55A5F">
        <w:t>Again, similar results for the other measured variables showed promising results and thus verified our Isentropic/Supersonic model</w:t>
      </w:r>
      <w:r w:rsidR="00B86055">
        <w:t xml:space="preserve">. </w:t>
      </w:r>
    </w:p>
    <w:p w14:paraId="6EC394AE" w14:textId="77777777" w:rsidR="00F55A5F" w:rsidRDefault="00F55A5F" w:rsidP="00EB47F4">
      <w:pPr>
        <w:pStyle w:val="Heading4"/>
      </w:pPr>
      <w:r>
        <w:t>Polytropic/Supersonic Test Case</w:t>
      </w:r>
    </w:p>
    <w:p w14:paraId="602BC7C0" w14:textId="3E691822" w:rsidR="00F55A5F" w:rsidRDefault="00F55A5F" w:rsidP="00EB47F4">
      <w:r>
        <w:t>The final set of test cases verified our Polytropic/Supersonic models</w:t>
      </w:r>
      <w:r w:rsidR="00B86055">
        <w:t xml:space="preserve">. </w:t>
      </w:r>
      <w:r>
        <w:t>This would be the models mostly to be used in the design of experiments research runs, and depended upon good verification results</w:t>
      </w:r>
      <w:r w:rsidR="00B86055">
        <w:t xml:space="preserve">. </w:t>
      </w:r>
      <w:r>
        <w:t xml:space="preserve">From the graph in </w:t>
      </w:r>
      <w:r>
        <w:fldChar w:fldCharType="begin"/>
      </w:r>
      <w:r>
        <w:instrText xml:space="preserve"> REF _Ref468218532 \h </w:instrText>
      </w:r>
      <w:r>
        <w:fldChar w:fldCharType="separate"/>
      </w:r>
      <w:r w:rsidR="00377DBA" w:rsidRPr="00421808">
        <w:t xml:space="preserve">Figure </w:t>
      </w:r>
      <w:r w:rsidR="00377DBA">
        <w:rPr>
          <w:noProof/>
        </w:rPr>
        <w:t>29</w:t>
      </w:r>
      <w:r>
        <w:fldChar w:fldCharType="end"/>
      </w:r>
      <w:r>
        <w:t>, the results show an error of 1% in most cases, with a sli</w:t>
      </w:r>
      <w:r w:rsidR="00414E96">
        <w:t>ghtly higher 4% error in one case, and a 13% error as well in one case</w:t>
      </w:r>
      <w:r w:rsidR="00B86055">
        <w:t xml:space="preserve">. </w:t>
      </w:r>
      <w:r w:rsidR="00414E96">
        <w:t>The results show, however, that the difference between the designed DEVS-Suite Experimental Framework are slightly more conservative in the calculation of the efficiency of the turbojet engine versus the prediction of the AEDSys model</w:t>
      </w:r>
      <w:r w:rsidR="00B86055">
        <w:t xml:space="preserve">. </w:t>
      </w:r>
      <w:r w:rsidR="00414E96">
        <w:t>For our research purposes, we are attempting to model a realistic engine, and further optimize where we can</w:t>
      </w:r>
      <w:r w:rsidR="00B86055">
        <w:t xml:space="preserve">. </w:t>
      </w:r>
      <w:r w:rsidR="00414E96">
        <w:t>We would like to be as exact as possible, however, if we are to err on one side or the other, it would be beneficial to be more conservative in our calculations</w:t>
      </w:r>
      <w:r w:rsidR="00B86055">
        <w:t xml:space="preserve">. </w:t>
      </w:r>
      <w:r w:rsidR="00414E96">
        <w:t>This would allow for the benefit of having even better efficiency results show up in a real (physical) engine test run</w:t>
      </w:r>
      <w:r w:rsidR="00B86055">
        <w:t xml:space="preserve">. </w:t>
      </w:r>
      <w:r w:rsidR="00414E96">
        <w:t>If we were to calculate results showing unreachable levels, we might waste valuable resources attempting to gain these unrealistic efficiencies</w:t>
      </w:r>
      <w:r w:rsidR="00B86055">
        <w:t xml:space="preserve">. </w:t>
      </w:r>
      <w:r w:rsidR="00414E96">
        <w:t>It is then acceptable to have the 13% error on a conservative side for our framework design</w:t>
      </w:r>
      <w:r w:rsidR="00B86055">
        <w:t xml:space="preserve">. </w:t>
      </w:r>
      <w:r w:rsidR="00414E96">
        <w:t>Again, similar results from other measured variables showed promising results and verified our Polytropic/Supersonic model.</w:t>
      </w:r>
    </w:p>
    <w:p w14:paraId="78E93DB1" w14:textId="22C3C3A5" w:rsidR="00305D52" w:rsidRDefault="001612DD" w:rsidP="00CF2B02">
      <w:pPr>
        <w:pStyle w:val="Caption"/>
      </w:pPr>
      <w:r w:rsidRPr="00D11B7B">
        <w:rPr>
          <w:noProof/>
          <w:snapToGrid/>
          <w:lang w:eastAsia="ja-JP"/>
        </w:rPr>
        <w:drawing>
          <wp:inline distT="0" distB="0" distL="0" distR="0" wp14:anchorId="760A61C9" wp14:editId="59067FF9">
            <wp:extent cx="5254078" cy="2836642"/>
            <wp:effectExtent l="0" t="0" r="3810" b="8255"/>
            <wp:docPr id="122" name="Chart 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6F09A13" w14:textId="6A67F7BD" w:rsidR="00E20F3B" w:rsidRDefault="00305D52" w:rsidP="00CF2B02">
      <w:pPr>
        <w:pStyle w:val="Caption"/>
      </w:pPr>
      <w:bookmarkStart w:id="104" w:name="_Ref468218040"/>
      <w:bookmarkStart w:id="105" w:name="_Toc468863031"/>
      <w:r>
        <w:t xml:space="preserve">Figure </w:t>
      </w:r>
      <w:fldSimple w:instr=" SEQ Figure \* ARABIC ">
        <w:r w:rsidR="00377DBA">
          <w:rPr>
            <w:noProof/>
          </w:rPr>
          <w:t>28</w:t>
        </w:r>
      </w:fldSimple>
      <w:bookmarkEnd w:id="104"/>
      <w:r>
        <w:t xml:space="preserve">:  Isentropic/Supersonic Test Results </w:t>
      </w:r>
      <w:r w:rsidR="00786D30">
        <w:t>–</w:t>
      </w:r>
      <w:r>
        <w:t xml:space="preserve"> Efficiency</w:t>
      </w:r>
      <w:bookmarkEnd w:id="105"/>
    </w:p>
    <w:p w14:paraId="69685EFA" w14:textId="77777777" w:rsidR="00786D30" w:rsidRPr="00786D30" w:rsidRDefault="00786D30" w:rsidP="00786D30"/>
    <w:p w14:paraId="5DF8294C" w14:textId="3FD67E4A" w:rsidR="00F55A5F" w:rsidRDefault="001612DD" w:rsidP="00CF2B02">
      <w:pPr>
        <w:pStyle w:val="Caption"/>
      </w:pPr>
      <w:r w:rsidRPr="00D11B7B">
        <w:rPr>
          <w:noProof/>
          <w:snapToGrid/>
          <w:lang w:eastAsia="ja-JP"/>
        </w:rPr>
        <w:lastRenderedPageBreak/>
        <w:drawing>
          <wp:inline distT="0" distB="0" distL="0" distR="0" wp14:anchorId="0756575B" wp14:editId="1F9D0249">
            <wp:extent cx="5254078" cy="2836643"/>
            <wp:effectExtent l="0" t="0" r="3810" b="8255"/>
            <wp:docPr id="123" name="Chart 1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4554106" w14:textId="3B8B6D55" w:rsidR="00F55A5F" w:rsidRPr="004E6B51" w:rsidRDefault="00F55A5F" w:rsidP="00CF2B02">
      <w:pPr>
        <w:pStyle w:val="Caption"/>
      </w:pPr>
      <w:bookmarkStart w:id="106" w:name="_Ref468218532"/>
      <w:bookmarkStart w:id="107" w:name="_Toc468863032"/>
      <w:r w:rsidRPr="00421808">
        <w:t xml:space="preserve">Figure </w:t>
      </w:r>
      <w:fldSimple w:instr=" SEQ Figure \* ARABIC ">
        <w:r w:rsidR="00377DBA">
          <w:rPr>
            <w:noProof/>
          </w:rPr>
          <w:t>29</w:t>
        </w:r>
      </w:fldSimple>
      <w:bookmarkEnd w:id="106"/>
      <w:r w:rsidRPr="00421808">
        <w:t>:  Polytropic/Supersonic Test Results - Efficiency</w:t>
      </w:r>
      <w:bookmarkEnd w:id="107"/>
    </w:p>
    <w:p w14:paraId="5A21438E" w14:textId="3D77DDF2" w:rsidR="00946668" w:rsidRPr="004E6B51" w:rsidRDefault="00E54846" w:rsidP="00EB47F4">
      <w:pPr>
        <w:pStyle w:val="Heading3"/>
      </w:pPr>
      <w:bookmarkStart w:id="108" w:name="_Toc468863071"/>
      <w:r>
        <w:t>Validation</w:t>
      </w:r>
      <w:bookmarkEnd w:id="108"/>
    </w:p>
    <w:p w14:paraId="49299293" w14:textId="16FA28B0" w:rsidR="00E54846" w:rsidRDefault="00CE17D2" w:rsidP="00EB47F4">
      <w:r>
        <w:t>To perform validation, we return to our requirement</w:t>
      </w:r>
      <w:r w:rsidR="00293397">
        <w:t>s and desired specifications for performance, configuration, and usability</w:t>
      </w:r>
      <w:r w:rsidR="00B86055">
        <w:t xml:space="preserve">. </w:t>
      </w:r>
      <w:r w:rsidR="00293397">
        <w:t>We are looking for a framework and model and simulation design which is built with a good design, a good architecture, able to handle many models at once, different configurations of models, and gives consistent output</w:t>
      </w:r>
      <w:r w:rsidR="00B86055">
        <w:t xml:space="preserve">. </w:t>
      </w:r>
    </w:p>
    <w:p w14:paraId="5AE8F222" w14:textId="77777777" w:rsidR="00293397" w:rsidRDefault="00293397">
      <w:r w:rsidRPr="00421808">
        <w:t xml:space="preserve">For these tests, we incorporated </w:t>
      </w:r>
      <w:r>
        <w:t>three different model configurations, and a set of over 50 runs at a time with multiple variable alterations on all three model configurations</w:t>
      </w:r>
      <w:r w:rsidR="00B86055">
        <w:t xml:space="preserve">. </w:t>
      </w:r>
      <w:r>
        <w:t>This system testing proved to be quite capable, even more so than expected</w:t>
      </w:r>
      <w:r w:rsidR="00B86055">
        <w:t xml:space="preserve">. </w:t>
      </w:r>
      <w:r>
        <w:t xml:space="preserve">The execution time for this stress test took less than 10 seconds to complete, and the output data was verified to be </w:t>
      </w:r>
      <w:r w:rsidR="007F428E">
        <w:t>correct for all models and all variations</w:t>
      </w:r>
      <w:r w:rsidR="00B86055">
        <w:t xml:space="preserve">. </w:t>
      </w:r>
      <w:r w:rsidR="007F428E">
        <w:t>Further, with the enhanced abilities of the “calibration feature”, the ease of setting up experiments took a short learning curve, and less than a few minutes to create</w:t>
      </w:r>
      <w:r w:rsidR="00B86055">
        <w:t xml:space="preserve">. </w:t>
      </w:r>
      <w:r w:rsidR="007F428E">
        <w:t>The framework offers the independence of models from the experimental frame and this decoupling allows for the model types to be modified, swapped in and out, and systems to contain different amounts of components and different component types altogether.</w:t>
      </w:r>
    </w:p>
    <w:p w14:paraId="359DEF4C" w14:textId="30897FB6" w:rsidR="007F428E" w:rsidRDefault="007F428E" w:rsidP="00EB47F4">
      <w:r>
        <w:t>Overall, the system exceeded the expectations of what was required and the capabilities of this framework for our research purposes proved to be exceptional</w:t>
      </w:r>
      <w:r w:rsidR="00B86055">
        <w:t xml:space="preserve">. </w:t>
      </w:r>
      <w:r>
        <w:t xml:space="preserve">An example of the data output from an experimental run can be seen </w:t>
      </w:r>
      <w:r w:rsidR="00E22D56">
        <w:t xml:space="preserve">in </w:t>
      </w:r>
      <w:r w:rsidR="00E22D56">
        <w:fldChar w:fldCharType="begin"/>
      </w:r>
      <w:r w:rsidR="00E22D56">
        <w:instrText xml:space="preserve"> REF _Ref468772245 \h </w:instrText>
      </w:r>
      <w:r w:rsidR="00E22D56">
        <w:fldChar w:fldCharType="separate"/>
      </w:r>
      <w:r w:rsidR="00377DBA">
        <w:t xml:space="preserve">Figure </w:t>
      </w:r>
      <w:r w:rsidR="00377DBA">
        <w:rPr>
          <w:noProof/>
        </w:rPr>
        <w:t>30</w:t>
      </w:r>
      <w:r w:rsidR="00E22D56">
        <w:fldChar w:fldCharType="end"/>
      </w:r>
      <w:r w:rsidR="00B86055">
        <w:t xml:space="preserve">. </w:t>
      </w:r>
      <w:r>
        <w:t>As one can see, the data output is well organized, readable, and consistent with the data from which the aerospace community of research is accustomed to</w:t>
      </w:r>
      <w:r w:rsidR="00B86055">
        <w:t>.</w:t>
      </w:r>
    </w:p>
    <w:p w14:paraId="10091678" w14:textId="229991FD" w:rsidR="007F428E" w:rsidRDefault="001612DD" w:rsidP="00CF2B02">
      <w:pPr>
        <w:pStyle w:val="Caption"/>
      </w:pPr>
      <w:r w:rsidRPr="00D11B7B">
        <w:rPr>
          <w:noProof/>
          <w:snapToGrid/>
          <w:lang w:eastAsia="ja-JP"/>
        </w:rPr>
        <w:lastRenderedPageBreak/>
        <w:drawing>
          <wp:inline distT="0" distB="0" distL="0" distR="0" wp14:anchorId="1661F0F0" wp14:editId="59155638">
            <wp:extent cx="5947410" cy="6148705"/>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7410" cy="6148705"/>
                    </a:xfrm>
                    <a:prstGeom prst="rect">
                      <a:avLst/>
                    </a:prstGeom>
                    <a:noFill/>
                    <a:ln>
                      <a:noFill/>
                    </a:ln>
                  </pic:spPr>
                </pic:pic>
              </a:graphicData>
            </a:graphic>
          </wp:inline>
        </w:drawing>
      </w:r>
    </w:p>
    <w:p w14:paraId="47AFB443" w14:textId="14AE1E12" w:rsidR="007F428E" w:rsidRPr="00421808" w:rsidRDefault="007F428E" w:rsidP="00CF2B02">
      <w:pPr>
        <w:pStyle w:val="Caption"/>
        <w:rPr>
          <w:sz w:val="24"/>
        </w:rPr>
      </w:pPr>
      <w:bookmarkStart w:id="109" w:name="_Ref468772245"/>
      <w:bookmarkStart w:id="110" w:name="_Ref468307766"/>
      <w:bookmarkStart w:id="111" w:name="_Toc468863033"/>
      <w:r>
        <w:t xml:space="preserve">Figure </w:t>
      </w:r>
      <w:fldSimple w:instr=" SEQ Figure \* ARABIC ">
        <w:r w:rsidR="00377DBA">
          <w:rPr>
            <w:noProof/>
          </w:rPr>
          <w:t>30</w:t>
        </w:r>
      </w:fldSimple>
      <w:bookmarkEnd w:id="109"/>
      <w:r>
        <w:t>:  Example DEVS-Suite Experimental Framework Output Data</w:t>
      </w:r>
      <w:bookmarkEnd w:id="110"/>
      <w:bookmarkEnd w:id="111"/>
    </w:p>
    <w:p w14:paraId="265F6F83" w14:textId="267B87F7" w:rsidR="004D4E63" w:rsidRPr="00941933" w:rsidRDefault="004D4E63" w:rsidP="00EB47F4">
      <w:pPr>
        <w:pStyle w:val="Heading4"/>
      </w:pPr>
      <w:r>
        <w:t>Design of Experiments (DOE)</w:t>
      </w:r>
    </w:p>
    <w:p w14:paraId="3645C06B" w14:textId="6C1BC80C" w:rsidR="00946668" w:rsidRDefault="004D4E63" w:rsidP="00EB47F4">
      <w:r>
        <w:t>After validation of the product, the stage is set to continue the goal of research</w:t>
      </w:r>
      <w:r w:rsidR="00B86055">
        <w:t xml:space="preserve">. </w:t>
      </w:r>
      <w:r>
        <w:t>This sections explains the “Design of Experiments” process taken to model, simulate, gather and analyze data, and make educated conclusions about the behavior of the turbojet engine during our required supersonic flight regime</w:t>
      </w:r>
      <w:r w:rsidR="00B86055">
        <w:t xml:space="preserve">. </w:t>
      </w:r>
      <w:r>
        <w:t>The goal is to offer insight as to the possible opportunities for optimized turbojet engine parameter settings for future, long-duration, supersonic flights across land for commercial passengers</w:t>
      </w:r>
      <w:r w:rsidR="00B86055">
        <w:t xml:space="preserve">. </w:t>
      </w:r>
      <w:r>
        <w:t xml:space="preserve">Another goal is to provide </w:t>
      </w:r>
      <w:r>
        <w:lastRenderedPageBreak/>
        <w:t>the framework as a platform for future researchers (including the Authors) and requires offering them a flexible, systematic, and repeatable process for research.</w:t>
      </w:r>
    </w:p>
    <w:p w14:paraId="2CF39BD1" w14:textId="77777777" w:rsidR="004D4E63" w:rsidRDefault="004D4E63" w:rsidP="00EB47F4">
      <w:pPr>
        <w:spacing w:after="0"/>
      </w:pPr>
      <w:r w:rsidRPr="00421808">
        <w:t>We begin our research and development (R&amp;D) problem by determining what questions</w:t>
      </w:r>
      <w:r>
        <w:t xml:space="preserve"> are to</w:t>
      </w:r>
      <w:r w:rsidR="00FC358B">
        <w:t xml:space="preserve"> be answered</w:t>
      </w:r>
      <w:r w:rsidR="00B86055">
        <w:t xml:space="preserve">. </w:t>
      </w:r>
      <w:r w:rsidR="00FC358B">
        <w:t>The questions gather around the performance of the turbojet engine and what variables we presume have a significant effect on the operation behavior</w:t>
      </w:r>
      <w:r w:rsidR="00B86055">
        <w:t xml:space="preserve">. </w:t>
      </w:r>
      <w:r w:rsidR="00FC358B">
        <w:t>By analyzing the mathematical relationships within the model, including the functions, and desired outputs, we can come up with some example questions to be answered:</w:t>
      </w:r>
    </w:p>
    <w:p w14:paraId="52BB9DD5" w14:textId="77777777" w:rsidR="005C0641" w:rsidRPr="00FC358B" w:rsidRDefault="00A45108" w:rsidP="00EB47F4">
      <w:pPr>
        <w:pStyle w:val="ListParagraph"/>
        <w:numPr>
          <w:ilvl w:val="0"/>
          <w:numId w:val="69"/>
        </w:numPr>
      </w:pPr>
      <w:r w:rsidRPr="00FC358B">
        <w:t>What effect does the pressure compression ratio in the compressor stage have on the performance of the turbojet engine, during long-duration, supersonic flight?</w:t>
      </w:r>
    </w:p>
    <w:p w14:paraId="02A2C681" w14:textId="77777777" w:rsidR="005C0641" w:rsidRPr="00FC358B" w:rsidRDefault="00A45108" w:rsidP="007446AE">
      <w:pPr>
        <w:pStyle w:val="ListParagraph"/>
        <w:numPr>
          <w:ilvl w:val="0"/>
          <w:numId w:val="69"/>
        </w:numPr>
      </w:pPr>
      <w:r w:rsidRPr="00FC358B">
        <w:t>Can we eliminate the use of a Hi-Bypass (ratio) fan, in exchange for either a Low-Bypass (ratio) or (straight) turbojet engine, for additional propulsion, and still meet thrust and fuel requirements for long-duration supersonic flight? (</w:t>
      </w:r>
      <w:r w:rsidRPr="00DC385E">
        <w:rPr>
          <w:u w:val="single"/>
        </w:rPr>
        <w:t>without the use of afterburner</w:t>
      </w:r>
      <w:r w:rsidRPr="00FC358B">
        <w:t>)</w:t>
      </w:r>
    </w:p>
    <w:p w14:paraId="39A5F956" w14:textId="77777777" w:rsidR="005C0641" w:rsidRPr="00FC358B" w:rsidRDefault="00A45108" w:rsidP="007446AE">
      <w:pPr>
        <w:pStyle w:val="ListParagraph"/>
        <w:numPr>
          <w:ilvl w:val="0"/>
          <w:numId w:val="69"/>
        </w:numPr>
      </w:pPr>
      <w:r w:rsidRPr="00FC358B">
        <w:t>What effect does decreasing the limitations/constraints of the Turbine Inlet temperature offer for the turbojet performance during long-duration supersonic flight?  (i.e. Increasing the allowable temperature by use of new, high tolerance materials or designs)</w:t>
      </w:r>
    </w:p>
    <w:p w14:paraId="2F5B341C" w14:textId="77777777" w:rsidR="00FC358B" w:rsidRDefault="00A45108">
      <w:pPr>
        <w:pStyle w:val="ListParagraph"/>
        <w:numPr>
          <w:ilvl w:val="0"/>
          <w:numId w:val="69"/>
        </w:numPr>
      </w:pPr>
      <w:r w:rsidRPr="00FC358B">
        <w:t>If the above parameters show a significant effect on the turbojet performance, is there a combination of pressure compression ratio, (low) by-pass ratio, and turbine inlet temperature that would optimize turbojet performance during long-duration, supersonic flight?</w:t>
      </w:r>
    </w:p>
    <w:p w14:paraId="58EAD4D0" w14:textId="77777777" w:rsidR="00FC358B" w:rsidRDefault="00FC358B" w:rsidP="00EB47F4">
      <w:pPr>
        <w:pStyle w:val="NormalIndent"/>
        <w:spacing w:after="0"/>
        <w:ind w:firstLine="0"/>
      </w:pPr>
      <w:r>
        <w:t>We proceed to attempt to address these questions with a Design of Experiments approach with a strategy as follows:</w:t>
      </w:r>
    </w:p>
    <w:p w14:paraId="43F303B5" w14:textId="77777777" w:rsidR="00FC358B" w:rsidRPr="00421808" w:rsidRDefault="00FC358B" w:rsidP="00EB47F4">
      <w:pPr>
        <w:pStyle w:val="ListParagraph"/>
        <w:numPr>
          <w:ilvl w:val="0"/>
          <w:numId w:val="70"/>
        </w:numPr>
      </w:pPr>
      <w:r>
        <w:t>Phase I -</w:t>
      </w:r>
      <w:r w:rsidRPr="00421808">
        <w:t xml:space="preserve"> Initialization, Verification &amp; Validation of Model</w:t>
      </w:r>
      <w:r>
        <w:t xml:space="preserve"> (Noted in previous section)</w:t>
      </w:r>
    </w:p>
    <w:p w14:paraId="5CE20FEB" w14:textId="77777777" w:rsidR="00FC358B" w:rsidRDefault="00FC358B" w:rsidP="007446AE">
      <w:pPr>
        <w:pStyle w:val="ListParagraph"/>
        <w:numPr>
          <w:ilvl w:val="0"/>
          <w:numId w:val="70"/>
        </w:numPr>
      </w:pPr>
      <w:r>
        <w:t>Phase II – Design of Experiments for Analysis</w:t>
      </w:r>
    </w:p>
    <w:p w14:paraId="67898A0D" w14:textId="77777777" w:rsidR="00FC358B" w:rsidRDefault="00FC358B" w:rsidP="007446AE">
      <w:pPr>
        <w:pStyle w:val="ListParagraph"/>
        <w:numPr>
          <w:ilvl w:val="0"/>
          <w:numId w:val="70"/>
        </w:numPr>
      </w:pPr>
      <w:r>
        <w:t>Phase III – Design of Experiments for Optimization</w:t>
      </w:r>
    </w:p>
    <w:p w14:paraId="73277CBE" w14:textId="132C0A5F" w:rsidR="00FC358B" w:rsidRDefault="00FC358B" w:rsidP="00EB47F4">
      <w:pPr>
        <w:pStyle w:val="Heading4"/>
      </w:pPr>
      <w:r w:rsidRPr="00421808">
        <w:t>Design of Experiments for Analysis</w:t>
      </w:r>
    </w:p>
    <w:p w14:paraId="4CE97078" w14:textId="00D672D8" w:rsidR="00C45A2C" w:rsidRDefault="00C45A2C" w:rsidP="00EB47F4">
      <w:r>
        <w:t>The DOE offers a systematic approach for experimentation</w:t>
      </w:r>
      <w:r w:rsidR="00B86055">
        <w:t xml:space="preserve">. </w:t>
      </w:r>
      <w:r>
        <w:t>The fact that we have several variables to inspect, each at multiple levels, creates a very large range of experimental combinations which would be exhaustive to analyze</w:t>
      </w:r>
      <w:r w:rsidR="00B86055">
        <w:t xml:space="preserve">. </w:t>
      </w:r>
      <w:r>
        <w:t>We employ the help of a fractional factorial design to initially narrow down the possibilities of interaction effects from the different variables of interest</w:t>
      </w:r>
      <w:r w:rsidR="00B86055">
        <w:t xml:space="preserve">. </w:t>
      </w:r>
      <w:r>
        <w:t>We should note that the framework is well capable of executing many more experiments than is necessary at this point, however, in many research cases, the design of the experiments themselves can prove to be a non-trivial task and it is most common to employ fractional factorial designs to discover whether continuing research is promising, or if the designs should be changed at an early stage</w:t>
      </w:r>
      <w:r w:rsidR="00B86055">
        <w:t xml:space="preserve">. </w:t>
      </w:r>
      <w:r>
        <w:t>We take this approach to offer a more realistic experimentation, more commonly familiar with the community.</w:t>
      </w:r>
    </w:p>
    <w:p w14:paraId="328C97B7" w14:textId="77777777" w:rsidR="00C45A2C" w:rsidRDefault="00C45A2C">
      <w:r>
        <w:lastRenderedPageBreak/>
        <w:t>The fractional factorial experiment design is first though out and detailed as follows:</w:t>
      </w:r>
    </w:p>
    <w:p w14:paraId="189A315A" w14:textId="77777777" w:rsidR="00FC358B" w:rsidRPr="00421808" w:rsidRDefault="00FC358B" w:rsidP="00EB47F4">
      <w:pPr>
        <w:spacing w:after="0"/>
      </w:pPr>
      <w:r w:rsidRPr="00421808">
        <w:t>Fractional Factorial Experiment</w:t>
      </w:r>
      <w:r>
        <w:t>:</w:t>
      </w:r>
    </w:p>
    <w:p w14:paraId="6E64003E" w14:textId="77777777" w:rsidR="005C0641" w:rsidRPr="00FC358B" w:rsidRDefault="00A45108" w:rsidP="00EB47F4">
      <w:pPr>
        <w:pStyle w:val="ListParagraph"/>
        <w:numPr>
          <w:ilvl w:val="0"/>
          <w:numId w:val="71"/>
        </w:numPr>
      </w:pPr>
      <w:r w:rsidRPr="00FC358B">
        <w:t>4 Factors</w:t>
      </w:r>
    </w:p>
    <w:p w14:paraId="0D6A2D5B" w14:textId="77777777" w:rsidR="005C0641" w:rsidRPr="00FC358B" w:rsidRDefault="00A45108" w:rsidP="00EB47F4">
      <w:pPr>
        <w:pStyle w:val="ListParagraph"/>
        <w:numPr>
          <w:ilvl w:val="1"/>
          <w:numId w:val="71"/>
        </w:numPr>
        <w:ind w:left="1080"/>
      </w:pPr>
      <w:r w:rsidRPr="00FC358B">
        <w:t>Pressure Compression Ratio</w:t>
      </w:r>
    </w:p>
    <w:p w14:paraId="3D5AC603" w14:textId="77777777" w:rsidR="005C0641" w:rsidRPr="00FC358B" w:rsidRDefault="00A45108" w:rsidP="007446AE">
      <w:pPr>
        <w:pStyle w:val="ListParagraph"/>
        <w:numPr>
          <w:ilvl w:val="1"/>
          <w:numId w:val="71"/>
        </w:numPr>
        <w:ind w:left="1080"/>
      </w:pPr>
      <w:r w:rsidRPr="00FC358B">
        <w:t>By Pass Ratio (BPR)</w:t>
      </w:r>
    </w:p>
    <w:p w14:paraId="5E6B45A4" w14:textId="77777777" w:rsidR="005C0641" w:rsidRPr="00FC358B" w:rsidRDefault="00A45108" w:rsidP="007446AE">
      <w:pPr>
        <w:pStyle w:val="ListParagraph"/>
        <w:numPr>
          <w:ilvl w:val="1"/>
          <w:numId w:val="71"/>
        </w:numPr>
        <w:ind w:left="1080"/>
      </w:pPr>
      <w:r w:rsidRPr="00FC358B">
        <w:t>Turbine Inlet Temperature</w:t>
      </w:r>
    </w:p>
    <w:p w14:paraId="545B9BA3" w14:textId="77777777" w:rsidR="005C0641" w:rsidRPr="00FC358B" w:rsidRDefault="00A45108">
      <w:pPr>
        <w:pStyle w:val="ListParagraph"/>
        <w:numPr>
          <w:ilvl w:val="1"/>
          <w:numId w:val="71"/>
        </w:numPr>
        <w:ind w:left="1080"/>
      </w:pPr>
      <w:r w:rsidRPr="00FC358B">
        <w:t>Afterburner</w:t>
      </w:r>
    </w:p>
    <w:p w14:paraId="596EAE1B" w14:textId="77777777" w:rsidR="005C0641" w:rsidRPr="00FC358B" w:rsidRDefault="00A45108" w:rsidP="00EB47F4">
      <w:pPr>
        <w:pStyle w:val="ListParagraph"/>
        <w:numPr>
          <w:ilvl w:val="0"/>
          <w:numId w:val="71"/>
        </w:numPr>
      </w:pPr>
      <w:r w:rsidRPr="00FC358B">
        <w:t>2 Levels, (Each Factor)</w:t>
      </w:r>
    </w:p>
    <w:p w14:paraId="061A1F3F" w14:textId="77777777" w:rsidR="005C0641" w:rsidRPr="00FC358B" w:rsidRDefault="00A45108" w:rsidP="00EB47F4">
      <w:pPr>
        <w:pStyle w:val="ListParagraph"/>
        <w:numPr>
          <w:ilvl w:val="1"/>
          <w:numId w:val="71"/>
        </w:numPr>
        <w:ind w:left="1080"/>
      </w:pPr>
      <w:r w:rsidRPr="00FC358B">
        <w:t>Pressure Compression Ratio (Low, Hi)</w:t>
      </w:r>
    </w:p>
    <w:p w14:paraId="332D7AC5" w14:textId="77777777" w:rsidR="005C0641" w:rsidRPr="00FC358B" w:rsidRDefault="00A45108" w:rsidP="007446AE">
      <w:pPr>
        <w:pStyle w:val="ListParagraph"/>
        <w:numPr>
          <w:ilvl w:val="1"/>
          <w:numId w:val="71"/>
        </w:numPr>
        <w:ind w:left="1080"/>
      </w:pPr>
      <w:r w:rsidRPr="00FC358B">
        <w:t>BPR (Low, Hi)</w:t>
      </w:r>
    </w:p>
    <w:p w14:paraId="72CBAAF5" w14:textId="77777777" w:rsidR="005C0641" w:rsidRPr="00FC358B" w:rsidRDefault="00A45108" w:rsidP="007446AE">
      <w:pPr>
        <w:pStyle w:val="ListParagraph"/>
        <w:numPr>
          <w:ilvl w:val="1"/>
          <w:numId w:val="71"/>
        </w:numPr>
        <w:ind w:left="1080"/>
      </w:pPr>
      <w:r w:rsidRPr="00FC358B">
        <w:t>Turbine Inlet Temperature (Low, Hi)</w:t>
      </w:r>
    </w:p>
    <w:p w14:paraId="0A6A7F94" w14:textId="77777777" w:rsidR="005C0641" w:rsidRPr="00421808" w:rsidRDefault="00A45108">
      <w:pPr>
        <w:pStyle w:val="ListParagraph"/>
        <w:numPr>
          <w:ilvl w:val="1"/>
          <w:numId w:val="71"/>
        </w:numPr>
        <w:ind w:left="1080"/>
      </w:pPr>
      <w:r w:rsidRPr="00FC358B">
        <w:t>Afterburner (On, Off)</w:t>
      </w:r>
      <w:r w:rsidRPr="00DC385E">
        <w:rPr>
          <w:b/>
          <w:bCs/>
        </w:rPr>
        <w:t xml:space="preserve"> </w:t>
      </w:r>
    </w:p>
    <w:p w14:paraId="33D60132" w14:textId="77777777" w:rsidR="00C45A2C" w:rsidRDefault="009D7841" w:rsidP="00786D30">
      <w:pPr>
        <w:spacing w:after="0"/>
      </w:pPr>
      <w:r>
        <w:t>The next step is to design the experiment runs</w:t>
      </w:r>
      <w:r w:rsidR="00B86055">
        <w:t xml:space="preserve">. </w:t>
      </w:r>
      <w:r>
        <w:t>We would like to eliminate any bias in our design</w:t>
      </w:r>
      <w:r w:rsidR="00B86055">
        <w:t xml:space="preserve">. </w:t>
      </w:r>
      <w:r>
        <w:t>With the use of JMP Statistical Software, we enter our factors, levels, and outputs to be measured, and choose a randomized design</w:t>
      </w:r>
      <w:r w:rsidR="00B86055">
        <w:t xml:space="preserve">. </w:t>
      </w:r>
      <w:r>
        <w:t>JMP takes the information, and from all the possible combinations, outputs a design run of the desired amount of experimental runs</w:t>
      </w:r>
      <w:r w:rsidR="00B86055">
        <w:t xml:space="preserve">. </w:t>
      </w:r>
      <w:r>
        <w:t>An easy to read experiment table can be shown below</w:t>
      </w:r>
      <w:r w:rsidR="002068EB">
        <w:t xml:space="preserve"> in </w:t>
      </w:r>
      <w:r w:rsidR="002068EB">
        <w:fldChar w:fldCharType="begin"/>
      </w:r>
      <w:r w:rsidR="002068EB">
        <w:instrText xml:space="preserve"> REF _Ref468310237 \h </w:instrText>
      </w:r>
      <w:r w:rsidR="002068EB">
        <w:fldChar w:fldCharType="separate"/>
      </w:r>
      <w:r w:rsidR="00377DBA">
        <w:t xml:space="preserve">Table </w:t>
      </w:r>
      <w:r w:rsidR="00377DBA">
        <w:rPr>
          <w:noProof/>
        </w:rPr>
        <w:t>4</w:t>
      </w:r>
      <w:r w:rsidR="002068EB">
        <w:fldChar w:fldCharType="end"/>
      </w:r>
      <w:r>
        <w:t>.</w:t>
      </w:r>
    </w:p>
    <w:p w14:paraId="33F8A2DF" w14:textId="28593C9D" w:rsidR="002068EB" w:rsidRDefault="002068EB" w:rsidP="00CF2B02">
      <w:pPr>
        <w:pStyle w:val="Caption"/>
      </w:pPr>
      <w:bookmarkStart w:id="112" w:name="_Ref468310237"/>
      <w:bookmarkStart w:id="113" w:name="_Toc468863002"/>
      <w:r>
        <w:t xml:space="preserve">Table </w:t>
      </w:r>
      <w:fldSimple w:instr=" SEQ Table \* ARABIC ">
        <w:r w:rsidR="00377DBA">
          <w:rPr>
            <w:noProof/>
          </w:rPr>
          <w:t>4</w:t>
        </w:r>
      </w:fldSimple>
      <w:bookmarkEnd w:id="112"/>
      <w:r w:rsidR="00D23523">
        <w:t>:  Design of Experiments —</w:t>
      </w:r>
      <w:r>
        <w:t xml:space="preserve"> Turbojet Experiment Set 01</w:t>
      </w:r>
      <w:bookmarkEnd w:id="113"/>
    </w:p>
    <w:p w14:paraId="648D1854" w14:textId="4CE57A0E" w:rsidR="002068EB" w:rsidRDefault="001612DD" w:rsidP="00CF2B02">
      <w:pPr>
        <w:pStyle w:val="Caption"/>
      </w:pPr>
      <w:r w:rsidRPr="00D11B7B">
        <w:rPr>
          <w:noProof/>
          <w:snapToGrid/>
          <w:lang w:eastAsia="ja-JP"/>
        </w:rPr>
        <w:drawing>
          <wp:inline distT="0" distB="0" distL="0" distR="0" wp14:anchorId="4664E77A" wp14:editId="25C1BD65">
            <wp:extent cx="5175853" cy="3704321"/>
            <wp:effectExtent l="0" t="0" r="6350" b="4445"/>
            <wp:docPr id="1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
                      <a:extLst>
                        <a:ext uri="{28A0092B-C50C-407E-A947-70E740481C1C}">
                          <a14:useLocalDpi xmlns:a14="http://schemas.microsoft.com/office/drawing/2010/main" val="0"/>
                        </a:ext>
                      </a:extLst>
                    </a:blip>
                    <a:srcRect l="1310" t="2169" r="1962" b="2314"/>
                    <a:stretch/>
                  </pic:blipFill>
                  <pic:spPr bwMode="auto">
                    <a:xfrm>
                      <a:off x="0" y="0"/>
                      <a:ext cx="5185856" cy="3711480"/>
                    </a:xfrm>
                    <a:prstGeom prst="rect">
                      <a:avLst/>
                    </a:prstGeom>
                    <a:noFill/>
                    <a:ln>
                      <a:noFill/>
                    </a:ln>
                    <a:extLst>
                      <a:ext uri="{53640926-AAD7-44D8-BBD7-CCE9431645EC}">
                        <a14:shadowObscured xmlns:a14="http://schemas.microsoft.com/office/drawing/2010/main"/>
                      </a:ext>
                    </a:extLst>
                  </pic:spPr>
                </pic:pic>
              </a:graphicData>
            </a:graphic>
          </wp:inline>
        </w:drawing>
      </w:r>
    </w:p>
    <w:p w14:paraId="4520BB8D" w14:textId="77777777" w:rsidR="002C7583" w:rsidRDefault="002068EB">
      <w:r>
        <w:lastRenderedPageBreak/>
        <w:t>The design chosen was a 16 run experiment with the four factors noted with variable levels</w:t>
      </w:r>
      <w:r w:rsidR="00B86055">
        <w:t xml:space="preserve">. </w:t>
      </w:r>
      <w:r>
        <w:t>The outputs to be measured are noted in the columns to the left of the table</w:t>
      </w:r>
      <w:r w:rsidR="002C7583">
        <w:t>.</w:t>
      </w:r>
    </w:p>
    <w:p w14:paraId="13C7E438" w14:textId="6B3E50B4" w:rsidR="002C7583" w:rsidRDefault="002C7583">
      <w:r>
        <w:t>The next step was to design the experiments determined by JMP into the DEVS-Suite Experimental Framework</w:t>
      </w:r>
      <w:r w:rsidR="00B86055">
        <w:t xml:space="preserve">. </w:t>
      </w:r>
      <w:r>
        <w:t>By u</w:t>
      </w:r>
      <w:r w:rsidR="00F747A6">
        <w:t>se of the “calibration feature”</w:t>
      </w:r>
      <w:r>
        <w:t xml:space="preserve"> </w:t>
      </w:r>
      <w:r w:rsidR="00F747A6">
        <w:t xml:space="preserve">and the </w:t>
      </w:r>
      <w:r>
        <w:t>“value set</w:t>
      </w:r>
      <w:r w:rsidR="00B42707">
        <w:t xml:space="preserve"> features”, the design was easily created</w:t>
      </w:r>
      <w:r w:rsidR="00B86055">
        <w:t xml:space="preserve">. </w:t>
      </w:r>
      <w:r w:rsidR="00B42707">
        <w:t>An example design is shown below</w:t>
      </w:r>
      <w:r w:rsidR="00274DDA">
        <w:t xml:space="preserve"> in </w:t>
      </w:r>
      <w:r w:rsidR="00274DDA">
        <w:fldChar w:fldCharType="begin"/>
      </w:r>
      <w:r w:rsidR="00274DDA">
        <w:instrText xml:space="preserve"> REF _Ref468311028 \h </w:instrText>
      </w:r>
      <w:r w:rsidR="00DC385E">
        <w:instrText xml:space="preserve"> \* MERGEFORMAT </w:instrText>
      </w:r>
      <w:r w:rsidR="00274DDA">
        <w:fldChar w:fldCharType="separate"/>
      </w:r>
      <w:r w:rsidR="00377DBA">
        <w:t xml:space="preserve">Figure </w:t>
      </w:r>
      <w:r w:rsidR="00377DBA">
        <w:rPr>
          <w:noProof/>
        </w:rPr>
        <w:t>31</w:t>
      </w:r>
      <w:r w:rsidR="00274DDA">
        <w:fldChar w:fldCharType="end"/>
      </w:r>
      <w:r w:rsidR="00B86055">
        <w:t xml:space="preserve">. </w:t>
      </w:r>
      <w:r w:rsidR="00274DDA">
        <w:t>The “Outline” to the right of the design set-up confirms the factors, variables, variable levels, and the number of runs.</w:t>
      </w:r>
    </w:p>
    <w:p w14:paraId="768B0392" w14:textId="47830F0E" w:rsidR="00287D00" w:rsidRDefault="00B028B3">
      <w:r>
        <w:t>Next, the DOE design was run and outputs collected for analysis</w:t>
      </w:r>
      <w:r w:rsidR="00B86055">
        <w:t xml:space="preserve">. </w:t>
      </w:r>
      <w:r>
        <w:t>The framework makes for an easy task of this</w:t>
      </w:r>
      <w:r w:rsidR="00B86055">
        <w:t xml:space="preserve">. </w:t>
      </w:r>
      <w:r>
        <w:t>The data was output as before in both “.csv” and text formats and the results are next analyzed in JMP once again</w:t>
      </w:r>
      <w:r w:rsidR="00B86055">
        <w:t xml:space="preserve">. </w:t>
      </w:r>
      <w:r>
        <w:t>The screening design takes the measured outputs and analyzes them for interaction effects</w:t>
      </w:r>
      <w:r w:rsidR="00B86055">
        <w:t xml:space="preserve">. </w:t>
      </w:r>
      <w:r w:rsidR="001C2B37">
        <w:t xml:space="preserve">Much information is output in JMP, however, a sample can be seen below in </w:t>
      </w:r>
      <w:r w:rsidR="00681B97">
        <w:fldChar w:fldCharType="begin"/>
      </w:r>
      <w:r w:rsidR="00681B97">
        <w:instrText xml:space="preserve"> REF _Ref468311505 \h </w:instrText>
      </w:r>
      <w:r w:rsidR="00681B97">
        <w:fldChar w:fldCharType="separate"/>
      </w:r>
      <w:r w:rsidR="00377DBA">
        <w:t xml:space="preserve">Figure </w:t>
      </w:r>
      <w:r w:rsidR="00377DBA">
        <w:rPr>
          <w:noProof/>
        </w:rPr>
        <w:t>32</w:t>
      </w:r>
      <w:r w:rsidR="00681B97">
        <w:fldChar w:fldCharType="end"/>
      </w:r>
      <w:r w:rsidR="00B86055">
        <w:t xml:space="preserve">. </w:t>
      </w:r>
      <w:r w:rsidR="001C2B37">
        <w:t>The interaction effects show a correlation of several of the factor levels in combination with each other on the output of the turbojet engine (i.e. P-Values less than 0.06 are of significant interest)</w:t>
      </w:r>
      <w:r w:rsidR="00B86055">
        <w:t>.</w:t>
      </w:r>
    </w:p>
    <w:p w14:paraId="11E0DE2D" w14:textId="14686E6A" w:rsidR="00F92C8C" w:rsidRDefault="001612DD" w:rsidP="00CF2B02">
      <w:pPr>
        <w:pStyle w:val="Caption"/>
      </w:pPr>
      <w:r w:rsidRPr="00D11B7B">
        <w:rPr>
          <w:noProof/>
          <w:snapToGrid/>
          <w:lang w:eastAsia="ja-JP"/>
        </w:rPr>
        <w:drawing>
          <wp:inline distT="0" distB="0" distL="0" distR="0" wp14:anchorId="28110751" wp14:editId="12FDD9BF">
            <wp:extent cx="5832000" cy="2988310"/>
            <wp:effectExtent l="0" t="0" r="10160" b="8890"/>
            <wp:docPr id="1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a:extLst>
                        <a:ext uri="{28A0092B-C50C-407E-A947-70E740481C1C}">
                          <a14:useLocalDpi xmlns:a14="http://schemas.microsoft.com/office/drawing/2010/main" val="0"/>
                        </a:ext>
                      </a:extLst>
                    </a:blip>
                    <a:srcRect r="1814"/>
                    <a:stretch/>
                  </pic:blipFill>
                  <pic:spPr bwMode="auto">
                    <a:xfrm>
                      <a:off x="0" y="0"/>
                      <a:ext cx="5832000" cy="2988310"/>
                    </a:xfrm>
                    <a:prstGeom prst="rect">
                      <a:avLst/>
                    </a:prstGeom>
                    <a:noFill/>
                    <a:ln>
                      <a:noFill/>
                    </a:ln>
                    <a:extLst>
                      <a:ext uri="{53640926-AAD7-44D8-BBD7-CCE9431645EC}">
                        <a14:shadowObscured xmlns:a14="http://schemas.microsoft.com/office/drawing/2010/main"/>
                      </a:ext>
                    </a:extLst>
                  </pic:spPr>
                </pic:pic>
              </a:graphicData>
            </a:graphic>
          </wp:inline>
        </w:drawing>
      </w:r>
    </w:p>
    <w:p w14:paraId="7AB816D9" w14:textId="4F5736F1" w:rsidR="002068EB" w:rsidRDefault="00F92C8C" w:rsidP="00CF2B02">
      <w:pPr>
        <w:pStyle w:val="Caption"/>
      </w:pPr>
      <w:bookmarkStart w:id="114" w:name="_Ref468311028"/>
      <w:bookmarkStart w:id="115" w:name="_Toc468863034"/>
      <w:r>
        <w:t xml:space="preserve">Figure </w:t>
      </w:r>
      <w:fldSimple w:instr=" SEQ Figure \* ARABIC ">
        <w:r w:rsidR="00377DBA">
          <w:rPr>
            <w:noProof/>
          </w:rPr>
          <w:t>31</w:t>
        </w:r>
      </w:fldSimple>
      <w:bookmarkEnd w:id="114"/>
      <w:r>
        <w:t>:  Design of Experiments</w:t>
      </w:r>
      <w:r w:rsidR="00101146">
        <w:t xml:space="preserve"> —</w:t>
      </w:r>
      <w:r>
        <w:t xml:space="preserve"> DEVS Turbojet Engine</w:t>
      </w:r>
      <w:bookmarkEnd w:id="115"/>
    </w:p>
    <w:p w14:paraId="68DEDC74" w14:textId="77777777" w:rsidR="00786D30" w:rsidRPr="00786D30" w:rsidRDefault="00786D30" w:rsidP="00786D30"/>
    <w:p w14:paraId="65CFA809" w14:textId="2D16B8A9" w:rsidR="00681B97" w:rsidRDefault="001612DD" w:rsidP="00CF2B02">
      <w:pPr>
        <w:pStyle w:val="Caption"/>
      </w:pPr>
      <w:r w:rsidRPr="00D11B7B">
        <w:rPr>
          <w:noProof/>
          <w:snapToGrid/>
          <w:lang w:eastAsia="ja-JP"/>
        </w:rPr>
        <w:lastRenderedPageBreak/>
        <w:drawing>
          <wp:inline distT="0" distB="0" distL="0" distR="0" wp14:anchorId="305279A8" wp14:editId="15A6D58C">
            <wp:extent cx="5615026" cy="2713990"/>
            <wp:effectExtent l="0" t="0" r="0" b="3810"/>
            <wp:docPr id="12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Grp="1" noChangeAspect="1" noChangeArrowheads="1"/>
                    </pic:cNvPicPr>
                  </pic:nvPicPr>
                  <pic:blipFill rotWithShape="1">
                    <a:blip r:embed="rId41">
                      <a:extLst>
                        <a:ext uri="{28A0092B-C50C-407E-A947-70E740481C1C}">
                          <a14:useLocalDpi xmlns:a14="http://schemas.microsoft.com/office/drawing/2010/main" val="0"/>
                        </a:ext>
                      </a:extLst>
                    </a:blip>
                    <a:srcRect l="1818" r="3633" b="14897"/>
                    <a:stretch/>
                  </pic:blipFill>
                  <pic:spPr bwMode="auto">
                    <a:xfrm>
                      <a:off x="0" y="0"/>
                      <a:ext cx="5615982" cy="2714452"/>
                    </a:xfrm>
                    <a:prstGeom prst="rect">
                      <a:avLst/>
                    </a:prstGeom>
                    <a:noFill/>
                    <a:ln>
                      <a:noFill/>
                    </a:ln>
                    <a:extLst>
                      <a:ext uri="{53640926-AAD7-44D8-BBD7-CCE9431645EC}">
                        <a14:shadowObscured xmlns:a14="http://schemas.microsoft.com/office/drawing/2010/main"/>
                      </a:ext>
                    </a:extLst>
                  </pic:spPr>
                </pic:pic>
              </a:graphicData>
            </a:graphic>
          </wp:inline>
        </w:drawing>
      </w:r>
    </w:p>
    <w:p w14:paraId="6A6E57F5" w14:textId="3ACC8554" w:rsidR="00681B97" w:rsidRDefault="00681B97" w:rsidP="00CF2B02">
      <w:pPr>
        <w:pStyle w:val="Caption"/>
      </w:pPr>
      <w:bookmarkStart w:id="116" w:name="_Ref468311505"/>
      <w:bookmarkStart w:id="117" w:name="_Toc468863035"/>
      <w:r>
        <w:t xml:space="preserve">Figure </w:t>
      </w:r>
      <w:fldSimple w:instr=" SEQ Figure \* ARABIC ">
        <w:r w:rsidR="00377DBA">
          <w:rPr>
            <w:noProof/>
          </w:rPr>
          <w:t>32</w:t>
        </w:r>
      </w:fldSimple>
      <w:bookmarkEnd w:id="116"/>
      <w:r>
        <w:t>:  JMP Effect Screening Summary</w:t>
      </w:r>
      <w:bookmarkEnd w:id="117"/>
    </w:p>
    <w:p w14:paraId="2631380F" w14:textId="58C9C056" w:rsidR="009A2377" w:rsidRDefault="009A2377" w:rsidP="00EB47F4">
      <w:r>
        <w:t>Between the DEVS Experimental runs and the JMP statistical software, we can easily put together an experiment and analysis and begin to determine some interesting effects on the turbojet engine behavior</w:t>
      </w:r>
      <w:r w:rsidR="00B86055">
        <w:t xml:space="preserve">. </w:t>
      </w:r>
      <w:r>
        <w:t>From this point, we can move to design more experiments and tailor them to the research of interest</w:t>
      </w:r>
      <w:r w:rsidR="00B86055">
        <w:t xml:space="preserve">. </w:t>
      </w:r>
      <w:r>
        <w:t>This also allows us to move into Phase III of our M&amp;S Design of Experiment strategy, as explained next.</w:t>
      </w:r>
    </w:p>
    <w:p w14:paraId="49405A0F" w14:textId="4EE494E8" w:rsidR="00F83376" w:rsidRDefault="00F83376" w:rsidP="00EB47F4">
      <w:pPr>
        <w:spacing w:after="0"/>
        <w:ind w:left="360"/>
      </w:pPr>
      <w:r>
        <w:t>To reiterate our goal for Phase III:</w:t>
      </w:r>
    </w:p>
    <w:p w14:paraId="03017211" w14:textId="77777777" w:rsidR="007B1E78" w:rsidRDefault="007B1E78" w:rsidP="003C4035">
      <w:pPr>
        <w:pStyle w:val="ListParagraph"/>
        <w:numPr>
          <w:ilvl w:val="0"/>
          <w:numId w:val="77"/>
        </w:numPr>
        <w:spacing w:after="0"/>
      </w:pPr>
      <w:r w:rsidRPr="007B1E78">
        <w:t>We aim to optimize our turbojet engine for long duration, supersonic flight, with fuel savings and sufficient thrust output.</w:t>
      </w:r>
    </w:p>
    <w:p w14:paraId="5C02E7DE" w14:textId="77777777" w:rsidR="00F83376" w:rsidRPr="00F83376" w:rsidRDefault="00F83376" w:rsidP="00EB47F4">
      <w:pPr>
        <w:spacing w:after="0"/>
        <w:ind w:left="360"/>
      </w:pPr>
      <w:r w:rsidRPr="00F83376">
        <w:t>Based on findings from Phase II:</w:t>
      </w:r>
    </w:p>
    <w:p w14:paraId="7686232F" w14:textId="77777777" w:rsidR="005C0641" w:rsidRPr="00F83376" w:rsidRDefault="00A45108" w:rsidP="00EB47F4">
      <w:pPr>
        <w:pStyle w:val="ListParagraph"/>
        <w:numPr>
          <w:ilvl w:val="0"/>
          <w:numId w:val="72"/>
        </w:numPr>
      </w:pPr>
      <w:r w:rsidRPr="00F83376">
        <w:t>Are there optimal levels of the variables which offer the greatest potential of performance enhancement?</w:t>
      </w:r>
    </w:p>
    <w:p w14:paraId="1300C5BA" w14:textId="77777777" w:rsidR="005C0641" w:rsidRPr="00F83376" w:rsidRDefault="00A45108" w:rsidP="007446AE">
      <w:pPr>
        <w:pStyle w:val="ListParagraph"/>
        <w:numPr>
          <w:ilvl w:val="0"/>
          <w:numId w:val="72"/>
        </w:numPr>
      </w:pPr>
      <w:r w:rsidRPr="00F83376">
        <w:t>Creation of Randomized ‘Optimal’ Design of Experiments with continuous levels for factor variables</w:t>
      </w:r>
    </w:p>
    <w:p w14:paraId="777E6875" w14:textId="3231772D" w:rsidR="00171882" w:rsidRDefault="00171882" w:rsidP="00EB47F4">
      <w:r>
        <w:t>Again, we can use the help of JMP software to begin with a baseline of our optimization</w:t>
      </w:r>
      <w:r w:rsidR="00B86055">
        <w:t xml:space="preserve">. </w:t>
      </w:r>
      <w:r>
        <w:t>We can specify our “Desirability” goals, or which variable outputs that we would like to maximize or minimize, or even reach a specific level somewhere in-between the maximum and minimum</w:t>
      </w:r>
      <w:r w:rsidR="00B86055">
        <w:t xml:space="preserve">. </w:t>
      </w:r>
      <w:r>
        <w:t>In this case, we look to maximize the turbojet efficiencies and minimize the fuel spent</w:t>
      </w:r>
      <w:r w:rsidR="00B86055">
        <w:t xml:space="preserve">. </w:t>
      </w:r>
      <w:r>
        <w:t>We would also like to maximize the thrust output</w:t>
      </w:r>
      <w:r w:rsidR="00B86055">
        <w:t xml:space="preserve">. </w:t>
      </w:r>
      <w:r>
        <w:t xml:space="preserve">A sample of our specifications and a systematically offered set of design parameters in JMP can be seen in </w:t>
      </w:r>
      <w:r>
        <w:fldChar w:fldCharType="begin"/>
      </w:r>
      <w:r>
        <w:instrText xml:space="preserve"> REF _Ref468312252 \h </w:instrText>
      </w:r>
      <w:r>
        <w:fldChar w:fldCharType="separate"/>
      </w:r>
      <w:r w:rsidR="00377DBA">
        <w:t xml:space="preserve">Figure </w:t>
      </w:r>
      <w:r w:rsidR="00377DBA">
        <w:rPr>
          <w:noProof/>
        </w:rPr>
        <w:t>33</w:t>
      </w:r>
      <w:r>
        <w:fldChar w:fldCharType="end"/>
      </w:r>
      <w:r w:rsidR="00B86055">
        <w:t xml:space="preserve">. </w:t>
      </w:r>
      <w:r>
        <w:t xml:space="preserve">The optimization factor levels give us a baseline to begin with, with the </w:t>
      </w:r>
      <w:r w:rsidR="00AD4FAC">
        <w:t>percentage level of “Desirability” met, and the predicted outputs for the measured variables</w:t>
      </w:r>
      <w:r w:rsidR="00B86055">
        <w:t xml:space="preserve">. </w:t>
      </w:r>
      <w:r w:rsidR="00AD4FAC">
        <w:t>We can easily take these factor levels and design additional experiments in our DEVS-Suite Experimental Framework for more analysis</w:t>
      </w:r>
      <w:r w:rsidR="00B86055">
        <w:t xml:space="preserve">. </w:t>
      </w:r>
      <w:r w:rsidR="007C20C5">
        <w:t xml:space="preserve">Some examples of the additional experimental runs included factor behaviors over the span of operation </w:t>
      </w:r>
      <w:r w:rsidR="007C20C5">
        <w:lastRenderedPageBreak/>
        <w:t>for the turbojet engine</w:t>
      </w:r>
      <w:r w:rsidR="00B86055">
        <w:t xml:space="preserve">. </w:t>
      </w:r>
      <w:r w:rsidR="007C20C5">
        <w:t>We can notice the capabilities of the framework design for providing much research support</w:t>
      </w:r>
      <w:r w:rsidR="00B86055">
        <w:t xml:space="preserve">. </w:t>
      </w:r>
      <w:r w:rsidR="007C20C5">
        <w:t>Severa</w:t>
      </w:r>
      <w:r w:rsidR="00C44945">
        <w:t>l output results can be seen (</w:t>
      </w:r>
      <w:r w:rsidR="00C44945">
        <w:fldChar w:fldCharType="begin"/>
      </w:r>
      <w:r w:rsidR="00C44945">
        <w:instrText xml:space="preserve"> REF _Ref468313012 \h </w:instrText>
      </w:r>
      <w:r w:rsidR="00C44945">
        <w:fldChar w:fldCharType="separate"/>
      </w:r>
      <w:r w:rsidR="00377DBA">
        <w:t xml:space="preserve">Figure </w:t>
      </w:r>
      <w:r w:rsidR="00377DBA">
        <w:rPr>
          <w:noProof/>
        </w:rPr>
        <w:t>34</w:t>
      </w:r>
      <w:r w:rsidR="00C44945">
        <w:fldChar w:fldCharType="end"/>
      </w:r>
      <w:r w:rsidR="00C44945">
        <w:t xml:space="preserve">, </w:t>
      </w:r>
      <w:r w:rsidR="00C44945">
        <w:fldChar w:fldCharType="begin"/>
      </w:r>
      <w:r w:rsidR="00C44945">
        <w:instrText xml:space="preserve"> REF _Ref468313021 \h </w:instrText>
      </w:r>
      <w:r w:rsidR="00C44945">
        <w:fldChar w:fldCharType="separate"/>
      </w:r>
      <w:r w:rsidR="00377DBA">
        <w:t xml:space="preserve">Figure </w:t>
      </w:r>
      <w:r w:rsidR="00377DBA">
        <w:rPr>
          <w:noProof/>
        </w:rPr>
        <w:t>35</w:t>
      </w:r>
      <w:r w:rsidR="00C44945">
        <w:fldChar w:fldCharType="end"/>
      </w:r>
      <w:r w:rsidR="00C44945">
        <w:t xml:space="preserve">, </w:t>
      </w:r>
      <w:r w:rsidR="00C44945">
        <w:fldChar w:fldCharType="begin"/>
      </w:r>
      <w:r w:rsidR="00C44945">
        <w:instrText xml:space="preserve"> REF _Ref468313024 \h </w:instrText>
      </w:r>
      <w:r w:rsidR="00C44945">
        <w:fldChar w:fldCharType="separate"/>
      </w:r>
      <w:r w:rsidR="00377DBA">
        <w:t xml:space="preserve">Figure </w:t>
      </w:r>
      <w:r w:rsidR="00377DBA">
        <w:rPr>
          <w:noProof/>
        </w:rPr>
        <w:t>36</w:t>
      </w:r>
      <w:r w:rsidR="00C44945">
        <w:fldChar w:fldCharType="end"/>
      </w:r>
      <w:r w:rsidR="00C44945">
        <w:t>)</w:t>
      </w:r>
      <w:r w:rsidR="007C20C5">
        <w:t>.</w:t>
      </w:r>
    </w:p>
    <w:p w14:paraId="3AB07EEA" w14:textId="32236F1D" w:rsidR="00171882" w:rsidRDefault="001612DD" w:rsidP="00CF2B02">
      <w:pPr>
        <w:pStyle w:val="Caption"/>
      </w:pPr>
      <w:r w:rsidRPr="00D11B7B">
        <w:rPr>
          <w:noProof/>
          <w:snapToGrid/>
          <w:lang w:eastAsia="ja-JP"/>
        </w:rPr>
        <w:drawing>
          <wp:inline distT="0" distB="0" distL="0" distR="0" wp14:anchorId="6711E397" wp14:editId="319B694D">
            <wp:extent cx="5947410" cy="3168015"/>
            <wp:effectExtent l="0" t="0" r="0" b="6985"/>
            <wp:docPr id="128"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a:picLocks noGrp="1"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7410" cy="3168015"/>
                    </a:xfrm>
                    <a:prstGeom prst="rect">
                      <a:avLst/>
                    </a:prstGeom>
                    <a:noFill/>
                    <a:ln>
                      <a:noFill/>
                    </a:ln>
                  </pic:spPr>
                </pic:pic>
              </a:graphicData>
            </a:graphic>
          </wp:inline>
        </w:drawing>
      </w:r>
    </w:p>
    <w:p w14:paraId="7C09E514" w14:textId="31ED7979" w:rsidR="009A2377" w:rsidRDefault="00171882" w:rsidP="00CF2B02">
      <w:pPr>
        <w:pStyle w:val="Caption"/>
      </w:pPr>
      <w:bookmarkStart w:id="118" w:name="_Ref468312252"/>
      <w:bookmarkStart w:id="119" w:name="_Toc468863036"/>
      <w:r>
        <w:t xml:space="preserve">Figure </w:t>
      </w:r>
      <w:fldSimple w:instr=" SEQ Figure \* ARABIC ">
        <w:r w:rsidR="00377DBA">
          <w:rPr>
            <w:noProof/>
          </w:rPr>
          <w:t>33</w:t>
        </w:r>
      </w:fldSimple>
      <w:bookmarkEnd w:id="118"/>
      <w:r>
        <w:t xml:space="preserve">:  JMP Output </w:t>
      </w:r>
      <w:r w:rsidR="00101146">
        <w:t>—</w:t>
      </w:r>
      <w:r>
        <w:t xml:space="preserve"> Optimizing Desirabilities</w:t>
      </w:r>
      <w:bookmarkEnd w:id="119"/>
    </w:p>
    <w:p w14:paraId="25B7D5F0" w14:textId="77777777" w:rsidR="00786D30" w:rsidRPr="00786D30" w:rsidRDefault="00786D30" w:rsidP="00786D30">
      <w:pPr>
        <w:spacing w:after="0"/>
      </w:pPr>
    </w:p>
    <w:p w14:paraId="22A6290D" w14:textId="4084CB6C" w:rsidR="002A16D1" w:rsidRDefault="001612DD" w:rsidP="00CF2B02">
      <w:pPr>
        <w:pStyle w:val="Caption"/>
      </w:pPr>
      <w:r w:rsidRPr="00D11B7B">
        <w:rPr>
          <w:noProof/>
          <w:snapToGrid/>
          <w:lang w:eastAsia="ja-JP"/>
        </w:rPr>
        <w:drawing>
          <wp:inline distT="0" distB="0" distL="0" distR="0" wp14:anchorId="34551596" wp14:editId="6C70F62B">
            <wp:extent cx="5656724" cy="3604205"/>
            <wp:effectExtent l="0" t="0" r="7620" b="3175"/>
            <wp:docPr id="129" name="Chart 2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B81AA11" w14:textId="46088B60" w:rsidR="00287D00" w:rsidRDefault="002A16D1" w:rsidP="00CF2B02">
      <w:pPr>
        <w:pStyle w:val="Caption"/>
      </w:pPr>
      <w:bookmarkStart w:id="120" w:name="_Ref468313012"/>
      <w:bookmarkStart w:id="121" w:name="_Toc468863037"/>
      <w:r>
        <w:lastRenderedPageBreak/>
        <w:t xml:space="preserve">Figure </w:t>
      </w:r>
      <w:fldSimple w:instr=" SEQ Figure \* ARABIC ">
        <w:r w:rsidR="00377DBA">
          <w:rPr>
            <w:noProof/>
          </w:rPr>
          <w:t>34</w:t>
        </w:r>
      </w:fldSimple>
      <w:bookmarkEnd w:id="120"/>
      <w:r>
        <w:t xml:space="preserve">:  DEVS Output </w:t>
      </w:r>
      <w:r w:rsidR="00101146">
        <w:t>—</w:t>
      </w:r>
      <w:r>
        <w:t xml:space="preserve"> Specific Thrust Factor Insight</w:t>
      </w:r>
      <w:bookmarkEnd w:id="121"/>
    </w:p>
    <w:p w14:paraId="25AEE9DF" w14:textId="7B515F6B" w:rsidR="002A16D1" w:rsidRDefault="001612DD" w:rsidP="00CF2B02">
      <w:pPr>
        <w:pStyle w:val="Caption"/>
      </w:pPr>
      <w:r w:rsidRPr="00D11B7B">
        <w:rPr>
          <w:noProof/>
          <w:snapToGrid/>
          <w:lang w:eastAsia="ja-JP"/>
        </w:rPr>
        <w:drawing>
          <wp:inline distT="0" distB="0" distL="0" distR="0" wp14:anchorId="3F29ED64" wp14:editId="24306F04">
            <wp:extent cx="5700339" cy="3664275"/>
            <wp:effectExtent l="0" t="0" r="15240" b="19050"/>
            <wp:docPr id="130" name="Chart 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24EDF23" w14:textId="47FA3FDD" w:rsidR="002A16D1" w:rsidRDefault="002A16D1" w:rsidP="00CF2B02">
      <w:pPr>
        <w:pStyle w:val="Caption"/>
      </w:pPr>
      <w:bookmarkStart w:id="122" w:name="_Ref468313021"/>
      <w:bookmarkStart w:id="123" w:name="_Toc468863038"/>
      <w:r>
        <w:t xml:space="preserve">Figure </w:t>
      </w:r>
      <w:fldSimple w:instr=" SEQ Figure \* ARABIC ">
        <w:r w:rsidR="00377DBA">
          <w:rPr>
            <w:noProof/>
          </w:rPr>
          <w:t>35</w:t>
        </w:r>
      </w:fldSimple>
      <w:bookmarkEnd w:id="122"/>
      <w:r>
        <w:t xml:space="preserve">: </w:t>
      </w:r>
      <w:r w:rsidR="00055DE7">
        <w:t xml:space="preserve"> </w:t>
      </w:r>
      <w:r w:rsidRPr="001A4A12">
        <w:t xml:space="preserve">DEVS Output </w:t>
      </w:r>
      <w:r w:rsidR="00101146">
        <w:t>—</w:t>
      </w:r>
      <w:r w:rsidRPr="001A4A12">
        <w:t xml:space="preserve"> </w:t>
      </w:r>
      <w:r>
        <w:t>TSFC vs. Compression Ratio</w:t>
      </w:r>
      <w:r w:rsidRPr="001A4A12">
        <w:t xml:space="preserve"> Factor Insight</w:t>
      </w:r>
      <w:bookmarkEnd w:id="123"/>
    </w:p>
    <w:p w14:paraId="5F1B9BD6" w14:textId="77777777" w:rsidR="00786D30" w:rsidRPr="00786D30" w:rsidRDefault="00786D30" w:rsidP="00786D30">
      <w:pPr>
        <w:spacing w:after="0"/>
      </w:pPr>
    </w:p>
    <w:p w14:paraId="67774FDC" w14:textId="69B6E473" w:rsidR="005E431C" w:rsidRDefault="001612DD" w:rsidP="00CF2B02">
      <w:pPr>
        <w:pStyle w:val="Caption"/>
      </w:pPr>
      <w:r w:rsidRPr="00D11B7B">
        <w:rPr>
          <w:noProof/>
          <w:snapToGrid/>
          <w:lang w:eastAsia="ja-JP"/>
        </w:rPr>
        <w:drawing>
          <wp:inline distT="0" distB="0" distL="0" distR="0" wp14:anchorId="4684DD42" wp14:editId="396D5960">
            <wp:extent cx="5700339" cy="3657600"/>
            <wp:effectExtent l="0" t="0" r="15240" b="0"/>
            <wp:docPr id="131" name="Chart 2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73FA1E8" w14:textId="768F3139" w:rsidR="00E5464B" w:rsidRPr="004E6B51" w:rsidRDefault="005E431C" w:rsidP="00CF2B02">
      <w:pPr>
        <w:pStyle w:val="Caption"/>
      </w:pPr>
      <w:bookmarkStart w:id="124" w:name="_Ref468313024"/>
      <w:bookmarkStart w:id="125" w:name="_Toc468863039"/>
      <w:r>
        <w:lastRenderedPageBreak/>
        <w:t xml:space="preserve">Figure </w:t>
      </w:r>
      <w:fldSimple w:instr=" SEQ Figure \* ARABIC ">
        <w:r w:rsidR="00377DBA">
          <w:rPr>
            <w:noProof/>
          </w:rPr>
          <w:t>36</w:t>
        </w:r>
      </w:fldSimple>
      <w:bookmarkEnd w:id="124"/>
      <w:r>
        <w:t xml:space="preserve">:  DEVS Output </w:t>
      </w:r>
      <w:r w:rsidR="00101146">
        <w:t>—</w:t>
      </w:r>
      <w:r>
        <w:t xml:space="preserve"> Performance Efficiency</w:t>
      </w:r>
      <w:r w:rsidRPr="009C1EC7">
        <w:t xml:space="preserve"> vs. Compression Ratio Factor Insight</w:t>
      </w:r>
      <w:bookmarkEnd w:id="125"/>
    </w:p>
    <w:p w14:paraId="3933A873" w14:textId="5AA1C95F" w:rsidR="00211074" w:rsidRDefault="00237B15" w:rsidP="00CF2B02">
      <w:pPr>
        <w:pStyle w:val="Heading1"/>
      </w:pPr>
      <w:bookmarkStart w:id="126" w:name="_Toc468863072"/>
      <w:r>
        <w:t>PROJECT MANAGEMENT</w:t>
      </w:r>
      <w:bookmarkEnd w:id="126"/>
    </w:p>
    <w:p w14:paraId="0DD20A4A" w14:textId="73A80208" w:rsidR="00070312" w:rsidRDefault="00070312" w:rsidP="00EB47F4">
      <w:pPr>
        <w:spacing w:after="0"/>
      </w:pPr>
      <w:r>
        <w:t>To complete this resea</w:t>
      </w:r>
      <w:r w:rsidR="00997AC9">
        <w:t>rch and development endeavor, the</w:t>
      </w:r>
      <w:r>
        <w:t xml:space="preserve"> project </w:t>
      </w:r>
      <w:r w:rsidR="00997AC9">
        <w:t>included</w:t>
      </w:r>
      <w:r>
        <w:t xml:space="preserve"> as much project planning and </w:t>
      </w:r>
      <w:r w:rsidR="00A9004C">
        <w:t xml:space="preserve">Software Engineering “Best </w:t>
      </w:r>
      <w:r w:rsidR="00B06FEE">
        <w:t>Practices</w:t>
      </w:r>
      <w:r w:rsidR="00A9004C">
        <w:t>”</w:t>
      </w:r>
      <w:r>
        <w:t xml:space="preserve"> as possible for the short time frame</w:t>
      </w:r>
      <w:r w:rsidR="00B86055">
        <w:t xml:space="preserve">. </w:t>
      </w:r>
      <w:r w:rsidR="00AD213C">
        <w:t>Some of the project planning activities included:</w:t>
      </w:r>
    </w:p>
    <w:p w14:paraId="4DE16970" w14:textId="77777777" w:rsidR="00AD213C" w:rsidRDefault="00AD213C" w:rsidP="00EB47F4">
      <w:pPr>
        <w:pStyle w:val="ListParagraph"/>
        <w:numPr>
          <w:ilvl w:val="0"/>
          <w:numId w:val="56"/>
        </w:numPr>
      </w:pPr>
      <w:r>
        <w:t>Adopt A Lifecycle Model</w:t>
      </w:r>
    </w:p>
    <w:p w14:paraId="5B96BC23" w14:textId="77777777" w:rsidR="00AD213C" w:rsidRDefault="00AD213C" w:rsidP="007446AE">
      <w:pPr>
        <w:pStyle w:val="ListParagraph"/>
        <w:numPr>
          <w:ilvl w:val="0"/>
          <w:numId w:val="56"/>
        </w:numPr>
      </w:pPr>
      <w:r>
        <w:t>Identify The Tasks to Be Performed</w:t>
      </w:r>
    </w:p>
    <w:p w14:paraId="40BC6B5F" w14:textId="77777777" w:rsidR="00AD213C" w:rsidRDefault="00AD213C" w:rsidP="007446AE">
      <w:pPr>
        <w:pStyle w:val="ListParagraph"/>
        <w:numPr>
          <w:ilvl w:val="0"/>
          <w:numId w:val="56"/>
        </w:numPr>
      </w:pPr>
      <w:r>
        <w:t>Analyze Dependencies</w:t>
      </w:r>
    </w:p>
    <w:p w14:paraId="1770017E" w14:textId="77777777" w:rsidR="00AD213C" w:rsidRDefault="00AD213C">
      <w:pPr>
        <w:pStyle w:val="ListParagraph"/>
        <w:numPr>
          <w:ilvl w:val="0"/>
          <w:numId w:val="56"/>
        </w:numPr>
      </w:pPr>
      <w:r w:rsidRPr="00053D39">
        <w:t>Estimating:</w:t>
      </w:r>
    </w:p>
    <w:p w14:paraId="3EF5FA6B" w14:textId="77777777" w:rsidR="00AD213C" w:rsidRDefault="00AD213C" w:rsidP="00EB47F4">
      <w:pPr>
        <w:pStyle w:val="ListParagraph"/>
        <w:numPr>
          <w:ilvl w:val="1"/>
          <w:numId w:val="56"/>
        </w:numPr>
        <w:ind w:left="1080"/>
      </w:pPr>
      <w:r>
        <w:t>Effort</w:t>
      </w:r>
    </w:p>
    <w:p w14:paraId="7D94A4D2" w14:textId="77777777" w:rsidR="00AD213C" w:rsidRDefault="00AD213C" w:rsidP="00B06FEE">
      <w:pPr>
        <w:pStyle w:val="ListParagraph"/>
        <w:numPr>
          <w:ilvl w:val="1"/>
          <w:numId w:val="56"/>
        </w:numPr>
        <w:ind w:left="1080"/>
      </w:pPr>
      <w:r>
        <w:t>Expertise</w:t>
      </w:r>
    </w:p>
    <w:p w14:paraId="4A841735" w14:textId="77777777" w:rsidR="00AD213C" w:rsidRDefault="00AD213C" w:rsidP="00EB47F4">
      <w:pPr>
        <w:pStyle w:val="ListParagraph"/>
        <w:numPr>
          <w:ilvl w:val="0"/>
          <w:numId w:val="56"/>
        </w:numPr>
      </w:pPr>
      <w:r>
        <w:t xml:space="preserve"> “Assign” Responsibilities</w:t>
      </w:r>
    </w:p>
    <w:p w14:paraId="487B1D1A" w14:textId="77777777" w:rsidR="00AD213C" w:rsidRDefault="00AD213C" w:rsidP="007446AE">
      <w:pPr>
        <w:pStyle w:val="ListParagraph"/>
        <w:numPr>
          <w:ilvl w:val="0"/>
          <w:numId w:val="56"/>
        </w:numPr>
      </w:pPr>
      <w:r>
        <w:t>Map Tasks to a Timeline</w:t>
      </w:r>
      <w:r w:rsidR="00E82142">
        <w:t xml:space="preserve"> (Product Backlog and Sprints)</w:t>
      </w:r>
    </w:p>
    <w:p w14:paraId="361847E9" w14:textId="77777777" w:rsidR="00AD213C" w:rsidRDefault="00AD213C" w:rsidP="007446AE">
      <w:pPr>
        <w:pStyle w:val="ListParagraph"/>
        <w:numPr>
          <w:ilvl w:val="0"/>
          <w:numId w:val="56"/>
        </w:numPr>
      </w:pPr>
      <w:r>
        <w:t>Obtain Commitment from the Team</w:t>
      </w:r>
      <w:r w:rsidR="00E82142">
        <w:t xml:space="preserve"> on all decisions</w:t>
      </w:r>
    </w:p>
    <w:p w14:paraId="5C8B8AD6" w14:textId="77777777" w:rsidR="00AD213C" w:rsidRDefault="00AD213C">
      <w:pPr>
        <w:pStyle w:val="ListParagraph"/>
        <w:numPr>
          <w:ilvl w:val="0"/>
          <w:numId w:val="56"/>
        </w:numPr>
      </w:pPr>
      <w:r>
        <w:t>Facilitating Communication (Among the Team Members)</w:t>
      </w:r>
      <w:r w:rsidR="00E82142">
        <w:t xml:space="preserve"> - Skype</w:t>
      </w:r>
    </w:p>
    <w:p w14:paraId="705A21BC" w14:textId="77777777" w:rsidR="00AD213C" w:rsidRDefault="00AD213C">
      <w:pPr>
        <w:pStyle w:val="ListParagraph"/>
        <w:numPr>
          <w:ilvl w:val="0"/>
          <w:numId w:val="56"/>
        </w:numPr>
      </w:pPr>
      <w:r>
        <w:t>Monitor and Report Status</w:t>
      </w:r>
      <w:r w:rsidR="00E82142">
        <w:t xml:space="preserve"> – Skype Meetings, email</w:t>
      </w:r>
    </w:p>
    <w:p w14:paraId="4CCD1C03" w14:textId="77777777" w:rsidR="00AD213C" w:rsidRDefault="00AD213C">
      <w:pPr>
        <w:pStyle w:val="ListParagraph"/>
        <w:numPr>
          <w:ilvl w:val="0"/>
          <w:numId w:val="56"/>
        </w:numPr>
      </w:pPr>
      <w:r>
        <w:t>Assess Processes and Outcomes (e.g. Scrum Retrospects)</w:t>
      </w:r>
    </w:p>
    <w:p w14:paraId="73B87C86" w14:textId="77777777" w:rsidR="009E661C" w:rsidRDefault="007B6186" w:rsidP="00EB47F4">
      <w:pPr>
        <w:spacing w:after="0"/>
      </w:pPr>
      <w:r>
        <w:t>The</w:t>
      </w:r>
      <w:r w:rsidR="009E661C">
        <w:t xml:space="preserve"> project process</w:t>
      </w:r>
      <w:r>
        <w:t>es</w:t>
      </w:r>
      <w:r w:rsidR="009E661C">
        <w:t xml:space="preserve"> also informally followed the </w:t>
      </w:r>
      <w:r>
        <w:t>Project Management</w:t>
      </w:r>
      <w:r w:rsidR="009E661C">
        <w:t xml:space="preserve"> Process (taken from NASA Project Mgmt. Principals &amp; Practices), and include</w:t>
      </w:r>
      <w:r>
        <w:t>d</w:t>
      </w:r>
      <w:r w:rsidR="009E661C">
        <w:t xml:space="preserve"> as many good practices as possible</w:t>
      </w:r>
      <w:r w:rsidR="00B86055">
        <w:t xml:space="preserve">. </w:t>
      </w:r>
      <w:r w:rsidR="009E661C">
        <w:t>Some of the additional processes included were:</w:t>
      </w:r>
    </w:p>
    <w:p w14:paraId="078E0DEE" w14:textId="77777777" w:rsidR="009E661C" w:rsidRDefault="009E661C" w:rsidP="00EB47F4">
      <w:pPr>
        <w:pStyle w:val="ListParagraph"/>
        <w:numPr>
          <w:ilvl w:val="0"/>
          <w:numId w:val="58"/>
        </w:numPr>
      </w:pPr>
      <w:r>
        <w:t>Project Initiation</w:t>
      </w:r>
    </w:p>
    <w:p w14:paraId="6FB910A4" w14:textId="77777777" w:rsidR="009E661C" w:rsidRDefault="009E661C" w:rsidP="00EB47F4">
      <w:pPr>
        <w:pStyle w:val="ListParagraph"/>
        <w:numPr>
          <w:ilvl w:val="1"/>
          <w:numId w:val="57"/>
        </w:numPr>
        <w:ind w:left="1080"/>
      </w:pPr>
      <w:r>
        <w:t>Define the Project</w:t>
      </w:r>
    </w:p>
    <w:p w14:paraId="29C051B9" w14:textId="77777777" w:rsidR="00997AC9" w:rsidRPr="00421808" w:rsidRDefault="00997AC9" w:rsidP="00B06FEE">
      <w:pPr>
        <w:pStyle w:val="ListParagraph"/>
        <w:numPr>
          <w:ilvl w:val="1"/>
          <w:numId w:val="57"/>
        </w:numPr>
        <w:ind w:left="1080"/>
      </w:pPr>
      <w:r>
        <w:t>Develop a Project Vision</w:t>
      </w:r>
    </w:p>
    <w:p w14:paraId="520C00A5" w14:textId="77777777" w:rsidR="009E661C" w:rsidRPr="004654C7" w:rsidRDefault="009E661C" w:rsidP="00EB47F4">
      <w:pPr>
        <w:pStyle w:val="ListParagraph"/>
        <w:numPr>
          <w:ilvl w:val="0"/>
          <w:numId w:val="59"/>
        </w:numPr>
      </w:pPr>
      <w:r>
        <w:t>Project Planning</w:t>
      </w:r>
    </w:p>
    <w:p w14:paraId="31819CFF" w14:textId="77777777" w:rsidR="009E661C" w:rsidRDefault="009E661C" w:rsidP="00EB47F4">
      <w:pPr>
        <w:pStyle w:val="ListParagraph"/>
        <w:numPr>
          <w:ilvl w:val="1"/>
          <w:numId w:val="57"/>
        </w:numPr>
        <w:ind w:left="1080"/>
      </w:pPr>
      <w:r>
        <w:t>Identify Skills and Commitments</w:t>
      </w:r>
    </w:p>
    <w:p w14:paraId="5470C16C" w14:textId="77777777" w:rsidR="009E661C" w:rsidRDefault="009E661C" w:rsidP="00B06FEE">
      <w:pPr>
        <w:pStyle w:val="ListParagraph"/>
        <w:numPr>
          <w:ilvl w:val="1"/>
          <w:numId w:val="57"/>
        </w:numPr>
        <w:ind w:left="1080"/>
      </w:pPr>
      <w:r>
        <w:t>Identify Reuse Opportunities</w:t>
      </w:r>
    </w:p>
    <w:p w14:paraId="04B91D76" w14:textId="77777777" w:rsidR="009E661C" w:rsidRDefault="009E661C" w:rsidP="00B06FEE">
      <w:pPr>
        <w:pStyle w:val="ListParagraph"/>
        <w:numPr>
          <w:ilvl w:val="1"/>
          <w:numId w:val="57"/>
        </w:numPr>
        <w:ind w:left="1080"/>
      </w:pPr>
      <w:r>
        <w:t>Develop Quality Plan</w:t>
      </w:r>
    </w:p>
    <w:p w14:paraId="4CABE772" w14:textId="77777777" w:rsidR="009E661C" w:rsidRDefault="009E661C" w:rsidP="00EB47F4">
      <w:pPr>
        <w:pStyle w:val="ListParagraph"/>
        <w:numPr>
          <w:ilvl w:val="1"/>
          <w:numId w:val="57"/>
        </w:numPr>
        <w:ind w:left="1080"/>
      </w:pPr>
      <w:r>
        <w:t>Identify Project Risks</w:t>
      </w:r>
    </w:p>
    <w:p w14:paraId="79DAE75D" w14:textId="77777777" w:rsidR="009E661C" w:rsidRDefault="009E661C" w:rsidP="00EB47F4">
      <w:pPr>
        <w:pStyle w:val="ListParagraph"/>
        <w:numPr>
          <w:ilvl w:val="0"/>
          <w:numId w:val="59"/>
        </w:numPr>
      </w:pPr>
      <w:r>
        <w:t>Project Execution</w:t>
      </w:r>
    </w:p>
    <w:p w14:paraId="5DEACAA7" w14:textId="77777777" w:rsidR="009E661C" w:rsidRDefault="009E661C" w:rsidP="00EB47F4">
      <w:pPr>
        <w:pStyle w:val="ListParagraph"/>
        <w:numPr>
          <w:ilvl w:val="1"/>
          <w:numId w:val="57"/>
        </w:numPr>
        <w:ind w:left="1080"/>
      </w:pPr>
      <w:r>
        <w:t>Manage and Track the Project</w:t>
      </w:r>
    </w:p>
    <w:p w14:paraId="136D49DA" w14:textId="77777777" w:rsidR="009E661C" w:rsidRDefault="009E661C" w:rsidP="00EB47F4">
      <w:pPr>
        <w:pStyle w:val="ListParagraph"/>
        <w:numPr>
          <w:ilvl w:val="0"/>
          <w:numId w:val="59"/>
        </w:numPr>
      </w:pPr>
      <w:r>
        <w:t>Project Close-Out</w:t>
      </w:r>
    </w:p>
    <w:p w14:paraId="62B6FA39" w14:textId="77777777" w:rsidR="009E661C" w:rsidRDefault="009E661C" w:rsidP="00EB47F4">
      <w:pPr>
        <w:pStyle w:val="ListParagraph"/>
        <w:numPr>
          <w:ilvl w:val="1"/>
          <w:numId w:val="57"/>
        </w:numPr>
        <w:ind w:left="1080"/>
      </w:pPr>
      <w:r>
        <w:t>Perform Project Close-Out</w:t>
      </w:r>
    </w:p>
    <w:p w14:paraId="786CF288" w14:textId="42117CFD" w:rsidR="00373D94" w:rsidRPr="00562417" w:rsidRDefault="00997AC9" w:rsidP="00562417">
      <w:pPr>
        <w:rPr>
          <w:rStyle w:val="Strong"/>
          <w:b w:val="0"/>
          <w:bCs w:val="0"/>
        </w:rPr>
      </w:pPr>
      <w:r>
        <w:lastRenderedPageBreak/>
        <w:t>Since this was a distributed team effort, good communication was paramount to success</w:t>
      </w:r>
      <w:r w:rsidR="00B86055">
        <w:t xml:space="preserve">. </w:t>
      </w:r>
      <w:r w:rsidR="00562417">
        <w:t>To allow the team to work more efficiently, a</w:t>
      </w:r>
      <w:r w:rsidR="006D4EC4">
        <w:t xml:space="preserve"> “Communications Plan”</w:t>
      </w:r>
      <w:r w:rsidR="00562417">
        <w:t xml:space="preserve"> was created seen in </w:t>
      </w:r>
      <w:r w:rsidR="00562417">
        <w:fldChar w:fldCharType="begin"/>
      </w:r>
      <w:r w:rsidR="00562417">
        <w:instrText xml:space="preserve"> REF _Ref468738586 \h </w:instrText>
      </w:r>
      <w:r w:rsidR="00562417">
        <w:fldChar w:fldCharType="separate"/>
      </w:r>
      <w:r w:rsidR="00377DBA">
        <w:t xml:space="preserve">Table </w:t>
      </w:r>
      <w:r w:rsidR="00377DBA">
        <w:rPr>
          <w:noProof/>
        </w:rPr>
        <w:t>5</w:t>
      </w:r>
      <w:r w:rsidR="00562417">
        <w:fldChar w:fldCharType="end"/>
      </w:r>
      <w:r w:rsidR="00562417">
        <w:t>.</w:t>
      </w:r>
    </w:p>
    <w:p w14:paraId="0C8C0CDB" w14:textId="143CC02C" w:rsidR="00562417" w:rsidRDefault="00562417" w:rsidP="00562417">
      <w:pPr>
        <w:pStyle w:val="Caption"/>
        <w:keepNext/>
      </w:pPr>
      <w:bookmarkStart w:id="127" w:name="_Ref468738586"/>
      <w:bookmarkStart w:id="128" w:name="_Ref468738579"/>
      <w:bookmarkStart w:id="129" w:name="_Toc468863003"/>
      <w:r>
        <w:t xml:space="preserve">Table </w:t>
      </w:r>
      <w:fldSimple w:instr=" SEQ Table \* ARABIC ">
        <w:r w:rsidR="00377DBA">
          <w:rPr>
            <w:noProof/>
          </w:rPr>
          <w:t>5</w:t>
        </w:r>
      </w:fldSimple>
      <w:bookmarkEnd w:id="127"/>
      <w:r>
        <w:t>:  Communication Plan</w:t>
      </w:r>
      <w:bookmarkEnd w:id="128"/>
      <w:bookmarkEnd w:id="129"/>
    </w:p>
    <w:tbl>
      <w:tblPr>
        <w:tblW w:w="5000" w:type="pct"/>
        <w:tblBorders>
          <w:bottom w:val="single" w:sz="4" w:space="0" w:color="31849B"/>
          <w:insideH w:val="single" w:sz="4" w:space="0" w:color="31849B"/>
          <w:insideV w:val="single" w:sz="4" w:space="0" w:color="31849B"/>
        </w:tblBorders>
        <w:tblCellMar>
          <w:left w:w="0" w:type="dxa"/>
          <w:right w:w="0" w:type="dxa"/>
        </w:tblCellMar>
        <w:tblLook w:val="04A0" w:firstRow="1" w:lastRow="0" w:firstColumn="1" w:lastColumn="0" w:noHBand="0" w:noVBand="1"/>
      </w:tblPr>
      <w:tblGrid>
        <w:gridCol w:w="1996"/>
        <w:gridCol w:w="2234"/>
        <w:gridCol w:w="1980"/>
        <w:gridCol w:w="1530"/>
        <w:gridCol w:w="1620"/>
      </w:tblGrid>
      <w:tr w:rsidR="008447C3" w:rsidRPr="008447C3" w14:paraId="0EF607B4" w14:textId="77777777" w:rsidTr="008447C3">
        <w:trPr>
          <w:trHeight w:val="554"/>
          <w:tblHeader/>
        </w:trPr>
        <w:tc>
          <w:tcPr>
            <w:tcW w:w="1996" w:type="dxa"/>
            <w:shd w:val="clear" w:color="auto" w:fill="auto"/>
            <w:vAlign w:val="center"/>
          </w:tcPr>
          <w:p w14:paraId="06A14060" w14:textId="77777777" w:rsidR="00373D94" w:rsidRPr="008447C3" w:rsidRDefault="00373D94" w:rsidP="008447C3">
            <w:pPr>
              <w:pStyle w:val="Tabletext"/>
              <w:spacing w:before="0" w:after="0" w:line="240" w:lineRule="auto"/>
              <w:jc w:val="center"/>
              <w:rPr>
                <w:b/>
              </w:rPr>
            </w:pPr>
            <w:r w:rsidRPr="008447C3">
              <w:rPr>
                <w:b/>
              </w:rPr>
              <w:t>Stakeholder</w:t>
            </w:r>
            <w:r w:rsidRPr="008447C3">
              <w:rPr>
                <w:b/>
              </w:rPr>
              <w:br/>
              <w:t>Role/Name</w:t>
            </w:r>
          </w:p>
        </w:tc>
        <w:tc>
          <w:tcPr>
            <w:tcW w:w="2234" w:type="dxa"/>
            <w:shd w:val="clear" w:color="auto" w:fill="auto"/>
            <w:vAlign w:val="center"/>
          </w:tcPr>
          <w:p w14:paraId="732F44D1" w14:textId="77777777" w:rsidR="00373D94" w:rsidRPr="008447C3" w:rsidRDefault="00373D94" w:rsidP="008447C3">
            <w:pPr>
              <w:pStyle w:val="Tabletext"/>
              <w:spacing w:before="0" w:after="0" w:line="240" w:lineRule="auto"/>
              <w:jc w:val="center"/>
              <w:rPr>
                <w:b/>
              </w:rPr>
            </w:pPr>
            <w:r w:rsidRPr="008447C3">
              <w:rPr>
                <w:b/>
              </w:rPr>
              <w:t>Information Needs</w:t>
            </w:r>
          </w:p>
        </w:tc>
        <w:tc>
          <w:tcPr>
            <w:tcW w:w="1980" w:type="dxa"/>
            <w:shd w:val="clear" w:color="auto" w:fill="auto"/>
            <w:vAlign w:val="center"/>
          </w:tcPr>
          <w:p w14:paraId="776FEAA0" w14:textId="77777777" w:rsidR="00373D94" w:rsidRPr="008447C3" w:rsidRDefault="00373D94" w:rsidP="008447C3">
            <w:pPr>
              <w:pStyle w:val="Tabletext"/>
              <w:spacing w:before="0" w:after="0" w:line="240" w:lineRule="auto"/>
              <w:jc w:val="center"/>
              <w:rPr>
                <w:b/>
              </w:rPr>
            </w:pPr>
            <w:r w:rsidRPr="008447C3">
              <w:rPr>
                <w:b/>
              </w:rPr>
              <w:t>How Frequent</w:t>
            </w:r>
          </w:p>
        </w:tc>
        <w:tc>
          <w:tcPr>
            <w:tcW w:w="1530" w:type="dxa"/>
            <w:shd w:val="clear" w:color="auto" w:fill="auto"/>
            <w:vAlign w:val="center"/>
          </w:tcPr>
          <w:p w14:paraId="1B890120" w14:textId="77777777" w:rsidR="00373D94" w:rsidRPr="008447C3" w:rsidRDefault="00373D94" w:rsidP="008447C3">
            <w:pPr>
              <w:pStyle w:val="Tabletext"/>
              <w:spacing w:before="0" w:after="0" w:line="240" w:lineRule="auto"/>
              <w:jc w:val="center"/>
              <w:rPr>
                <w:b/>
              </w:rPr>
            </w:pPr>
            <w:r w:rsidRPr="008447C3">
              <w:rPr>
                <w:b/>
              </w:rPr>
              <w:t>Media</w:t>
            </w:r>
          </w:p>
        </w:tc>
        <w:tc>
          <w:tcPr>
            <w:tcW w:w="1620" w:type="dxa"/>
            <w:shd w:val="clear" w:color="auto" w:fill="auto"/>
            <w:vAlign w:val="center"/>
          </w:tcPr>
          <w:p w14:paraId="71FCEBFC" w14:textId="77777777" w:rsidR="00373D94" w:rsidRPr="008447C3" w:rsidRDefault="00373D94" w:rsidP="008447C3">
            <w:pPr>
              <w:pStyle w:val="Tabletext"/>
              <w:spacing w:before="0" w:after="0" w:line="240" w:lineRule="auto"/>
              <w:jc w:val="center"/>
              <w:rPr>
                <w:b/>
              </w:rPr>
            </w:pPr>
            <w:r w:rsidRPr="008447C3">
              <w:rPr>
                <w:b/>
              </w:rPr>
              <w:t>Person Responsible</w:t>
            </w:r>
          </w:p>
        </w:tc>
      </w:tr>
      <w:tr w:rsidR="008447C3" w:rsidRPr="00D11B7B" w14:paraId="1AA864F1" w14:textId="77777777" w:rsidTr="008447C3">
        <w:tc>
          <w:tcPr>
            <w:tcW w:w="1996" w:type="dxa"/>
            <w:shd w:val="clear" w:color="auto" w:fill="auto"/>
            <w:vAlign w:val="center"/>
          </w:tcPr>
          <w:p w14:paraId="0F924043" w14:textId="77777777" w:rsidR="00373D94" w:rsidRPr="008447C3" w:rsidRDefault="00373D94" w:rsidP="008447C3">
            <w:pPr>
              <w:pStyle w:val="Tabletext"/>
              <w:spacing w:before="0" w:after="0" w:line="240" w:lineRule="auto"/>
              <w:jc w:val="center"/>
              <w:rPr>
                <w:b/>
              </w:rPr>
            </w:pPr>
            <w:r w:rsidRPr="008447C3">
              <w:rPr>
                <w:b/>
              </w:rPr>
              <w:t>Mentor/Acceptance</w:t>
            </w:r>
            <w:r w:rsidRPr="008447C3">
              <w:rPr>
                <w:b/>
              </w:rPr>
              <w:br/>
              <w:t>Hessam Sarjoughian</w:t>
            </w:r>
          </w:p>
        </w:tc>
        <w:tc>
          <w:tcPr>
            <w:tcW w:w="2234" w:type="dxa"/>
            <w:shd w:val="clear" w:color="auto" w:fill="auto"/>
            <w:vAlign w:val="center"/>
          </w:tcPr>
          <w:p w14:paraId="78B802D5" w14:textId="77777777" w:rsidR="00373D94" w:rsidRPr="00D11B7B" w:rsidRDefault="00373D94" w:rsidP="008447C3">
            <w:pPr>
              <w:pStyle w:val="Tabletext"/>
              <w:spacing w:before="0" w:after="0" w:line="240" w:lineRule="auto"/>
              <w:jc w:val="center"/>
            </w:pPr>
            <w:r w:rsidRPr="00D11B7B">
              <w:t>Weekly status updates on schedule, progress, issues, questions</w:t>
            </w:r>
          </w:p>
        </w:tc>
        <w:tc>
          <w:tcPr>
            <w:tcW w:w="1980" w:type="dxa"/>
            <w:shd w:val="clear" w:color="auto" w:fill="auto"/>
            <w:vAlign w:val="center"/>
          </w:tcPr>
          <w:p w14:paraId="4651A3EF" w14:textId="77777777" w:rsidR="00373D94" w:rsidRPr="00D11B7B" w:rsidRDefault="00373D94" w:rsidP="008447C3">
            <w:pPr>
              <w:pStyle w:val="Tabletext"/>
              <w:spacing w:before="0" w:after="0" w:line="240" w:lineRule="auto"/>
              <w:jc w:val="center"/>
            </w:pPr>
            <w:r w:rsidRPr="00D11B7B">
              <w:t>Every Friday at 12:00 AZ Time</w:t>
            </w:r>
          </w:p>
        </w:tc>
        <w:tc>
          <w:tcPr>
            <w:tcW w:w="1530" w:type="dxa"/>
            <w:shd w:val="clear" w:color="auto" w:fill="auto"/>
            <w:vAlign w:val="center"/>
          </w:tcPr>
          <w:p w14:paraId="450AD9B9" w14:textId="77777777" w:rsidR="00373D94" w:rsidRPr="00D11B7B" w:rsidRDefault="00373D94" w:rsidP="008447C3">
            <w:pPr>
              <w:pStyle w:val="Tabletext"/>
              <w:spacing w:before="0" w:after="0" w:line="240" w:lineRule="auto"/>
              <w:jc w:val="center"/>
            </w:pPr>
            <w:r w:rsidRPr="00D11B7B">
              <w:t>Skype meeting + email</w:t>
            </w:r>
          </w:p>
        </w:tc>
        <w:tc>
          <w:tcPr>
            <w:tcW w:w="1620" w:type="dxa"/>
            <w:shd w:val="clear" w:color="auto" w:fill="auto"/>
            <w:vAlign w:val="center"/>
          </w:tcPr>
          <w:p w14:paraId="4C4F5623" w14:textId="77777777" w:rsidR="00373D94" w:rsidRPr="00D11B7B" w:rsidRDefault="00373D94" w:rsidP="008447C3">
            <w:pPr>
              <w:pStyle w:val="Tabletext"/>
              <w:spacing w:before="0" w:after="0" w:line="240" w:lineRule="auto"/>
              <w:jc w:val="center"/>
            </w:pPr>
            <w:r w:rsidRPr="00D11B7B">
              <w:t>Team Members</w:t>
            </w:r>
          </w:p>
        </w:tc>
      </w:tr>
      <w:tr w:rsidR="008447C3" w:rsidRPr="00D11B7B" w14:paraId="7BECF9EA" w14:textId="77777777" w:rsidTr="008447C3">
        <w:tc>
          <w:tcPr>
            <w:tcW w:w="1996" w:type="dxa"/>
            <w:shd w:val="clear" w:color="auto" w:fill="auto"/>
            <w:vAlign w:val="center"/>
          </w:tcPr>
          <w:p w14:paraId="49353E6D" w14:textId="77777777" w:rsidR="00373D94" w:rsidRPr="008447C3" w:rsidRDefault="00373D94" w:rsidP="008447C3">
            <w:pPr>
              <w:pStyle w:val="Tabletext"/>
              <w:spacing w:before="0" w:after="0" w:line="240" w:lineRule="auto"/>
              <w:jc w:val="center"/>
              <w:rPr>
                <w:b/>
              </w:rPr>
            </w:pPr>
            <w:r w:rsidRPr="008447C3">
              <w:rPr>
                <w:b/>
              </w:rPr>
              <w:t>Project Critique/</w:t>
            </w:r>
            <w:r w:rsidRPr="008447C3">
              <w:rPr>
                <w:b/>
              </w:rPr>
              <w:br/>
              <w:t>Research Team</w:t>
            </w:r>
          </w:p>
        </w:tc>
        <w:tc>
          <w:tcPr>
            <w:tcW w:w="2234" w:type="dxa"/>
            <w:shd w:val="clear" w:color="auto" w:fill="auto"/>
            <w:vAlign w:val="center"/>
          </w:tcPr>
          <w:p w14:paraId="1AA8C360" w14:textId="77777777" w:rsidR="00373D94" w:rsidRPr="00D11B7B" w:rsidRDefault="00373D94" w:rsidP="008447C3">
            <w:pPr>
              <w:pStyle w:val="Tabletext"/>
              <w:spacing w:before="0" w:after="0" w:line="240" w:lineRule="auto"/>
              <w:jc w:val="center"/>
            </w:pPr>
            <w:r w:rsidRPr="00D11B7B">
              <w:t xml:space="preserve">Presentation on Project Description, Goals, </w:t>
            </w:r>
            <w:r w:rsidR="00E7243C" w:rsidRPr="00D11B7B">
              <w:t xml:space="preserve">Results, </w:t>
            </w:r>
            <w:r w:rsidRPr="00D11B7B">
              <w:t>etc.</w:t>
            </w:r>
          </w:p>
        </w:tc>
        <w:tc>
          <w:tcPr>
            <w:tcW w:w="1980" w:type="dxa"/>
            <w:shd w:val="clear" w:color="auto" w:fill="auto"/>
            <w:vAlign w:val="center"/>
          </w:tcPr>
          <w:p w14:paraId="575C034E" w14:textId="77777777" w:rsidR="00373D94" w:rsidRPr="00D11B7B" w:rsidRDefault="00373D94" w:rsidP="008447C3">
            <w:pPr>
              <w:pStyle w:val="Tabletext"/>
              <w:spacing w:before="0" w:after="0" w:line="240" w:lineRule="auto"/>
              <w:jc w:val="center"/>
            </w:pPr>
            <w:r w:rsidRPr="00D11B7B">
              <w:t>Scheduled presentation date</w:t>
            </w:r>
          </w:p>
        </w:tc>
        <w:tc>
          <w:tcPr>
            <w:tcW w:w="1530" w:type="dxa"/>
            <w:shd w:val="clear" w:color="auto" w:fill="auto"/>
            <w:vAlign w:val="center"/>
          </w:tcPr>
          <w:p w14:paraId="7FF7A179" w14:textId="77777777" w:rsidR="00373D94" w:rsidRPr="00D11B7B" w:rsidRDefault="00373D94" w:rsidP="008447C3">
            <w:pPr>
              <w:pStyle w:val="Tabletext"/>
              <w:spacing w:before="0" w:after="0" w:line="240" w:lineRule="auto"/>
              <w:jc w:val="center"/>
            </w:pPr>
            <w:r w:rsidRPr="00D11B7B">
              <w:t>Skype Presentation</w:t>
            </w:r>
          </w:p>
        </w:tc>
        <w:tc>
          <w:tcPr>
            <w:tcW w:w="1620" w:type="dxa"/>
            <w:shd w:val="clear" w:color="auto" w:fill="auto"/>
            <w:vAlign w:val="center"/>
          </w:tcPr>
          <w:p w14:paraId="59FA8C80" w14:textId="77777777" w:rsidR="00373D94" w:rsidRPr="00D11B7B" w:rsidRDefault="00373D94" w:rsidP="008447C3">
            <w:pPr>
              <w:pStyle w:val="Tabletext"/>
              <w:spacing w:before="0" w:after="0" w:line="240" w:lineRule="auto"/>
              <w:jc w:val="center"/>
            </w:pPr>
            <w:r w:rsidRPr="00D11B7B">
              <w:t>Team Members</w:t>
            </w:r>
          </w:p>
        </w:tc>
      </w:tr>
      <w:tr w:rsidR="008447C3" w:rsidRPr="00D11B7B" w14:paraId="3948DFF7" w14:textId="77777777" w:rsidTr="008447C3">
        <w:tc>
          <w:tcPr>
            <w:tcW w:w="1996" w:type="dxa"/>
            <w:shd w:val="clear" w:color="auto" w:fill="auto"/>
            <w:vAlign w:val="center"/>
          </w:tcPr>
          <w:p w14:paraId="4D3C8A08" w14:textId="77777777" w:rsidR="00373D94" w:rsidRPr="008447C3" w:rsidRDefault="00373D94" w:rsidP="008447C3">
            <w:pPr>
              <w:pStyle w:val="Tabletext"/>
              <w:spacing w:before="0" w:after="0" w:line="240" w:lineRule="auto"/>
              <w:jc w:val="center"/>
              <w:rPr>
                <w:b/>
              </w:rPr>
            </w:pPr>
            <w:r w:rsidRPr="008447C3">
              <w:rPr>
                <w:b/>
              </w:rPr>
              <w:t>Team Member/</w:t>
            </w:r>
            <w:r w:rsidRPr="008447C3">
              <w:rPr>
                <w:b/>
              </w:rPr>
              <w:br/>
              <w:t>Lucio Ortiz</w:t>
            </w:r>
          </w:p>
        </w:tc>
        <w:tc>
          <w:tcPr>
            <w:tcW w:w="2234" w:type="dxa"/>
            <w:shd w:val="clear" w:color="auto" w:fill="auto"/>
            <w:vAlign w:val="center"/>
          </w:tcPr>
          <w:p w14:paraId="268830D8" w14:textId="77777777" w:rsidR="00373D94" w:rsidRPr="00D11B7B" w:rsidRDefault="00373D94" w:rsidP="008447C3">
            <w:pPr>
              <w:pStyle w:val="Tabletext"/>
              <w:spacing w:before="0" w:after="0" w:line="240" w:lineRule="auto"/>
              <w:jc w:val="center"/>
            </w:pPr>
            <w:r w:rsidRPr="00D11B7B">
              <w:t>Scrum standups, any immediate issues.</w:t>
            </w:r>
          </w:p>
        </w:tc>
        <w:tc>
          <w:tcPr>
            <w:tcW w:w="1980" w:type="dxa"/>
            <w:shd w:val="clear" w:color="auto" w:fill="auto"/>
            <w:vAlign w:val="center"/>
          </w:tcPr>
          <w:p w14:paraId="51C6A370" w14:textId="77777777" w:rsidR="00373D94" w:rsidRPr="00D11B7B" w:rsidRDefault="00373D94" w:rsidP="008447C3">
            <w:pPr>
              <w:pStyle w:val="Tabletext"/>
              <w:spacing w:before="0" w:after="0" w:line="240" w:lineRule="auto"/>
              <w:jc w:val="center"/>
            </w:pPr>
            <w:r w:rsidRPr="00D11B7B">
              <w:t>As necessary, (daily, every other day</w:t>
            </w:r>
            <w:r w:rsidR="00E7243C" w:rsidRPr="00D11B7B">
              <w:t>, weekly</w:t>
            </w:r>
            <w:r w:rsidRPr="00D11B7B">
              <w:t>)</w:t>
            </w:r>
          </w:p>
        </w:tc>
        <w:tc>
          <w:tcPr>
            <w:tcW w:w="1530" w:type="dxa"/>
            <w:shd w:val="clear" w:color="auto" w:fill="auto"/>
            <w:vAlign w:val="center"/>
          </w:tcPr>
          <w:p w14:paraId="4C78D8C7" w14:textId="77777777" w:rsidR="00373D94" w:rsidRPr="00D11B7B" w:rsidRDefault="00373D94" w:rsidP="008447C3">
            <w:pPr>
              <w:pStyle w:val="Tabletext"/>
              <w:spacing w:before="0" w:after="0" w:line="240" w:lineRule="auto"/>
              <w:jc w:val="center"/>
            </w:pPr>
            <w:r w:rsidRPr="00D11B7B">
              <w:t>email</w:t>
            </w:r>
          </w:p>
        </w:tc>
        <w:tc>
          <w:tcPr>
            <w:tcW w:w="1620" w:type="dxa"/>
            <w:shd w:val="clear" w:color="auto" w:fill="auto"/>
            <w:vAlign w:val="center"/>
          </w:tcPr>
          <w:p w14:paraId="53212302" w14:textId="77777777" w:rsidR="00373D94" w:rsidRPr="00D11B7B" w:rsidRDefault="00373D94" w:rsidP="008447C3">
            <w:pPr>
              <w:pStyle w:val="Tabletext"/>
              <w:spacing w:before="0" w:after="0" w:line="240" w:lineRule="auto"/>
              <w:jc w:val="center"/>
            </w:pPr>
            <w:r w:rsidRPr="00D11B7B">
              <w:t>Blaze</w:t>
            </w:r>
          </w:p>
        </w:tc>
      </w:tr>
      <w:tr w:rsidR="008447C3" w:rsidRPr="00D11B7B" w14:paraId="02E3805A" w14:textId="77777777" w:rsidTr="008447C3">
        <w:tc>
          <w:tcPr>
            <w:tcW w:w="1996" w:type="dxa"/>
            <w:shd w:val="clear" w:color="auto" w:fill="auto"/>
            <w:vAlign w:val="center"/>
          </w:tcPr>
          <w:p w14:paraId="3BC4D136" w14:textId="77777777" w:rsidR="00373D94" w:rsidRPr="008447C3" w:rsidRDefault="00373D94" w:rsidP="008447C3">
            <w:pPr>
              <w:pStyle w:val="Tabletext"/>
              <w:spacing w:before="0" w:after="0" w:line="240" w:lineRule="auto"/>
              <w:jc w:val="center"/>
              <w:rPr>
                <w:b/>
              </w:rPr>
            </w:pPr>
            <w:r w:rsidRPr="008447C3">
              <w:rPr>
                <w:b/>
              </w:rPr>
              <w:t>Team Member/</w:t>
            </w:r>
            <w:r w:rsidRPr="008447C3">
              <w:rPr>
                <w:b/>
              </w:rPr>
              <w:br/>
              <w:t>Robert “Blaze” Blazewicz</w:t>
            </w:r>
          </w:p>
        </w:tc>
        <w:tc>
          <w:tcPr>
            <w:tcW w:w="2234" w:type="dxa"/>
            <w:shd w:val="clear" w:color="auto" w:fill="auto"/>
            <w:vAlign w:val="center"/>
          </w:tcPr>
          <w:p w14:paraId="089ACD3A" w14:textId="77777777" w:rsidR="00373D94" w:rsidRPr="00D11B7B" w:rsidRDefault="00373D94" w:rsidP="008447C3">
            <w:pPr>
              <w:pStyle w:val="Tabletext"/>
              <w:spacing w:before="0" w:after="0" w:line="240" w:lineRule="auto"/>
              <w:jc w:val="center"/>
            </w:pPr>
            <w:r w:rsidRPr="00D11B7B">
              <w:t>Scrum standups, any immediate issues.</w:t>
            </w:r>
          </w:p>
        </w:tc>
        <w:tc>
          <w:tcPr>
            <w:tcW w:w="1980" w:type="dxa"/>
            <w:shd w:val="clear" w:color="auto" w:fill="auto"/>
            <w:vAlign w:val="center"/>
          </w:tcPr>
          <w:p w14:paraId="35BFDDEC" w14:textId="77777777" w:rsidR="00373D94" w:rsidRPr="00D11B7B" w:rsidRDefault="00373D94" w:rsidP="008447C3">
            <w:pPr>
              <w:pStyle w:val="Tabletext"/>
              <w:spacing w:before="0" w:after="0" w:line="240" w:lineRule="auto"/>
              <w:jc w:val="center"/>
            </w:pPr>
            <w:r w:rsidRPr="00D11B7B">
              <w:t>As necessary, (daily, every other day</w:t>
            </w:r>
            <w:r w:rsidR="00E7243C" w:rsidRPr="00D11B7B">
              <w:t>, weekly</w:t>
            </w:r>
            <w:r w:rsidRPr="00D11B7B">
              <w:t>)</w:t>
            </w:r>
          </w:p>
        </w:tc>
        <w:tc>
          <w:tcPr>
            <w:tcW w:w="1530" w:type="dxa"/>
            <w:shd w:val="clear" w:color="auto" w:fill="auto"/>
            <w:vAlign w:val="center"/>
          </w:tcPr>
          <w:p w14:paraId="1CB174E3" w14:textId="77777777" w:rsidR="00373D94" w:rsidRPr="00D11B7B" w:rsidRDefault="00373D94" w:rsidP="008447C3">
            <w:pPr>
              <w:pStyle w:val="Tabletext"/>
              <w:spacing w:before="0" w:after="0" w:line="240" w:lineRule="auto"/>
              <w:jc w:val="center"/>
            </w:pPr>
            <w:r w:rsidRPr="00D11B7B">
              <w:t>email</w:t>
            </w:r>
          </w:p>
        </w:tc>
        <w:tc>
          <w:tcPr>
            <w:tcW w:w="1620" w:type="dxa"/>
            <w:shd w:val="clear" w:color="auto" w:fill="auto"/>
            <w:vAlign w:val="center"/>
          </w:tcPr>
          <w:p w14:paraId="5EDDED3F" w14:textId="77777777" w:rsidR="00373D94" w:rsidRPr="00D11B7B" w:rsidRDefault="00373D94" w:rsidP="008447C3">
            <w:pPr>
              <w:pStyle w:val="Tabletext"/>
              <w:spacing w:before="0" w:after="0" w:line="240" w:lineRule="auto"/>
              <w:jc w:val="center"/>
            </w:pPr>
            <w:r w:rsidRPr="00D11B7B">
              <w:t>Lucio</w:t>
            </w:r>
          </w:p>
        </w:tc>
      </w:tr>
    </w:tbl>
    <w:p w14:paraId="7344E918" w14:textId="77777777" w:rsidR="00562417" w:rsidRDefault="00562417" w:rsidP="00562417"/>
    <w:p w14:paraId="1BD97BA9" w14:textId="77777777" w:rsidR="00562417" w:rsidRPr="00421808" w:rsidRDefault="00562417" w:rsidP="00562417">
      <w:pPr>
        <w:pStyle w:val="Heading2"/>
      </w:pPr>
      <w:bookmarkStart w:id="130" w:name="_Toc468863073"/>
      <w:r w:rsidRPr="00421808">
        <w:t>Project Name</w:t>
      </w:r>
      <w:bookmarkEnd w:id="130"/>
    </w:p>
    <w:p w14:paraId="35AF298B" w14:textId="0169C4C9" w:rsidR="00562417" w:rsidRPr="003278B1" w:rsidRDefault="00562417" w:rsidP="00562417">
      <w:pPr>
        <w:jc w:val="center"/>
      </w:pPr>
      <w:r w:rsidRPr="003278B1">
        <w:t>Modeling &amp; Simulation of a Turbojet Engine</w:t>
      </w:r>
      <w:r w:rsidRPr="003278B1">
        <w:br/>
        <w:t>for Future Commercial Supersonic Transport</w:t>
      </w:r>
      <w:r w:rsidRPr="003278B1">
        <w:br/>
        <w:t>utilizing the DEVS-Suite Experimental Framework</w:t>
      </w:r>
    </w:p>
    <w:p w14:paraId="60B542B1" w14:textId="25E42CF5" w:rsidR="00070312" w:rsidRPr="004E6B51" w:rsidRDefault="000E3851" w:rsidP="00EB47F4">
      <w:pPr>
        <w:pStyle w:val="Heading2"/>
      </w:pPr>
      <w:bookmarkStart w:id="131" w:name="_Toc468863074"/>
      <w:r>
        <w:t xml:space="preserve">Project </w:t>
      </w:r>
      <w:r w:rsidR="00974D12" w:rsidRPr="00421808">
        <w:t>Challenges</w:t>
      </w:r>
      <w:bookmarkEnd w:id="131"/>
    </w:p>
    <w:p w14:paraId="24CC66CE" w14:textId="77777777" w:rsidR="007C2501" w:rsidRPr="00421808" w:rsidRDefault="005025D8" w:rsidP="00EB47F4">
      <w:pPr>
        <w:spacing w:after="0"/>
      </w:pPr>
      <w:r>
        <w:t>As with all projects, there were many challenges to complete this project on time</w:t>
      </w:r>
      <w:r w:rsidR="00974D12">
        <w:t>, and satisfying the</w:t>
      </w:r>
      <w:r>
        <w:t xml:space="preserve"> goals</w:t>
      </w:r>
      <w:r w:rsidR="00B86055">
        <w:t xml:space="preserve">. </w:t>
      </w:r>
      <w:r>
        <w:t>Some of the challenges can be detailed as follows:</w:t>
      </w:r>
    </w:p>
    <w:p w14:paraId="5090B2E5" w14:textId="77777777" w:rsidR="00B10F89" w:rsidRPr="007C2501" w:rsidRDefault="0004230C" w:rsidP="00EB47F4">
      <w:pPr>
        <w:pStyle w:val="ListParagraph"/>
        <w:numPr>
          <w:ilvl w:val="0"/>
          <w:numId w:val="59"/>
        </w:numPr>
      </w:pPr>
      <w:r w:rsidRPr="007C2501">
        <w:t>Lofty vision</w:t>
      </w:r>
    </w:p>
    <w:p w14:paraId="5A2BCEA9" w14:textId="77777777" w:rsidR="00B10F89" w:rsidRPr="007C2501" w:rsidRDefault="0004230C" w:rsidP="007446AE">
      <w:pPr>
        <w:pStyle w:val="ListParagraph"/>
        <w:numPr>
          <w:ilvl w:val="0"/>
          <w:numId w:val="59"/>
        </w:numPr>
      </w:pPr>
      <w:r w:rsidRPr="007C2501">
        <w:t>Elaborate project plan for the Turbojet Engine</w:t>
      </w:r>
    </w:p>
    <w:p w14:paraId="5DA41092" w14:textId="77777777" w:rsidR="00B10F89" w:rsidRPr="007C2501" w:rsidRDefault="00974D12" w:rsidP="007446AE">
      <w:pPr>
        <w:pStyle w:val="ListParagraph"/>
        <w:numPr>
          <w:ilvl w:val="0"/>
          <w:numId w:val="59"/>
        </w:numPr>
      </w:pPr>
      <w:r>
        <w:t>The</w:t>
      </w:r>
      <w:r w:rsidR="0004230C" w:rsidRPr="007C2501">
        <w:t xml:space="preserve"> project plan was like a traditional startup business plan. A solution for a fictitious customer that quickly dies as soon as the product receives actual customer feedback.</w:t>
      </w:r>
    </w:p>
    <w:p w14:paraId="7A1C8F72" w14:textId="77777777" w:rsidR="00B10F89" w:rsidRPr="007C2501" w:rsidRDefault="0004230C">
      <w:pPr>
        <w:pStyle w:val="ListParagraph"/>
        <w:numPr>
          <w:ilvl w:val="0"/>
          <w:numId w:val="59"/>
        </w:numPr>
      </w:pPr>
      <w:r w:rsidRPr="007C2501">
        <w:t>10-weeks to develop project</w:t>
      </w:r>
    </w:p>
    <w:p w14:paraId="34B80386" w14:textId="77777777" w:rsidR="00B10F89" w:rsidRPr="007C2501" w:rsidRDefault="0004230C">
      <w:pPr>
        <w:pStyle w:val="ListParagraph"/>
        <w:numPr>
          <w:ilvl w:val="0"/>
          <w:numId w:val="59"/>
        </w:numPr>
      </w:pPr>
      <w:r w:rsidRPr="007C2501">
        <w:t>Defining the experiment engine took about 3-weeks leaving 6-weeks to reach a near final implementation.</w:t>
      </w:r>
    </w:p>
    <w:p w14:paraId="126BEFF1" w14:textId="77777777" w:rsidR="00B10F89" w:rsidRPr="007C2501" w:rsidRDefault="0004230C" w:rsidP="00EB47F4">
      <w:pPr>
        <w:pStyle w:val="ListParagraph"/>
        <w:numPr>
          <w:ilvl w:val="1"/>
          <w:numId w:val="59"/>
        </w:numPr>
        <w:ind w:left="1080"/>
      </w:pPr>
      <w:r w:rsidRPr="007C2501">
        <w:t>Lot of pressure to develop a useful tool for both the Turbojet Engine and the general DEVS Suite.</w:t>
      </w:r>
    </w:p>
    <w:p w14:paraId="51E0B63C" w14:textId="77777777" w:rsidR="00B10F89" w:rsidRPr="007C2501" w:rsidRDefault="0004230C" w:rsidP="007446AE">
      <w:pPr>
        <w:pStyle w:val="ListParagraph"/>
        <w:numPr>
          <w:ilvl w:val="1"/>
          <w:numId w:val="59"/>
        </w:numPr>
        <w:ind w:left="1080"/>
      </w:pPr>
      <w:r w:rsidRPr="007C2501">
        <w:t>Lots of uncertainty with the design path, and significant upfront chaos.</w:t>
      </w:r>
    </w:p>
    <w:p w14:paraId="34BBF2CA" w14:textId="77777777" w:rsidR="005025D8" w:rsidRDefault="005025D8" w:rsidP="00EB47F4">
      <w:pPr>
        <w:spacing w:after="0"/>
      </w:pPr>
      <w:r>
        <w:lastRenderedPageBreak/>
        <w:t xml:space="preserve">To tackle these challenges, the team had to take a somewhat unique approach to </w:t>
      </w:r>
      <w:r w:rsidR="00B1268F">
        <w:t>the design and development of our product</w:t>
      </w:r>
      <w:r w:rsidR="00B86055">
        <w:t xml:space="preserve">. </w:t>
      </w:r>
      <w:r w:rsidR="00B1268F">
        <w:t>Categorizing the project as a cross-product between some of the more familiar development models, we can summarize our approach as follows:</w:t>
      </w:r>
    </w:p>
    <w:p w14:paraId="16EB0903" w14:textId="77777777" w:rsidR="00B10F89" w:rsidRPr="007C2501" w:rsidRDefault="00B1268F" w:rsidP="008447C3">
      <w:pPr>
        <w:pStyle w:val="ListParagraph"/>
        <w:numPr>
          <w:ilvl w:val="0"/>
          <w:numId w:val="73"/>
        </w:numPr>
        <w:tabs>
          <w:tab w:val="clear" w:pos="360"/>
          <w:tab w:val="clear" w:pos="720"/>
          <w:tab w:val="clear" w:pos="1080"/>
        </w:tabs>
      </w:pPr>
      <w:r>
        <w:t xml:space="preserve">A </w:t>
      </w:r>
      <w:r w:rsidR="0004230C" w:rsidRPr="007C2501">
        <w:t>Lean development process to develop a minimal viable product.</w:t>
      </w:r>
    </w:p>
    <w:p w14:paraId="51C57814" w14:textId="77777777" w:rsidR="00B10F89" w:rsidRPr="007C2501" w:rsidRDefault="00B1268F" w:rsidP="008447C3">
      <w:pPr>
        <w:pStyle w:val="ListParagraph"/>
        <w:numPr>
          <w:ilvl w:val="0"/>
          <w:numId w:val="73"/>
        </w:numPr>
        <w:tabs>
          <w:tab w:val="clear" w:pos="360"/>
          <w:tab w:val="clear" w:pos="720"/>
          <w:tab w:val="clear" w:pos="1080"/>
        </w:tabs>
      </w:pPr>
      <w:r>
        <w:t xml:space="preserve">A </w:t>
      </w:r>
      <w:r w:rsidR="0004230C" w:rsidRPr="007C2501">
        <w:t>Rapid incremental prototyping based on customer feedback.</w:t>
      </w:r>
    </w:p>
    <w:p w14:paraId="1F9C75C1" w14:textId="77777777" w:rsidR="00B10F89" w:rsidRPr="007C2501" w:rsidRDefault="0004230C" w:rsidP="008447C3">
      <w:pPr>
        <w:pStyle w:val="ListParagraph"/>
        <w:numPr>
          <w:ilvl w:val="1"/>
          <w:numId w:val="73"/>
        </w:numPr>
        <w:tabs>
          <w:tab w:val="clear" w:pos="360"/>
          <w:tab w:val="clear" w:pos="720"/>
          <w:tab w:val="clear" w:pos="1080"/>
        </w:tabs>
        <w:ind w:left="1080"/>
      </w:pPr>
      <w:r w:rsidRPr="007C2501">
        <w:t>Customers: Lucio Ortiz and Professor Sarjoughian</w:t>
      </w:r>
    </w:p>
    <w:p w14:paraId="505E2276" w14:textId="77777777" w:rsidR="00B10F89" w:rsidRPr="007C2501" w:rsidRDefault="0004230C" w:rsidP="008447C3">
      <w:pPr>
        <w:pStyle w:val="ListParagraph"/>
        <w:numPr>
          <w:ilvl w:val="0"/>
          <w:numId w:val="73"/>
        </w:numPr>
        <w:tabs>
          <w:tab w:val="clear" w:pos="360"/>
          <w:tab w:val="clear" w:pos="720"/>
          <w:tab w:val="clear" w:pos="1080"/>
        </w:tabs>
      </w:pPr>
      <w:r w:rsidRPr="007C2501">
        <w:t>Use of Lean methodology</w:t>
      </w:r>
    </w:p>
    <w:p w14:paraId="465CEF4B" w14:textId="77777777" w:rsidR="00B10F89" w:rsidRDefault="0004230C" w:rsidP="008447C3">
      <w:pPr>
        <w:pStyle w:val="ListParagraph"/>
        <w:numPr>
          <w:ilvl w:val="0"/>
          <w:numId w:val="73"/>
        </w:numPr>
        <w:tabs>
          <w:tab w:val="clear" w:pos="360"/>
          <w:tab w:val="clear" w:pos="720"/>
          <w:tab w:val="clear" w:pos="1080"/>
        </w:tabs>
      </w:pPr>
      <w:r w:rsidRPr="007C2501">
        <w:t>Goal and milestones structured within 2-week Scrum sprints</w:t>
      </w:r>
    </w:p>
    <w:p w14:paraId="7654F5B2" w14:textId="73B16616" w:rsidR="00AC2CBF" w:rsidRPr="007C2501" w:rsidRDefault="00AC2CBF" w:rsidP="00EB47F4">
      <w:r>
        <w:t>With the help of some Agile project management tools, (i.e. Thoughtworks Mingle, and Mic</w:t>
      </w:r>
      <w:r w:rsidR="00974D12">
        <w:t>rosoft Proje</w:t>
      </w:r>
      <w:r>
        <w:t>ct), we organized and documented the development process, including goals, sprints, activities and tasks, milestones, and retrospectives/lessons learned</w:t>
      </w:r>
      <w:r w:rsidR="00B86055">
        <w:t xml:space="preserve">. </w:t>
      </w:r>
      <w:r>
        <w:t>A snapshot view of the Mingle Agile project can be seen below in</w:t>
      </w:r>
      <w:r w:rsidR="00D23523">
        <w:t xml:space="preserve"> </w:t>
      </w:r>
      <w:r w:rsidR="00D23523">
        <w:fldChar w:fldCharType="begin"/>
      </w:r>
      <w:r w:rsidR="00D23523">
        <w:instrText xml:space="preserve"> REF _Ref468218532 \h </w:instrText>
      </w:r>
      <w:r w:rsidR="00D23523">
        <w:fldChar w:fldCharType="separate"/>
      </w:r>
      <w:r w:rsidR="00377DBA" w:rsidRPr="00421808">
        <w:t xml:space="preserve">Figure </w:t>
      </w:r>
      <w:r w:rsidR="00377DBA">
        <w:rPr>
          <w:noProof/>
        </w:rPr>
        <w:t>29</w:t>
      </w:r>
      <w:r w:rsidR="00D23523">
        <w:fldChar w:fldCharType="end"/>
      </w:r>
      <w:r w:rsidR="00B86055">
        <w:t xml:space="preserve">. </w:t>
      </w:r>
      <w:r>
        <w:t>Collaborative tasks as well as individual user stories were defined, tracked, and documented in a sprint board with the team updating the product backlog as sprint iterations were completed.</w:t>
      </w:r>
    </w:p>
    <w:p w14:paraId="485EB346" w14:textId="5948D207" w:rsidR="00AC2CBF" w:rsidRDefault="001612DD" w:rsidP="00CF2B02">
      <w:pPr>
        <w:pStyle w:val="Caption"/>
      </w:pPr>
      <w:r w:rsidRPr="00D11B7B">
        <w:rPr>
          <w:noProof/>
          <w:snapToGrid/>
          <w:lang w:eastAsia="ja-JP"/>
        </w:rPr>
        <w:drawing>
          <wp:inline distT="0" distB="0" distL="0" distR="0" wp14:anchorId="72291533" wp14:editId="785E6B57">
            <wp:extent cx="5939790" cy="2433320"/>
            <wp:effectExtent l="0" t="0" r="3810" b="5080"/>
            <wp:docPr id="13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3"/>
                    <pic:cNvPicPr>
                      <a:picLocks noGrp="1"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2433320"/>
                    </a:xfrm>
                    <a:prstGeom prst="rect">
                      <a:avLst/>
                    </a:prstGeom>
                    <a:noFill/>
                    <a:ln>
                      <a:noFill/>
                    </a:ln>
                  </pic:spPr>
                </pic:pic>
              </a:graphicData>
            </a:graphic>
          </wp:inline>
        </w:drawing>
      </w:r>
    </w:p>
    <w:p w14:paraId="74106D54" w14:textId="0AC7E167" w:rsidR="00211074" w:rsidRDefault="00AC2CBF" w:rsidP="00CF2B02">
      <w:pPr>
        <w:pStyle w:val="Caption"/>
        <w:rPr>
          <w:sz w:val="24"/>
        </w:rPr>
      </w:pPr>
      <w:bookmarkStart w:id="132" w:name="_Ref468370534"/>
      <w:bookmarkStart w:id="133" w:name="_Toc468863040"/>
      <w:r>
        <w:t xml:space="preserve">Figure </w:t>
      </w:r>
      <w:fldSimple w:instr=" SEQ Figure \* ARABIC ">
        <w:r w:rsidR="00377DBA">
          <w:rPr>
            <w:noProof/>
          </w:rPr>
          <w:t>37</w:t>
        </w:r>
      </w:fldSimple>
      <w:r>
        <w:t>:  Min</w:t>
      </w:r>
      <w:r w:rsidR="00C23DED">
        <w:t xml:space="preserve">gle Agile Project — </w:t>
      </w:r>
      <w:r>
        <w:t>Sprint Board</w:t>
      </w:r>
      <w:bookmarkEnd w:id="132"/>
      <w:bookmarkEnd w:id="133"/>
    </w:p>
    <w:p w14:paraId="500BA626" w14:textId="77777777" w:rsidR="007623E6" w:rsidRDefault="007623E6">
      <w:r>
        <w:t>Similarly, the team benefited from project retrospectives and lessons learned as the sprints moved along</w:t>
      </w:r>
      <w:r w:rsidR="00B86055">
        <w:t xml:space="preserve">. </w:t>
      </w:r>
      <w:r>
        <w:t>A quick snap shot of some of these activities can also be seen in the Mingle Agile project below.</w:t>
      </w:r>
    </w:p>
    <w:p w14:paraId="69F1D393" w14:textId="18326B37" w:rsidR="007623E6" w:rsidRDefault="001612DD" w:rsidP="00CF2B02">
      <w:pPr>
        <w:pStyle w:val="Caption"/>
      </w:pPr>
      <w:r w:rsidRPr="00D11B7B">
        <w:rPr>
          <w:noProof/>
          <w:snapToGrid/>
          <w:lang w:eastAsia="ja-JP"/>
        </w:rPr>
        <w:lastRenderedPageBreak/>
        <w:drawing>
          <wp:inline distT="0" distB="0" distL="0" distR="0" wp14:anchorId="2D1F38C5" wp14:editId="2C40EEC6">
            <wp:extent cx="5752465" cy="2383200"/>
            <wp:effectExtent l="0" t="0" r="0" b="4445"/>
            <wp:docPr id="1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7">
                      <a:extLst>
                        <a:ext uri="{28A0092B-C50C-407E-A947-70E740481C1C}">
                          <a14:useLocalDpi xmlns:a14="http://schemas.microsoft.com/office/drawing/2010/main" val="0"/>
                        </a:ext>
                      </a:extLst>
                    </a:blip>
                    <a:srcRect l="2667" t="2279" r="474" b="3410"/>
                    <a:stretch/>
                  </pic:blipFill>
                  <pic:spPr bwMode="auto">
                    <a:xfrm>
                      <a:off x="0" y="0"/>
                      <a:ext cx="5753224" cy="2383514"/>
                    </a:xfrm>
                    <a:prstGeom prst="rect">
                      <a:avLst/>
                    </a:prstGeom>
                    <a:noFill/>
                    <a:ln>
                      <a:noFill/>
                    </a:ln>
                    <a:extLst>
                      <a:ext uri="{53640926-AAD7-44D8-BBD7-CCE9431645EC}">
                        <a14:shadowObscured xmlns:a14="http://schemas.microsoft.com/office/drawing/2010/main"/>
                      </a:ext>
                    </a:extLst>
                  </pic:spPr>
                </pic:pic>
              </a:graphicData>
            </a:graphic>
          </wp:inline>
        </w:drawing>
      </w:r>
    </w:p>
    <w:p w14:paraId="7D4E8B16" w14:textId="59991781" w:rsidR="007623E6" w:rsidRDefault="007623E6" w:rsidP="00CF2B02">
      <w:pPr>
        <w:pStyle w:val="Caption"/>
      </w:pPr>
      <w:bookmarkStart w:id="134" w:name="_Toc468863041"/>
      <w:r>
        <w:t xml:space="preserve">Figure </w:t>
      </w:r>
      <w:fldSimple w:instr=" SEQ Figure \* ARABIC ">
        <w:r w:rsidR="00377DBA">
          <w:rPr>
            <w:noProof/>
          </w:rPr>
          <w:t>38</w:t>
        </w:r>
      </w:fldSimple>
      <w:r w:rsidR="00C23DED">
        <w:t xml:space="preserve">:  Mingle Agile Project — </w:t>
      </w:r>
      <w:r>
        <w:t>Retrospective Tree</w:t>
      </w:r>
      <w:bookmarkEnd w:id="134"/>
    </w:p>
    <w:p w14:paraId="6DC90365" w14:textId="77777777" w:rsidR="00606641" w:rsidRPr="00606641" w:rsidRDefault="00606641">
      <w:r w:rsidRPr="00421808">
        <w:t>Another useful tool to help manage the project timeline was the use of Microsoft Project</w:t>
      </w:r>
      <w:r w:rsidR="00B86055">
        <w:t xml:space="preserve">. </w:t>
      </w:r>
      <w:r>
        <w:t>The Sprints were created with specific timelines and the major milestones were captured, as well as the major tasks and important milestones</w:t>
      </w:r>
      <w:r w:rsidR="00B86055">
        <w:t xml:space="preserve">. </w:t>
      </w:r>
      <w:r>
        <w:t>A snapshot of the project timeline and Gantt chart can be seen below</w:t>
      </w:r>
      <w:r w:rsidR="00B86055">
        <w:t xml:space="preserve">. </w:t>
      </w:r>
      <w:r w:rsidR="009A5362">
        <w:t>These tools helped insure any product overruns or arising problems had sufficient resources to address them in a timely manner.</w:t>
      </w:r>
    </w:p>
    <w:p w14:paraId="78E2737C" w14:textId="21E88EEC" w:rsidR="00606641" w:rsidRDefault="001612DD" w:rsidP="00CF2B02">
      <w:pPr>
        <w:pStyle w:val="Caption"/>
      </w:pPr>
      <w:r w:rsidRPr="00D11B7B">
        <w:rPr>
          <w:noProof/>
          <w:snapToGrid/>
          <w:lang w:eastAsia="ja-JP"/>
        </w:rPr>
        <w:drawing>
          <wp:inline distT="0" distB="0" distL="0" distR="0" wp14:anchorId="21D19F21" wp14:editId="1AC5660C">
            <wp:extent cx="5947410" cy="3146425"/>
            <wp:effectExtent l="0" t="0" r="0" b="3175"/>
            <wp:docPr id="134"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a:picLocks noGrp="1"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7410" cy="3146425"/>
                    </a:xfrm>
                    <a:prstGeom prst="rect">
                      <a:avLst/>
                    </a:prstGeom>
                    <a:noFill/>
                    <a:ln>
                      <a:noFill/>
                    </a:ln>
                  </pic:spPr>
                </pic:pic>
              </a:graphicData>
            </a:graphic>
          </wp:inline>
        </w:drawing>
      </w:r>
    </w:p>
    <w:p w14:paraId="22754C97" w14:textId="2772E2D7" w:rsidR="00511834" w:rsidRDefault="00606641" w:rsidP="00CF2B02">
      <w:pPr>
        <w:pStyle w:val="Caption"/>
        <w:rPr>
          <w:sz w:val="24"/>
        </w:rPr>
      </w:pPr>
      <w:bookmarkStart w:id="135" w:name="_Toc468863042"/>
      <w:r>
        <w:t xml:space="preserve">Figure </w:t>
      </w:r>
      <w:fldSimple w:instr=" SEQ Figure \* ARABIC ">
        <w:r w:rsidR="00377DBA">
          <w:rPr>
            <w:noProof/>
          </w:rPr>
          <w:t>39</w:t>
        </w:r>
      </w:fldSimple>
      <w:r w:rsidR="00C23DED">
        <w:t xml:space="preserve">:  Microsoft Project — </w:t>
      </w:r>
      <w:r>
        <w:t>Turbojet Engine Schedule</w:t>
      </w:r>
      <w:bookmarkEnd w:id="135"/>
    </w:p>
    <w:p w14:paraId="0908101B" w14:textId="1C3E6F20" w:rsidR="001F13B8" w:rsidRDefault="00030624" w:rsidP="00CF2B02">
      <w:pPr>
        <w:pStyle w:val="Heading1"/>
      </w:pPr>
      <w:bookmarkStart w:id="136" w:name="_Toc468863075"/>
      <w:r>
        <w:lastRenderedPageBreak/>
        <w:t>CONCLUSIONS</w:t>
      </w:r>
      <w:bookmarkEnd w:id="136"/>
    </w:p>
    <w:p w14:paraId="7CB1B9C0" w14:textId="2A8849DD" w:rsidR="002B5D05" w:rsidRDefault="002B5D05" w:rsidP="003C4035">
      <w:r w:rsidRPr="002B5D05">
        <w:t xml:space="preserve">The DEVS-Suite Experimental Framework proved to be a very capable tool for research on complex </w:t>
      </w:r>
      <w:r>
        <w:t xml:space="preserve">systems and system of systems. </w:t>
      </w:r>
      <w:r w:rsidR="00C23DED">
        <w:t>For the Turbojet Engine, the</w:t>
      </w:r>
      <w:r w:rsidRPr="002B5D05">
        <w:t xml:space="preserve"> data and results obtained from the experiments utilizing the framework proved to give valuable insight to the factor interactions and the effects on </w:t>
      </w:r>
      <w:r w:rsidR="00C23DED">
        <w:t>engine</w:t>
      </w:r>
      <w:r w:rsidRPr="002B5D05">
        <w:t xml:space="preserve"> behavior and operation</w:t>
      </w:r>
      <w:r>
        <w:t xml:space="preserve">. </w:t>
      </w:r>
      <w:r w:rsidRPr="002B5D05">
        <w:t>Some interesting results include the tradeoff studies between some performance variables v</w:t>
      </w:r>
      <w:r w:rsidR="00C23DED">
        <w:t xml:space="preserve">s. fuel efficiency and thrust. </w:t>
      </w:r>
      <w:r w:rsidRPr="002B5D05">
        <w:t>Insights into some future developments incorporating new materials for components, and even alternative fuels to be exp</w:t>
      </w:r>
      <w:r>
        <w:t>erimented with were also found.</w:t>
      </w:r>
      <w:r w:rsidRPr="002B5D05">
        <w:t xml:space="preserve"> Future studies look to include full flight regimes with experimental </w:t>
      </w:r>
      <w:r>
        <w:t xml:space="preserve">runs from take-off to landing. </w:t>
      </w:r>
      <w:r w:rsidRPr="002B5D05">
        <w:t>We would also look to continue a model build, (also initiated during this project, but not implemented), of “Ramjet” and “</w:t>
      </w:r>
      <w:r>
        <w:t xml:space="preserve">Scramjet” turbojet operations. </w:t>
      </w:r>
      <w:r w:rsidRPr="002B5D05">
        <w:t>Also, ideas for other model types such as those concerning atmospheric conditions on other planets where new flight conditions will be imposed, are being conceptualized for possible research using the DEVS-Suite Experimental Framework.</w:t>
      </w:r>
    </w:p>
    <w:p w14:paraId="7CCC0334" w14:textId="526372D1" w:rsidR="000A632A" w:rsidRDefault="00E41D9F" w:rsidP="004A0C72">
      <w:r>
        <w:t xml:space="preserve">Many software engineers are trained in the use of </w:t>
      </w:r>
      <w:r w:rsidRPr="00E41D9F">
        <w:t>Design Experiment</w:t>
      </w:r>
      <w:r>
        <w:t xml:space="preserve">s either through academia or through </w:t>
      </w:r>
      <w:r w:rsidR="00565082">
        <w:t>employer training for Six Sigma. In our experience, the</w:t>
      </w:r>
      <w:r>
        <w:t xml:space="preserve"> training </w:t>
      </w:r>
      <w:r w:rsidR="004A0C72">
        <w:t>focus</w:t>
      </w:r>
      <w:r w:rsidR="00565082">
        <w:t>es</w:t>
      </w:r>
      <w:r w:rsidR="004A0C72">
        <w:t xml:space="preserve"> on examples that </w:t>
      </w:r>
      <w:r w:rsidR="00565082">
        <w:t xml:space="preserve">are applicable to manufacturing. An anecdotal side effect </w:t>
      </w:r>
      <w:r w:rsidR="00502603">
        <w:t xml:space="preserve">is that software developers view </w:t>
      </w:r>
      <w:r w:rsidR="004A0C72" w:rsidRPr="00E41D9F">
        <w:t>Design Experiment</w:t>
      </w:r>
      <w:r w:rsidR="004A0C72">
        <w:t xml:space="preserve">s </w:t>
      </w:r>
      <w:r w:rsidR="00502603">
        <w:t>as having</w:t>
      </w:r>
      <w:r w:rsidR="004A0C72">
        <w:t xml:space="preserve"> little use </w:t>
      </w:r>
      <w:r w:rsidR="00502603">
        <w:t>within their domain</w:t>
      </w:r>
      <w:r w:rsidR="004A0C72">
        <w:t>. This is unfortunate because much insight and tuning of</w:t>
      </w:r>
      <w:r w:rsidR="000A632A" w:rsidRPr="00E41D9F">
        <w:t xml:space="preserve"> </w:t>
      </w:r>
      <w:r w:rsidR="004A0C72">
        <w:t>complex</w:t>
      </w:r>
      <w:r w:rsidR="000A632A" w:rsidRPr="00E41D9F">
        <w:t xml:space="preserve"> control systems</w:t>
      </w:r>
      <w:r w:rsidR="004A0C72">
        <w:t xml:space="preserve"> would b</w:t>
      </w:r>
      <w:r w:rsidR="00502603">
        <w:t>e gained through structured use</w:t>
      </w:r>
      <w:r w:rsidR="004A0C72">
        <w:t xml:space="preserve"> of </w:t>
      </w:r>
      <w:r w:rsidR="00502603">
        <w:t>hypothesis-based</w:t>
      </w:r>
      <w:r w:rsidR="004A0C72">
        <w:t xml:space="preserve"> experiments and </w:t>
      </w:r>
      <w:r w:rsidR="00502603">
        <w:t xml:space="preserve">an </w:t>
      </w:r>
      <w:r w:rsidR="004A0C72">
        <w:t xml:space="preserve">analysis of variance. We hope that </w:t>
      </w:r>
      <w:r w:rsidR="000A632A" w:rsidRPr="00E41D9F">
        <w:t xml:space="preserve">the DEVS-Suite Experimental Framework </w:t>
      </w:r>
      <w:r w:rsidR="004A0C72">
        <w:t>will</w:t>
      </w:r>
      <w:r w:rsidR="000A632A" w:rsidRPr="00E41D9F">
        <w:t xml:space="preserve"> be further developed</w:t>
      </w:r>
      <w:r w:rsidR="00041779" w:rsidRPr="00E41D9F">
        <w:t>, formalized,</w:t>
      </w:r>
      <w:r w:rsidR="000A632A" w:rsidRPr="00E41D9F">
        <w:t xml:space="preserve"> and </w:t>
      </w:r>
      <w:r w:rsidR="004A0C72">
        <w:t xml:space="preserve">the effort eventually </w:t>
      </w:r>
      <w:r w:rsidR="006D3ACE" w:rsidRPr="00E41D9F">
        <w:t>extended to support other modeling systems.</w:t>
      </w:r>
      <w:r w:rsidR="00041779" w:rsidRPr="00E41D9F">
        <w:t xml:space="preserve"> </w:t>
      </w:r>
      <w:r w:rsidR="004A0C72">
        <w:t>This future</w:t>
      </w:r>
      <w:r w:rsidR="00041779" w:rsidRPr="00E41D9F">
        <w:t xml:space="preserve"> progress would help facilitate the application of well-designed experiments and statistic evaluation to the software </w:t>
      </w:r>
      <w:r w:rsidR="00502603">
        <w:t>development</w:t>
      </w:r>
      <w:r w:rsidR="004A0C72">
        <w:t xml:space="preserve"> domain</w:t>
      </w:r>
      <w:r w:rsidR="00041779" w:rsidRPr="00E41D9F">
        <w:t>.</w:t>
      </w:r>
    </w:p>
    <w:p w14:paraId="0E46CE32" w14:textId="77777777" w:rsidR="00341C63" w:rsidRDefault="00BE505C" w:rsidP="00CF2B02">
      <w:pPr>
        <w:pStyle w:val="Heading1"/>
      </w:pPr>
      <w:r>
        <w:br w:type="page"/>
      </w:r>
    </w:p>
    <w:p w14:paraId="0956127D" w14:textId="15000B80" w:rsidR="00AE2B0E" w:rsidRDefault="00AE2B0E" w:rsidP="00CF2B02">
      <w:pPr>
        <w:pStyle w:val="Heading1"/>
      </w:pPr>
      <w:bookmarkStart w:id="137" w:name="_Toc468863076"/>
      <w:r>
        <w:lastRenderedPageBreak/>
        <w:t>REFERENCES</w:t>
      </w:r>
      <w:bookmarkEnd w:id="137"/>
    </w:p>
    <w:p w14:paraId="7EE8C072" w14:textId="0DFA117C" w:rsidR="00AE2B0E" w:rsidRDefault="00AE2B0E" w:rsidP="00AE2B0E">
      <w:pPr>
        <w:tabs>
          <w:tab w:val="clear" w:pos="360"/>
          <w:tab w:val="clear" w:pos="720"/>
          <w:tab w:val="clear" w:pos="1080"/>
        </w:tabs>
        <w:ind w:left="360" w:hanging="360"/>
      </w:pPr>
      <w:r>
        <w:t>[1]</w:t>
      </w:r>
      <w:r>
        <w:tab/>
        <w:t>S. Hargreaves, "Future of Travel, Supersonic jets can fly from N.Y. to L.A. in 2.5 hours (or less),"</w:t>
      </w:r>
      <w:r>
        <w:br/>
        <w:t xml:space="preserve">26 November 2014. </w:t>
      </w:r>
      <w:hyperlink r:id="rId49" w:history="1">
        <w:r w:rsidRPr="00AE2B0E">
          <w:rPr>
            <w:rStyle w:val="Hyperlink"/>
          </w:rPr>
          <w:t>http://money.cnn.com/2014/11/26/luxury/supersonic-jet/</w:t>
        </w:r>
      </w:hyperlink>
    </w:p>
    <w:p w14:paraId="24E2F4D7" w14:textId="4258D393" w:rsidR="00AE2B0E" w:rsidRDefault="00AE2B0E" w:rsidP="00AE2B0E">
      <w:pPr>
        <w:tabs>
          <w:tab w:val="clear" w:pos="360"/>
          <w:tab w:val="clear" w:pos="720"/>
          <w:tab w:val="clear" w:pos="1080"/>
        </w:tabs>
        <w:ind w:left="360" w:hanging="360"/>
      </w:pPr>
      <w:r>
        <w:t>[2]</w:t>
      </w:r>
      <w:r>
        <w:tab/>
        <w:t>Sarah Ramsey, "NASA Begins Work to Build a Quieter Supersonic Passenger Jet," 4 May 2016.</w:t>
      </w:r>
      <w:r>
        <w:br/>
      </w:r>
      <w:hyperlink r:id="rId50" w:history="1">
        <w:r w:rsidRPr="00AE2B0E">
          <w:rPr>
            <w:rStyle w:val="Hyperlink"/>
          </w:rPr>
          <w:t>http://www.nasa.gov/press-release/nasa-begins-work-to-build-a-quieter-supersonic-passenger-jet/</w:t>
        </w:r>
      </w:hyperlink>
    </w:p>
    <w:p w14:paraId="31D79D4B" w14:textId="2C9CEADD" w:rsidR="00AE2B0E" w:rsidRDefault="00AE2B0E" w:rsidP="00AE2B0E">
      <w:pPr>
        <w:tabs>
          <w:tab w:val="clear" w:pos="360"/>
          <w:tab w:val="clear" w:pos="720"/>
          <w:tab w:val="clear" w:pos="1080"/>
        </w:tabs>
        <w:ind w:left="360" w:hanging="360"/>
      </w:pPr>
      <w:r>
        <w:t>[3]</w:t>
      </w:r>
      <w:r>
        <w:tab/>
        <w:t>G. J. Klir, "Architecture of Systems Problem Solving," New York</w:t>
      </w:r>
      <w:r w:rsidR="008F1DB4">
        <w:t>, NY,</w:t>
      </w:r>
      <w:r>
        <w:t xml:space="preserve"> Plenum Press, 1985.</w:t>
      </w:r>
    </w:p>
    <w:p w14:paraId="37BA2123" w14:textId="0E1E0108" w:rsidR="00AE2B0E" w:rsidRDefault="00AE2B0E" w:rsidP="00AE2B0E">
      <w:pPr>
        <w:tabs>
          <w:tab w:val="clear" w:pos="360"/>
          <w:tab w:val="clear" w:pos="720"/>
          <w:tab w:val="clear" w:pos="1080"/>
        </w:tabs>
        <w:ind w:left="360" w:hanging="360"/>
      </w:pPr>
      <w:r>
        <w:t>[4]</w:t>
      </w:r>
      <w:r>
        <w:tab/>
        <w:t>B. P. Zeigler, "Theory of Modeling and Simulation," New York, NY, Wiley Interscience, 1976.</w:t>
      </w:r>
    </w:p>
    <w:p w14:paraId="7A95FBDA" w14:textId="7B9D6C80" w:rsidR="00AE2B0E" w:rsidRDefault="00AE2B0E" w:rsidP="00AE2B0E">
      <w:pPr>
        <w:tabs>
          <w:tab w:val="clear" w:pos="360"/>
          <w:tab w:val="clear" w:pos="720"/>
          <w:tab w:val="clear" w:pos="1080"/>
        </w:tabs>
        <w:ind w:left="360" w:hanging="360"/>
      </w:pPr>
      <w:r>
        <w:t>[5]</w:t>
      </w:r>
      <w:r>
        <w:tab/>
        <w:t>B. P. Zeigler, H. Praehofer and T. G. Kim, "Theory of Modeling and Simulation, 2nd Edition," San Diego, CA, Academic Press, 2000.</w:t>
      </w:r>
    </w:p>
    <w:p w14:paraId="66EBC69D" w14:textId="193B9EF8" w:rsidR="00AE2B0E" w:rsidRDefault="00AE2B0E" w:rsidP="00AE2B0E">
      <w:pPr>
        <w:tabs>
          <w:tab w:val="clear" w:pos="360"/>
          <w:tab w:val="clear" w:pos="720"/>
          <w:tab w:val="clear" w:pos="1080"/>
        </w:tabs>
        <w:ind w:left="360" w:hanging="360"/>
      </w:pPr>
      <w:r>
        <w:t>[6]</w:t>
      </w:r>
      <w:r>
        <w:tab/>
        <w:t>J. D. Mattingly, W. H. Heiser, D. T. Pratt, "Aircraft Engine Design, 2nd Edition," Reston, VA, American Institute of Aeronautics and Astronautics, 2002.</w:t>
      </w:r>
    </w:p>
    <w:p w14:paraId="7E2F6EF1" w14:textId="1A1E1738" w:rsidR="00AE2B0E" w:rsidRDefault="00AE2B0E" w:rsidP="00AE2B0E">
      <w:pPr>
        <w:tabs>
          <w:tab w:val="clear" w:pos="360"/>
          <w:tab w:val="clear" w:pos="720"/>
          <w:tab w:val="clear" w:pos="1080"/>
        </w:tabs>
        <w:ind w:left="360" w:hanging="360"/>
      </w:pPr>
      <w:r>
        <w:t>[7]</w:t>
      </w:r>
      <w:r>
        <w:tab/>
        <w:t>D. C. Montgomery, "Design and Analysis of Experiments, 8th Edition," Hoboken, NJ, John Wiley &amp; Sons, 2013.</w:t>
      </w:r>
    </w:p>
    <w:p w14:paraId="53B9ABC8" w14:textId="77777777" w:rsidR="00AE2B0E" w:rsidRPr="00AE2B0E" w:rsidRDefault="00AE2B0E" w:rsidP="00AE2B0E"/>
    <w:p w14:paraId="13CE7D21" w14:textId="77777777" w:rsidR="00C34F04" w:rsidRPr="007B4962" w:rsidRDefault="00237B15" w:rsidP="00CF2B02">
      <w:pPr>
        <w:pStyle w:val="Heading1"/>
      </w:pPr>
      <w:bookmarkStart w:id="138" w:name="_Toc468863077"/>
      <w:r w:rsidRPr="00C34F04">
        <w:t>TECHNICAL ADVISORS</w:t>
      </w:r>
      <w:bookmarkEnd w:id="138"/>
    </w:p>
    <w:p w14:paraId="48245CBA" w14:textId="484857E6" w:rsidR="008B2989" w:rsidRDefault="00692C1F" w:rsidP="009A1C52">
      <w:pPr>
        <w:pStyle w:val="ListParagraph"/>
        <w:numPr>
          <w:ilvl w:val="0"/>
          <w:numId w:val="59"/>
        </w:numPr>
        <w:tabs>
          <w:tab w:val="clear" w:pos="360"/>
          <w:tab w:val="clear" w:pos="720"/>
          <w:tab w:val="clear" w:pos="1080"/>
        </w:tabs>
        <w:ind w:left="360"/>
        <w:jc w:val="left"/>
      </w:pPr>
      <w:r w:rsidRPr="00692C1F">
        <w:t>Hessam Sarjoughian</w:t>
      </w:r>
      <w:r w:rsidR="00922485">
        <w:br/>
      </w:r>
      <w:r w:rsidR="001539C5">
        <w:t xml:space="preserve">Associate Professor – </w:t>
      </w:r>
      <w:r w:rsidR="001E3D33">
        <w:t>Faculty</w:t>
      </w:r>
      <w:r w:rsidR="00922485">
        <w:br/>
      </w:r>
      <w:r w:rsidR="008B2989" w:rsidRPr="00692C1F">
        <w:t>School of Computing and Informatics</w:t>
      </w:r>
      <w:r w:rsidR="00922485">
        <w:br/>
      </w:r>
      <w:r w:rsidRPr="00692C1F">
        <w:t xml:space="preserve">Ira A. </w:t>
      </w:r>
      <w:r>
        <w:t>Fulton Schools of Engineering</w:t>
      </w:r>
      <w:r w:rsidR="00922485">
        <w:br/>
      </w:r>
      <w:r w:rsidR="008B2989" w:rsidRPr="00692C1F">
        <w:t>Arizona State University</w:t>
      </w:r>
    </w:p>
    <w:p w14:paraId="45129F05" w14:textId="727B2E24" w:rsidR="00A70426" w:rsidRDefault="002917A8" w:rsidP="009A1C52">
      <w:pPr>
        <w:pStyle w:val="ListParagraph"/>
        <w:numPr>
          <w:ilvl w:val="0"/>
          <w:numId w:val="59"/>
        </w:numPr>
        <w:tabs>
          <w:tab w:val="clear" w:pos="360"/>
          <w:tab w:val="clear" w:pos="720"/>
          <w:tab w:val="clear" w:pos="1080"/>
        </w:tabs>
        <w:ind w:left="360"/>
        <w:jc w:val="left"/>
      </w:pPr>
      <w:r w:rsidRPr="002917A8">
        <w:t>Soroosh Gholami</w:t>
      </w:r>
      <w:r w:rsidR="00922485">
        <w:br/>
      </w:r>
      <w:r w:rsidR="001E3D33" w:rsidRPr="009C26F8">
        <w:t>Graduate Assistant/Associate</w:t>
      </w:r>
      <w:r w:rsidR="00922485">
        <w:br/>
      </w:r>
      <w:r w:rsidRPr="00692C1F">
        <w:t>School of Computing and Informatics</w:t>
      </w:r>
      <w:r w:rsidR="00922485">
        <w:br/>
      </w:r>
      <w:r w:rsidRPr="00692C1F">
        <w:t xml:space="preserve">Ira A. </w:t>
      </w:r>
      <w:r>
        <w:t>Fulton Schools of Engineering</w:t>
      </w:r>
      <w:r w:rsidR="00922485">
        <w:br/>
      </w:r>
      <w:r w:rsidRPr="00692C1F">
        <w:t>Arizona State University</w:t>
      </w:r>
    </w:p>
    <w:p w14:paraId="766B6A24" w14:textId="77777777" w:rsidR="007A14BB" w:rsidRPr="007A14BB" w:rsidRDefault="00B0098F" w:rsidP="00CF2B02">
      <w:pPr>
        <w:pStyle w:val="Appendices"/>
      </w:pPr>
      <w:r>
        <w:br w:type="page"/>
      </w:r>
      <w:bookmarkStart w:id="139" w:name="_Toc468863078"/>
      <w:r w:rsidR="00237B15">
        <w:lastRenderedPageBreak/>
        <w:t>CAPTIONS</w:t>
      </w:r>
      <w:bookmarkEnd w:id="139"/>
    </w:p>
    <w:p w14:paraId="11D3D36D" w14:textId="6540DC8A" w:rsidR="00B4350B" w:rsidRPr="00B4350B" w:rsidRDefault="00267389" w:rsidP="00EB47F4">
      <w:pPr>
        <w:pStyle w:val="Heading2"/>
      </w:pPr>
      <w:bookmarkStart w:id="140" w:name="_Toc468863079"/>
      <w:r>
        <w:t xml:space="preserve">Table of </w:t>
      </w:r>
      <w:r w:rsidR="007A14BB">
        <w:t>Tables</w:t>
      </w:r>
      <w:bookmarkEnd w:id="140"/>
    </w:p>
    <w:p w14:paraId="61F8A658" w14:textId="77777777" w:rsidR="00377DBA" w:rsidRDefault="00F01DC0">
      <w:pPr>
        <w:pStyle w:val="TableofFigures"/>
        <w:rPr>
          <w:rFonts w:asciiTheme="minorHAnsi" w:eastAsiaTheme="minorEastAsia" w:hAnsiTheme="minorHAnsi" w:cstheme="minorBidi"/>
          <w:snapToGrid/>
          <w:sz w:val="24"/>
          <w:szCs w:val="24"/>
          <w:lang w:eastAsia="ja-JP"/>
        </w:rPr>
      </w:pPr>
      <w:r>
        <w:rPr>
          <w:b/>
        </w:rPr>
        <w:fldChar w:fldCharType="begin"/>
      </w:r>
      <w:r>
        <w:rPr>
          <w:b/>
        </w:rPr>
        <w:instrText xml:space="preserve"> TOC \c "Table" </w:instrText>
      </w:r>
      <w:r>
        <w:rPr>
          <w:b/>
        </w:rPr>
        <w:fldChar w:fldCharType="separate"/>
      </w:r>
      <w:r w:rsidR="00377DBA">
        <w:t>Table 1:  Levels of System Knowledge</w:t>
      </w:r>
      <w:r w:rsidR="00377DBA">
        <w:tab/>
      </w:r>
      <w:r w:rsidR="00377DBA">
        <w:fldChar w:fldCharType="begin"/>
      </w:r>
      <w:r w:rsidR="00377DBA">
        <w:instrText xml:space="preserve"> PAGEREF _Toc468862999 \h </w:instrText>
      </w:r>
      <w:r w:rsidR="00377DBA">
        <w:fldChar w:fldCharType="separate"/>
      </w:r>
      <w:r w:rsidR="00377DBA">
        <w:t>4</w:t>
      </w:r>
      <w:r w:rsidR="00377DBA">
        <w:fldChar w:fldCharType="end"/>
      </w:r>
    </w:p>
    <w:p w14:paraId="1B1277A8" w14:textId="77777777" w:rsidR="00377DBA" w:rsidRDefault="00377DBA">
      <w:pPr>
        <w:pStyle w:val="TableofFigures"/>
        <w:rPr>
          <w:rFonts w:asciiTheme="minorHAnsi" w:eastAsiaTheme="minorEastAsia" w:hAnsiTheme="minorHAnsi" w:cstheme="minorBidi"/>
          <w:snapToGrid/>
          <w:sz w:val="24"/>
          <w:szCs w:val="24"/>
          <w:lang w:eastAsia="ja-JP"/>
        </w:rPr>
      </w:pPr>
      <w:r>
        <w:t>Table 2:  Fundamental Systems Problems</w:t>
      </w:r>
      <w:r>
        <w:tab/>
      </w:r>
      <w:r>
        <w:fldChar w:fldCharType="begin"/>
      </w:r>
      <w:r>
        <w:instrText xml:space="preserve"> PAGEREF _Toc468863000 \h </w:instrText>
      </w:r>
      <w:r>
        <w:fldChar w:fldCharType="separate"/>
      </w:r>
      <w:r>
        <w:t>5</w:t>
      </w:r>
      <w:r>
        <w:fldChar w:fldCharType="end"/>
      </w:r>
    </w:p>
    <w:p w14:paraId="2E851AE9" w14:textId="77777777" w:rsidR="00377DBA" w:rsidRDefault="00377DBA">
      <w:pPr>
        <w:pStyle w:val="TableofFigures"/>
        <w:rPr>
          <w:rFonts w:asciiTheme="minorHAnsi" w:eastAsiaTheme="minorEastAsia" w:hAnsiTheme="minorHAnsi" w:cstheme="minorBidi"/>
          <w:snapToGrid/>
          <w:sz w:val="24"/>
          <w:szCs w:val="24"/>
          <w:lang w:eastAsia="ja-JP"/>
        </w:rPr>
      </w:pPr>
      <w:r>
        <w:t>Table 3:  System Specification Hierarchy</w:t>
      </w:r>
      <w:r>
        <w:tab/>
      </w:r>
      <w:r>
        <w:fldChar w:fldCharType="begin"/>
      </w:r>
      <w:r>
        <w:instrText xml:space="preserve"> PAGEREF _Toc468863001 \h </w:instrText>
      </w:r>
      <w:r>
        <w:fldChar w:fldCharType="separate"/>
      </w:r>
      <w:r>
        <w:t>6</w:t>
      </w:r>
      <w:r>
        <w:fldChar w:fldCharType="end"/>
      </w:r>
    </w:p>
    <w:p w14:paraId="43661CEF" w14:textId="77777777" w:rsidR="00377DBA" w:rsidRDefault="00377DBA">
      <w:pPr>
        <w:pStyle w:val="TableofFigures"/>
        <w:rPr>
          <w:rFonts w:asciiTheme="minorHAnsi" w:eastAsiaTheme="minorEastAsia" w:hAnsiTheme="minorHAnsi" w:cstheme="minorBidi"/>
          <w:snapToGrid/>
          <w:sz w:val="24"/>
          <w:szCs w:val="24"/>
          <w:lang w:eastAsia="ja-JP"/>
        </w:rPr>
      </w:pPr>
      <w:r>
        <w:t>Table 4:  Design of Experiments — Turbojet Experiment Set 01</w:t>
      </w:r>
      <w:r>
        <w:tab/>
      </w:r>
      <w:r>
        <w:fldChar w:fldCharType="begin"/>
      </w:r>
      <w:r>
        <w:instrText xml:space="preserve"> PAGEREF _Toc468863002 \h </w:instrText>
      </w:r>
      <w:r>
        <w:fldChar w:fldCharType="separate"/>
      </w:r>
      <w:r>
        <w:t>38</w:t>
      </w:r>
      <w:r>
        <w:fldChar w:fldCharType="end"/>
      </w:r>
    </w:p>
    <w:p w14:paraId="3F70D0D2" w14:textId="77777777" w:rsidR="00377DBA" w:rsidRDefault="00377DBA">
      <w:pPr>
        <w:pStyle w:val="TableofFigures"/>
        <w:rPr>
          <w:rFonts w:asciiTheme="minorHAnsi" w:eastAsiaTheme="minorEastAsia" w:hAnsiTheme="minorHAnsi" w:cstheme="minorBidi"/>
          <w:snapToGrid/>
          <w:sz w:val="24"/>
          <w:szCs w:val="24"/>
          <w:lang w:eastAsia="ja-JP"/>
        </w:rPr>
      </w:pPr>
      <w:r>
        <w:t>Table 5:  Communication Plan</w:t>
      </w:r>
      <w:r>
        <w:tab/>
      </w:r>
      <w:r>
        <w:fldChar w:fldCharType="begin"/>
      </w:r>
      <w:r>
        <w:instrText xml:space="preserve"> PAGEREF _Toc468863003 \h </w:instrText>
      </w:r>
      <w:r>
        <w:fldChar w:fldCharType="separate"/>
      </w:r>
      <w:r>
        <w:t>44</w:t>
      </w:r>
      <w:r>
        <w:fldChar w:fldCharType="end"/>
      </w:r>
    </w:p>
    <w:p w14:paraId="12B85F32" w14:textId="7901CF43" w:rsidR="007A14BB" w:rsidRPr="00B4350B" w:rsidRDefault="00F01DC0" w:rsidP="00EB47F4">
      <w:pPr>
        <w:pStyle w:val="Heading2"/>
      </w:pPr>
      <w:r>
        <w:rPr>
          <w:b w:val="0"/>
          <w:noProof/>
          <w:sz w:val="20"/>
          <w:szCs w:val="22"/>
        </w:rPr>
        <w:fldChar w:fldCharType="end"/>
      </w:r>
      <w:r w:rsidR="007A14BB" w:rsidRPr="007A14BB">
        <w:t xml:space="preserve"> </w:t>
      </w:r>
      <w:bookmarkStart w:id="141" w:name="_Toc468863080"/>
      <w:r w:rsidR="00267389">
        <w:t xml:space="preserve">Table of </w:t>
      </w:r>
      <w:r w:rsidR="007A14BB">
        <w:t>Figures</w:t>
      </w:r>
      <w:bookmarkEnd w:id="141"/>
    </w:p>
    <w:p w14:paraId="6C07597F" w14:textId="77777777" w:rsidR="00377DBA" w:rsidRDefault="00F01DC0">
      <w:pPr>
        <w:pStyle w:val="TableofFigures"/>
        <w:rPr>
          <w:rFonts w:asciiTheme="minorHAnsi" w:eastAsiaTheme="minorEastAsia" w:hAnsiTheme="minorHAnsi" w:cstheme="minorBidi"/>
          <w:snapToGrid/>
          <w:sz w:val="24"/>
          <w:szCs w:val="24"/>
          <w:lang w:eastAsia="ja-JP"/>
        </w:rPr>
      </w:pPr>
      <w:r>
        <w:fldChar w:fldCharType="begin"/>
      </w:r>
      <w:r>
        <w:instrText xml:space="preserve"> TOC \c "Figure" </w:instrText>
      </w:r>
      <w:r>
        <w:fldChar w:fldCharType="separate"/>
      </w:r>
      <w:r w:rsidR="00377DBA">
        <w:t>Figure 1:  Model of Turbojet Components &amp; Stages</w:t>
      </w:r>
      <w:r w:rsidR="00377DBA">
        <w:tab/>
      </w:r>
      <w:r w:rsidR="00377DBA">
        <w:fldChar w:fldCharType="begin"/>
      </w:r>
      <w:r w:rsidR="00377DBA">
        <w:instrText xml:space="preserve"> PAGEREF _Toc468863004 \h </w:instrText>
      </w:r>
      <w:r w:rsidR="00377DBA">
        <w:fldChar w:fldCharType="separate"/>
      </w:r>
      <w:r w:rsidR="00377DBA">
        <w:t>1</w:t>
      </w:r>
      <w:r w:rsidR="00377DBA">
        <w:fldChar w:fldCharType="end"/>
      </w:r>
    </w:p>
    <w:p w14:paraId="71016115" w14:textId="77777777" w:rsidR="00377DBA" w:rsidRDefault="00377DBA">
      <w:pPr>
        <w:pStyle w:val="TableofFigures"/>
        <w:rPr>
          <w:rFonts w:asciiTheme="minorHAnsi" w:eastAsiaTheme="minorEastAsia" w:hAnsiTheme="minorHAnsi" w:cstheme="minorBidi"/>
          <w:snapToGrid/>
          <w:sz w:val="24"/>
          <w:szCs w:val="24"/>
          <w:lang w:eastAsia="ja-JP"/>
        </w:rPr>
      </w:pPr>
      <w:r>
        <w:t>Figure 2:  Multiformalism System Coupling Interpretations</w:t>
      </w:r>
      <w:r>
        <w:tab/>
      </w:r>
      <w:r>
        <w:fldChar w:fldCharType="begin"/>
      </w:r>
      <w:r>
        <w:instrText xml:space="preserve"> PAGEREF _Toc468863005 \h </w:instrText>
      </w:r>
      <w:r>
        <w:fldChar w:fldCharType="separate"/>
      </w:r>
      <w:r>
        <w:t>3</w:t>
      </w:r>
      <w:r>
        <w:fldChar w:fldCharType="end"/>
      </w:r>
    </w:p>
    <w:p w14:paraId="5CF65DE2" w14:textId="77777777" w:rsidR="00377DBA" w:rsidRDefault="00377DBA">
      <w:pPr>
        <w:pStyle w:val="TableofFigures"/>
        <w:rPr>
          <w:rFonts w:asciiTheme="minorHAnsi" w:eastAsiaTheme="minorEastAsia" w:hAnsiTheme="minorHAnsi" w:cstheme="minorBidi"/>
          <w:snapToGrid/>
          <w:sz w:val="24"/>
          <w:szCs w:val="24"/>
          <w:lang w:eastAsia="ja-JP"/>
        </w:rPr>
      </w:pPr>
      <w:r>
        <w:t>Figure 3:  Unified Model — Model Design</w:t>
      </w:r>
      <w:r>
        <w:tab/>
      </w:r>
      <w:r>
        <w:fldChar w:fldCharType="begin"/>
      </w:r>
      <w:r>
        <w:instrText xml:space="preserve"> PAGEREF _Toc468863006 \h </w:instrText>
      </w:r>
      <w:r>
        <w:fldChar w:fldCharType="separate"/>
      </w:r>
      <w:r>
        <w:t>6</w:t>
      </w:r>
      <w:r>
        <w:fldChar w:fldCharType="end"/>
      </w:r>
    </w:p>
    <w:p w14:paraId="727C9FA9" w14:textId="77777777" w:rsidR="00377DBA" w:rsidRDefault="00377DBA">
      <w:pPr>
        <w:pStyle w:val="TableofFigures"/>
        <w:rPr>
          <w:rFonts w:asciiTheme="minorHAnsi" w:eastAsiaTheme="minorEastAsia" w:hAnsiTheme="minorHAnsi" w:cstheme="minorBidi"/>
          <w:snapToGrid/>
          <w:sz w:val="24"/>
          <w:szCs w:val="24"/>
          <w:lang w:eastAsia="ja-JP"/>
        </w:rPr>
      </w:pPr>
      <w:r>
        <w:t>Figure 4:  Unified Model — Model &amp; Simulation Theory</w:t>
      </w:r>
      <w:r>
        <w:tab/>
      </w:r>
      <w:r>
        <w:fldChar w:fldCharType="begin"/>
      </w:r>
      <w:r>
        <w:instrText xml:space="preserve"> PAGEREF _Toc468863007 \h </w:instrText>
      </w:r>
      <w:r>
        <w:fldChar w:fldCharType="separate"/>
      </w:r>
      <w:r>
        <w:t>13</w:t>
      </w:r>
      <w:r>
        <w:fldChar w:fldCharType="end"/>
      </w:r>
    </w:p>
    <w:p w14:paraId="3205FA33" w14:textId="77777777" w:rsidR="00377DBA" w:rsidRDefault="00377DBA">
      <w:pPr>
        <w:pStyle w:val="TableofFigures"/>
        <w:rPr>
          <w:rFonts w:asciiTheme="minorHAnsi" w:eastAsiaTheme="minorEastAsia" w:hAnsiTheme="minorHAnsi" w:cstheme="minorBidi"/>
          <w:snapToGrid/>
          <w:sz w:val="24"/>
          <w:szCs w:val="24"/>
          <w:lang w:eastAsia="ja-JP"/>
        </w:rPr>
      </w:pPr>
      <w:r>
        <w:t>Figure 5:  Experimental Frame of Turbojet Engine System</w:t>
      </w:r>
      <w:r>
        <w:tab/>
      </w:r>
      <w:r>
        <w:fldChar w:fldCharType="begin"/>
      </w:r>
      <w:r>
        <w:instrText xml:space="preserve"> PAGEREF _Toc468863008 \h </w:instrText>
      </w:r>
      <w:r>
        <w:fldChar w:fldCharType="separate"/>
      </w:r>
      <w:r>
        <w:t>14</w:t>
      </w:r>
      <w:r>
        <w:fldChar w:fldCharType="end"/>
      </w:r>
    </w:p>
    <w:p w14:paraId="2A5C4E45" w14:textId="77777777" w:rsidR="00377DBA" w:rsidRDefault="00377DBA">
      <w:pPr>
        <w:pStyle w:val="TableofFigures"/>
        <w:rPr>
          <w:rFonts w:asciiTheme="minorHAnsi" w:eastAsiaTheme="minorEastAsia" w:hAnsiTheme="minorHAnsi" w:cstheme="minorBidi"/>
          <w:snapToGrid/>
          <w:sz w:val="24"/>
          <w:szCs w:val="24"/>
          <w:lang w:eastAsia="ja-JP"/>
        </w:rPr>
      </w:pPr>
      <w:r>
        <w:t>Figure 6:  EF-Engine Systems Legend</w:t>
      </w:r>
      <w:r>
        <w:tab/>
      </w:r>
      <w:r>
        <w:fldChar w:fldCharType="begin"/>
      </w:r>
      <w:r>
        <w:instrText xml:space="preserve"> PAGEREF _Toc468863009 \h </w:instrText>
      </w:r>
      <w:r>
        <w:fldChar w:fldCharType="separate"/>
      </w:r>
      <w:r>
        <w:t>15</w:t>
      </w:r>
      <w:r>
        <w:fldChar w:fldCharType="end"/>
      </w:r>
    </w:p>
    <w:p w14:paraId="32337B71" w14:textId="77777777" w:rsidR="00377DBA" w:rsidRDefault="00377DBA">
      <w:pPr>
        <w:pStyle w:val="TableofFigures"/>
        <w:rPr>
          <w:rFonts w:asciiTheme="minorHAnsi" w:eastAsiaTheme="minorEastAsia" w:hAnsiTheme="minorHAnsi" w:cstheme="minorBidi"/>
          <w:snapToGrid/>
          <w:sz w:val="24"/>
          <w:szCs w:val="24"/>
          <w:lang w:eastAsia="ja-JP"/>
        </w:rPr>
      </w:pPr>
      <w:r>
        <w:t>Figure 7:  Experimental Frame of Engine System Component</w:t>
      </w:r>
      <w:r>
        <w:tab/>
      </w:r>
      <w:r>
        <w:fldChar w:fldCharType="begin"/>
      </w:r>
      <w:r>
        <w:instrText xml:space="preserve"> PAGEREF _Toc468863010 \h </w:instrText>
      </w:r>
      <w:r>
        <w:fldChar w:fldCharType="separate"/>
      </w:r>
      <w:r>
        <w:t>16</w:t>
      </w:r>
      <w:r>
        <w:fldChar w:fldCharType="end"/>
      </w:r>
    </w:p>
    <w:p w14:paraId="7C1377BD" w14:textId="77777777" w:rsidR="00377DBA" w:rsidRDefault="00377DBA">
      <w:pPr>
        <w:pStyle w:val="TableofFigures"/>
        <w:rPr>
          <w:rFonts w:asciiTheme="minorHAnsi" w:eastAsiaTheme="minorEastAsia" w:hAnsiTheme="minorHAnsi" w:cstheme="minorBidi"/>
          <w:snapToGrid/>
          <w:sz w:val="24"/>
          <w:szCs w:val="24"/>
          <w:lang w:eastAsia="ja-JP"/>
        </w:rPr>
      </w:pPr>
      <w:r>
        <w:t>Figure 8:  Experimental Frame of Generator-Transducer Components</w:t>
      </w:r>
      <w:r>
        <w:tab/>
      </w:r>
      <w:r>
        <w:fldChar w:fldCharType="begin"/>
      </w:r>
      <w:r>
        <w:instrText xml:space="preserve"> PAGEREF _Toc468863011 \h </w:instrText>
      </w:r>
      <w:r>
        <w:fldChar w:fldCharType="separate"/>
      </w:r>
      <w:r>
        <w:t>16</w:t>
      </w:r>
      <w:r>
        <w:fldChar w:fldCharType="end"/>
      </w:r>
    </w:p>
    <w:p w14:paraId="11E577C3" w14:textId="77777777" w:rsidR="00377DBA" w:rsidRDefault="00377DBA">
      <w:pPr>
        <w:pStyle w:val="TableofFigures"/>
        <w:rPr>
          <w:rFonts w:asciiTheme="minorHAnsi" w:eastAsiaTheme="minorEastAsia" w:hAnsiTheme="minorHAnsi" w:cstheme="minorBidi"/>
          <w:snapToGrid/>
          <w:sz w:val="24"/>
          <w:szCs w:val="24"/>
          <w:lang w:eastAsia="ja-JP"/>
        </w:rPr>
      </w:pPr>
      <w:r>
        <w:t>Figure 9:  Engine System Inputs/Outputs Nomenclature</w:t>
      </w:r>
      <w:r>
        <w:tab/>
      </w:r>
      <w:r>
        <w:fldChar w:fldCharType="begin"/>
      </w:r>
      <w:r>
        <w:instrText xml:space="preserve"> PAGEREF _Toc468863012 \h </w:instrText>
      </w:r>
      <w:r>
        <w:fldChar w:fldCharType="separate"/>
      </w:r>
      <w:r>
        <w:t>17</w:t>
      </w:r>
      <w:r>
        <w:fldChar w:fldCharType="end"/>
      </w:r>
    </w:p>
    <w:p w14:paraId="2B302F1C" w14:textId="77777777" w:rsidR="00377DBA" w:rsidRDefault="00377DBA">
      <w:pPr>
        <w:pStyle w:val="TableofFigures"/>
        <w:rPr>
          <w:rFonts w:asciiTheme="minorHAnsi" w:eastAsiaTheme="minorEastAsia" w:hAnsiTheme="minorHAnsi" w:cstheme="minorBidi"/>
          <w:snapToGrid/>
          <w:sz w:val="24"/>
          <w:szCs w:val="24"/>
          <w:lang w:eastAsia="ja-JP"/>
        </w:rPr>
      </w:pPr>
      <w:r>
        <w:t>Figure 10:  Unified Model — Experimental Framework</w:t>
      </w:r>
      <w:r>
        <w:tab/>
      </w:r>
      <w:r>
        <w:fldChar w:fldCharType="begin"/>
      </w:r>
      <w:r>
        <w:instrText xml:space="preserve"> PAGEREF _Toc468863013 \h </w:instrText>
      </w:r>
      <w:r>
        <w:fldChar w:fldCharType="separate"/>
      </w:r>
      <w:r>
        <w:t>18</w:t>
      </w:r>
      <w:r>
        <w:fldChar w:fldCharType="end"/>
      </w:r>
    </w:p>
    <w:p w14:paraId="728C12A5" w14:textId="77777777" w:rsidR="00377DBA" w:rsidRDefault="00377DBA">
      <w:pPr>
        <w:pStyle w:val="TableofFigures"/>
        <w:rPr>
          <w:rFonts w:asciiTheme="minorHAnsi" w:eastAsiaTheme="minorEastAsia" w:hAnsiTheme="minorHAnsi" w:cstheme="minorBidi"/>
          <w:snapToGrid/>
          <w:sz w:val="24"/>
          <w:szCs w:val="24"/>
          <w:lang w:eastAsia="ja-JP"/>
        </w:rPr>
      </w:pPr>
      <w:r>
        <w:t>Figure 11:  Experimental Framework encapsulating 1 Turbojet Engine model</w:t>
      </w:r>
      <w:r>
        <w:tab/>
      </w:r>
      <w:r>
        <w:fldChar w:fldCharType="begin"/>
      </w:r>
      <w:r>
        <w:instrText xml:space="preserve"> PAGEREF _Toc468863014 \h </w:instrText>
      </w:r>
      <w:r>
        <w:fldChar w:fldCharType="separate"/>
      </w:r>
      <w:r>
        <w:t>18</w:t>
      </w:r>
      <w:r>
        <w:fldChar w:fldCharType="end"/>
      </w:r>
    </w:p>
    <w:p w14:paraId="02B43D1B" w14:textId="77777777" w:rsidR="00377DBA" w:rsidRDefault="00377DBA">
      <w:pPr>
        <w:pStyle w:val="TableofFigures"/>
        <w:rPr>
          <w:rFonts w:asciiTheme="minorHAnsi" w:eastAsiaTheme="minorEastAsia" w:hAnsiTheme="minorHAnsi" w:cstheme="minorBidi"/>
          <w:snapToGrid/>
          <w:sz w:val="24"/>
          <w:szCs w:val="24"/>
          <w:lang w:eastAsia="ja-JP"/>
        </w:rPr>
      </w:pPr>
      <w:r>
        <w:t>Figure 12:  Experimental Framework encapsulating N Turbojet Engine models</w:t>
      </w:r>
      <w:r>
        <w:tab/>
      </w:r>
      <w:r>
        <w:fldChar w:fldCharType="begin"/>
      </w:r>
      <w:r>
        <w:instrText xml:space="preserve"> PAGEREF _Toc468863015 \h </w:instrText>
      </w:r>
      <w:r>
        <w:fldChar w:fldCharType="separate"/>
      </w:r>
      <w:r>
        <w:t>19</w:t>
      </w:r>
      <w:r>
        <w:fldChar w:fldCharType="end"/>
      </w:r>
    </w:p>
    <w:p w14:paraId="5798DD58" w14:textId="77777777" w:rsidR="00377DBA" w:rsidRDefault="00377DBA">
      <w:pPr>
        <w:pStyle w:val="TableofFigures"/>
        <w:rPr>
          <w:rFonts w:asciiTheme="minorHAnsi" w:eastAsiaTheme="minorEastAsia" w:hAnsiTheme="minorHAnsi" w:cstheme="minorBidi"/>
          <w:snapToGrid/>
          <w:sz w:val="24"/>
          <w:szCs w:val="24"/>
          <w:lang w:eastAsia="ja-JP"/>
        </w:rPr>
      </w:pPr>
      <w:r>
        <w:t>Figure 13:  Experimental Frame for the Experimental Framework</w:t>
      </w:r>
      <w:r>
        <w:tab/>
      </w:r>
      <w:r>
        <w:fldChar w:fldCharType="begin"/>
      </w:r>
      <w:r>
        <w:instrText xml:space="preserve"> PAGEREF _Toc468863016 \h </w:instrText>
      </w:r>
      <w:r>
        <w:fldChar w:fldCharType="separate"/>
      </w:r>
      <w:r>
        <w:t>21</w:t>
      </w:r>
      <w:r>
        <w:fldChar w:fldCharType="end"/>
      </w:r>
    </w:p>
    <w:p w14:paraId="1E705D14" w14:textId="77777777" w:rsidR="00377DBA" w:rsidRDefault="00377DBA">
      <w:pPr>
        <w:pStyle w:val="TableofFigures"/>
        <w:rPr>
          <w:rFonts w:asciiTheme="minorHAnsi" w:eastAsiaTheme="minorEastAsia" w:hAnsiTheme="minorHAnsi" w:cstheme="minorBidi"/>
          <w:snapToGrid/>
          <w:sz w:val="24"/>
          <w:szCs w:val="24"/>
          <w:lang w:eastAsia="ja-JP"/>
        </w:rPr>
      </w:pPr>
      <w:r>
        <w:t>Figure 14:  Class ExperimentEngineBase</w:t>
      </w:r>
      <w:r>
        <w:tab/>
      </w:r>
      <w:r>
        <w:fldChar w:fldCharType="begin"/>
      </w:r>
      <w:r>
        <w:instrText xml:space="preserve"> PAGEREF _Toc468863017 \h </w:instrText>
      </w:r>
      <w:r>
        <w:fldChar w:fldCharType="separate"/>
      </w:r>
      <w:r>
        <w:t>21</w:t>
      </w:r>
      <w:r>
        <w:fldChar w:fldCharType="end"/>
      </w:r>
    </w:p>
    <w:p w14:paraId="57AF8628" w14:textId="77777777" w:rsidR="00377DBA" w:rsidRDefault="00377DBA">
      <w:pPr>
        <w:pStyle w:val="TableofFigures"/>
        <w:rPr>
          <w:rFonts w:asciiTheme="minorHAnsi" w:eastAsiaTheme="minorEastAsia" w:hAnsiTheme="minorHAnsi" w:cstheme="minorBidi"/>
          <w:snapToGrid/>
          <w:sz w:val="24"/>
          <w:szCs w:val="24"/>
          <w:lang w:eastAsia="ja-JP"/>
        </w:rPr>
      </w:pPr>
      <w:r>
        <w:t>Figure 15:  Experiment Front Porch</w:t>
      </w:r>
      <w:r>
        <w:tab/>
      </w:r>
      <w:r>
        <w:fldChar w:fldCharType="begin"/>
      </w:r>
      <w:r>
        <w:instrText xml:space="preserve"> PAGEREF _Toc468863018 \h </w:instrText>
      </w:r>
      <w:r>
        <w:fldChar w:fldCharType="separate"/>
      </w:r>
      <w:r>
        <w:t>22</w:t>
      </w:r>
      <w:r>
        <w:fldChar w:fldCharType="end"/>
      </w:r>
    </w:p>
    <w:p w14:paraId="03BA87B9" w14:textId="77777777" w:rsidR="00377DBA" w:rsidRDefault="00377DBA">
      <w:pPr>
        <w:pStyle w:val="TableofFigures"/>
        <w:rPr>
          <w:rFonts w:asciiTheme="minorHAnsi" w:eastAsiaTheme="minorEastAsia" w:hAnsiTheme="minorHAnsi" w:cstheme="minorBidi"/>
          <w:snapToGrid/>
          <w:sz w:val="24"/>
          <w:szCs w:val="24"/>
          <w:lang w:eastAsia="ja-JP"/>
        </w:rPr>
      </w:pPr>
      <w:r>
        <w:t>Figure 16:  Sample Design Experiment JSON File</w:t>
      </w:r>
      <w:r>
        <w:tab/>
      </w:r>
      <w:r>
        <w:fldChar w:fldCharType="begin"/>
      </w:r>
      <w:r>
        <w:instrText xml:space="preserve"> PAGEREF _Toc468863019 \h </w:instrText>
      </w:r>
      <w:r>
        <w:fldChar w:fldCharType="separate"/>
      </w:r>
      <w:r>
        <w:t>23</w:t>
      </w:r>
      <w:r>
        <w:fldChar w:fldCharType="end"/>
      </w:r>
    </w:p>
    <w:p w14:paraId="25F579DC" w14:textId="77777777" w:rsidR="00377DBA" w:rsidRDefault="00377DBA">
      <w:pPr>
        <w:pStyle w:val="TableofFigures"/>
        <w:rPr>
          <w:rFonts w:asciiTheme="minorHAnsi" w:eastAsiaTheme="minorEastAsia" w:hAnsiTheme="minorHAnsi" w:cstheme="minorBidi"/>
          <w:snapToGrid/>
          <w:sz w:val="24"/>
          <w:szCs w:val="24"/>
          <w:lang w:eastAsia="ja-JP"/>
        </w:rPr>
      </w:pPr>
      <w:r>
        <w:t>Figure 17:  Experiment Back Porch</w:t>
      </w:r>
      <w:r>
        <w:tab/>
      </w:r>
      <w:r>
        <w:fldChar w:fldCharType="begin"/>
      </w:r>
      <w:r>
        <w:instrText xml:space="preserve"> PAGEREF _Toc468863020 \h </w:instrText>
      </w:r>
      <w:r>
        <w:fldChar w:fldCharType="separate"/>
      </w:r>
      <w:r>
        <w:t>24</w:t>
      </w:r>
      <w:r>
        <w:fldChar w:fldCharType="end"/>
      </w:r>
    </w:p>
    <w:p w14:paraId="5550A27F" w14:textId="77777777" w:rsidR="00377DBA" w:rsidRDefault="00377DBA">
      <w:pPr>
        <w:pStyle w:val="TableofFigures"/>
        <w:rPr>
          <w:rFonts w:asciiTheme="minorHAnsi" w:eastAsiaTheme="minorEastAsia" w:hAnsiTheme="minorHAnsi" w:cstheme="minorBidi"/>
          <w:snapToGrid/>
          <w:sz w:val="24"/>
          <w:szCs w:val="24"/>
          <w:lang w:eastAsia="ja-JP"/>
        </w:rPr>
      </w:pPr>
      <w:r>
        <w:t>Figure 18:  Experiment Data Recorder</w:t>
      </w:r>
      <w:r>
        <w:tab/>
      </w:r>
      <w:r>
        <w:fldChar w:fldCharType="begin"/>
      </w:r>
      <w:r>
        <w:instrText xml:space="preserve"> PAGEREF _Toc468863021 \h </w:instrText>
      </w:r>
      <w:r>
        <w:fldChar w:fldCharType="separate"/>
      </w:r>
      <w:r>
        <w:t>25</w:t>
      </w:r>
      <w:r>
        <w:fldChar w:fldCharType="end"/>
      </w:r>
    </w:p>
    <w:p w14:paraId="1176B71C" w14:textId="77777777" w:rsidR="00377DBA" w:rsidRDefault="00377DBA">
      <w:pPr>
        <w:pStyle w:val="TableofFigures"/>
        <w:rPr>
          <w:rFonts w:asciiTheme="minorHAnsi" w:eastAsiaTheme="minorEastAsia" w:hAnsiTheme="minorHAnsi" w:cstheme="minorBidi"/>
          <w:snapToGrid/>
          <w:sz w:val="24"/>
          <w:szCs w:val="24"/>
          <w:lang w:eastAsia="ja-JP"/>
        </w:rPr>
      </w:pPr>
      <w:r>
        <w:t>Figure 19:  Sample of output report as Text</w:t>
      </w:r>
      <w:r>
        <w:tab/>
      </w:r>
      <w:r>
        <w:fldChar w:fldCharType="begin"/>
      </w:r>
      <w:r>
        <w:instrText xml:space="preserve"> PAGEREF _Toc468863022 \h </w:instrText>
      </w:r>
      <w:r>
        <w:fldChar w:fldCharType="separate"/>
      </w:r>
      <w:r>
        <w:t>26</w:t>
      </w:r>
      <w:r>
        <w:fldChar w:fldCharType="end"/>
      </w:r>
    </w:p>
    <w:p w14:paraId="125B5FE7" w14:textId="77777777" w:rsidR="00377DBA" w:rsidRDefault="00377DBA">
      <w:pPr>
        <w:pStyle w:val="TableofFigures"/>
        <w:rPr>
          <w:rFonts w:asciiTheme="minorHAnsi" w:eastAsiaTheme="minorEastAsia" w:hAnsiTheme="minorHAnsi" w:cstheme="minorBidi"/>
          <w:snapToGrid/>
          <w:sz w:val="24"/>
          <w:szCs w:val="24"/>
          <w:lang w:eastAsia="ja-JP"/>
        </w:rPr>
      </w:pPr>
      <w:r>
        <w:t>Figure 20:  Sample of output report as CSV</w:t>
      </w:r>
      <w:r>
        <w:tab/>
      </w:r>
      <w:r>
        <w:fldChar w:fldCharType="begin"/>
      </w:r>
      <w:r>
        <w:instrText xml:space="preserve"> PAGEREF _Toc468863023 \h </w:instrText>
      </w:r>
      <w:r>
        <w:fldChar w:fldCharType="separate"/>
      </w:r>
      <w:r>
        <w:t>26</w:t>
      </w:r>
      <w:r>
        <w:fldChar w:fldCharType="end"/>
      </w:r>
    </w:p>
    <w:p w14:paraId="567AD345" w14:textId="77777777" w:rsidR="00377DBA" w:rsidRDefault="00377DBA">
      <w:pPr>
        <w:pStyle w:val="TableofFigures"/>
        <w:rPr>
          <w:rFonts w:asciiTheme="minorHAnsi" w:eastAsiaTheme="minorEastAsia" w:hAnsiTheme="minorHAnsi" w:cstheme="minorBidi"/>
          <w:snapToGrid/>
          <w:sz w:val="24"/>
          <w:szCs w:val="24"/>
          <w:lang w:eastAsia="ja-JP"/>
        </w:rPr>
      </w:pPr>
      <w:r>
        <w:t>Figure 21:  Class ExperimentModelBase</w:t>
      </w:r>
      <w:r>
        <w:tab/>
      </w:r>
      <w:r>
        <w:fldChar w:fldCharType="begin"/>
      </w:r>
      <w:r>
        <w:instrText xml:space="preserve"> PAGEREF _Toc468863024 \h </w:instrText>
      </w:r>
      <w:r>
        <w:fldChar w:fldCharType="separate"/>
      </w:r>
      <w:r>
        <w:t>27</w:t>
      </w:r>
      <w:r>
        <w:fldChar w:fldCharType="end"/>
      </w:r>
    </w:p>
    <w:p w14:paraId="4107DA4E" w14:textId="77777777" w:rsidR="00377DBA" w:rsidRDefault="00377DBA">
      <w:pPr>
        <w:pStyle w:val="TableofFigures"/>
        <w:rPr>
          <w:rFonts w:asciiTheme="minorHAnsi" w:eastAsiaTheme="minorEastAsia" w:hAnsiTheme="minorHAnsi" w:cstheme="minorBidi"/>
          <w:snapToGrid/>
          <w:sz w:val="24"/>
          <w:szCs w:val="24"/>
          <w:lang w:eastAsia="ja-JP"/>
        </w:rPr>
      </w:pPr>
      <w:r>
        <w:t>Figure 22:  Class detail for ExperimentModelBase</w:t>
      </w:r>
      <w:r>
        <w:tab/>
      </w:r>
      <w:r>
        <w:fldChar w:fldCharType="begin"/>
      </w:r>
      <w:r>
        <w:instrText xml:space="preserve"> PAGEREF _Toc468863025 \h </w:instrText>
      </w:r>
      <w:r>
        <w:fldChar w:fldCharType="separate"/>
      </w:r>
      <w:r>
        <w:t>27</w:t>
      </w:r>
      <w:r>
        <w:fldChar w:fldCharType="end"/>
      </w:r>
    </w:p>
    <w:p w14:paraId="654EACD0" w14:textId="77777777" w:rsidR="00377DBA" w:rsidRDefault="00377DBA">
      <w:pPr>
        <w:pStyle w:val="TableofFigures"/>
        <w:rPr>
          <w:rFonts w:asciiTheme="minorHAnsi" w:eastAsiaTheme="minorEastAsia" w:hAnsiTheme="minorHAnsi" w:cstheme="minorBidi"/>
          <w:snapToGrid/>
          <w:sz w:val="24"/>
          <w:szCs w:val="24"/>
          <w:lang w:eastAsia="ja-JP"/>
        </w:rPr>
      </w:pPr>
      <w:r>
        <w:t>Figure 23:  Experiment Support Functionality</w:t>
      </w:r>
      <w:r>
        <w:tab/>
      </w:r>
      <w:r>
        <w:fldChar w:fldCharType="begin"/>
      </w:r>
      <w:r>
        <w:instrText xml:space="preserve"> PAGEREF _Toc468863026 \h </w:instrText>
      </w:r>
      <w:r>
        <w:fldChar w:fldCharType="separate"/>
      </w:r>
      <w:r>
        <w:t>28</w:t>
      </w:r>
      <w:r>
        <w:fldChar w:fldCharType="end"/>
      </w:r>
    </w:p>
    <w:p w14:paraId="16489689" w14:textId="77777777" w:rsidR="00377DBA" w:rsidRDefault="00377DBA">
      <w:pPr>
        <w:pStyle w:val="TableofFigures"/>
        <w:rPr>
          <w:rFonts w:asciiTheme="minorHAnsi" w:eastAsiaTheme="minorEastAsia" w:hAnsiTheme="minorHAnsi" w:cstheme="minorBidi"/>
          <w:snapToGrid/>
          <w:sz w:val="24"/>
          <w:szCs w:val="24"/>
          <w:lang w:eastAsia="ja-JP"/>
        </w:rPr>
      </w:pPr>
      <w:r>
        <w:t>Figure 24:  Class UML for Value and ValueSet</w:t>
      </w:r>
      <w:r>
        <w:tab/>
      </w:r>
      <w:r>
        <w:fldChar w:fldCharType="begin"/>
      </w:r>
      <w:r>
        <w:instrText xml:space="preserve"> PAGEREF _Toc468863027 \h </w:instrText>
      </w:r>
      <w:r>
        <w:fldChar w:fldCharType="separate"/>
      </w:r>
      <w:r>
        <w:t>30</w:t>
      </w:r>
      <w:r>
        <w:fldChar w:fldCharType="end"/>
      </w:r>
    </w:p>
    <w:p w14:paraId="79C3B99E" w14:textId="77777777" w:rsidR="00377DBA" w:rsidRDefault="00377DBA">
      <w:pPr>
        <w:pStyle w:val="TableofFigures"/>
        <w:rPr>
          <w:rFonts w:asciiTheme="minorHAnsi" w:eastAsiaTheme="minorEastAsia" w:hAnsiTheme="minorHAnsi" w:cstheme="minorBidi"/>
          <w:snapToGrid/>
          <w:sz w:val="24"/>
          <w:szCs w:val="24"/>
          <w:lang w:eastAsia="ja-JP"/>
        </w:rPr>
      </w:pPr>
      <w:r>
        <w:t>Figure 25:  Unified Model — Model &amp; Simulate Experiments</w:t>
      </w:r>
      <w:r>
        <w:tab/>
      </w:r>
      <w:r>
        <w:fldChar w:fldCharType="begin"/>
      </w:r>
      <w:r>
        <w:instrText xml:space="preserve"> PAGEREF _Toc468863028 \h </w:instrText>
      </w:r>
      <w:r>
        <w:fldChar w:fldCharType="separate"/>
      </w:r>
      <w:r>
        <w:t>31</w:t>
      </w:r>
      <w:r>
        <w:fldChar w:fldCharType="end"/>
      </w:r>
    </w:p>
    <w:p w14:paraId="64B4D6E9" w14:textId="77777777" w:rsidR="00377DBA" w:rsidRDefault="00377DBA">
      <w:pPr>
        <w:pStyle w:val="TableofFigures"/>
        <w:rPr>
          <w:rFonts w:asciiTheme="minorHAnsi" w:eastAsiaTheme="minorEastAsia" w:hAnsiTheme="minorHAnsi" w:cstheme="minorBidi"/>
          <w:snapToGrid/>
          <w:sz w:val="24"/>
          <w:szCs w:val="24"/>
          <w:lang w:eastAsia="ja-JP"/>
        </w:rPr>
      </w:pPr>
      <w:r>
        <w:t>Figure 26:  Isentropic/Subsonic Test Results – Efficiency</w:t>
      </w:r>
      <w:r>
        <w:tab/>
      </w:r>
      <w:r>
        <w:fldChar w:fldCharType="begin"/>
      </w:r>
      <w:r>
        <w:instrText xml:space="preserve"> PAGEREF _Toc468863029 \h </w:instrText>
      </w:r>
      <w:r>
        <w:fldChar w:fldCharType="separate"/>
      </w:r>
      <w:r>
        <w:t>33</w:t>
      </w:r>
      <w:r>
        <w:fldChar w:fldCharType="end"/>
      </w:r>
    </w:p>
    <w:p w14:paraId="08A593DF" w14:textId="77777777" w:rsidR="00377DBA" w:rsidRDefault="00377DBA">
      <w:pPr>
        <w:pStyle w:val="TableofFigures"/>
        <w:rPr>
          <w:rFonts w:asciiTheme="minorHAnsi" w:eastAsiaTheme="minorEastAsia" w:hAnsiTheme="minorHAnsi" w:cstheme="minorBidi"/>
          <w:snapToGrid/>
          <w:sz w:val="24"/>
          <w:szCs w:val="24"/>
          <w:lang w:eastAsia="ja-JP"/>
        </w:rPr>
      </w:pPr>
      <w:r>
        <w:t>Figure 27:  Isentropic/Subsonic Test Results - TSFC</w:t>
      </w:r>
      <w:r>
        <w:tab/>
      </w:r>
      <w:r>
        <w:fldChar w:fldCharType="begin"/>
      </w:r>
      <w:r>
        <w:instrText xml:space="preserve"> PAGEREF _Toc468863030 \h </w:instrText>
      </w:r>
      <w:r>
        <w:fldChar w:fldCharType="separate"/>
      </w:r>
      <w:r>
        <w:t>33</w:t>
      </w:r>
      <w:r>
        <w:fldChar w:fldCharType="end"/>
      </w:r>
    </w:p>
    <w:p w14:paraId="532682B7" w14:textId="77777777" w:rsidR="00377DBA" w:rsidRDefault="00377DBA">
      <w:pPr>
        <w:pStyle w:val="TableofFigures"/>
        <w:rPr>
          <w:rFonts w:asciiTheme="minorHAnsi" w:eastAsiaTheme="minorEastAsia" w:hAnsiTheme="minorHAnsi" w:cstheme="minorBidi"/>
          <w:snapToGrid/>
          <w:sz w:val="24"/>
          <w:szCs w:val="24"/>
          <w:lang w:eastAsia="ja-JP"/>
        </w:rPr>
      </w:pPr>
      <w:r>
        <w:t>Figure 28:  Isentropic/Supersonic Test Results – Efficiency</w:t>
      </w:r>
      <w:r>
        <w:tab/>
      </w:r>
      <w:r>
        <w:fldChar w:fldCharType="begin"/>
      </w:r>
      <w:r>
        <w:instrText xml:space="preserve"> PAGEREF _Toc468863031 \h </w:instrText>
      </w:r>
      <w:r>
        <w:fldChar w:fldCharType="separate"/>
      </w:r>
      <w:r>
        <w:t>34</w:t>
      </w:r>
      <w:r>
        <w:fldChar w:fldCharType="end"/>
      </w:r>
    </w:p>
    <w:p w14:paraId="077182DF" w14:textId="77777777" w:rsidR="00377DBA" w:rsidRDefault="00377DBA">
      <w:pPr>
        <w:pStyle w:val="TableofFigures"/>
        <w:rPr>
          <w:rFonts w:asciiTheme="minorHAnsi" w:eastAsiaTheme="minorEastAsia" w:hAnsiTheme="minorHAnsi" w:cstheme="minorBidi"/>
          <w:snapToGrid/>
          <w:sz w:val="24"/>
          <w:szCs w:val="24"/>
          <w:lang w:eastAsia="ja-JP"/>
        </w:rPr>
      </w:pPr>
      <w:r>
        <w:t>Figure 29:  Polytropic/Supersonic Test Results - Efficiency</w:t>
      </w:r>
      <w:r>
        <w:tab/>
      </w:r>
      <w:r>
        <w:fldChar w:fldCharType="begin"/>
      </w:r>
      <w:r>
        <w:instrText xml:space="preserve"> PAGEREF _Toc468863032 \h </w:instrText>
      </w:r>
      <w:r>
        <w:fldChar w:fldCharType="separate"/>
      </w:r>
      <w:r>
        <w:t>35</w:t>
      </w:r>
      <w:r>
        <w:fldChar w:fldCharType="end"/>
      </w:r>
    </w:p>
    <w:p w14:paraId="28B65711" w14:textId="77777777" w:rsidR="00377DBA" w:rsidRDefault="00377DBA">
      <w:pPr>
        <w:pStyle w:val="TableofFigures"/>
        <w:rPr>
          <w:rFonts w:asciiTheme="minorHAnsi" w:eastAsiaTheme="minorEastAsia" w:hAnsiTheme="minorHAnsi" w:cstheme="minorBidi"/>
          <w:snapToGrid/>
          <w:sz w:val="24"/>
          <w:szCs w:val="24"/>
          <w:lang w:eastAsia="ja-JP"/>
        </w:rPr>
      </w:pPr>
      <w:r>
        <w:t>Figure 30:  Example DEVS-Suite Experimental Framework Output Data</w:t>
      </w:r>
      <w:r>
        <w:tab/>
      </w:r>
      <w:r>
        <w:fldChar w:fldCharType="begin"/>
      </w:r>
      <w:r>
        <w:instrText xml:space="preserve"> PAGEREF _Toc468863033 \h </w:instrText>
      </w:r>
      <w:r>
        <w:fldChar w:fldCharType="separate"/>
      </w:r>
      <w:r>
        <w:t>36</w:t>
      </w:r>
      <w:r>
        <w:fldChar w:fldCharType="end"/>
      </w:r>
    </w:p>
    <w:p w14:paraId="7636E789" w14:textId="77777777" w:rsidR="00377DBA" w:rsidRDefault="00377DBA">
      <w:pPr>
        <w:pStyle w:val="TableofFigures"/>
        <w:rPr>
          <w:rFonts w:asciiTheme="minorHAnsi" w:eastAsiaTheme="minorEastAsia" w:hAnsiTheme="minorHAnsi" w:cstheme="minorBidi"/>
          <w:snapToGrid/>
          <w:sz w:val="24"/>
          <w:szCs w:val="24"/>
          <w:lang w:eastAsia="ja-JP"/>
        </w:rPr>
      </w:pPr>
      <w:r>
        <w:t>Figure 31:  Design of Experiments — DEVS Turbojet Engine</w:t>
      </w:r>
      <w:r>
        <w:tab/>
      </w:r>
      <w:r>
        <w:fldChar w:fldCharType="begin"/>
      </w:r>
      <w:r>
        <w:instrText xml:space="preserve"> PAGEREF _Toc468863034 \h </w:instrText>
      </w:r>
      <w:r>
        <w:fldChar w:fldCharType="separate"/>
      </w:r>
      <w:r>
        <w:t>39</w:t>
      </w:r>
      <w:r>
        <w:fldChar w:fldCharType="end"/>
      </w:r>
    </w:p>
    <w:p w14:paraId="335D7419" w14:textId="77777777" w:rsidR="00377DBA" w:rsidRDefault="00377DBA">
      <w:pPr>
        <w:pStyle w:val="TableofFigures"/>
        <w:rPr>
          <w:rFonts w:asciiTheme="minorHAnsi" w:eastAsiaTheme="minorEastAsia" w:hAnsiTheme="minorHAnsi" w:cstheme="minorBidi"/>
          <w:snapToGrid/>
          <w:sz w:val="24"/>
          <w:szCs w:val="24"/>
          <w:lang w:eastAsia="ja-JP"/>
        </w:rPr>
      </w:pPr>
      <w:r>
        <w:t>Figure 32:  JMP Effect Screening Summary</w:t>
      </w:r>
      <w:r>
        <w:tab/>
      </w:r>
      <w:r>
        <w:fldChar w:fldCharType="begin"/>
      </w:r>
      <w:r>
        <w:instrText xml:space="preserve"> PAGEREF _Toc468863035 \h </w:instrText>
      </w:r>
      <w:r>
        <w:fldChar w:fldCharType="separate"/>
      </w:r>
      <w:r>
        <w:t>40</w:t>
      </w:r>
      <w:r>
        <w:fldChar w:fldCharType="end"/>
      </w:r>
    </w:p>
    <w:p w14:paraId="233BAA57" w14:textId="77777777" w:rsidR="00377DBA" w:rsidRDefault="00377DBA">
      <w:pPr>
        <w:pStyle w:val="TableofFigures"/>
        <w:rPr>
          <w:rFonts w:asciiTheme="minorHAnsi" w:eastAsiaTheme="minorEastAsia" w:hAnsiTheme="minorHAnsi" w:cstheme="minorBidi"/>
          <w:snapToGrid/>
          <w:sz w:val="24"/>
          <w:szCs w:val="24"/>
          <w:lang w:eastAsia="ja-JP"/>
        </w:rPr>
      </w:pPr>
      <w:r>
        <w:t>Figure 33:  JMP Output — Optimizing Desirabilities</w:t>
      </w:r>
      <w:r>
        <w:tab/>
      </w:r>
      <w:r>
        <w:fldChar w:fldCharType="begin"/>
      </w:r>
      <w:r>
        <w:instrText xml:space="preserve"> PAGEREF _Toc468863036 \h </w:instrText>
      </w:r>
      <w:r>
        <w:fldChar w:fldCharType="separate"/>
      </w:r>
      <w:r>
        <w:t>41</w:t>
      </w:r>
      <w:r>
        <w:fldChar w:fldCharType="end"/>
      </w:r>
    </w:p>
    <w:p w14:paraId="43029B7B" w14:textId="77777777" w:rsidR="00377DBA" w:rsidRDefault="00377DBA">
      <w:pPr>
        <w:pStyle w:val="TableofFigures"/>
        <w:rPr>
          <w:rFonts w:asciiTheme="minorHAnsi" w:eastAsiaTheme="minorEastAsia" w:hAnsiTheme="minorHAnsi" w:cstheme="minorBidi"/>
          <w:snapToGrid/>
          <w:sz w:val="24"/>
          <w:szCs w:val="24"/>
          <w:lang w:eastAsia="ja-JP"/>
        </w:rPr>
      </w:pPr>
      <w:r>
        <w:t>Figure 34:  DEVS Output — Specific Thrust Factor Insight</w:t>
      </w:r>
      <w:r>
        <w:tab/>
      </w:r>
      <w:r>
        <w:fldChar w:fldCharType="begin"/>
      </w:r>
      <w:r>
        <w:instrText xml:space="preserve"> PAGEREF _Toc468863037 \h </w:instrText>
      </w:r>
      <w:r>
        <w:fldChar w:fldCharType="separate"/>
      </w:r>
      <w:r>
        <w:t>42</w:t>
      </w:r>
      <w:r>
        <w:fldChar w:fldCharType="end"/>
      </w:r>
    </w:p>
    <w:p w14:paraId="56138949" w14:textId="77777777" w:rsidR="00377DBA" w:rsidRDefault="00377DBA">
      <w:pPr>
        <w:pStyle w:val="TableofFigures"/>
        <w:rPr>
          <w:rFonts w:asciiTheme="minorHAnsi" w:eastAsiaTheme="minorEastAsia" w:hAnsiTheme="minorHAnsi" w:cstheme="minorBidi"/>
          <w:snapToGrid/>
          <w:sz w:val="24"/>
          <w:szCs w:val="24"/>
          <w:lang w:eastAsia="ja-JP"/>
        </w:rPr>
      </w:pPr>
      <w:r>
        <w:t>Figure 35:  DEVS Output — TSFC vs. Compression Ratio Factor Insight</w:t>
      </w:r>
      <w:r>
        <w:tab/>
      </w:r>
      <w:r>
        <w:fldChar w:fldCharType="begin"/>
      </w:r>
      <w:r>
        <w:instrText xml:space="preserve"> PAGEREF _Toc468863038 \h </w:instrText>
      </w:r>
      <w:r>
        <w:fldChar w:fldCharType="separate"/>
      </w:r>
      <w:r>
        <w:t>42</w:t>
      </w:r>
      <w:r>
        <w:fldChar w:fldCharType="end"/>
      </w:r>
    </w:p>
    <w:p w14:paraId="468699EC" w14:textId="77777777" w:rsidR="00377DBA" w:rsidRDefault="00377DBA">
      <w:pPr>
        <w:pStyle w:val="TableofFigures"/>
        <w:rPr>
          <w:rFonts w:asciiTheme="minorHAnsi" w:eastAsiaTheme="minorEastAsia" w:hAnsiTheme="minorHAnsi" w:cstheme="minorBidi"/>
          <w:snapToGrid/>
          <w:sz w:val="24"/>
          <w:szCs w:val="24"/>
          <w:lang w:eastAsia="ja-JP"/>
        </w:rPr>
      </w:pPr>
      <w:r>
        <w:t>Figure 36:  DEVS Output — Performance Efficiency vs. Compression Ratio Factor Insight</w:t>
      </w:r>
      <w:r>
        <w:tab/>
      </w:r>
      <w:r>
        <w:fldChar w:fldCharType="begin"/>
      </w:r>
      <w:r>
        <w:instrText xml:space="preserve"> PAGEREF _Toc468863039 \h </w:instrText>
      </w:r>
      <w:r>
        <w:fldChar w:fldCharType="separate"/>
      </w:r>
      <w:r>
        <w:t>43</w:t>
      </w:r>
      <w:r>
        <w:fldChar w:fldCharType="end"/>
      </w:r>
    </w:p>
    <w:p w14:paraId="34CBDBDC" w14:textId="77777777" w:rsidR="00377DBA" w:rsidRDefault="00377DBA">
      <w:pPr>
        <w:pStyle w:val="TableofFigures"/>
        <w:rPr>
          <w:rFonts w:asciiTheme="minorHAnsi" w:eastAsiaTheme="minorEastAsia" w:hAnsiTheme="minorHAnsi" w:cstheme="minorBidi"/>
          <w:snapToGrid/>
          <w:sz w:val="24"/>
          <w:szCs w:val="24"/>
          <w:lang w:eastAsia="ja-JP"/>
        </w:rPr>
      </w:pPr>
      <w:r>
        <w:t>Figure 37:  Mingle Agile Project — Sprint Board</w:t>
      </w:r>
      <w:r>
        <w:tab/>
      </w:r>
      <w:r>
        <w:fldChar w:fldCharType="begin"/>
      </w:r>
      <w:r>
        <w:instrText xml:space="preserve"> PAGEREF _Toc468863040 \h </w:instrText>
      </w:r>
      <w:r>
        <w:fldChar w:fldCharType="separate"/>
      </w:r>
      <w:r>
        <w:t>45</w:t>
      </w:r>
      <w:r>
        <w:fldChar w:fldCharType="end"/>
      </w:r>
    </w:p>
    <w:p w14:paraId="0BBE5AB2" w14:textId="77777777" w:rsidR="00377DBA" w:rsidRDefault="00377DBA">
      <w:pPr>
        <w:pStyle w:val="TableofFigures"/>
        <w:rPr>
          <w:rFonts w:asciiTheme="minorHAnsi" w:eastAsiaTheme="minorEastAsia" w:hAnsiTheme="minorHAnsi" w:cstheme="minorBidi"/>
          <w:snapToGrid/>
          <w:sz w:val="24"/>
          <w:szCs w:val="24"/>
          <w:lang w:eastAsia="ja-JP"/>
        </w:rPr>
      </w:pPr>
      <w:r>
        <w:t>Figure 38:  Mingle Agile Project — Retrospective Tree</w:t>
      </w:r>
      <w:r>
        <w:tab/>
      </w:r>
      <w:r>
        <w:fldChar w:fldCharType="begin"/>
      </w:r>
      <w:r>
        <w:instrText xml:space="preserve"> PAGEREF _Toc468863041 \h </w:instrText>
      </w:r>
      <w:r>
        <w:fldChar w:fldCharType="separate"/>
      </w:r>
      <w:r>
        <w:t>46</w:t>
      </w:r>
      <w:r>
        <w:fldChar w:fldCharType="end"/>
      </w:r>
    </w:p>
    <w:p w14:paraId="20AA14FD" w14:textId="77777777" w:rsidR="00377DBA" w:rsidRDefault="00377DBA">
      <w:pPr>
        <w:pStyle w:val="TableofFigures"/>
        <w:rPr>
          <w:rFonts w:asciiTheme="minorHAnsi" w:eastAsiaTheme="minorEastAsia" w:hAnsiTheme="minorHAnsi" w:cstheme="minorBidi"/>
          <w:snapToGrid/>
          <w:sz w:val="24"/>
          <w:szCs w:val="24"/>
          <w:lang w:eastAsia="ja-JP"/>
        </w:rPr>
      </w:pPr>
      <w:r>
        <w:t>Figure 39:  Microsoft Project — Turbojet Engine Schedule</w:t>
      </w:r>
      <w:r>
        <w:tab/>
      </w:r>
      <w:r>
        <w:fldChar w:fldCharType="begin"/>
      </w:r>
      <w:r>
        <w:instrText xml:space="preserve"> PAGEREF _Toc468863042 \h </w:instrText>
      </w:r>
      <w:r>
        <w:fldChar w:fldCharType="separate"/>
      </w:r>
      <w:r>
        <w:t>46</w:t>
      </w:r>
      <w:r>
        <w:fldChar w:fldCharType="end"/>
      </w:r>
    </w:p>
    <w:p w14:paraId="37F3FBD6" w14:textId="77777777" w:rsidR="00377DBA" w:rsidRDefault="00377DBA">
      <w:pPr>
        <w:pStyle w:val="TableofFigures"/>
        <w:rPr>
          <w:rFonts w:asciiTheme="minorHAnsi" w:eastAsiaTheme="minorEastAsia" w:hAnsiTheme="minorHAnsi" w:cstheme="minorBidi"/>
          <w:snapToGrid/>
          <w:sz w:val="24"/>
          <w:szCs w:val="24"/>
          <w:lang w:eastAsia="ja-JP"/>
        </w:rPr>
      </w:pPr>
      <w:r>
        <w:t>Figure 40:  Experimental Framework base layer UML</w:t>
      </w:r>
      <w:r>
        <w:tab/>
      </w:r>
      <w:r>
        <w:fldChar w:fldCharType="begin"/>
      </w:r>
      <w:r>
        <w:instrText xml:space="preserve"> PAGEREF _Toc468863043 \h </w:instrText>
      </w:r>
      <w:r>
        <w:fldChar w:fldCharType="separate"/>
      </w:r>
      <w:r>
        <w:t>52</w:t>
      </w:r>
      <w:r>
        <w:fldChar w:fldCharType="end"/>
      </w:r>
    </w:p>
    <w:p w14:paraId="261116FD" w14:textId="77777777" w:rsidR="00377DBA" w:rsidRDefault="00377DBA">
      <w:pPr>
        <w:pStyle w:val="TableofFigures"/>
        <w:rPr>
          <w:rFonts w:asciiTheme="minorHAnsi" w:eastAsiaTheme="minorEastAsia" w:hAnsiTheme="minorHAnsi" w:cstheme="minorBidi"/>
          <w:snapToGrid/>
          <w:sz w:val="24"/>
          <w:szCs w:val="24"/>
          <w:lang w:eastAsia="ja-JP"/>
        </w:rPr>
      </w:pPr>
      <w:r>
        <w:t>Figure 41:  Front Porch class diagram</w:t>
      </w:r>
      <w:r>
        <w:tab/>
      </w:r>
      <w:r>
        <w:fldChar w:fldCharType="begin"/>
      </w:r>
      <w:r>
        <w:instrText xml:space="preserve"> PAGEREF _Toc468863044 \h </w:instrText>
      </w:r>
      <w:r>
        <w:fldChar w:fldCharType="separate"/>
      </w:r>
      <w:r>
        <w:t>52</w:t>
      </w:r>
      <w:r>
        <w:fldChar w:fldCharType="end"/>
      </w:r>
    </w:p>
    <w:p w14:paraId="78AB9E01" w14:textId="77777777" w:rsidR="00377DBA" w:rsidRDefault="00377DBA">
      <w:pPr>
        <w:pStyle w:val="TableofFigures"/>
        <w:rPr>
          <w:rFonts w:asciiTheme="minorHAnsi" w:eastAsiaTheme="minorEastAsia" w:hAnsiTheme="minorHAnsi" w:cstheme="minorBidi"/>
          <w:snapToGrid/>
          <w:sz w:val="24"/>
          <w:szCs w:val="24"/>
          <w:lang w:eastAsia="ja-JP"/>
        </w:rPr>
      </w:pPr>
      <w:r>
        <w:t>Figure 42:  Back Porch class diagram</w:t>
      </w:r>
      <w:r>
        <w:tab/>
      </w:r>
      <w:r>
        <w:fldChar w:fldCharType="begin"/>
      </w:r>
      <w:r>
        <w:instrText xml:space="preserve"> PAGEREF _Toc468863045 \h </w:instrText>
      </w:r>
      <w:r>
        <w:fldChar w:fldCharType="separate"/>
      </w:r>
      <w:r>
        <w:t>52</w:t>
      </w:r>
      <w:r>
        <w:fldChar w:fldCharType="end"/>
      </w:r>
    </w:p>
    <w:p w14:paraId="6AD9921C" w14:textId="77777777" w:rsidR="00377DBA" w:rsidRDefault="00377DBA">
      <w:pPr>
        <w:pStyle w:val="TableofFigures"/>
        <w:rPr>
          <w:rFonts w:asciiTheme="minorHAnsi" w:eastAsiaTheme="minorEastAsia" w:hAnsiTheme="minorHAnsi" w:cstheme="minorBidi"/>
          <w:snapToGrid/>
          <w:sz w:val="24"/>
          <w:szCs w:val="24"/>
          <w:lang w:eastAsia="ja-JP"/>
        </w:rPr>
      </w:pPr>
      <w:r>
        <w:t>Figure 43:  Data Recorder class diagram</w:t>
      </w:r>
      <w:r>
        <w:tab/>
      </w:r>
      <w:r>
        <w:fldChar w:fldCharType="begin"/>
      </w:r>
      <w:r>
        <w:instrText xml:space="preserve"> PAGEREF _Toc468863046 \h </w:instrText>
      </w:r>
      <w:r>
        <w:fldChar w:fldCharType="separate"/>
      </w:r>
      <w:r>
        <w:t>52</w:t>
      </w:r>
      <w:r>
        <w:fldChar w:fldCharType="end"/>
      </w:r>
    </w:p>
    <w:p w14:paraId="21F67E52" w14:textId="03BABC04" w:rsidR="00B4350B" w:rsidRPr="00EB47F4" w:rsidRDefault="00F01DC0" w:rsidP="00EB47F4">
      <w:pPr>
        <w:spacing w:after="0" w:line="240" w:lineRule="auto"/>
      </w:pPr>
      <w:r>
        <w:rPr>
          <w:noProof/>
          <w:sz w:val="20"/>
          <w:szCs w:val="22"/>
        </w:rPr>
        <w:fldChar w:fldCharType="end"/>
      </w:r>
    </w:p>
    <w:p w14:paraId="0858D075" w14:textId="77777777" w:rsidR="007A14BB" w:rsidRPr="007B4962" w:rsidRDefault="00B0098F" w:rsidP="00CF2B02">
      <w:pPr>
        <w:pStyle w:val="Appendices"/>
      </w:pPr>
      <w:r>
        <w:br w:type="page"/>
      </w:r>
      <w:bookmarkStart w:id="142" w:name="_Toc468863081"/>
      <w:r w:rsidR="00237B15">
        <w:lastRenderedPageBreak/>
        <w:t>DEVELOPMENT TOOLS</w:t>
      </w:r>
      <w:bookmarkEnd w:id="142"/>
    </w:p>
    <w:p w14:paraId="5241C29D" w14:textId="28EE379F" w:rsidR="0050694F" w:rsidRDefault="0050694F" w:rsidP="00EB47F4">
      <w:pPr>
        <w:pStyle w:val="Heading2"/>
      </w:pPr>
      <w:bookmarkStart w:id="143" w:name="_Toc468863082"/>
      <w:r>
        <w:t>Modeling &amp; Simulation</w:t>
      </w:r>
      <w:bookmarkEnd w:id="143"/>
      <w:r w:rsidR="00113AF9">
        <w:t xml:space="preserve"> </w:t>
      </w:r>
      <w:r w:rsidR="00113AF9" w:rsidRPr="00113AF9">
        <w:t>Development Platform</w:t>
      </w:r>
    </w:p>
    <w:p w14:paraId="3FD3DE06" w14:textId="7FD498B3" w:rsidR="0050694F" w:rsidRDefault="0050694F" w:rsidP="00C23DED">
      <w:pPr>
        <w:spacing w:after="0" w:line="240" w:lineRule="auto"/>
      </w:pPr>
      <w:r>
        <w:t>DEVS-Suite</w:t>
      </w:r>
      <w:r w:rsidR="00E406C5">
        <w:t xml:space="preserve"> Simulator, 2015</w:t>
      </w:r>
      <w:r w:rsidR="005D30BA">
        <w:t xml:space="preserve"> — </w:t>
      </w:r>
      <w:r w:rsidRPr="0050694F">
        <w:t>3.0.0</w:t>
      </w:r>
    </w:p>
    <w:p w14:paraId="71CCA83E" w14:textId="75B4899E" w:rsidR="00EA3C9B" w:rsidRDefault="0050694F" w:rsidP="00EA3C9B">
      <w:pPr>
        <w:spacing w:after="0" w:line="240" w:lineRule="auto"/>
        <w:ind w:left="360"/>
        <w:jc w:val="left"/>
      </w:pPr>
      <w:r w:rsidRPr="0050694F">
        <w:t>The Arizona Center for Integrative</w:t>
      </w:r>
      <w:r w:rsidR="00C23DED">
        <w:t xml:space="preserve"> Modeling and Simulation</w:t>
      </w:r>
      <w:bookmarkStart w:id="144" w:name="_GoBack"/>
      <w:bookmarkEnd w:id="144"/>
    </w:p>
    <w:p w14:paraId="20702629" w14:textId="0B31D888" w:rsidR="0050694F" w:rsidRDefault="00E406C5" w:rsidP="00EA3C9B">
      <w:pPr>
        <w:spacing w:after="0" w:line="240" w:lineRule="auto"/>
        <w:ind w:left="720"/>
        <w:jc w:val="left"/>
      </w:pPr>
      <w:hyperlink r:id="rId51" w:history="1">
        <w:r w:rsidR="0050694F" w:rsidRPr="00AE57A4">
          <w:rPr>
            <w:rStyle w:val="Hyperlink"/>
          </w:rPr>
          <w:t>http://acims.asu.edu/software/devs-suite/</w:t>
        </w:r>
      </w:hyperlink>
    </w:p>
    <w:p w14:paraId="0974AA7F" w14:textId="77777777" w:rsidR="0050694F" w:rsidRDefault="00DE0D41" w:rsidP="00EB47F4">
      <w:pPr>
        <w:pStyle w:val="Heading2"/>
      </w:pPr>
      <w:bookmarkStart w:id="145" w:name="_Toc468863083"/>
      <w:r>
        <w:t xml:space="preserve">Software </w:t>
      </w:r>
      <w:r w:rsidR="0050694F">
        <w:t>Language</w:t>
      </w:r>
      <w:bookmarkEnd w:id="145"/>
    </w:p>
    <w:p w14:paraId="5BBD7512" w14:textId="77777777" w:rsidR="0050694F" w:rsidRDefault="0050694F" w:rsidP="00C23DED">
      <w:pPr>
        <w:spacing w:after="0" w:line="240" w:lineRule="auto"/>
      </w:pPr>
      <w:r w:rsidRPr="0050694F">
        <w:t>Java SE Development Kit 8</w:t>
      </w:r>
      <w:r>
        <w:t xml:space="preserve"> — JavaSE 1.8</w:t>
      </w:r>
    </w:p>
    <w:p w14:paraId="0E411074" w14:textId="77777777" w:rsidR="0050694F" w:rsidRDefault="0050694F" w:rsidP="00C23DED">
      <w:pPr>
        <w:spacing w:after="0" w:line="240" w:lineRule="auto"/>
      </w:pPr>
      <w:r w:rsidRPr="0050694F">
        <w:t>Java SE Runtime Environment 8</w:t>
      </w:r>
      <w:r>
        <w:t xml:space="preserve"> — JRE 1.8</w:t>
      </w:r>
    </w:p>
    <w:p w14:paraId="176EA08E" w14:textId="6ED9B1F8" w:rsidR="0077702A" w:rsidRPr="00C23DED" w:rsidRDefault="005D30BA" w:rsidP="00EA3C9B">
      <w:pPr>
        <w:spacing w:after="0" w:line="240" w:lineRule="auto"/>
        <w:ind w:left="360"/>
      </w:pPr>
      <w:r w:rsidRPr="00C23DED">
        <w:t>Oracle</w:t>
      </w:r>
      <w:r w:rsidR="00403EE0" w:rsidRPr="00C23DED">
        <w:t xml:space="preserve"> Corporation</w:t>
      </w:r>
      <w:r w:rsidR="00C23DED">
        <w:t xml:space="preserve"> : </w:t>
      </w:r>
      <w:hyperlink r:id="rId52" w:history="1">
        <w:r w:rsidR="0077702A" w:rsidRPr="00C23DED">
          <w:rPr>
            <w:rStyle w:val="Hyperlink"/>
          </w:rPr>
          <w:t>http://www.oracle.com/technetwork</w:t>
        </w:r>
        <w:r w:rsidR="00262DAC" w:rsidRPr="00C23DED">
          <w:rPr>
            <w:rStyle w:val="Hyperlink"/>
          </w:rPr>
          <w:t>/java/javase/overview/</w:t>
        </w:r>
      </w:hyperlink>
    </w:p>
    <w:p w14:paraId="0A121EF6" w14:textId="77777777" w:rsidR="0050694F" w:rsidRDefault="0050694F" w:rsidP="00EB47F4">
      <w:pPr>
        <w:pStyle w:val="Heading2"/>
      </w:pPr>
      <w:bookmarkStart w:id="146" w:name="_Toc468863084"/>
      <w:r>
        <w:t>Integrated Development Platform</w:t>
      </w:r>
      <w:bookmarkEnd w:id="146"/>
    </w:p>
    <w:p w14:paraId="743A7FC2" w14:textId="77777777" w:rsidR="005E5C06" w:rsidRDefault="005E5C06" w:rsidP="00C23DED">
      <w:pPr>
        <w:spacing w:after="0" w:line="240" w:lineRule="auto"/>
      </w:pPr>
      <w:r>
        <w:t xml:space="preserve">Eclipse </w:t>
      </w:r>
      <w:r w:rsidR="005D30BA">
        <w:t xml:space="preserve">Project — </w:t>
      </w:r>
      <w:r>
        <w:t>Neon 64bit</w:t>
      </w:r>
    </w:p>
    <w:p w14:paraId="675C8D88" w14:textId="3EA4EAAB" w:rsidR="0050694F" w:rsidRDefault="005D30BA" w:rsidP="00EA3C9B">
      <w:pPr>
        <w:spacing w:after="0" w:line="240" w:lineRule="auto"/>
        <w:ind w:left="360"/>
      </w:pPr>
      <w:r>
        <w:t>Eclipse Foundation</w:t>
      </w:r>
      <w:r w:rsidR="00C23DED">
        <w:t xml:space="preserve"> : </w:t>
      </w:r>
      <w:hyperlink r:id="rId53" w:history="1">
        <w:r w:rsidR="0050694F" w:rsidRPr="00AE57A4">
          <w:rPr>
            <w:rStyle w:val="Hyperlink"/>
          </w:rPr>
          <w:t>https://www.eclipse.org/eclipse/news/4.6/</w:t>
        </w:r>
      </w:hyperlink>
    </w:p>
    <w:p w14:paraId="5B152E22" w14:textId="77777777" w:rsidR="00EA3C9B" w:rsidRDefault="00EA3C9B" w:rsidP="00C23DED">
      <w:pPr>
        <w:spacing w:after="0" w:line="240" w:lineRule="auto"/>
      </w:pPr>
    </w:p>
    <w:p w14:paraId="64AE75D2" w14:textId="5504B85E" w:rsidR="005E5C06" w:rsidRDefault="00C23DED" w:rsidP="00C23DED">
      <w:pPr>
        <w:spacing w:after="0" w:line="240" w:lineRule="auto"/>
      </w:pPr>
      <w:r>
        <w:t>Plugins used for coordination and improving software quality</w:t>
      </w:r>
      <w:r w:rsidR="005E5C06">
        <w:t>:</w:t>
      </w:r>
    </w:p>
    <w:p w14:paraId="13EADAD9" w14:textId="77777777" w:rsidR="005E5C06" w:rsidRDefault="005E5C06" w:rsidP="00C23DED">
      <w:pPr>
        <w:pStyle w:val="ListParagraph"/>
        <w:numPr>
          <w:ilvl w:val="0"/>
          <w:numId w:val="59"/>
        </w:numPr>
        <w:spacing w:after="0" w:line="240" w:lineRule="auto"/>
      </w:pPr>
      <w:r w:rsidRPr="005E5C06">
        <w:t>Subversive</w:t>
      </w:r>
    </w:p>
    <w:p w14:paraId="33DA7D57" w14:textId="77777777" w:rsidR="005E5C06" w:rsidRDefault="005E5C06" w:rsidP="00C23DED">
      <w:pPr>
        <w:pStyle w:val="ListParagraph"/>
        <w:numPr>
          <w:ilvl w:val="0"/>
          <w:numId w:val="59"/>
        </w:numPr>
        <w:spacing w:after="0" w:line="240" w:lineRule="auto"/>
      </w:pPr>
      <w:r>
        <w:t>Jautodoc</w:t>
      </w:r>
    </w:p>
    <w:p w14:paraId="60074985" w14:textId="77777777" w:rsidR="003F117F" w:rsidRDefault="003F117F" w:rsidP="00C23DED">
      <w:pPr>
        <w:pStyle w:val="ListParagraph"/>
        <w:numPr>
          <w:ilvl w:val="0"/>
          <w:numId w:val="59"/>
        </w:numPr>
        <w:spacing w:after="0" w:line="240" w:lineRule="auto"/>
      </w:pPr>
      <w:r>
        <w:t>FindBugs</w:t>
      </w:r>
    </w:p>
    <w:p w14:paraId="129C6822" w14:textId="77777777" w:rsidR="005E5C06" w:rsidRDefault="005E5C06" w:rsidP="00C23DED">
      <w:pPr>
        <w:pStyle w:val="ListParagraph"/>
        <w:numPr>
          <w:ilvl w:val="0"/>
          <w:numId w:val="59"/>
        </w:numPr>
        <w:spacing w:after="0" w:line="240" w:lineRule="auto"/>
      </w:pPr>
      <w:r>
        <w:t>AnyEdit Tools</w:t>
      </w:r>
    </w:p>
    <w:p w14:paraId="15539AA6" w14:textId="77777777" w:rsidR="005E5C06" w:rsidRDefault="005E5C06" w:rsidP="00C23DED">
      <w:pPr>
        <w:pStyle w:val="ListParagraph"/>
        <w:numPr>
          <w:ilvl w:val="0"/>
          <w:numId w:val="59"/>
        </w:numPr>
        <w:spacing w:after="0" w:line="240" w:lineRule="auto"/>
      </w:pPr>
      <w:r>
        <w:t>Bracketeer</w:t>
      </w:r>
    </w:p>
    <w:p w14:paraId="436091EB" w14:textId="77777777" w:rsidR="005E5C06" w:rsidRDefault="005E5C06" w:rsidP="00C23DED">
      <w:pPr>
        <w:pStyle w:val="ListParagraph"/>
        <w:numPr>
          <w:ilvl w:val="0"/>
          <w:numId w:val="59"/>
        </w:numPr>
        <w:spacing w:after="0" w:line="240" w:lineRule="auto"/>
      </w:pPr>
      <w:r>
        <w:t>Nodeclipse EditBox</w:t>
      </w:r>
    </w:p>
    <w:p w14:paraId="6ACAC660" w14:textId="77777777" w:rsidR="008240DA" w:rsidRDefault="008240DA" w:rsidP="00EB47F4">
      <w:pPr>
        <w:pStyle w:val="Heading2"/>
      </w:pPr>
      <w:bookmarkStart w:id="147" w:name="_Toc468863085"/>
      <w:r>
        <w:t>UML Modeling</w:t>
      </w:r>
      <w:bookmarkEnd w:id="147"/>
    </w:p>
    <w:p w14:paraId="00294132" w14:textId="77777777" w:rsidR="008240DA" w:rsidRDefault="008240DA" w:rsidP="00C23DED">
      <w:pPr>
        <w:spacing w:after="0" w:line="240" w:lineRule="auto"/>
      </w:pPr>
      <w:r>
        <w:t xml:space="preserve">Astah Professional — </w:t>
      </w:r>
      <w:r w:rsidR="007C0294">
        <w:t>7.1</w:t>
      </w:r>
    </w:p>
    <w:p w14:paraId="06C028A2" w14:textId="0EAEFFA8" w:rsidR="007C0294" w:rsidRDefault="0001617F" w:rsidP="00EA3C9B">
      <w:pPr>
        <w:spacing w:after="0" w:line="240" w:lineRule="auto"/>
        <w:ind w:left="360"/>
      </w:pPr>
      <w:r>
        <w:t>Change Vision</w:t>
      </w:r>
      <w:r w:rsidR="00C23DED">
        <w:t xml:space="preserve"> </w:t>
      </w:r>
      <w:r w:rsidR="00EA3C9B">
        <w:t>:</w:t>
      </w:r>
      <w:r w:rsidR="00C23DED">
        <w:t xml:space="preserve"> </w:t>
      </w:r>
      <w:hyperlink r:id="rId54" w:history="1">
        <w:r w:rsidR="007C0294" w:rsidRPr="00AE57A4">
          <w:rPr>
            <w:rStyle w:val="Hyperlink"/>
          </w:rPr>
          <w:t>http://astah.net/editions/professional</w:t>
        </w:r>
      </w:hyperlink>
    </w:p>
    <w:p w14:paraId="14E37E49" w14:textId="77777777" w:rsidR="0001617F" w:rsidRDefault="008240DA" w:rsidP="00EB47F4">
      <w:pPr>
        <w:pStyle w:val="Heading2"/>
      </w:pPr>
      <w:bookmarkStart w:id="148" w:name="_Toc468863086"/>
      <w:r>
        <w:t>Experiment Design and Analysis</w:t>
      </w:r>
      <w:bookmarkEnd w:id="148"/>
    </w:p>
    <w:p w14:paraId="7670692B" w14:textId="77777777" w:rsidR="008240DA" w:rsidRDefault="0001617F" w:rsidP="00C23DED">
      <w:pPr>
        <w:spacing w:after="0" w:line="240" w:lineRule="auto"/>
      </w:pPr>
      <w:r>
        <w:t>JMP</w:t>
      </w:r>
      <w:r w:rsidR="008240DA">
        <w:t xml:space="preserve"> — </w:t>
      </w:r>
      <w:r>
        <w:t>12</w:t>
      </w:r>
      <w:r w:rsidR="008240DA">
        <w:t>.1</w:t>
      </w:r>
    </w:p>
    <w:p w14:paraId="25937C5E" w14:textId="131954E6" w:rsidR="009C2983" w:rsidRPr="00C23DED" w:rsidRDefault="00EA3C9B" w:rsidP="00EA3C9B">
      <w:pPr>
        <w:spacing w:after="0" w:line="240" w:lineRule="auto"/>
        <w:ind w:left="360"/>
        <w:rPr>
          <w:rStyle w:val="Hyperlink"/>
          <w:color w:val="auto"/>
        </w:rPr>
      </w:pPr>
      <w:r>
        <w:t>SAS Institute</w:t>
      </w:r>
      <w:r w:rsidR="00C23DED">
        <w:t xml:space="preserve"> </w:t>
      </w:r>
      <w:r>
        <w:t>:</w:t>
      </w:r>
      <w:r w:rsidR="00C23DED">
        <w:t xml:space="preserve"> </w:t>
      </w:r>
      <w:hyperlink r:id="rId55" w:history="1">
        <w:r w:rsidR="00112B52" w:rsidRPr="00AE57A4">
          <w:rPr>
            <w:rStyle w:val="Hyperlink"/>
          </w:rPr>
          <w:t>http://www.jmp.com/en_us/software/data-analysis-software.html</w:t>
        </w:r>
      </w:hyperlink>
    </w:p>
    <w:p w14:paraId="5A437660" w14:textId="3121E36A" w:rsidR="00C23DED" w:rsidRDefault="00C23DED" w:rsidP="00C23DED">
      <w:pPr>
        <w:pStyle w:val="Heading2"/>
      </w:pPr>
      <w:bookmarkStart w:id="149" w:name="_Toc468863087"/>
      <w:r>
        <w:t>Project Management</w:t>
      </w:r>
      <w:bookmarkEnd w:id="149"/>
    </w:p>
    <w:p w14:paraId="3A2B09BF" w14:textId="77777777" w:rsidR="0027779A" w:rsidRDefault="0027779A" w:rsidP="0027779A">
      <w:pPr>
        <w:spacing w:after="0" w:line="240" w:lineRule="auto"/>
      </w:pPr>
      <w:r w:rsidRPr="00C23DED">
        <w:t>Mingle</w:t>
      </w:r>
    </w:p>
    <w:p w14:paraId="2C41D7D2" w14:textId="3B7F5EB2" w:rsidR="0027779A" w:rsidRDefault="00C23DED" w:rsidP="0027779A">
      <w:pPr>
        <w:spacing w:after="0" w:line="240" w:lineRule="auto"/>
        <w:ind w:left="360"/>
      </w:pPr>
      <w:r w:rsidRPr="00C23DED">
        <w:t>Thoughtworks</w:t>
      </w:r>
      <w:r w:rsidR="00EA3C9B">
        <w:t xml:space="preserve"> : </w:t>
      </w:r>
      <w:hyperlink r:id="rId56" w:history="1">
        <w:r w:rsidR="00EA3C9B" w:rsidRPr="00EA3C9B">
          <w:rPr>
            <w:rStyle w:val="Hyperlink"/>
          </w:rPr>
          <w:t>https://www.thoughtworks.com/mingle/</w:t>
        </w:r>
      </w:hyperlink>
    </w:p>
    <w:p w14:paraId="40B5A98D" w14:textId="77777777" w:rsidR="00EA3C9B" w:rsidRDefault="00EA3C9B" w:rsidP="0027779A">
      <w:pPr>
        <w:spacing w:after="0" w:line="240" w:lineRule="auto"/>
      </w:pPr>
    </w:p>
    <w:p w14:paraId="1878A58F" w14:textId="3AE1594D" w:rsidR="00C23DED" w:rsidRDefault="00C23DED" w:rsidP="0027779A">
      <w:pPr>
        <w:spacing w:after="0" w:line="240" w:lineRule="auto"/>
      </w:pPr>
      <w:r w:rsidRPr="00C23DED">
        <w:t>Project</w:t>
      </w:r>
      <w:r w:rsidR="00EA3C9B">
        <w:t xml:space="preserve"> Professional 2016</w:t>
      </w:r>
    </w:p>
    <w:p w14:paraId="4BCCADE8" w14:textId="69D8ACA7" w:rsidR="0027779A" w:rsidRDefault="0027779A" w:rsidP="0027779A">
      <w:pPr>
        <w:spacing w:after="0" w:line="240" w:lineRule="auto"/>
        <w:ind w:left="360"/>
      </w:pPr>
      <w:r w:rsidRPr="00C23DED">
        <w:t>Microsoft</w:t>
      </w:r>
      <w:r w:rsidR="00EA3C9B">
        <w:t xml:space="preserve"> : </w:t>
      </w:r>
      <w:hyperlink r:id="rId57" w:history="1">
        <w:r w:rsidR="00EA3C9B" w:rsidRPr="00EA3C9B">
          <w:rPr>
            <w:rStyle w:val="Hyperlink"/>
          </w:rPr>
          <w:t>https://products.office.com/en-us/project/</w:t>
        </w:r>
      </w:hyperlink>
    </w:p>
    <w:p w14:paraId="14365008" w14:textId="77777777" w:rsidR="00EA3C9B" w:rsidRDefault="00EA3C9B" w:rsidP="0027779A">
      <w:pPr>
        <w:spacing w:after="0" w:line="240" w:lineRule="auto"/>
      </w:pPr>
    </w:p>
    <w:p w14:paraId="416C58D8" w14:textId="548982FC" w:rsidR="0027779A" w:rsidRDefault="005A2272" w:rsidP="0027779A">
      <w:pPr>
        <w:spacing w:after="0" w:line="240" w:lineRule="auto"/>
      </w:pPr>
      <w:r>
        <w:t>Subversion hosting service</w:t>
      </w:r>
    </w:p>
    <w:p w14:paraId="294E57BE" w14:textId="6F2C460C" w:rsidR="005A2272" w:rsidRDefault="005A2272" w:rsidP="005A2272">
      <w:pPr>
        <w:spacing w:after="0" w:line="240" w:lineRule="auto"/>
        <w:ind w:left="360"/>
      </w:pPr>
      <w:r>
        <w:t xml:space="preserve">SourceRepo : </w:t>
      </w:r>
      <w:hyperlink r:id="rId58" w:history="1">
        <w:r w:rsidRPr="005A2272">
          <w:rPr>
            <w:rStyle w:val="Hyperlink"/>
          </w:rPr>
          <w:t>http://sourcerepo.com/</w:t>
        </w:r>
      </w:hyperlink>
    </w:p>
    <w:p w14:paraId="2616F339" w14:textId="759EECEF" w:rsidR="009C2983" w:rsidRDefault="00E30B58" w:rsidP="00CF2B02">
      <w:pPr>
        <w:pStyle w:val="Appendices"/>
      </w:pPr>
      <w:r>
        <w:br w:type="page"/>
      </w:r>
      <w:bookmarkStart w:id="150" w:name="_Ref468649541"/>
      <w:bookmarkStart w:id="151" w:name="_Ref468649556"/>
      <w:bookmarkStart w:id="152" w:name="_Ref468649582"/>
      <w:bookmarkStart w:id="153" w:name="_Toc468863088"/>
      <w:r w:rsidR="00D1754B">
        <w:lastRenderedPageBreak/>
        <w:t>EXPERIMENTAL FRAMEWORK UML</w:t>
      </w:r>
      <w:bookmarkEnd w:id="150"/>
      <w:bookmarkEnd w:id="151"/>
      <w:bookmarkEnd w:id="152"/>
      <w:bookmarkEnd w:id="153"/>
    </w:p>
    <w:p w14:paraId="73C303E9" w14:textId="6F69BB21" w:rsidR="00D1754B" w:rsidRPr="00222106" w:rsidRDefault="00D1754B" w:rsidP="003C4035">
      <w:r>
        <w:t xml:space="preserve">The Experimental Framework is divided into two layers. The base layer with implementations for model’s generator, acceptor, and transducer that interacts directly with the DEVS-Suite is the lower layer and is illustrated </w:t>
      </w:r>
      <w:r>
        <w:fldChar w:fldCharType="begin"/>
      </w:r>
      <w:r>
        <w:instrText xml:space="preserve"> REF _Ref468643398 \h </w:instrText>
      </w:r>
      <w:r>
        <w:fldChar w:fldCharType="separate"/>
      </w:r>
      <w:r w:rsidR="00377DBA">
        <w:t xml:space="preserve">Figure </w:t>
      </w:r>
      <w:r w:rsidR="00377DBA">
        <w:rPr>
          <w:noProof/>
        </w:rPr>
        <w:t>40</w:t>
      </w:r>
      <w:r>
        <w:fldChar w:fldCharType="end"/>
      </w:r>
      <w:r>
        <w:t xml:space="preserve">. The upper layer is derived from the base layer and focuses on implementation of the framework’s core functionality for the Front Porch (generator), Back Porch (accumulator), and Data Recorder (transducer). These are illustrated respectively in </w:t>
      </w:r>
      <w:r w:rsidR="00CA5727">
        <w:fldChar w:fldCharType="begin"/>
      </w:r>
      <w:r w:rsidR="00CA5727">
        <w:instrText xml:space="preserve"> REF _Ref468643663 \h </w:instrText>
      </w:r>
      <w:r w:rsidR="00CA5727">
        <w:fldChar w:fldCharType="separate"/>
      </w:r>
      <w:r w:rsidR="00377DBA">
        <w:t xml:space="preserve">Figure </w:t>
      </w:r>
      <w:r w:rsidR="00377DBA">
        <w:rPr>
          <w:noProof/>
        </w:rPr>
        <w:t>41</w:t>
      </w:r>
      <w:r w:rsidR="00CA5727">
        <w:fldChar w:fldCharType="end"/>
      </w:r>
      <w:r>
        <w:t xml:space="preserve">, </w:t>
      </w:r>
      <w:r w:rsidR="00CA5727">
        <w:fldChar w:fldCharType="begin"/>
      </w:r>
      <w:r w:rsidR="00CA5727">
        <w:instrText xml:space="preserve"> REF _Ref468643696 \h </w:instrText>
      </w:r>
      <w:r w:rsidR="00CA5727">
        <w:fldChar w:fldCharType="separate"/>
      </w:r>
      <w:r w:rsidR="00377DBA">
        <w:t xml:space="preserve">Figure </w:t>
      </w:r>
      <w:r w:rsidR="00377DBA">
        <w:rPr>
          <w:noProof/>
        </w:rPr>
        <w:t>42</w:t>
      </w:r>
      <w:r w:rsidR="00CA5727">
        <w:fldChar w:fldCharType="end"/>
      </w:r>
      <w:r>
        <w:t xml:space="preserve">, and </w:t>
      </w:r>
      <w:r w:rsidR="00CA5727">
        <w:fldChar w:fldCharType="begin"/>
      </w:r>
      <w:r w:rsidR="00CA5727">
        <w:instrText xml:space="preserve"> REF _Ref468643707 \h </w:instrText>
      </w:r>
      <w:r w:rsidR="00CA5727">
        <w:fldChar w:fldCharType="separate"/>
      </w:r>
      <w:r w:rsidR="00377DBA">
        <w:t xml:space="preserve">Figure </w:t>
      </w:r>
      <w:r w:rsidR="00377DBA">
        <w:rPr>
          <w:noProof/>
        </w:rPr>
        <w:t>43</w:t>
      </w:r>
      <w:r w:rsidR="00CA5727">
        <w:fldChar w:fldCharType="end"/>
      </w:r>
      <w:r>
        <w:t>.</w:t>
      </w:r>
    </w:p>
    <w:p w14:paraId="68371FFD" w14:textId="77777777" w:rsidR="00D1754B" w:rsidRDefault="00E765AF" w:rsidP="00CF2B02">
      <w:pPr>
        <w:pStyle w:val="Caption"/>
      </w:pPr>
      <w:r w:rsidRPr="00F135E8">
        <w:rPr>
          <w:noProof/>
          <w:lang w:eastAsia="ja-JP"/>
        </w:rPr>
        <w:drawing>
          <wp:inline distT="0" distB="0" distL="0" distR="0" wp14:anchorId="270F1906" wp14:editId="34C76E61">
            <wp:extent cx="4777952" cy="653446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00155" cy="6564827"/>
                    </a:xfrm>
                    <a:prstGeom prst="rect">
                      <a:avLst/>
                    </a:prstGeom>
                  </pic:spPr>
                </pic:pic>
              </a:graphicData>
            </a:graphic>
          </wp:inline>
        </w:drawing>
      </w:r>
    </w:p>
    <w:p w14:paraId="4C0895F8" w14:textId="72B1D382" w:rsidR="00E765AF" w:rsidRDefault="00D1754B" w:rsidP="003C4035">
      <w:pPr>
        <w:pStyle w:val="Caption"/>
      </w:pPr>
      <w:bookmarkStart w:id="154" w:name="_Ref468643398"/>
      <w:bookmarkStart w:id="155" w:name="_Toc468863043"/>
      <w:r>
        <w:lastRenderedPageBreak/>
        <w:t xml:space="preserve">Figure </w:t>
      </w:r>
      <w:fldSimple w:instr=" SEQ Figure \* ARABIC ">
        <w:r w:rsidR="00377DBA">
          <w:rPr>
            <w:noProof/>
          </w:rPr>
          <w:t>40</w:t>
        </w:r>
      </w:fldSimple>
      <w:bookmarkEnd w:id="154"/>
      <w:r>
        <w:t xml:space="preserve">: </w:t>
      </w:r>
      <w:r w:rsidR="008A62E0">
        <w:t xml:space="preserve"> </w:t>
      </w:r>
      <w:r>
        <w:t>Experimental Framework base layer UML</w:t>
      </w:r>
      <w:bookmarkEnd w:id="155"/>
    </w:p>
    <w:p w14:paraId="15D3D171" w14:textId="77777777" w:rsidR="00CA5727" w:rsidRDefault="00D1754B" w:rsidP="00CF2B02">
      <w:pPr>
        <w:pStyle w:val="Caption"/>
      </w:pPr>
      <w:r w:rsidRPr="0094686D">
        <w:rPr>
          <w:noProof/>
          <w:lang w:eastAsia="ja-JP"/>
        </w:rPr>
        <w:drawing>
          <wp:inline distT="0" distB="0" distL="0" distR="0" wp14:anchorId="57FCEA6C" wp14:editId="47545471">
            <wp:extent cx="5943600"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71800"/>
                    </a:xfrm>
                    <a:prstGeom prst="rect">
                      <a:avLst/>
                    </a:prstGeom>
                  </pic:spPr>
                </pic:pic>
              </a:graphicData>
            </a:graphic>
          </wp:inline>
        </w:drawing>
      </w:r>
    </w:p>
    <w:p w14:paraId="7C7A5065" w14:textId="7F22FCC7" w:rsidR="00D1754B" w:rsidRDefault="00CA5727" w:rsidP="003C4035">
      <w:pPr>
        <w:pStyle w:val="Caption"/>
      </w:pPr>
      <w:bookmarkStart w:id="156" w:name="_Ref468643663"/>
      <w:bookmarkStart w:id="157" w:name="_Toc468863044"/>
      <w:r>
        <w:t xml:space="preserve">Figure </w:t>
      </w:r>
      <w:fldSimple w:instr=" SEQ Figure \* ARABIC ">
        <w:r w:rsidR="00377DBA">
          <w:rPr>
            <w:noProof/>
          </w:rPr>
          <w:t>41</w:t>
        </w:r>
      </w:fldSimple>
      <w:bookmarkEnd w:id="156"/>
      <w:r>
        <w:t>:  Front Porch class diagram</w:t>
      </w:r>
      <w:bookmarkEnd w:id="157"/>
    </w:p>
    <w:p w14:paraId="051A0DFF" w14:textId="77777777" w:rsidR="00CA5727" w:rsidRDefault="00D1754B" w:rsidP="00CF2B02">
      <w:pPr>
        <w:pStyle w:val="Caption"/>
      </w:pPr>
      <w:r w:rsidRPr="00C7741A">
        <w:rPr>
          <w:noProof/>
          <w:lang w:eastAsia="ja-JP"/>
        </w:rPr>
        <w:drawing>
          <wp:inline distT="0" distB="0" distL="0" distR="0" wp14:anchorId="039AE5EF" wp14:editId="0F00DAD0">
            <wp:extent cx="3943985" cy="195682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647" cy="1999325"/>
                    </a:xfrm>
                    <a:prstGeom prst="rect">
                      <a:avLst/>
                    </a:prstGeom>
                  </pic:spPr>
                </pic:pic>
              </a:graphicData>
            </a:graphic>
          </wp:inline>
        </w:drawing>
      </w:r>
    </w:p>
    <w:p w14:paraId="56ECCA91" w14:textId="01C2E6EE" w:rsidR="00D1754B" w:rsidRDefault="00CA5727" w:rsidP="003C4035">
      <w:pPr>
        <w:pStyle w:val="Caption"/>
      </w:pPr>
      <w:bookmarkStart w:id="158" w:name="_Ref468643696"/>
      <w:bookmarkStart w:id="159" w:name="_Toc468863045"/>
      <w:r>
        <w:t xml:space="preserve">Figure </w:t>
      </w:r>
      <w:fldSimple w:instr=" SEQ Figure \* ARABIC ">
        <w:r w:rsidR="00377DBA">
          <w:rPr>
            <w:noProof/>
          </w:rPr>
          <w:t>42</w:t>
        </w:r>
      </w:fldSimple>
      <w:bookmarkEnd w:id="158"/>
      <w:r>
        <w:t>:  Back Porch class diagram</w:t>
      </w:r>
      <w:bookmarkEnd w:id="159"/>
    </w:p>
    <w:p w14:paraId="77256628" w14:textId="77777777" w:rsidR="00CA5727" w:rsidRDefault="00D1754B" w:rsidP="00CF2B02">
      <w:pPr>
        <w:pStyle w:val="Caption"/>
      </w:pPr>
      <w:r w:rsidRPr="00885DE7">
        <w:rPr>
          <w:noProof/>
          <w:lang w:eastAsia="ja-JP"/>
        </w:rPr>
        <w:drawing>
          <wp:inline distT="0" distB="0" distL="0" distR="0" wp14:anchorId="7CB58403" wp14:editId="24994016">
            <wp:extent cx="4858385" cy="2045609"/>
            <wp:effectExtent l="0" t="0" r="0" b="120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18272" cy="2070824"/>
                    </a:xfrm>
                    <a:prstGeom prst="rect">
                      <a:avLst/>
                    </a:prstGeom>
                  </pic:spPr>
                </pic:pic>
              </a:graphicData>
            </a:graphic>
          </wp:inline>
        </w:drawing>
      </w:r>
    </w:p>
    <w:p w14:paraId="51D44B7E" w14:textId="5FE88705" w:rsidR="005B3CD6" w:rsidRDefault="00CA5727" w:rsidP="003C4035">
      <w:pPr>
        <w:pStyle w:val="Caption"/>
        <w:rPr>
          <w:sz w:val="24"/>
        </w:rPr>
      </w:pPr>
      <w:bookmarkStart w:id="160" w:name="_Ref468643707"/>
      <w:bookmarkStart w:id="161" w:name="_Toc468863046"/>
      <w:r>
        <w:t xml:space="preserve">Figure </w:t>
      </w:r>
      <w:fldSimple w:instr=" SEQ Figure \* ARABIC ">
        <w:r w:rsidR="00377DBA">
          <w:rPr>
            <w:noProof/>
          </w:rPr>
          <w:t>43</w:t>
        </w:r>
      </w:fldSimple>
      <w:bookmarkEnd w:id="160"/>
      <w:r>
        <w:t>:  Data Recorder class diagram</w:t>
      </w:r>
      <w:bookmarkEnd w:id="161"/>
      <w:r w:rsidR="005B3CD6">
        <w:br w:type="page"/>
      </w:r>
    </w:p>
    <w:p w14:paraId="1A95350E" w14:textId="29A9ACAF" w:rsidR="005B3CD6" w:rsidRDefault="00E02348" w:rsidP="00CF2B02">
      <w:pPr>
        <w:pStyle w:val="Appendices"/>
      </w:pPr>
      <w:bookmarkStart w:id="162" w:name="_Toc468863089"/>
      <w:r>
        <w:lastRenderedPageBreak/>
        <w:t>TURBOJET ENGINE NOZZLE EXAMPLE</w:t>
      </w:r>
      <w:bookmarkEnd w:id="162"/>
    </w:p>
    <w:p w14:paraId="05D52584" w14:textId="2C362B66" w:rsidR="005B3CD6" w:rsidRDefault="000044E5" w:rsidP="003C4035">
      <w:r>
        <w:t xml:space="preserve">The following code example demonstrates the value of using Java Reflection blended with DEVS-Suite to handle packing, transport, and unpacking of values within a model. </w:t>
      </w:r>
      <w:r w:rsidR="00FB4BE6">
        <w:t>The example demonstrates that</w:t>
      </w:r>
      <w:r>
        <w:t xml:space="preserve"> the </w:t>
      </w:r>
      <w:r w:rsidR="00FB4BE6">
        <w:t>code for the Exhaust Nozzle stage of</w:t>
      </w:r>
      <w:r>
        <w:t xml:space="preserve"> a Turbojet Engine with a polytropic/static </w:t>
      </w:r>
      <w:r w:rsidR="00FB4BE6">
        <w:t>supersonic fluid model is almost entirely focused on the math rather than the modeling infrastructure. There is one method invocation at the start and one at the end of the function that handle the writing/reading of the Java variables. The model developer’s code is focused on the core computation, and announcement of values that are to be passed as output to the next model.</w:t>
      </w:r>
    </w:p>
    <w:p w14:paraId="40A7AC4A" w14:textId="7B516143" w:rsidR="00973560" w:rsidRDefault="00973560" w:rsidP="00973560">
      <w:pPr>
        <w:pStyle w:val="p1"/>
      </w:pPr>
      <w:r>
        <w:t>/**</w:t>
      </w:r>
    </w:p>
    <w:p w14:paraId="7B897735" w14:textId="7C0D4298" w:rsidR="00973560" w:rsidRDefault="00973560" w:rsidP="00973560">
      <w:pPr>
        <w:pStyle w:val="p1"/>
      </w:pPr>
      <w:r>
        <w:rPr>
          <w:rStyle w:val="apple-converted-space"/>
        </w:rPr>
        <w:t xml:space="preserve"> </w:t>
      </w:r>
      <w:r>
        <w:t xml:space="preserve">* </w:t>
      </w:r>
      <w:r>
        <w:rPr>
          <w:rStyle w:val="s2"/>
        </w:rPr>
        <w:t>Polytropic</w:t>
      </w:r>
      <w:r>
        <w:t xml:space="preserve"> static </w:t>
      </w:r>
      <w:r>
        <w:rPr>
          <w:rStyle w:val="s2"/>
        </w:rPr>
        <w:t>supersonic</w:t>
      </w:r>
      <w:r>
        <w:t>.</w:t>
      </w:r>
    </w:p>
    <w:p w14:paraId="63AF34C5" w14:textId="23C0B9C8" w:rsidR="00973560" w:rsidRDefault="00973560" w:rsidP="00973560">
      <w:pPr>
        <w:pStyle w:val="p1"/>
      </w:pPr>
      <w:r>
        <w:rPr>
          <w:rStyle w:val="apple-converted-space"/>
        </w:rPr>
        <w:t xml:space="preserve"> </w:t>
      </w:r>
      <w:r>
        <w:t>*</w:t>
      </w:r>
    </w:p>
    <w:p w14:paraId="538867F8" w14:textId="33A3EB2C" w:rsidR="00973560" w:rsidRDefault="00973560" w:rsidP="00973560">
      <w:pPr>
        <w:pStyle w:val="p1"/>
      </w:pPr>
      <w:r>
        <w:rPr>
          <w:rStyle w:val="apple-converted-space"/>
        </w:rPr>
        <w:t xml:space="preserve"> </w:t>
      </w:r>
      <w:r>
        <w:t xml:space="preserve">* </w:t>
      </w:r>
      <w:r>
        <w:rPr>
          <w:rStyle w:val="s3"/>
          <w:b/>
          <w:bCs/>
        </w:rPr>
        <w:t>@param</w:t>
      </w:r>
      <w:r>
        <w:t xml:space="preserve"> valueSet the value set</w:t>
      </w:r>
    </w:p>
    <w:p w14:paraId="33097F58" w14:textId="3281D5B2" w:rsidR="00973560" w:rsidRDefault="00973560" w:rsidP="00973560">
      <w:pPr>
        <w:pStyle w:val="p1"/>
      </w:pPr>
      <w:r>
        <w:rPr>
          <w:rStyle w:val="apple-converted-space"/>
        </w:rPr>
        <w:t xml:space="preserve"> </w:t>
      </w:r>
      <w:r>
        <w:t>*/</w:t>
      </w:r>
    </w:p>
    <w:p w14:paraId="0E671C2D" w14:textId="413B2C6F" w:rsidR="00973560" w:rsidRDefault="00973560" w:rsidP="003C4035">
      <w:pPr>
        <w:pStyle w:val="p2"/>
        <w:ind w:firstLine="0"/>
      </w:pPr>
      <w:r>
        <w:rPr>
          <w:rStyle w:val="s4"/>
          <w:b/>
          <w:bCs/>
        </w:rPr>
        <w:t>public</w:t>
      </w:r>
      <w:r>
        <w:t xml:space="preserve"> </w:t>
      </w:r>
      <w:r>
        <w:rPr>
          <w:rStyle w:val="s4"/>
          <w:b/>
          <w:bCs/>
        </w:rPr>
        <w:t>void</w:t>
      </w:r>
      <w:r>
        <w:t xml:space="preserve"> PolytropicStaticSupersonic(</w:t>
      </w:r>
      <w:r>
        <w:rPr>
          <w:rStyle w:val="s4"/>
          <w:b/>
          <w:bCs/>
        </w:rPr>
        <w:t>final</w:t>
      </w:r>
      <w:r>
        <w:t xml:space="preserve"> ValueSet </w:t>
      </w:r>
      <w:r>
        <w:rPr>
          <w:rStyle w:val="s5"/>
        </w:rPr>
        <w:t>valueSet</w:t>
      </w:r>
      <w:r>
        <w:t>) {</w:t>
      </w:r>
    </w:p>
    <w:p w14:paraId="24B0AF95" w14:textId="7D65E98A" w:rsidR="00973560" w:rsidRDefault="00D901EB" w:rsidP="00973560">
      <w:pPr>
        <w:pStyle w:val="p2"/>
      </w:pPr>
      <w:r>
        <w:rPr>
          <w:rStyle w:val="apple-converted-space"/>
        </w:rPr>
        <w:t xml:space="preserve"> </w:t>
      </w:r>
      <w:r w:rsidR="00973560">
        <w:rPr>
          <w:rStyle w:val="apple-converted-space"/>
        </w:rPr>
        <w:t xml:space="preserve"> </w:t>
      </w:r>
      <w:r w:rsidR="00973560" w:rsidRPr="00FB4BE6">
        <w:rPr>
          <w:rStyle w:val="s5"/>
          <w:highlight w:val="yellow"/>
        </w:rPr>
        <w:t>valueSet</w:t>
      </w:r>
      <w:r w:rsidR="00973560" w:rsidRPr="00FB4BE6">
        <w:rPr>
          <w:highlight w:val="yellow"/>
        </w:rPr>
        <w:t>.valuePop(</w:t>
      </w:r>
      <w:r w:rsidR="00973560" w:rsidRPr="00FB4BE6">
        <w:rPr>
          <w:rStyle w:val="s4"/>
          <w:b/>
          <w:bCs/>
          <w:highlight w:val="yellow"/>
        </w:rPr>
        <w:t>this</w:t>
      </w:r>
      <w:r w:rsidR="00973560" w:rsidRPr="00FB4BE6">
        <w:rPr>
          <w:highlight w:val="yellow"/>
        </w:rPr>
        <w:t>);</w:t>
      </w:r>
    </w:p>
    <w:p w14:paraId="294CBAAD" w14:textId="77777777" w:rsidR="00973560" w:rsidRDefault="00973560" w:rsidP="00973560">
      <w:pPr>
        <w:pStyle w:val="p3"/>
      </w:pPr>
    </w:p>
    <w:p w14:paraId="7FA246A0" w14:textId="7FE7F3EA" w:rsidR="00973560" w:rsidRDefault="00D901EB" w:rsidP="00973560">
      <w:pPr>
        <w:pStyle w:val="p4"/>
      </w:pPr>
      <w:r>
        <w:rPr>
          <w:rStyle w:val="apple-converted-space"/>
          <w:color w:val="000000"/>
        </w:rPr>
        <w:t xml:space="preserve"> </w:t>
      </w:r>
      <w:r w:rsidR="00973560">
        <w:rPr>
          <w:rStyle w:val="apple-converted-space"/>
          <w:color w:val="000000"/>
        </w:rPr>
        <w:t xml:space="preserve"> </w:t>
      </w:r>
      <w:r w:rsidR="00973560">
        <w:t>// Expanded to Ambient Pressure</w:t>
      </w:r>
    </w:p>
    <w:p w14:paraId="0F7C68C8" w14:textId="77777777" w:rsidR="00973560" w:rsidRDefault="00973560" w:rsidP="00973560">
      <w:pPr>
        <w:pStyle w:val="p3"/>
      </w:pPr>
    </w:p>
    <w:p w14:paraId="32CC6F7D" w14:textId="14319CFD" w:rsidR="00973560" w:rsidRDefault="00D901EB" w:rsidP="00973560">
      <w:pPr>
        <w:pStyle w:val="p4"/>
      </w:pPr>
      <w:r>
        <w:rPr>
          <w:rStyle w:val="apple-converted-space"/>
          <w:color w:val="000000"/>
        </w:rPr>
        <w:t xml:space="preserve"> </w:t>
      </w:r>
      <w:r w:rsidR="00973560">
        <w:rPr>
          <w:rStyle w:val="apple-converted-space"/>
          <w:color w:val="000000"/>
        </w:rPr>
        <w:t xml:space="preserve"> </w:t>
      </w:r>
      <w:r w:rsidR="00973560">
        <w:t xml:space="preserve">// Pressure ratio at </w:t>
      </w:r>
      <w:r w:rsidR="00973560">
        <w:rPr>
          <w:rStyle w:val="s2"/>
        </w:rPr>
        <w:t>Nozzle</w:t>
      </w:r>
      <w:r w:rsidR="00973560">
        <w:t xml:space="preserve"> Exit to Ambient</w:t>
      </w:r>
    </w:p>
    <w:p w14:paraId="67DDD60A" w14:textId="604248BF" w:rsidR="00973560" w:rsidRDefault="00D901EB" w:rsidP="00973560">
      <w:pPr>
        <w:pStyle w:val="p5"/>
      </w:pPr>
      <w:r>
        <w:rPr>
          <w:rStyle w:val="apple-converted-space"/>
          <w:color w:val="000000"/>
        </w:rPr>
        <w:t xml:space="preserve"> </w:t>
      </w:r>
      <w:r w:rsidR="00973560">
        <w:rPr>
          <w:rStyle w:val="apple-converted-space"/>
          <w:color w:val="000000"/>
        </w:rPr>
        <w:t xml:space="preserve"> </w:t>
      </w:r>
      <w:r w:rsidR="00973560">
        <w:t>Pzero_over_P7</w:t>
      </w:r>
      <w:r w:rsidR="00973560">
        <w:rPr>
          <w:rStyle w:val="s1"/>
        </w:rPr>
        <w:t xml:space="preserve"> = 0.9;</w:t>
      </w:r>
    </w:p>
    <w:p w14:paraId="44693059" w14:textId="77777777" w:rsidR="00973560" w:rsidRDefault="00973560" w:rsidP="00973560">
      <w:pPr>
        <w:pStyle w:val="p3"/>
      </w:pPr>
    </w:p>
    <w:p w14:paraId="1270A3B2" w14:textId="5FB038D0" w:rsidR="00973560" w:rsidRDefault="00D901EB" w:rsidP="00973560">
      <w:pPr>
        <w:pStyle w:val="p4"/>
      </w:pPr>
      <w:r>
        <w:rPr>
          <w:rStyle w:val="apple-converted-space"/>
          <w:color w:val="000000"/>
        </w:rPr>
        <w:t xml:space="preserve"> </w:t>
      </w:r>
      <w:r w:rsidR="00973560">
        <w:rPr>
          <w:rStyle w:val="apple-converted-space"/>
          <w:color w:val="000000"/>
        </w:rPr>
        <w:t xml:space="preserve"> </w:t>
      </w:r>
      <w:r w:rsidR="00973560">
        <w:t xml:space="preserve">// Pressure at </w:t>
      </w:r>
      <w:r w:rsidR="00973560">
        <w:rPr>
          <w:rStyle w:val="s2"/>
        </w:rPr>
        <w:t>Nozzle</w:t>
      </w:r>
      <w:r w:rsidR="00973560">
        <w:t xml:space="preserve"> Exit</w:t>
      </w:r>
    </w:p>
    <w:p w14:paraId="0644A395" w14:textId="60697A89" w:rsidR="00973560" w:rsidRDefault="00D901EB" w:rsidP="00973560">
      <w:pPr>
        <w:pStyle w:val="p5"/>
      </w:pPr>
      <w:r>
        <w:rPr>
          <w:rStyle w:val="apple-converted-space"/>
          <w:color w:val="000000"/>
        </w:rPr>
        <w:t xml:space="preserve"> </w:t>
      </w:r>
      <w:r w:rsidR="00973560">
        <w:rPr>
          <w:rStyle w:val="apple-converted-space"/>
          <w:color w:val="000000"/>
        </w:rPr>
        <w:t xml:space="preserve"> </w:t>
      </w:r>
      <w:r w:rsidR="00973560">
        <w:t>P7</w:t>
      </w:r>
      <w:r w:rsidR="00973560">
        <w:rPr>
          <w:rStyle w:val="s1"/>
        </w:rPr>
        <w:t xml:space="preserve"> = </w:t>
      </w:r>
      <w:r w:rsidR="00973560">
        <w:t>Pzero</w:t>
      </w:r>
      <w:r w:rsidR="00973560">
        <w:rPr>
          <w:rStyle w:val="s1"/>
        </w:rPr>
        <w:t>/</w:t>
      </w:r>
      <w:r w:rsidR="00973560">
        <w:t>Pzero_over_P7</w:t>
      </w:r>
      <w:r w:rsidR="00973560">
        <w:rPr>
          <w:rStyle w:val="s1"/>
        </w:rPr>
        <w:t>;</w:t>
      </w:r>
      <w:r>
        <w:rPr>
          <w:rStyle w:val="apple-converted-space"/>
          <w:color w:val="000000"/>
        </w:rPr>
        <w:t xml:space="preserve"> </w:t>
      </w:r>
      <w:r w:rsidR="00973560">
        <w:rPr>
          <w:rStyle w:val="apple-converted-space"/>
          <w:color w:val="000000"/>
        </w:rPr>
        <w:t xml:space="preserve"> </w:t>
      </w:r>
      <w:r w:rsidR="00973560">
        <w:rPr>
          <w:rStyle w:val="s6"/>
        </w:rPr>
        <w:t>//[</w:t>
      </w:r>
      <w:r w:rsidR="00973560">
        <w:rPr>
          <w:rStyle w:val="s7"/>
        </w:rPr>
        <w:t>lbf</w:t>
      </w:r>
      <w:r w:rsidR="00973560">
        <w:rPr>
          <w:rStyle w:val="s6"/>
        </w:rPr>
        <w:t>/</w:t>
      </w:r>
      <w:r w:rsidR="00973560">
        <w:rPr>
          <w:rStyle w:val="s7"/>
        </w:rPr>
        <w:t>ft</w:t>
      </w:r>
      <w:r w:rsidR="00973560">
        <w:rPr>
          <w:rStyle w:val="s6"/>
        </w:rPr>
        <w:t>^2]</w:t>
      </w:r>
    </w:p>
    <w:p w14:paraId="12443C49" w14:textId="77777777" w:rsidR="00973560" w:rsidRDefault="00973560" w:rsidP="00973560">
      <w:pPr>
        <w:pStyle w:val="p3"/>
      </w:pPr>
    </w:p>
    <w:p w14:paraId="5EC975FD" w14:textId="079D9F06" w:rsidR="00973560" w:rsidRDefault="00D901EB" w:rsidP="00973560">
      <w:pPr>
        <w:pStyle w:val="p4"/>
      </w:pPr>
      <w:r>
        <w:rPr>
          <w:rStyle w:val="apple-converted-space"/>
          <w:color w:val="000000"/>
        </w:rPr>
        <w:t xml:space="preserve"> </w:t>
      </w:r>
      <w:r w:rsidR="00973560">
        <w:rPr>
          <w:rStyle w:val="apple-converted-space"/>
          <w:color w:val="000000"/>
        </w:rPr>
        <w:t xml:space="preserve"> </w:t>
      </w:r>
      <w:r w:rsidR="00973560">
        <w:t xml:space="preserve">// Total Pressure at </w:t>
      </w:r>
      <w:r w:rsidR="00973560">
        <w:rPr>
          <w:rStyle w:val="s2"/>
        </w:rPr>
        <w:t>Nozzle</w:t>
      </w:r>
      <w:r w:rsidR="00973560">
        <w:t xml:space="preserve"> Exit [</w:t>
      </w:r>
      <w:r w:rsidR="00973560">
        <w:rPr>
          <w:rStyle w:val="s2"/>
        </w:rPr>
        <w:t>lbf</w:t>
      </w:r>
      <w:r w:rsidR="00973560">
        <w:t>/</w:t>
      </w:r>
      <w:r w:rsidR="00973560">
        <w:rPr>
          <w:rStyle w:val="s2"/>
        </w:rPr>
        <w:t>ft</w:t>
      </w:r>
      <w:r w:rsidR="00973560">
        <w:t>^2]</w:t>
      </w:r>
    </w:p>
    <w:p w14:paraId="71C050F6" w14:textId="6B4DE918" w:rsidR="00973560" w:rsidRPr="003C4035" w:rsidRDefault="00D901EB" w:rsidP="00973560">
      <w:pPr>
        <w:pStyle w:val="p5"/>
        <w:rPr>
          <w:lang w:val="pl-PL"/>
        </w:rPr>
      </w:pPr>
      <w:r>
        <w:rPr>
          <w:rStyle w:val="apple-converted-space"/>
          <w:color w:val="000000"/>
        </w:rPr>
        <w:t xml:space="preserve"> </w:t>
      </w:r>
      <w:r w:rsidR="00973560" w:rsidRPr="00AE2B0E">
        <w:rPr>
          <w:rStyle w:val="apple-converted-space"/>
          <w:color w:val="000000"/>
        </w:rPr>
        <w:t xml:space="preserve"> </w:t>
      </w:r>
      <w:r w:rsidR="00973560" w:rsidRPr="003C4035">
        <w:rPr>
          <w:lang w:val="pl-PL"/>
        </w:rPr>
        <w:t>Pt7</w:t>
      </w:r>
      <w:r w:rsidR="00973560" w:rsidRPr="003C4035">
        <w:rPr>
          <w:rStyle w:val="s1"/>
          <w:lang w:val="pl-PL"/>
        </w:rPr>
        <w:t xml:space="preserve"> = </w:t>
      </w:r>
      <w:r w:rsidR="00973560" w:rsidRPr="003C4035">
        <w:rPr>
          <w:lang w:val="pl-PL"/>
        </w:rPr>
        <w:t>Pzero</w:t>
      </w:r>
      <w:r w:rsidR="00973560" w:rsidRPr="003C4035">
        <w:rPr>
          <w:rStyle w:val="s1"/>
          <w:lang w:val="pl-PL"/>
        </w:rPr>
        <w:t>*</w:t>
      </w:r>
      <w:r w:rsidR="00973560" w:rsidRPr="003C4035">
        <w:rPr>
          <w:lang w:val="pl-PL"/>
        </w:rPr>
        <w:t>pi_r</w:t>
      </w:r>
      <w:r w:rsidR="00973560" w:rsidRPr="003C4035">
        <w:rPr>
          <w:rStyle w:val="s1"/>
          <w:lang w:val="pl-PL"/>
        </w:rPr>
        <w:t>*</w:t>
      </w:r>
      <w:r w:rsidR="00973560" w:rsidRPr="003C4035">
        <w:rPr>
          <w:lang w:val="pl-PL"/>
        </w:rPr>
        <w:t>pi_d</w:t>
      </w:r>
      <w:r w:rsidR="00973560" w:rsidRPr="003C4035">
        <w:rPr>
          <w:rStyle w:val="s1"/>
          <w:lang w:val="pl-PL"/>
        </w:rPr>
        <w:t>*</w:t>
      </w:r>
      <w:r w:rsidR="00973560" w:rsidRPr="003C4035">
        <w:rPr>
          <w:lang w:val="pl-PL"/>
        </w:rPr>
        <w:t>pi_c</w:t>
      </w:r>
      <w:r w:rsidR="00973560" w:rsidRPr="003C4035">
        <w:rPr>
          <w:rStyle w:val="s1"/>
          <w:lang w:val="pl-PL"/>
        </w:rPr>
        <w:t>*</w:t>
      </w:r>
      <w:r w:rsidR="00973560" w:rsidRPr="003C4035">
        <w:rPr>
          <w:lang w:val="pl-PL"/>
        </w:rPr>
        <w:t>pi_b</w:t>
      </w:r>
      <w:r w:rsidR="00973560" w:rsidRPr="003C4035">
        <w:rPr>
          <w:rStyle w:val="s1"/>
          <w:lang w:val="pl-PL"/>
        </w:rPr>
        <w:t>*</w:t>
      </w:r>
      <w:r w:rsidR="00973560" w:rsidRPr="003C4035">
        <w:rPr>
          <w:lang w:val="pl-PL"/>
        </w:rPr>
        <w:t>pi_t</w:t>
      </w:r>
      <w:r w:rsidR="00973560" w:rsidRPr="003C4035">
        <w:rPr>
          <w:rStyle w:val="s1"/>
          <w:lang w:val="pl-PL"/>
        </w:rPr>
        <w:t>*</w:t>
      </w:r>
      <w:r w:rsidR="00973560" w:rsidRPr="003C4035">
        <w:rPr>
          <w:lang w:val="pl-PL"/>
        </w:rPr>
        <w:t>pi_n</w:t>
      </w:r>
      <w:r w:rsidR="00973560" w:rsidRPr="003C4035">
        <w:rPr>
          <w:rStyle w:val="s1"/>
          <w:lang w:val="pl-PL"/>
        </w:rPr>
        <w:t>;</w:t>
      </w:r>
    </w:p>
    <w:p w14:paraId="79EED657" w14:textId="77777777" w:rsidR="00973560" w:rsidRPr="003C4035" w:rsidRDefault="00973560" w:rsidP="00973560">
      <w:pPr>
        <w:pStyle w:val="p3"/>
        <w:rPr>
          <w:lang w:val="pl-PL"/>
        </w:rPr>
      </w:pPr>
    </w:p>
    <w:p w14:paraId="5AA1B3E0" w14:textId="7E8EAB61" w:rsidR="00973560" w:rsidRDefault="00D901EB" w:rsidP="003C4035">
      <w:pPr>
        <w:pStyle w:val="p4"/>
        <w:ind w:firstLine="0"/>
      </w:pPr>
      <w:r>
        <w:rPr>
          <w:rStyle w:val="apple-converted-space"/>
          <w:color w:val="000000"/>
          <w:lang w:val="pl-PL"/>
        </w:rPr>
        <w:t xml:space="preserve"> </w:t>
      </w:r>
      <w:r w:rsidR="00973560" w:rsidRPr="00AE2B0E">
        <w:rPr>
          <w:rStyle w:val="apple-converted-space"/>
          <w:color w:val="000000"/>
          <w:lang w:val="pl-PL"/>
        </w:rPr>
        <w:t xml:space="preserve"> </w:t>
      </w:r>
      <w:r w:rsidR="00973560">
        <w:t xml:space="preserve">// Total Temperature at </w:t>
      </w:r>
      <w:r w:rsidR="00973560">
        <w:rPr>
          <w:rStyle w:val="s2"/>
        </w:rPr>
        <w:t>Nozzle</w:t>
      </w:r>
      <w:r w:rsidR="00973560">
        <w:t xml:space="preserve"> Exit [degR]</w:t>
      </w:r>
    </w:p>
    <w:p w14:paraId="087E845A" w14:textId="1F061DBC" w:rsidR="00973560" w:rsidRDefault="00D901EB" w:rsidP="00973560">
      <w:pPr>
        <w:pStyle w:val="p5"/>
      </w:pPr>
      <w:r>
        <w:rPr>
          <w:rStyle w:val="apple-converted-space"/>
          <w:color w:val="000000"/>
        </w:rPr>
        <w:t xml:space="preserve"> </w:t>
      </w:r>
      <w:r w:rsidR="00973560">
        <w:rPr>
          <w:rStyle w:val="apple-converted-space"/>
          <w:color w:val="000000"/>
        </w:rPr>
        <w:t xml:space="preserve"> </w:t>
      </w:r>
      <w:r w:rsidR="00973560">
        <w:t>T7</w:t>
      </w:r>
      <w:r w:rsidR="00973560">
        <w:rPr>
          <w:rStyle w:val="s1"/>
        </w:rPr>
        <w:t xml:space="preserve"> = </w:t>
      </w:r>
      <w:r w:rsidR="00973560">
        <w:t>Tzero</w:t>
      </w:r>
      <w:r w:rsidR="00973560">
        <w:rPr>
          <w:rStyle w:val="s1"/>
        </w:rPr>
        <w:t>* ((</w:t>
      </w:r>
      <w:r w:rsidR="00973560">
        <w:t>tao_lambda</w:t>
      </w:r>
      <w:r w:rsidR="00973560">
        <w:rPr>
          <w:rStyle w:val="s1"/>
        </w:rPr>
        <w:t>*</w:t>
      </w:r>
      <w:r w:rsidR="00973560">
        <w:t>tao_t</w:t>
      </w:r>
      <w:r>
        <w:rPr>
          <w:rStyle w:val="s1"/>
        </w:rPr>
        <w:t>) / (</w:t>
      </w:r>
      <w:r w:rsidR="00973560">
        <w:rPr>
          <w:rStyle w:val="s1"/>
        </w:rPr>
        <w:t>Math.</w:t>
      </w:r>
      <w:r w:rsidR="00973560">
        <w:rPr>
          <w:rStyle w:val="s1"/>
          <w:i/>
          <w:iCs/>
        </w:rPr>
        <w:t>pow</w:t>
      </w:r>
      <w:r w:rsidR="00973560">
        <w:rPr>
          <w:rStyle w:val="s1"/>
        </w:rPr>
        <w:t>((</w:t>
      </w:r>
      <w:r w:rsidR="00973560">
        <w:t>Pt7</w:t>
      </w:r>
      <w:r w:rsidR="00973560">
        <w:rPr>
          <w:rStyle w:val="s1"/>
        </w:rPr>
        <w:t>/</w:t>
      </w:r>
      <w:r w:rsidR="00973560">
        <w:t>P7</w:t>
      </w:r>
      <w:r w:rsidR="00973560">
        <w:rPr>
          <w:rStyle w:val="s1"/>
        </w:rPr>
        <w:t>),((</w:t>
      </w:r>
      <w:r w:rsidR="00973560">
        <w:t>gamma_t</w:t>
      </w:r>
      <w:r w:rsidR="00973560">
        <w:rPr>
          <w:rStyle w:val="s1"/>
        </w:rPr>
        <w:t>-1)/</w:t>
      </w:r>
      <w:r w:rsidR="00973560">
        <w:t>gamma_t</w:t>
      </w:r>
      <w:r w:rsidR="00973560">
        <w:rPr>
          <w:rStyle w:val="s1"/>
        </w:rPr>
        <w:t>))</w:t>
      </w:r>
      <w:r>
        <w:rPr>
          <w:rStyle w:val="s1"/>
        </w:rPr>
        <w:t>) * (</w:t>
      </w:r>
      <w:r w:rsidR="00973560">
        <w:t>Cp_c</w:t>
      </w:r>
      <w:r w:rsidR="00973560">
        <w:rPr>
          <w:rStyle w:val="s1"/>
        </w:rPr>
        <w:t>/</w:t>
      </w:r>
      <w:r w:rsidR="00973560">
        <w:t>Cp_t</w:t>
      </w:r>
      <w:r w:rsidR="00973560">
        <w:rPr>
          <w:rStyle w:val="s1"/>
        </w:rPr>
        <w:t>));</w:t>
      </w:r>
    </w:p>
    <w:p w14:paraId="78A81A5A" w14:textId="77777777" w:rsidR="00973560" w:rsidRDefault="00973560" w:rsidP="00973560">
      <w:pPr>
        <w:pStyle w:val="p3"/>
      </w:pPr>
    </w:p>
    <w:p w14:paraId="6407EE99" w14:textId="122C64C8" w:rsidR="00973560" w:rsidRDefault="00D901EB" w:rsidP="00973560">
      <w:pPr>
        <w:pStyle w:val="p4"/>
      </w:pPr>
      <w:r>
        <w:rPr>
          <w:rStyle w:val="apple-converted-space"/>
          <w:color w:val="000000"/>
        </w:rPr>
        <w:t xml:space="preserve"> </w:t>
      </w:r>
      <w:r w:rsidR="00973560">
        <w:rPr>
          <w:rStyle w:val="apple-converted-space"/>
          <w:color w:val="000000"/>
        </w:rPr>
        <w:t xml:space="preserve"> </w:t>
      </w:r>
      <w:r w:rsidR="00973560">
        <w:t>// No loss in Static Pressure or Static Temperature (</w:t>
      </w:r>
      <w:r w:rsidR="00973560">
        <w:rPr>
          <w:rStyle w:val="s2"/>
        </w:rPr>
        <w:t>Isentropic</w:t>
      </w:r>
      <w:r w:rsidR="00973560">
        <w:t>)</w:t>
      </w:r>
    </w:p>
    <w:p w14:paraId="1F593FD2" w14:textId="77777777" w:rsidR="00973560" w:rsidRDefault="00973560" w:rsidP="00973560">
      <w:pPr>
        <w:pStyle w:val="p3"/>
      </w:pPr>
    </w:p>
    <w:p w14:paraId="3DF225C5" w14:textId="756FCE08" w:rsidR="00973560" w:rsidRDefault="00D901EB" w:rsidP="00973560">
      <w:pPr>
        <w:pStyle w:val="p4"/>
      </w:pPr>
      <w:r>
        <w:rPr>
          <w:rStyle w:val="apple-converted-space"/>
          <w:color w:val="000000"/>
        </w:rPr>
        <w:t xml:space="preserve"> </w:t>
      </w:r>
      <w:r w:rsidR="00973560">
        <w:rPr>
          <w:rStyle w:val="apple-converted-space"/>
          <w:color w:val="000000"/>
        </w:rPr>
        <w:t xml:space="preserve"> </w:t>
      </w:r>
      <w:r w:rsidR="00973560">
        <w:t xml:space="preserve">// Total Temperature at </w:t>
      </w:r>
      <w:r w:rsidR="00973560">
        <w:rPr>
          <w:rStyle w:val="s2"/>
        </w:rPr>
        <w:t>Nozzle</w:t>
      </w:r>
      <w:r w:rsidR="00973560">
        <w:t xml:space="preserve"> Exit [degR]</w:t>
      </w:r>
    </w:p>
    <w:p w14:paraId="0D9FBF2D" w14:textId="78BF1620" w:rsidR="00973560" w:rsidRDefault="00D901EB" w:rsidP="00973560">
      <w:pPr>
        <w:pStyle w:val="p2"/>
      </w:pPr>
      <w:r>
        <w:rPr>
          <w:rStyle w:val="apple-converted-space"/>
        </w:rPr>
        <w:t xml:space="preserve"> </w:t>
      </w:r>
      <w:r w:rsidR="00973560">
        <w:rPr>
          <w:rStyle w:val="apple-converted-space"/>
        </w:rPr>
        <w:t xml:space="preserve"> </w:t>
      </w:r>
      <w:r w:rsidR="00973560">
        <w:rPr>
          <w:rStyle w:val="s8"/>
        </w:rPr>
        <w:t>Tt7</w:t>
      </w:r>
      <w:r w:rsidR="00973560">
        <w:t xml:space="preserve"> = </w:t>
      </w:r>
      <w:r w:rsidR="00973560">
        <w:rPr>
          <w:rStyle w:val="s8"/>
        </w:rPr>
        <w:t>Tt6</w:t>
      </w:r>
      <w:r w:rsidR="00973560">
        <w:t>;</w:t>
      </w:r>
    </w:p>
    <w:p w14:paraId="4475D533" w14:textId="77777777" w:rsidR="00973560" w:rsidRDefault="00973560" w:rsidP="00973560">
      <w:pPr>
        <w:pStyle w:val="p3"/>
      </w:pPr>
    </w:p>
    <w:p w14:paraId="7780D3AD" w14:textId="5F22C650" w:rsidR="00973560" w:rsidRDefault="00D901EB" w:rsidP="00973560">
      <w:pPr>
        <w:pStyle w:val="p4"/>
      </w:pPr>
      <w:r>
        <w:rPr>
          <w:rStyle w:val="apple-converted-space"/>
          <w:color w:val="000000"/>
        </w:rPr>
        <w:t xml:space="preserve"> </w:t>
      </w:r>
      <w:r w:rsidR="00973560">
        <w:rPr>
          <w:rStyle w:val="apple-converted-space"/>
          <w:color w:val="000000"/>
        </w:rPr>
        <w:t xml:space="preserve"> </w:t>
      </w:r>
      <w:r w:rsidR="00973560">
        <w:t xml:space="preserve">// </w:t>
      </w:r>
      <w:r w:rsidR="00973560">
        <w:rPr>
          <w:rStyle w:val="s2"/>
        </w:rPr>
        <w:t>Temp</w:t>
      </w:r>
      <w:r w:rsidR="00973560">
        <w:t xml:space="preserve">. ratio at </w:t>
      </w:r>
      <w:r w:rsidR="00973560">
        <w:rPr>
          <w:rStyle w:val="s2"/>
        </w:rPr>
        <w:t>Nozzle</w:t>
      </w:r>
    </w:p>
    <w:p w14:paraId="24457EFF" w14:textId="3BC24019" w:rsidR="00973560" w:rsidRDefault="00D901EB" w:rsidP="00973560">
      <w:pPr>
        <w:pStyle w:val="p5"/>
      </w:pPr>
      <w:r>
        <w:rPr>
          <w:rStyle w:val="apple-converted-space"/>
          <w:color w:val="000000"/>
        </w:rPr>
        <w:t xml:space="preserve"> </w:t>
      </w:r>
      <w:r w:rsidR="00973560">
        <w:rPr>
          <w:rStyle w:val="apple-converted-space"/>
          <w:color w:val="000000"/>
        </w:rPr>
        <w:t xml:space="preserve"> </w:t>
      </w:r>
      <w:r w:rsidR="00973560">
        <w:t>tao_n</w:t>
      </w:r>
      <w:r w:rsidR="00973560">
        <w:rPr>
          <w:rStyle w:val="s1"/>
        </w:rPr>
        <w:t xml:space="preserve"> = </w:t>
      </w:r>
      <w:r w:rsidR="00973560">
        <w:t>Tt7</w:t>
      </w:r>
      <w:r w:rsidR="00973560">
        <w:rPr>
          <w:rStyle w:val="s1"/>
        </w:rPr>
        <w:t>/</w:t>
      </w:r>
      <w:r w:rsidR="00973560">
        <w:t>Tt6</w:t>
      </w:r>
      <w:r w:rsidR="00973560">
        <w:rPr>
          <w:rStyle w:val="s1"/>
        </w:rPr>
        <w:t>;</w:t>
      </w:r>
    </w:p>
    <w:p w14:paraId="1925CCE3" w14:textId="77777777" w:rsidR="00973560" w:rsidRDefault="00973560" w:rsidP="00973560">
      <w:pPr>
        <w:pStyle w:val="p3"/>
      </w:pPr>
    </w:p>
    <w:p w14:paraId="5A31E88B" w14:textId="7C0D0195" w:rsidR="00973560" w:rsidRDefault="00D901EB" w:rsidP="00973560">
      <w:pPr>
        <w:pStyle w:val="p4"/>
      </w:pPr>
      <w:r>
        <w:rPr>
          <w:rStyle w:val="apple-converted-space"/>
          <w:color w:val="000000"/>
        </w:rPr>
        <w:t xml:space="preserve"> </w:t>
      </w:r>
      <w:r w:rsidR="00973560">
        <w:rPr>
          <w:rStyle w:val="apple-converted-space"/>
          <w:color w:val="000000"/>
        </w:rPr>
        <w:t xml:space="preserve"> </w:t>
      </w:r>
      <w:r w:rsidR="00973560">
        <w:t xml:space="preserve">// </w:t>
      </w:r>
      <w:r w:rsidR="00973560">
        <w:rPr>
          <w:rStyle w:val="s2"/>
        </w:rPr>
        <w:t>Mach</w:t>
      </w:r>
      <w:r w:rsidR="00973560">
        <w:t xml:space="preserve"> number at </w:t>
      </w:r>
      <w:r w:rsidR="00973560">
        <w:rPr>
          <w:rStyle w:val="s2"/>
        </w:rPr>
        <w:t>Nozzle</w:t>
      </w:r>
      <w:r w:rsidR="00973560">
        <w:t xml:space="preserve"> Exit</w:t>
      </w:r>
    </w:p>
    <w:p w14:paraId="47B312A8" w14:textId="7AB3193B" w:rsidR="00973560" w:rsidRDefault="00D901EB" w:rsidP="00973560">
      <w:pPr>
        <w:pStyle w:val="p2"/>
      </w:pPr>
      <w:r>
        <w:rPr>
          <w:rStyle w:val="apple-converted-space"/>
        </w:rPr>
        <w:t xml:space="preserve"> </w:t>
      </w:r>
      <w:r w:rsidR="00973560">
        <w:rPr>
          <w:rStyle w:val="apple-converted-space"/>
        </w:rPr>
        <w:t xml:space="preserve"> </w:t>
      </w:r>
      <w:r w:rsidR="00973560">
        <w:rPr>
          <w:rStyle w:val="s8"/>
        </w:rPr>
        <w:t>M_7</w:t>
      </w:r>
      <w:r w:rsidR="00973560">
        <w:t xml:space="preserve"> = Math.</w:t>
      </w:r>
      <w:r w:rsidR="00973560">
        <w:rPr>
          <w:i/>
          <w:iCs/>
        </w:rPr>
        <w:t>sqrt</w:t>
      </w:r>
      <w:r w:rsidR="00973560">
        <w:t>((2/(</w:t>
      </w:r>
      <w:r w:rsidR="00973560">
        <w:rPr>
          <w:rStyle w:val="s8"/>
        </w:rPr>
        <w:t>gamma_t</w:t>
      </w:r>
      <w:r w:rsidR="00973560">
        <w:t>-1)</w:t>
      </w:r>
      <w:r>
        <w:t>) * (</w:t>
      </w:r>
      <w:r w:rsidR="00973560">
        <w:t>(Math.</w:t>
      </w:r>
      <w:r w:rsidR="00973560">
        <w:rPr>
          <w:i/>
          <w:iCs/>
        </w:rPr>
        <w:t>pow</w:t>
      </w:r>
      <w:r w:rsidR="00973560">
        <w:t>((</w:t>
      </w:r>
      <w:r w:rsidR="00973560">
        <w:rPr>
          <w:rStyle w:val="s8"/>
        </w:rPr>
        <w:t>Pt7</w:t>
      </w:r>
      <w:r w:rsidR="00973560">
        <w:t>/</w:t>
      </w:r>
      <w:r w:rsidR="00973560">
        <w:rPr>
          <w:rStyle w:val="s8"/>
        </w:rPr>
        <w:t>P7</w:t>
      </w:r>
      <w:r w:rsidR="00973560">
        <w:t>),((</w:t>
      </w:r>
      <w:r w:rsidR="00973560">
        <w:rPr>
          <w:rStyle w:val="s8"/>
        </w:rPr>
        <w:t>gamma_t</w:t>
      </w:r>
      <w:r w:rsidR="00973560">
        <w:t>-1)/</w:t>
      </w:r>
      <w:r w:rsidR="00973560">
        <w:rPr>
          <w:rStyle w:val="s8"/>
        </w:rPr>
        <w:t>gamma_t</w:t>
      </w:r>
      <w:r w:rsidR="00973560">
        <w:t>)))-1));</w:t>
      </w:r>
    </w:p>
    <w:p w14:paraId="3BDFA208" w14:textId="77777777" w:rsidR="00973560" w:rsidRDefault="00973560" w:rsidP="00973560">
      <w:pPr>
        <w:pStyle w:val="p3"/>
      </w:pPr>
    </w:p>
    <w:p w14:paraId="0D57CF12" w14:textId="78EDAE35" w:rsidR="00973560" w:rsidRDefault="00D901EB" w:rsidP="00973560">
      <w:pPr>
        <w:pStyle w:val="p4"/>
      </w:pPr>
      <w:r>
        <w:rPr>
          <w:rStyle w:val="apple-converted-space"/>
          <w:color w:val="000000"/>
        </w:rPr>
        <w:t xml:space="preserve"> </w:t>
      </w:r>
      <w:r w:rsidR="00973560">
        <w:rPr>
          <w:rStyle w:val="apple-converted-space"/>
          <w:color w:val="000000"/>
        </w:rPr>
        <w:t xml:space="preserve"> </w:t>
      </w:r>
      <w:r w:rsidR="00973560">
        <w:t xml:space="preserve">// Velocity ratio at </w:t>
      </w:r>
      <w:r w:rsidR="00973560">
        <w:rPr>
          <w:rStyle w:val="s2"/>
        </w:rPr>
        <w:t>Nozzle</w:t>
      </w:r>
      <w:r w:rsidR="00973560">
        <w:t xml:space="preserve"> exit</w:t>
      </w:r>
    </w:p>
    <w:p w14:paraId="7CAFA7EC" w14:textId="4A37B4F9" w:rsidR="00973560" w:rsidRDefault="00D901EB" w:rsidP="00973560">
      <w:pPr>
        <w:pStyle w:val="p5"/>
      </w:pPr>
      <w:r>
        <w:rPr>
          <w:rStyle w:val="apple-converted-space"/>
          <w:color w:val="000000"/>
        </w:rPr>
        <w:t xml:space="preserve"> </w:t>
      </w:r>
      <w:r w:rsidR="00973560">
        <w:rPr>
          <w:rStyle w:val="apple-converted-space"/>
          <w:color w:val="000000"/>
        </w:rPr>
        <w:t xml:space="preserve"> </w:t>
      </w:r>
      <w:r w:rsidR="00973560">
        <w:t>U_7_over_a_7</w:t>
      </w:r>
      <w:r w:rsidR="00973560">
        <w:rPr>
          <w:rStyle w:val="s1"/>
        </w:rPr>
        <w:t xml:space="preserve"> = </w:t>
      </w:r>
      <w:r w:rsidR="00973560">
        <w:t>M_7</w:t>
      </w:r>
      <w:r w:rsidR="00973560">
        <w:rPr>
          <w:rStyle w:val="s1"/>
        </w:rPr>
        <w:t>;</w:t>
      </w:r>
    </w:p>
    <w:p w14:paraId="79CA0663" w14:textId="77777777" w:rsidR="00973560" w:rsidRDefault="00973560" w:rsidP="00973560">
      <w:pPr>
        <w:pStyle w:val="p3"/>
      </w:pPr>
    </w:p>
    <w:p w14:paraId="5663F555" w14:textId="22305422" w:rsidR="00973560" w:rsidRDefault="00D901EB" w:rsidP="00973560">
      <w:pPr>
        <w:pStyle w:val="p4"/>
      </w:pPr>
      <w:r>
        <w:rPr>
          <w:rStyle w:val="apple-converted-space"/>
          <w:color w:val="000000"/>
        </w:rPr>
        <w:t xml:space="preserve"> </w:t>
      </w:r>
      <w:r w:rsidR="00973560">
        <w:rPr>
          <w:rStyle w:val="apple-converted-space"/>
          <w:color w:val="000000"/>
        </w:rPr>
        <w:t xml:space="preserve"> </w:t>
      </w:r>
      <w:r w:rsidR="00973560">
        <w:t>// Velocity ratio over Ambient speed of sound</w:t>
      </w:r>
    </w:p>
    <w:p w14:paraId="53C790F9" w14:textId="0DB2E3FA" w:rsidR="00973560" w:rsidRDefault="00D901EB" w:rsidP="00973560">
      <w:pPr>
        <w:pStyle w:val="p5"/>
      </w:pPr>
      <w:r>
        <w:rPr>
          <w:rStyle w:val="apple-converted-space"/>
          <w:color w:val="000000"/>
        </w:rPr>
        <w:t xml:space="preserve"> </w:t>
      </w:r>
      <w:r w:rsidR="00973560">
        <w:rPr>
          <w:rStyle w:val="apple-converted-space"/>
          <w:color w:val="000000"/>
        </w:rPr>
        <w:t xml:space="preserve"> </w:t>
      </w:r>
      <w:r w:rsidR="00973560">
        <w:t>U_7_over_a_zero</w:t>
      </w:r>
      <w:r w:rsidR="00973560">
        <w:rPr>
          <w:rStyle w:val="s1"/>
        </w:rPr>
        <w:t xml:space="preserve"> = </w:t>
      </w:r>
      <w:r w:rsidR="00973560">
        <w:t>M_7</w:t>
      </w:r>
      <w:r w:rsidR="00973560">
        <w:rPr>
          <w:rStyle w:val="s1"/>
        </w:rPr>
        <w:t>*Math.</w:t>
      </w:r>
      <w:r w:rsidR="00973560">
        <w:rPr>
          <w:rStyle w:val="s1"/>
          <w:i/>
          <w:iCs/>
        </w:rPr>
        <w:t>sqrt</w:t>
      </w:r>
      <w:r w:rsidR="00973560">
        <w:rPr>
          <w:rStyle w:val="s1"/>
        </w:rPr>
        <w:t>((</w:t>
      </w:r>
      <w:r w:rsidR="00973560">
        <w:t>gamma_t</w:t>
      </w:r>
      <w:r w:rsidR="00973560">
        <w:rPr>
          <w:rStyle w:val="s1"/>
        </w:rPr>
        <w:t>/</w:t>
      </w:r>
      <w:r w:rsidR="00973560">
        <w:t>gamma_c</w:t>
      </w:r>
      <w:r>
        <w:rPr>
          <w:rStyle w:val="s1"/>
        </w:rPr>
        <w:t>) * (</w:t>
      </w:r>
      <w:r w:rsidR="00973560">
        <w:t>Rair_t</w:t>
      </w:r>
      <w:r w:rsidR="00973560">
        <w:rPr>
          <w:rStyle w:val="s1"/>
        </w:rPr>
        <w:t>/</w:t>
      </w:r>
      <w:r w:rsidR="00973560">
        <w:t>Rair_c</w:t>
      </w:r>
      <w:r>
        <w:rPr>
          <w:rStyle w:val="s1"/>
        </w:rPr>
        <w:t>) * (</w:t>
      </w:r>
      <w:r w:rsidR="00973560">
        <w:t>T7</w:t>
      </w:r>
      <w:r w:rsidR="00973560">
        <w:rPr>
          <w:rStyle w:val="s1"/>
        </w:rPr>
        <w:t>/</w:t>
      </w:r>
      <w:r w:rsidR="00973560">
        <w:t>Tzero</w:t>
      </w:r>
      <w:r w:rsidR="00973560">
        <w:rPr>
          <w:rStyle w:val="s1"/>
        </w:rPr>
        <w:t>));</w:t>
      </w:r>
    </w:p>
    <w:p w14:paraId="2A118B28" w14:textId="12B6499F" w:rsidR="00973560" w:rsidRDefault="00D901EB" w:rsidP="00973560">
      <w:pPr>
        <w:pStyle w:val="p5"/>
      </w:pPr>
      <w:r>
        <w:rPr>
          <w:rStyle w:val="apple-converted-space"/>
          <w:color w:val="000000"/>
        </w:rPr>
        <w:t xml:space="preserve"> </w:t>
      </w:r>
      <w:r w:rsidR="00973560">
        <w:rPr>
          <w:rStyle w:val="apple-converted-space"/>
          <w:color w:val="000000"/>
        </w:rPr>
        <w:t xml:space="preserve"> </w:t>
      </w:r>
      <w:r w:rsidR="00973560">
        <w:t>U_7_over_a_zero_squared</w:t>
      </w:r>
      <w:r w:rsidR="00973560">
        <w:rPr>
          <w:rStyle w:val="s1"/>
        </w:rPr>
        <w:t xml:space="preserve"> = (</w:t>
      </w:r>
      <w:r w:rsidR="00973560">
        <w:t>U_7_over_a_zero</w:t>
      </w:r>
      <w:r w:rsidR="00973560">
        <w:rPr>
          <w:rStyle w:val="s1"/>
        </w:rPr>
        <w:t>*</w:t>
      </w:r>
      <w:r w:rsidR="00973560">
        <w:t>U_7_over_a_zero</w:t>
      </w:r>
      <w:r w:rsidR="00973560">
        <w:rPr>
          <w:rStyle w:val="s1"/>
        </w:rPr>
        <w:t>);</w:t>
      </w:r>
    </w:p>
    <w:p w14:paraId="7E144A2E" w14:textId="77777777" w:rsidR="00973560" w:rsidRDefault="00973560" w:rsidP="00973560">
      <w:pPr>
        <w:pStyle w:val="p3"/>
      </w:pPr>
    </w:p>
    <w:p w14:paraId="6B6EBFF1" w14:textId="1EF936E1" w:rsidR="00973560" w:rsidRDefault="00D901EB" w:rsidP="00973560">
      <w:pPr>
        <w:pStyle w:val="p5"/>
      </w:pPr>
      <w:r>
        <w:rPr>
          <w:rStyle w:val="apple-converted-space"/>
          <w:color w:val="000000"/>
        </w:rPr>
        <w:t xml:space="preserve"> </w:t>
      </w:r>
      <w:r w:rsidR="00973560">
        <w:rPr>
          <w:rStyle w:val="apple-converted-space"/>
          <w:color w:val="000000"/>
        </w:rPr>
        <w:t xml:space="preserve"> </w:t>
      </w:r>
      <w:r w:rsidR="00973560">
        <w:rPr>
          <w:rStyle w:val="s4"/>
          <w:b/>
          <w:bCs/>
        </w:rPr>
        <w:t>if</w:t>
      </w:r>
      <w:r w:rsidR="00973560">
        <w:rPr>
          <w:rStyle w:val="s1"/>
        </w:rPr>
        <w:t xml:space="preserve"> (</w:t>
      </w:r>
      <w:r w:rsidR="00973560">
        <w:t>afterburnerOn</w:t>
      </w:r>
      <w:r w:rsidR="00973560">
        <w:rPr>
          <w:rStyle w:val="s1"/>
        </w:rPr>
        <w:t>) {</w:t>
      </w:r>
    </w:p>
    <w:p w14:paraId="12C67CDC" w14:textId="11C93468" w:rsidR="00973560" w:rsidRDefault="00D901EB" w:rsidP="00973560">
      <w:pPr>
        <w:pStyle w:val="p4"/>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 xml:space="preserve">// fuel flow (ratio) with </w:t>
      </w:r>
      <w:r w:rsidR="00973560">
        <w:rPr>
          <w:rStyle w:val="s2"/>
        </w:rPr>
        <w:t>Afterburner</w:t>
      </w:r>
      <w:r w:rsidR="00973560">
        <w:t xml:space="preserve"> ON</w:t>
      </w:r>
    </w:p>
    <w:p w14:paraId="63B0C495" w14:textId="2089FBE9" w:rsidR="00973560" w:rsidRDefault="00D901EB" w:rsidP="00973560">
      <w:pPr>
        <w:pStyle w:val="p5"/>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f_ab</w:t>
      </w:r>
      <w:r w:rsidR="00973560">
        <w:rPr>
          <w:rStyle w:val="s1"/>
        </w:rPr>
        <w:t xml:space="preserve"> = ((</w:t>
      </w:r>
      <w:r w:rsidR="00973560">
        <w:t>Cp_t</w:t>
      </w:r>
      <w:r w:rsidR="00973560">
        <w:rPr>
          <w:rStyle w:val="s1"/>
        </w:rPr>
        <w:t>*</w:t>
      </w:r>
      <w:r w:rsidR="00973560">
        <w:t>Tzero</w:t>
      </w:r>
      <w:r w:rsidR="00973560">
        <w:rPr>
          <w:rStyle w:val="s1"/>
        </w:rPr>
        <w:t>)/</w:t>
      </w:r>
      <w:r w:rsidR="00973560">
        <w:t>hpr</w:t>
      </w:r>
      <w:r>
        <w:rPr>
          <w:rStyle w:val="s1"/>
        </w:rPr>
        <w:t>) * (</w:t>
      </w:r>
      <w:r w:rsidR="00973560">
        <w:t>tao_lambda_ab</w:t>
      </w:r>
      <w:r w:rsidR="00973560">
        <w:rPr>
          <w:rStyle w:val="s1"/>
        </w:rPr>
        <w:t>-</w:t>
      </w:r>
      <w:r w:rsidR="00973560">
        <w:t>tao_r</w:t>
      </w:r>
      <w:r w:rsidR="00973560">
        <w:rPr>
          <w:rStyle w:val="s1"/>
        </w:rPr>
        <w:t>);</w:t>
      </w:r>
    </w:p>
    <w:p w14:paraId="0F727EF8" w14:textId="77777777" w:rsidR="00973560" w:rsidRDefault="00973560" w:rsidP="00973560">
      <w:pPr>
        <w:pStyle w:val="p3"/>
      </w:pPr>
    </w:p>
    <w:p w14:paraId="367DA6B8" w14:textId="448A7094" w:rsidR="00973560" w:rsidRDefault="00D901EB" w:rsidP="00973560">
      <w:pPr>
        <w:pStyle w:val="p4"/>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 xml:space="preserve">// Temperature ratio </w:t>
      </w:r>
      <w:r w:rsidR="00973560">
        <w:rPr>
          <w:rStyle w:val="s2"/>
        </w:rPr>
        <w:t>Nozzle</w:t>
      </w:r>
      <w:r w:rsidR="00973560">
        <w:t xml:space="preserve"> to </w:t>
      </w:r>
      <w:r w:rsidR="00973560">
        <w:rPr>
          <w:rStyle w:val="s2"/>
        </w:rPr>
        <w:t>Afterburner</w:t>
      </w:r>
    </w:p>
    <w:p w14:paraId="0D71A448" w14:textId="14D7E3F9" w:rsidR="00973560" w:rsidRDefault="00D901EB" w:rsidP="00973560">
      <w:pPr>
        <w:pStyle w:val="p5"/>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Tt7_over_Tt5</w:t>
      </w:r>
      <w:r w:rsidR="00973560">
        <w:rPr>
          <w:rStyle w:val="s1"/>
        </w:rPr>
        <w:t xml:space="preserve"> = (</w:t>
      </w:r>
      <w:r w:rsidR="00973560">
        <w:t>tao_lambda_ab</w:t>
      </w:r>
      <w:r w:rsidR="00973560">
        <w:rPr>
          <w:rStyle w:val="s1"/>
        </w:rPr>
        <w:t>/(</w:t>
      </w:r>
      <w:r w:rsidR="00973560">
        <w:t>tao_t</w:t>
      </w:r>
      <w:r w:rsidR="00973560">
        <w:rPr>
          <w:rStyle w:val="s1"/>
        </w:rPr>
        <w:t>*</w:t>
      </w:r>
      <w:r w:rsidR="00973560">
        <w:t>tao_lambda</w:t>
      </w:r>
      <w:r w:rsidR="00973560">
        <w:rPr>
          <w:rStyle w:val="s1"/>
        </w:rPr>
        <w:t>));</w:t>
      </w:r>
    </w:p>
    <w:p w14:paraId="5BB823EA" w14:textId="77777777" w:rsidR="00973560" w:rsidRDefault="00973560" w:rsidP="00973560">
      <w:pPr>
        <w:pStyle w:val="p3"/>
      </w:pPr>
    </w:p>
    <w:p w14:paraId="4246A5F8" w14:textId="54A4D567" w:rsidR="00973560" w:rsidRDefault="00D901EB" w:rsidP="00973560">
      <w:pPr>
        <w:pStyle w:val="p4"/>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 xml:space="preserve">// Velocity ratio at </w:t>
      </w:r>
      <w:r w:rsidR="00973560">
        <w:rPr>
          <w:rStyle w:val="s2"/>
        </w:rPr>
        <w:t>Nozzle</w:t>
      </w:r>
      <w:r w:rsidR="00973560">
        <w:t xml:space="preserve"> exit to Ambient</w:t>
      </w:r>
    </w:p>
    <w:p w14:paraId="2B59EC64" w14:textId="6796CDDB" w:rsidR="00973560" w:rsidRDefault="00D901EB" w:rsidP="00973560">
      <w:pPr>
        <w:pStyle w:val="p4"/>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 ((U7_ab)/a0)^2</w:t>
      </w:r>
    </w:p>
    <w:p w14:paraId="33CE953E" w14:textId="3C1AC548" w:rsidR="00973560" w:rsidRDefault="00D901EB" w:rsidP="00973560">
      <w:pPr>
        <w:pStyle w:val="p5"/>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U_7_ab_over_a_zero_squared</w:t>
      </w:r>
      <w:r w:rsidR="00973560">
        <w:rPr>
          <w:rStyle w:val="s1"/>
        </w:rPr>
        <w:t xml:space="preserve"> = (</w:t>
      </w:r>
      <w:r w:rsidR="00973560">
        <w:t>Tt7_over_Tt5</w:t>
      </w:r>
      <w:r w:rsidR="00973560">
        <w:rPr>
          <w:rStyle w:val="s1"/>
        </w:rPr>
        <w:t xml:space="preserve"> * Math.</w:t>
      </w:r>
      <w:r w:rsidR="00973560">
        <w:rPr>
          <w:rStyle w:val="s1"/>
          <w:i/>
          <w:iCs/>
        </w:rPr>
        <w:t>pow</w:t>
      </w:r>
      <w:r w:rsidR="00973560">
        <w:rPr>
          <w:rStyle w:val="s1"/>
        </w:rPr>
        <w:t>(</w:t>
      </w:r>
      <w:r w:rsidR="00973560">
        <w:t>U_7_over_a_zero</w:t>
      </w:r>
      <w:r w:rsidR="00973560">
        <w:rPr>
          <w:rStyle w:val="s1"/>
        </w:rPr>
        <w:t>, 2));</w:t>
      </w:r>
    </w:p>
    <w:p w14:paraId="174027FE" w14:textId="77777777" w:rsidR="00973560" w:rsidRDefault="00973560" w:rsidP="00973560">
      <w:pPr>
        <w:pStyle w:val="p3"/>
      </w:pPr>
    </w:p>
    <w:p w14:paraId="134B0528" w14:textId="7829863C" w:rsidR="00973560" w:rsidRDefault="00D901EB" w:rsidP="003C4035">
      <w:pPr>
        <w:pStyle w:val="p4"/>
        <w:ind w:firstLine="0"/>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 (U7_ab)/a0</w:t>
      </w:r>
    </w:p>
    <w:p w14:paraId="401186C1" w14:textId="6EEA79B1" w:rsidR="00973560" w:rsidRDefault="00D901EB" w:rsidP="00973560">
      <w:pPr>
        <w:pStyle w:val="p5"/>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U_7_ab_over_a_zero</w:t>
      </w:r>
      <w:r w:rsidR="00973560">
        <w:rPr>
          <w:rStyle w:val="s1"/>
        </w:rPr>
        <w:t xml:space="preserve"> = Math.</w:t>
      </w:r>
      <w:r w:rsidR="00973560">
        <w:rPr>
          <w:rStyle w:val="s1"/>
          <w:i/>
          <w:iCs/>
        </w:rPr>
        <w:t>sqrt</w:t>
      </w:r>
      <w:r w:rsidR="00973560">
        <w:rPr>
          <w:rStyle w:val="s1"/>
        </w:rPr>
        <w:t>(</w:t>
      </w:r>
      <w:r w:rsidR="00973560">
        <w:t>U_7_ab_over_a_zero_squared</w:t>
      </w:r>
      <w:r w:rsidR="00973560">
        <w:rPr>
          <w:rStyle w:val="s1"/>
        </w:rPr>
        <w:t>);</w:t>
      </w:r>
    </w:p>
    <w:p w14:paraId="7B6B6EEE" w14:textId="77777777" w:rsidR="00973560" w:rsidRDefault="00973560" w:rsidP="00973560">
      <w:pPr>
        <w:pStyle w:val="p3"/>
      </w:pPr>
    </w:p>
    <w:p w14:paraId="638B91FA" w14:textId="5CFA93F7" w:rsidR="00973560" w:rsidRDefault="00D901EB" w:rsidP="00973560">
      <w:pPr>
        <w:pStyle w:val="p4"/>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 U7_ab</w:t>
      </w:r>
      <w:r>
        <w:rPr>
          <w:rStyle w:val="apple-converted-space"/>
        </w:rPr>
        <w:t xml:space="preserve"> </w:t>
      </w:r>
      <w:r w:rsidR="00973560">
        <w:rPr>
          <w:rStyle w:val="apple-converted-space"/>
        </w:rPr>
        <w:t xml:space="preserve"> </w:t>
      </w:r>
      <w:r w:rsidR="00973560">
        <w:t xml:space="preserve">Exhaust Velocity at </w:t>
      </w:r>
      <w:r w:rsidR="00973560">
        <w:rPr>
          <w:rStyle w:val="s2"/>
        </w:rPr>
        <w:t>Nozzle</w:t>
      </w:r>
      <w:r w:rsidR="00973560">
        <w:t xml:space="preserve"> with AB ON [</w:t>
      </w:r>
      <w:r w:rsidR="00973560">
        <w:rPr>
          <w:rStyle w:val="s2"/>
        </w:rPr>
        <w:t>ft</w:t>
      </w:r>
      <w:r w:rsidR="00973560">
        <w:t>/s]</w:t>
      </w:r>
    </w:p>
    <w:p w14:paraId="7C6C04D9" w14:textId="6101523F" w:rsidR="00973560" w:rsidRDefault="00D901EB" w:rsidP="00973560">
      <w:pPr>
        <w:pStyle w:val="p5"/>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U_7_ab</w:t>
      </w:r>
      <w:r w:rsidR="00973560">
        <w:rPr>
          <w:rStyle w:val="s1"/>
        </w:rPr>
        <w:t xml:space="preserve"> = (Math.</w:t>
      </w:r>
      <w:r w:rsidR="00973560">
        <w:rPr>
          <w:rStyle w:val="s1"/>
          <w:i/>
          <w:iCs/>
        </w:rPr>
        <w:t>sqrt</w:t>
      </w:r>
      <w:r w:rsidR="00973560">
        <w:rPr>
          <w:rStyle w:val="s1"/>
        </w:rPr>
        <w:t>(</w:t>
      </w:r>
      <w:r w:rsidR="00973560">
        <w:t>U_7_ab_over_a_zero_squared</w:t>
      </w:r>
      <w:r w:rsidR="00973560">
        <w:rPr>
          <w:rStyle w:val="s1"/>
        </w:rPr>
        <w:t>))*</w:t>
      </w:r>
      <w:r w:rsidR="00973560">
        <w:t>azero</w:t>
      </w:r>
      <w:r w:rsidR="00973560">
        <w:rPr>
          <w:rStyle w:val="s1"/>
        </w:rPr>
        <w:t>;</w:t>
      </w:r>
    </w:p>
    <w:p w14:paraId="570301A6" w14:textId="77777777" w:rsidR="00973560" w:rsidRDefault="00973560" w:rsidP="00973560">
      <w:pPr>
        <w:pStyle w:val="p3"/>
      </w:pPr>
    </w:p>
    <w:p w14:paraId="29633138" w14:textId="2EA5F666" w:rsidR="00973560" w:rsidRDefault="00D901EB" w:rsidP="00973560">
      <w:pPr>
        <w:pStyle w:val="p4"/>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 U_0</w:t>
      </w:r>
      <w:r>
        <w:rPr>
          <w:rStyle w:val="apple-converted-space"/>
        </w:rPr>
        <w:t xml:space="preserve"> </w:t>
      </w:r>
      <w:r w:rsidR="00973560">
        <w:rPr>
          <w:rStyle w:val="apple-converted-space"/>
        </w:rPr>
        <w:t xml:space="preserve"> </w:t>
      </w:r>
      <w:r w:rsidR="00973560">
        <w:t>Velocity at inlet (speed of aircraft) [</w:t>
      </w:r>
      <w:r w:rsidR="00973560">
        <w:rPr>
          <w:rStyle w:val="s2"/>
        </w:rPr>
        <w:t>ft</w:t>
      </w:r>
      <w:r w:rsidR="00973560">
        <w:t>/s]</w:t>
      </w:r>
    </w:p>
    <w:p w14:paraId="5D640B1B" w14:textId="2C3BA4C2" w:rsidR="00973560" w:rsidRDefault="00D901EB" w:rsidP="00973560">
      <w:pPr>
        <w:pStyle w:val="p5"/>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U_0</w:t>
      </w:r>
      <w:r w:rsidR="00973560">
        <w:rPr>
          <w:rStyle w:val="s1"/>
        </w:rPr>
        <w:t xml:space="preserve"> = </w:t>
      </w:r>
      <w:r w:rsidR="00973560">
        <w:t>azero</w:t>
      </w:r>
      <w:r w:rsidR="00973560">
        <w:rPr>
          <w:rStyle w:val="s1"/>
        </w:rPr>
        <w:t>*</w:t>
      </w:r>
      <w:r w:rsidR="00973560">
        <w:t>Mzero</w:t>
      </w:r>
      <w:r w:rsidR="00973560">
        <w:rPr>
          <w:rStyle w:val="s1"/>
        </w:rPr>
        <w:t>;</w:t>
      </w:r>
    </w:p>
    <w:p w14:paraId="620AFBE0" w14:textId="77777777" w:rsidR="00973560" w:rsidRDefault="00973560" w:rsidP="00973560">
      <w:pPr>
        <w:pStyle w:val="p3"/>
      </w:pPr>
    </w:p>
    <w:p w14:paraId="5A6D9DE2" w14:textId="6D1F28B8" w:rsidR="00973560" w:rsidRDefault="00D901EB" w:rsidP="00973560">
      <w:pPr>
        <w:pStyle w:val="p4"/>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 xml:space="preserve">// U_9 Velocity at Fan </w:t>
      </w:r>
      <w:r w:rsidR="00973560">
        <w:rPr>
          <w:rStyle w:val="s2"/>
        </w:rPr>
        <w:t>Nozzle</w:t>
      </w:r>
      <w:r w:rsidR="00973560">
        <w:t xml:space="preserve"> Exhaust [</w:t>
      </w:r>
      <w:r w:rsidR="00973560">
        <w:rPr>
          <w:rStyle w:val="s2"/>
        </w:rPr>
        <w:t>ft</w:t>
      </w:r>
      <w:r w:rsidR="00973560">
        <w:t>/s]</w:t>
      </w:r>
    </w:p>
    <w:p w14:paraId="3A4EDB51" w14:textId="080A1803" w:rsidR="00973560" w:rsidRDefault="00D901EB" w:rsidP="00973560">
      <w:pPr>
        <w:pStyle w:val="p5"/>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U_9</w:t>
      </w:r>
      <w:r w:rsidR="00973560">
        <w:rPr>
          <w:rStyle w:val="s1"/>
        </w:rPr>
        <w:t xml:space="preserve"> = (Math.</w:t>
      </w:r>
      <w:r w:rsidR="00973560">
        <w:rPr>
          <w:rStyle w:val="s1"/>
          <w:i/>
          <w:iCs/>
        </w:rPr>
        <w:t>sqrt</w:t>
      </w:r>
      <w:r w:rsidR="00973560">
        <w:rPr>
          <w:rStyle w:val="s1"/>
        </w:rPr>
        <w:t>(</w:t>
      </w:r>
      <w:r w:rsidR="00973560">
        <w:t>U_9_over_a_zero_squared</w:t>
      </w:r>
      <w:r w:rsidR="00973560">
        <w:rPr>
          <w:rStyle w:val="s1"/>
        </w:rPr>
        <w:t>))*</w:t>
      </w:r>
      <w:r w:rsidR="00973560">
        <w:t>azero</w:t>
      </w:r>
      <w:r w:rsidR="00973560">
        <w:rPr>
          <w:rStyle w:val="s1"/>
        </w:rPr>
        <w:t>;</w:t>
      </w:r>
    </w:p>
    <w:p w14:paraId="7E4081B2" w14:textId="77777777" w:rsidR="00973560" w:rsidRDefault="00973560" w:rsidP="00973560">
      <w:pPr>
        <w:pStyle w:val="p3"/>
      </w:pPr>
    </w:p>
    <w:p w14:paraId="0BBC909D" w14:textId="11218B2E" w:rsidR="00973560" w:rsidRDefault="00D901EB" w:rsidP="00973560">
      <w:pPr>
        <w:pStyle w:val="p4"/>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 Specific Thrust</w:t>
      </w:r>
    </w:p>
    <w:p w14:paraId="5C048FC1" w14:textId="77777777" w:rsidR="00973560" w:rsidRDefault="00973560" w:rsidP="00973560">
      <w:pPr>
        <w:pStyle w:val="p3"/>
      </w:pPr>
    </w:p>
    <w:p w14:paraId="360BCC36" w14:textId="1719AC72" w:rsidR="00973560" w:rsidRDefault="00D901EB" w:rsidP="00973560">
      <w:pPr>
        <w:pStyle w:val="p4"/>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 Specific Thrust through core w/AB</w:t>
      </w:r>
      <w:r>
        <w:rPr>
          <w:rStyle w:val="apple-converted-space"/>
        </w:rPr>
        <w:t xml:space="preserve"> </w:t>
      </w:r>
      <w:r w:rsidR="00973560">
        <w:rPr>
          <w:rStyle w:val="apple-converted-space"/>
        </w:rPr>
        <w:t xml:space="preserve"> </w:t>
      </w:r>
      <w:r w:rsidR="00973560">
        <w:t>[</w:t>
      </w:r>
      <w:r w:rsidR="00973560">
        <w:rPr>
          <w:rStyle w:val="s2"/>
        </w:rPr>
        <w:t>lbf</w:t>
      </w:r>
      <w:r w:rsidR="00973560">
        <w:t>/(</w:t>
      </w:r>
      <w:r w:rsidR="00973560">
        <w:rPr>
          <w:rStyle w:val="s2"/>
        </w:rPr>
        <w:t>lbm</w:t>
      </w:r>
      <w:r w:rsidR="00973560">
        <w:t>/s)]</w:t>
      </w:r>
    </w:p>
    <w:p w14:paraId="4CA909F1" w14:textId="77777777" w:rsidR="00D901EB" w:rsidRDefault="00D901EB" w:rsidP="00973560">
      <w:pPr>
        <w:pStyle w:val="p5"/>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F_s_c_ab</w:t>
      </w:r>
      <w:r w:rsidR="00973560">
        <w:rPr>
          <w:rStyle w:val="s1"/>
        </w:rPr>
        <w:t xml:space="preserve"> = (</w:t>
      </w:r>
      <w:r w:rsidR="00973560">
        <w:t>azero</w:t>
      </w:r>
      <w:r w:rsidR="00973560">
        <w:rPr>
          <w:rStyle w:val="s1"/>
        </w:rPr>
        <w:t>/</w:t>
      </w:r>
      <w:r w:rsidR="00973560">
        <w:t>gc</w:t>
      </w:r>
      <w:r>
        <w:rPr>
          <w:rStyle w:val="s1"/>
        </w:rPr>
        <w:t>) * (</w:t>
      </w:r>
      <w:r w:rsidR="00973560">
        <w:rPr>
          <w:rStyle w:val="s1"/>
        </w:rPr>
        <w:t>(1+</w:t>
      </w:r>
      <w:r w:rsidR="00973560">
        <w:t>f_ab</w:t>
      </w:r>
      <w:r>
        <w:rPr>
          <w:rStyle w:val="s1"/>
        </w:rPr>
        <w:t>) * (</w:t>
      </w:r>
      <w:r w:rsidR="00973560">
        <w:t>U_7_ab_over_a_zero</w:t>
      </w:r>
      <w:r w:rsidR="00973560">
        <w:rPr>
          <w:rStyle w:val="s1"/>
        </w:rPr>
        <w:t>)-</w:t>
      </w:r>
      <w:r w:rsidR="00973560">
        <w:t>Mzero</w:t>
      </w:r>
      <w:r w:rsidR="00973560">
        <w:rPr>
          <w:rStyle w:val="s1"/>
        </w:rPr>
        <w:t>+(1+</w:t>
      </w:r>
      <w:r w:rsidR="00973560">
        <w:t>f_ab</w:t>
      </w:r>
      <w:r>
        <w:rPr>
          <w:rStyle w:val="s1"/>
        </w:rPr>
        <w:t>) * (</w:t>
      </w:r>
      <w:r w:rsidR="00973560">
        <w:t>Rair_t</w:t>
      </w:r>
      <w:r w:rsidR="00973560">
        <w:rPr>
          <w:rStyle w:val="s1"/>
        </w:rPr>
        <w:t>/</w:t>
      </w:r>
      <w:r w:rsidR="00973560">
        <w:t>Rair_c</w:t>
      </w:r>
      <w:r>
        <w:rPr>
          <w:rStyle w:val="s1"/>
        </w:rPr>
        <w:t>) *</w:t>
      </w:r>
    </w:p>
    <w:p w14:paraId="7DA5F913" w14:textId="4CBEC589" w:rsidR="00973560" w:rsidRPr="00D901EB" w:rsidRDefault="00D901EB" w:rsidP="00973560">
      <w:pPr>
        <w:pStyle w:val="p5"/>
        <w:rPr>
          <w:lang w:val="pl-PL"/>
        </w:rPr>
      </w:pPr>
      <w:r w:rsidRPr="003D29A7">
        <w:rPr>
          <w:rStyle w:val="s1"/>
        </w:rPr>
        <w:t xml:space="preserve">                             </w:t>
      </w:r>
      <w:r w:rsidRPr="00D901EB">
        <w:rPr>
          <w:rStyle w:val="s1"/>
          <w:lang w:val="pl-PL"/>
        </w:rPr>
        <w:t>(</w:t>
      </w:r>
      <w:r w:rsidR="00973560" w:rsidRPr="00D901EB">
        <w:rPr>
          <w:rStyle w:val="s1"/>
          <w:lang w:val="pl-PL"/>
        </w:rPr>
        <w:t>(</w:t>
      </w:r>
      <w:r w:rsidR="00973560" w:rsidRPr="00D901EB">
        <w:rPr>
          <w:lang w:val="pl-PL"/>
        </w:rPr>
        <w:t>T7</w:t>
      </w:r>
      <w:r w:rsidR="00973560" w:rsidRPr="00D901EB">
        <w:rPr>
          <w:rStyle w:val="s1"/>
          <w:lang w:val="pl-PL"/>
        </w:rPr>
        <w:t>/</w:t>
      </w:r>
      <w:r w:rsidR="00973560" w:rsidRPr="00D901EB">
        <w:rPr>
          <w:lang w:val="pl-PL"/>
        </w:rPr>
        <w:t>Tzero</w:t>
      </w:r>
      <w:r w:rsidRPr="00D901EB">
        <w:rPr>
          <w:rStyle w:val="s1"/>
          <w:lang w:val="pl-PL"/>
        </w:rPr>
        <w:t>) / (</w:t>
      </w:r>
      <w:r w:rsidR="00973560" w:rsidRPr="00D901EB">
        <w:rPr>
          <w:lang w:val="pl-PL"/>
        </w:rPr>
        <w:t>U_7_ab_over_a_zero</w:t>
      </w:r>
      <w:r w:rsidR="00973560" w:rsidRPr="00D901EB">
        <w:rPr>
          <w:rStyle w:val="s1"/>
          <w:lang w:val="pl-PL"/>
        </w:rPr>
        <w:t>)</w:t>
      </w:r>
      <w:r w:rsidRPr="00D901EB">
        <w:rPr>
          <w:rStyle w:val="s1"/>
          <w:lang w:val="pl-PL"/>
        </w:rPr>
        <w:t>) * (</w:t>
      </w:r>
      <w:r w:rsidR="00973560" w:rsidRPr="00D901EB">
        <w:rPr>
          <w:rStyle w:val="s1"/>
          <w:lang w:val="pl-PL"/>
        </w:rPr>
        <w:t>(1-(</w:t>
      </w:r>
      <w:r w:rsidR="00973560" w:rsidRPr="00D901EB">
        <w:rPr>
          <w:lang w:val="pl-PL"/>
        </w:rPr>
        <w:t>Pzero</w:t>
      </w:r>
      <w:r w:rsidR="00973560" w:rsidRPr="00D901EB">
        <w:rPr>
          <w:rStyle w:val="s1"/>
          <w:lang w:val="pl-PL"/>
        </w:rPr>
        <w:t>/</w:t>
      </w:r>
      <w:r w:rsidR="00973560" w:rsidRPr="00D901EB">
        <w:rPr>
          <w:lang w:val="pl-PL"/>
        </w:rPr>
        <w:t>P7</w:t>
      </w:r>
      <w:r w:rsidR="00973560" w:rsidRPr="00D901EB">
        <w:rPr>
          <w:rStyle w:val="s1"/>
          <w:lang w:val="pl-PL"/>
        </w:rPr>
        <w:t>))/</w:t>
      </w:r>
      <w:r w:rsidR="00973560" w:rsidRPr="00D901EB">
        <w:rPr>
          <w:lang w:val="pl-PL"/>
        </w:rPr>
        <w:t>gamma_c</w:t>
      </w:r>
      <w:r w:rsidR="00973560" w:rsidRPr="00D901EB">
        <w:rPr>
          <w:rStyle w:val="s1"/>
          <w:lang w:val="pl-PL"/>
        </w:rPr>
        <w:t>));</w:t>
      </w:r>
    </w:p>
    <w:p w14:paraId="6351365A" w14:textId="77777777" w:rsidR="00973560" w:rsidRPr="00D901EB" w:rsidRDefault="00973560" w:rsidP="00973560">
      <w:pPr>
        <w:pStyle w:val="p3"/>
        <w:rPr>
          <w:lang w:val="pl-PL"/>
        </w:rPr>
      </w:pPr>
    </w:p>
    <w:p w14:paraId="3D9EFCA1" w14:textId="4E3D6CB1" w:rsidR="00973560" w:rsidRDefault="00D901EB" w:rsidP="003C4035">
      <w:pPr>
        <w:pStyle w:val="p4"/>
        <w:ind w:firstLine="0"/>
      </w:pPr>
      <w:r w:rsidRPr="00D901EB">
        <w:rPr>
          <w:rStyle w:val="apple-converted-space"/>
          <w:color w:val="000000"/>
          <w:lang w:val="pl-PL"/>
        </w:rPr>
        <w:t xml:space="preserve"> </w:t>
      </w:r>
      <w:r w:rsidR="00973560" w:rsidRPr="00D901EB">
        <w:rPr>
          <w:rStyle w:val="apple-converted-space"/>
          <w:color w:val="000000"/>
          <w:lang w:val="pl-PL"/>
        </w:rPr>
        <w:t xml:space="preserve"> </w:t>
      </w:r>
      <w:r w:rsidRPr="00D901EB">
        <w:rPr>
          <w:rStyle w:val="apple-converted-space"/>
          <w:color w:val="000000"/>
          <w:lang w:val="pl-PL"/>
        </w:rPr>
        <w:t xml:space="preserve"> </w:t>
      </w:r>
      <w:r w:rsidR="00973560" w:rsidRPr="00D901EB">
        <w:rPr>
          <w:rStyle w:val="apple-converted-space"/>
          <w:color w:val="000000"/>
          <w:lang w:val="pl-PL"/>
        </w:rPr>
        <w:t xml:space="preserve"> </w:t>
      </w:r>
      <w:r w:rsidR="00973560">
        <w:t>// (Total) Specific Thrust w/AB</w:t>
      </w:r>
      <w:r>
        <w:rPr>
          <w:rStyle w:val="apple-converted-space"/>
        </w:rPr>
        <w:t xml:space="preserve"> </w:t>
      </w:r>
      <w:r w:rsidR="00973560">
        <w:rPr>
          <w:rStyle w:val="apple-converted-space"/>
        </w:rPr>
        <w:t xml:space="preserve"> </w:t>
      </w:r>
      <w:r w:rsidR="00973560">
        <w:t>[</w:t>
      </w:r>
      <w:r w:rsidR="00973560">
        <w:rPr>
          <w:rStyle w:val="s2"/>
        </w:rPr>
        <w:t>lbf</w:t>
      </w:r>
      <w:r w:rsidR="00973560">
        <w:t>/(</w:t>
      </w:r>
      <w:r w:rsidR="00973560">
        <w:rPr>
          <w:rStyle w:val="s2"/>
        </w:rPr>
        <w:t>lbm</w:t>
      </w:r>
      <w:r w:rsidR="00973560">
        <w:t>/s)]</w:t>
      </w:r>
    </w:p>
    <w:p w14:paraId="174E6F7A" w14:textId="1457CB15" w:rsidR="00973560" w:rsidRDefault="00D901EB" w:rsidP="00973560">
      <w:pPr>
        <w:pStyle w:val="p2"/>
      </w:pP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sidR="00973560">
        <w:rPr>
          <w:rStyle w:val="s8"/>
        </w:rPr>
        <w:t>F_s_ab</w:t>
      </w:r>
      <w:r w:rsidR="00973560">
        <w:t xml:space="preserve"> = </w:t>
      </w:r>
      <w:r>
        <w:t>((</w:t>
      </w:r>
      <w:r w:rsidR="00973560">
        <w:t>1/(1+</w:t>
      </w:r>
      <w:r w:rsidR="00973560">
        <w:rPr>
          <w:rStyle w:val="s8"/>
        </w:rPr>
        <w:t>alpha</w:t>
      </w:r>
      <w:r w:rsidR="00973560">
        <w:t>))*</w:t>
      </w:r>
      <w:r w:rsidR="00973560">
        <w:rPr>
          <w:rStyle w:val="s8"/>
        </w:rPr>
        <w:t>F_s_c_ab</w:t>
      </w:r>
      <w:r>
        <w:rPr>
          <w:rStyle w:val="apple-converted-space"/>
        </w:rPr>
        <w:t xml:space="preserve"> </w:t>
      </w:r>
      <w:r w:rsidR="00973560">
        <w:rPr>
          <w:rStyle w:val="apple-converted-space"/>
        </w:rPr>
        <w:t xml:space="preserve"> </w:t>
      </w:r>
      <w:r w:rsidR="00973560">
        <w:t xml:space="preserve">) + </w:t>
      </w:r>
      <w:r>
        <w:t>((</w:t>
      </w:r>
      <w:r w:rsidR="00973560">
        <w:rPr>
          <w:rStyle w:val="s8"/>
        </w:rPr>
        <w:t>alpha</w:t>
      </w:r>
      <w:r w:rsidR="00973560">
        <w:t>/(1+</w:t>
      </w:r>
      <w:r w:rsidR="00973560">
        <w:rPr>
          <w:rStyle w:val="s8"/>
        </w:rPr>
        <w:t>alpha</w:t>
      </w:r>
      <w:r w:rsidR="00973560">
        <w:t>))*</w:t>
      </w:r>
      <w:r w:rsidR="00973560">
        <w:rPr>
          <w:rStyle w:val="s8"/>
        </w:rPr>
        <w:t>F_s_fan</w:t>
      </w:r>
      <w:r w:rsidR="00973560">
        <w:t>);</w:t>
      </w:r>
    </w:p>
    <w:p w14:paraId="37175DA2" w14:textId="77777777" w:rsidR="00973560" w:rsidRDefault="00973560" w:rsidP="00973560">
      <w:pPr>
        <w:pStyle w:val="p3"/>
      </w:pPr>
    </w:p>
    <w:p w14:paraId="166FE02D" w14:textId="3B8E1DA5" w:rsidR="00973560" w:rsidRDefault="00D901EB" w:rsidP="00973560">
      <w:pPr>
        <w:pStyle w:val="p4"/>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 (Total) Thrust [</w:t>
      </w:r>
      <w:r w:rsidR="00973560">
        <w:rPr>
          <w:rStyle w:val="s2"/>
        </w:rPr>
        <w:t>lbf</w:t>
      </w:r>
      <w:r w:rsidR="00973560">
        <w:t>]</w:t>
      </w:r>
    </w:p>
    <w:p w14:paraId="5CF7ED65" w14:textId="3C2FA22E" w:rsidR="00973560" w:rsidRDefault="00D901EB" w:rsidP="00973560">
      <w:pPr>
        <w:pStyle w:val="p5"/>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F_ab</w:t>
      </w:r>
      <w:r w:rsidR="00973560">
        <w:rPr>
          <w:rStyle w:val="s1"/>
        </w:rPr>
        <w:t xml:space="preserve"> = </w:t>
      </w:r>
      <w:r w:rsidR="00973560">
        <w:t>F_s_ab</w:t>
      </w:r>
      <w:r w:rsidR="00973560">
        <w:rPr>
          <w:rStyle w:val="s1"/>
        </w:rPr>
        <w:t>*</w:t>
      </w:r>
      <w:r w:rsidR="00973560">
        <w:t>mdot_zero</w:t>
      </w:r>
      <w:r w:rsidR="00973560">
        <w:rPr>
          <w:rStyle w:val="s1"/>
        </w:rPr>
        <w:t>;</w:t>
      </w:r>
    </w:p>
    <w:p w14:paraId="2E5B2DBC" w14:textId="77777777" w:rsidR="00973560" w:rsidRDefault="00973560" w:rsidP="00973560">
      <w:pPr>
        <w:pStyle w:val="p3"/>
      </w:pPr>
    </w:p>
    <w:p w14:paraId="7AF64A4D" w14:textId="10206477" w:rsidR="00973560" w:rsidRDefault="00D901EB" w:rsidP="00973560">
      <w:pPr>
        <w:pStyle w:val="p4"/>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 Thrust Specific Fuel Consumption (TSFC)</w:t>
      </w:r>
      <w:r>
        <w:rPr>
          <w:rStyle w:val="apple-converted-space"/>
        </w:rPr>
        <w:t xml:space="preserve"> </w:t>
      </w:r>
      <w:r w:rsidR="00973560">
        <w:rPr>
          <w:rStyle w:val="apple-converted-space"/>
        </w:rPr>
        <w:t xml:space="preserve"> </w:t>
      </w:r>
      <w:r w:rsidR="00973560">
        <w:t>[1/</w:t>
      </w:r>
      <w:r w:rsidR="00973560">
        <w:rPr>
          <w:rStyle w:val="s2"/>
        </w:rPr>
        <w:t>hr</w:t>
      </w:r>
      <w:r w:rsidR="00973560">
        <w:t>]</w:t>
      </w:r>
    </w:p>
    <w:p w14:paraId="558D7757" w14:textId="5A8DFBFF" w:rsidR="00973560" w:rsidRDefault="00D901EB" w:rsidP="00973560">
      <w:pPr>
        <w:pStyle w:val="p2"/>
      </w:pP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sidR="00973560">
        <w:rPr>
          <w:rStyle w:val="s8"/>
        </w:rPr>
        <w:t>TSFC_ab</w:t>
      </w:r>
      <w:r w:rsidR="00973560">
        <w:t xml:space="preserve"> = (1/(1+</w:t>
      </w:r>
      <w:r w:rsidR="00973560">
        <w:rPr>
          <w:rStyle w:val="s8"/>
        </w:rPr>
        <w:t>alpha</w:t>
      </w:r>
      <w:r w:rsidR="00973560">
        <w:t>)</w:t>
      </w:r>
      <w:r>
        <w:t>) * (</w:t>
      </w:r>
      <w:r w:rsidR="00973560">
        <w:rPr>
          <w:rStyle w:val="s8"/>
        </w:rPr>
        <w:t>f_ab</w:t>
      </w:r>
      <w:r w:rsidR="00973560">
        <w:t>/</w:t>
      </w:r>
      <w:r w:rsidR="00973560">
        <w:rPr>
          <w:rStyle w:val="s8"/>
        </w:rPr>
        <w:t>F_s_ab</w:t>
      </w:r>
      <w:r w:rsidR="00973560">
        <w:t>)*3600;</w:t>
      </w:r>
    </w:p>
    <w:p w14:paraId="2F2818C0" w14:textId="77777777" w:rsidR="00973560" w:rsidRDefault="00973560" w:rsidP="00973560">
      <w:pPr>
        <w:pStyle w:val="p3"/>
      </w:pPr>
    </w:p>
    <w:p w14:paraId="304A56EA" w14:textId="31C160CD" w:rsidR="00973560" w:rsidRDefault="00D901EB" w:rsidP="00973560">
      <w:pPr>
        <w:pStyle w:val="p4"/>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 xml:space="preserve">// </w:t>
      </w:r>
      <w:r w:rsidR="00973560">
        <w:rPr>
          <w:rStyle w:val="s2"/>
        </w:rPr>
        <w:t>Thermal</w:t>
      </w:r>
      <w:r w:rsidR="00973560">
        <w:t xml:space="preserve"> Efficiency of </w:t>
      </w:r>
      <w:r w:rsidR="00973560">
        <w:rPr>
          <w:rStyle w:val="s2"/>
        </w:rPr>
        <w:t>Turbojet</w:t>
      </w:r>
      <w:r w:rsidR="00973560">
        <w:t xml:space="preserve"> Engine</w:t>
      </w:r>
    </w:p>
    <w:p w14:paraId="4DACF71B" w14:textId="77777777" w:rsidR="00D901EB" w:rsidRDefault="00D901EB" w:rsidP="00973560">
      <w:pPr>
        <w:pStyle w:val="p2"/>
      </w:pP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sidR="00973560">
        <w:rPr>
          <w:rStyle w:val="s8"/>
        </w:rPr>
        <w:t>eta_t_ab</w:t>
      </w:r>
      <w:r w:rsidR="00973560">
        <w:t xml:space="preserve"> = ((Math.</w:t>
      </w:r>
      <w:r w:rsidR="00973560">
        <w:rPr>
          <w:i/>
          <w:iCs/>
        </w:rPr>
        <w:t>pow</w:t>
      </w:r>
      <w:r w:rsidR="00973560">
        <w:t>((</w:t>
      </w:r>
      <w:r w:rsidR="00973560">
        <w:rPr>
          <w:rStyle w:val="s8"/>
        </w:rPr>
        <w:t>azero</w:t>
      </w:r>
      <w:r w:rsidR="00973560">
        <w:t>), 2)/</w:t>
      </w:r>
      <w:r w:rsidR="00973560">
        <w:rPr>
          <w:rStyle w:val="s8"/>
        </w:rPr>
        <w:t>gc</w:t>
      </w:r>
      <w:r>
        <w:t>) * ((</w:t>
      </w:r>
      <w:r w:rsidR="00973560">
        <w:t>1+</w:t>
      </w:r>
      <w:r w:rsidR="00973560">
        <w:rPr>
          <w:rStyle w:val="s8"/>
        </w:rPr>
        <w:t>f_ab</w:t>
      </w:r>
      <w:r w:rsidR="00973560">
        <w:t>) *</w:t>
      </w:r>
      <w:r>
        <w:rPr>
          <w:rStyle w:val="apple-converted-space"/>
        </w:rPr>
        <w:t xml:space="preserve"> </w:t>
      </w:r>
      <w:r w:rsidR="00973560">
        <w:rPr>
          <w:rStyle w:val="apple-converted-space"/>
        </w:rPr>
        <w:t xml:space="preserve"> </w:t>
      </w:r>
      <w:r w:rsidR="00973560">
        <w:t>(Math.</w:t>
      </w:r>
      <w:r w:rsidR="00973560">
        <w:rPr>
          <w:i/>
          <w:iCs/>
        </w:rPr>
        <w:t>pow</w:t>
      </w:r>
      <w:r w:rsidR="00973560">
        <w:t>(</w:t>
      </w:r>
      <w:r w:rsidR="00973560">
        <w:rPr>
          <w:rStyle w:val="s8"/>
        </w:rPr>
        <w:t>U_7_ab_over_a_zero</w:t>
      </w:r>
      <w:r w:rsidR="00973560">
        <w:t>, 2)) +</w:t>
      </w:r>
    </w:p>
    <w:p w14:paraId="2EF52EB1" w14:textId="048EA4E4" w:rsidR="00973560" w:rsidRDefault="00D901EB" w:rsidP="00973560">
      <w:pPr>
        <w:pStyle w:val="p2"/>
      </w:pPr>
      <w:r>
        <w:t xml:space="preserve">              </w:t>
      </w:r>
      <w:r w:rsidR="00973560">
        <w:t xml:space="preserve"> </w:t>
      </w:r>
      <w:r w:rsidR="00973560">
        <w:rPr>
          <w:rStyle w:val="s8"/>
        </w:rPr>
        <w:t>alpha</w:t>
      </w:r>
      <w:r w:rsidR="00973560">
        <w:t>*(</w:t>
      </w:r>
      <w:r w:rsidR="00973560">
        <w:rPr>
          <w:rStyle w:val="s8"/>
        </w:rPr>
        <w:t>U_9_over_a_zero_squared</w:t>
      </w:r>
      <w:r w:rsidR="00973560">
        <w:t>) - (1+</w:t>
      </w:r>
      <w:r w:rsidR="00973560">
        <w:rPr>
          <w:rStyle w:val="s8"/>
        </w:rPr>
        <w:t>alpha</w:t>
      </w:r>
      <w:r w:rsidR="00973560">
        <w:t>)*Math.</w:t>
      </w:r>
      <w:r w:rsidR="00973560">
        <w:rPr>
          <w:i/>
          <w:iCs/>
        </w:rPr>
        <w:t>pow</w:t>
      </w:r>
      <w:r w:rsidR="00973560">
        <w:t>(</w:t>
      </w:r>
      <w:r w:rsidR="00973560">
        <w:rPr>
          <w:rStyle w:val="s8"/>
        </w:rPr>
        <w:t>Mzero</w:t>
      </w:r>
      <w:r w:rsidR="00973560">
        <w:t>, 2))</w:t>
      </w:r>
      <w:r>
        <w:t>) / (</w:t>
      </w:r>
      <w:r w:rsidR="00973560">
        <w:t>2*</w:t>
      </w:r>
      <w:r w:rsidR="00973560">
        <w:rPr>
          <w:rStyle w:val="s8"/>
        </w:rPr>
        <w:t>f_ab</w:t>
      </w:r>
      <w:r w:rsidR="00973560">
        <w:t>*</w:t>
      </w:r>
      <w:r w:rsidR="00973560">
        <w:rPr>
          <w:rStyle w:val="s8"/>
        </w:rPr>
        <w:t>hpr</w:t>
      </w:r>
      <w:r w:rsidR="00973560">
        <w:t>*778.17);</w:t>
      </w:r>
    </w:p>
    <w:p w14:paraId="0F0D146B" w14:textId="77777777" w:rsidR="00973560" w:rsidRDefault="00973560" w:rsidP="00973560">
      <w:pPr>
        <w:pStyle w:val="p3"/>
      </w:pPr>
    </w:p>
    <w:p w14:paraId="03D517BA" w14:textId="62126F73" w:rsidR="00973560" w:rsidRDefault="00D901EB" w:rsidP="00973560">
      <w:pPr>
        <w:pStyle w:val="p4"/>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 xml:space="preserve">// Performance Efficiency of </w:t>
      </w:r>
      <w:r w:rsidR="00973560">
        <w:rPr>
          <w:rStyle w:val="s2"/>
        </w:rPr>
        <w:t>Turbojet</w:t>
      </w:r>
      <w:r w:rsidR="00973560">
        <w:t xml:space="preserve"> Engine</w:t>
      </w:r>
    </w:p>
    <w:p w14:paraId="6F587E11" w14:textId="77777777" w:rsidR="00D901EB" w:rsidRPr="00E856D2" w:rsidRDefault="00D901EB" w:rsidP="00973560">
      <w:pPr>
        <w:pStyle w:val="p5"/>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sidRPr="00E856D2">
        <w:t>eta_p_ab</w:t>
      </w:r>
      <w:r w:rsidR="00973560" w:rsidRPr="00E856D2">
        <w:rPr>
          <w:rStyle w:val="s1"/>
        </w:rPr>
        <w:t xml:space="preserve"> = (2*</w:t>
      </w:r>
      <w:r w:rsidR="00973560" w:rsidRPr="00E856D2">
        <w:t>Mzero</w:t>
      </w:r>
      <w:r w:rsidR="00973560" w:rsidRPr="00E856D2">
        <w:rPr>
          <w:rStyle w:val="s1"/>
        </w:rPr>
        <w:t xml:space="preserve">)* </w:t>
      </w:r>
      <w:r w:rsidRPr="00E856D2">
        <w:rPr>
          <w:rStyle w:val="s1"/>
        </w:rPr>
        <w:t>(((</w:t>
      </w:r>
      <w:r w:rsidR="00973560" w:rsidRPr="00E856D2">
        <w:rPr>
          <w:rStyle w:val="s1"/>
        </w:rPr>
        <w:t>1+</w:t>
      </w:r>
      <w:r w:rsidR="00973560" w:rsidRPr="00E856D2">
        <w:t>f_ab</w:t>
      </w:r>
      <w:r w:rsidRPr="00E856D2">
        <w:rPr>
          <w:rStyle w:val="s1"/>
        </w:rPr>
        <w:t>) * (</w:t>
      </w:r>
      <w:r w:rsidR="00973560" w:rsidRPr="00E856D2">
        <w:t>U_7_ab_over_a_zero</w:t>
      </w:r>
      <w:r w:rsidRPr="00E856D2">
        <w:rPr>
          <w:rStyle w:val="s1"/>
        </w:rPr>
        <w:t>) + (</w:t>
      </w:r>
      <w:r w:rsidR="00973560" w:rsidRPr="00E856D2">
        <w:t>alpha</w:t>
      </w:r>
      <w:r w:rsidRPr="00E856D2">
        <w:rPr>
          <w:rStyle w:val="s1"/>
        </w:rPr>
        <w:t>) * (</w:t>
      </w:r>
      <w:r w:rsidR="00973560" w:rsidRPr="00E856D2">
        <w:t>U_9_over_a_zero</w:t>
      </w:r>
      <w:r w:rsidRPr="00E856D2">
        <w:rPr>
          <w:rStyle w:val="s1"/>
        </w:rPr>
        <w:t>) - (</w:t>
      </w:r>
      <w:r w:rsidR="00973560" w:rsidRPr="00E856D2">
        <w:rPr>
          <w:rStyle w:val="s1"/>
        </w:rPr>
        <w:t>1+</w:t>
      </w:r>
      <w:r w:rsidR="00973560" w:rsidRPr="00E856D2">
        <w:t>alpha</w:t>
      </w:r>
      <w:r w:rsidR="00973560" w:rsidRPr="00E856D2">
        <w:rPr>
          <w:rStyle w:val="s1"/>
        </w:rPr>
        <w:t>)*</w:t>
      </w:r>
      <w:r w:rsidR="00973560" w:rsidRPr="00E856D2">
        <w:t>Mzero</w:t>
      </w:r>
      <w:r w:rsidRPr="00E856D2">
        <w:rPr>
          <w:rStyle w:val="apple-converted-space"/>
          <w:color w:val="000000"/>
        </w:rPr>
        <w:t xml:space="preserve"> </w:t>
      </w:r>
      <w:r w:rsidR="00973560" w:rsidRPr="00E856D2">
        <w:rPr>
          <w:rStyle w:val="apple-converted-space"/>
          <w:color w:val="000000"/>
        </w:rPr>
        <w:t xml:space="preserve"> </w:t>
      </w:r>
      <w:r w:rsidRPr="00E856D2">
        <w:rPr>
          <w:rStyle w:val="s1"/>
        </w:rPr>
        <w:t>) /</w:t>
      </w:r>
    </w:p>
    <w:p w14:paraId="5D318159" w14:textId="77777777" w:rsidR="00D901EB" w:rsidRDefault="00D901EB" w:rsidP="00973560">
      <w:pPr>
        <w:pStyle w:val="p5"/>
        <w:rPr>
          <w:rStyle w:val="s1"/>
        </w:rPr>
      </w:pPr>
      <w:r w:rsidRPr="00E856D2">
        <w:rPr>
          <w:rStyle w:val="s1"/>
        </w:rPr>
        <w:t xml:space="preserve">               </w:t>
      </w:r>
      <w:r>
        <w:rPr>
          <w:rStyle w:val="s1"/>
        </w:rPr>
        <w:t>((</w:t>
      </w:r>
      <w:r w:rsidR="00973560">
        <w:rPr>
          <w:rStyle w:val="s1"/>
        </w:rPr>
        <w:t>1+</w:t>
      </w:r>
      <w:r w:rsidR="00973560">
        <w:t>f_ab</w:t>
      </w:r>
      <w:r>
        <w:rPr>
          <w:rStyle w:val="s1"/>
        </w:rPr>
        <w:t>) * (</w:t>
      </w:r>
      <w:r w:rsidR="00973560">
        <w:t>U_7_ab_over_a_zero_squared</w:t>
      </w:r>
      <w:r>
        <w:rPr>
          <w:rStyle w:val="s1"/>
        </w:rPr>
        <w:t>) + (</w:t>
      </w:r>
      <w:r w:rsidR="00973560">
        <w:t>alpha</w:t>
      </w:r>
      <w:r>
        <w:rPr>
          <w:rStyle w:val="s1"/>
        </w:rPr>
        <w:t>) * (</w:t>
      </w:r>
      <w:r w:rsidR="00973560">
        <w:t>U_9_over_a_zero_squared</w:t>
      </w:r>
      <w:r>
        <w:rPr>
          <w:rStyle w:val="s1"/>
        </w:rPr>
        <w:t>) - (</w:t>
      </w:r>
      <w:r w:rsidR="00973560">
        <w:rPr>
          <w:rStyle w:val="s1"/>
        </w:rPr>
        <w:t>1+</w:t>
      </w:r>
      <w:r w:rsidR="00973560">
        <w:t>alpha</w:t>
      </w:r>
      <w:r>
        <w:rPr>
          <w:rStyle w:val="s1"/>
        </w:rPr>
        <w:t>) *</w:t>
      </w:r>
    </w:p>
    <w:p w14:paraId="20FBFFA8" w14:textId="4A533506" w:rsidR="00973560" w:rsidRDefault="00D901EB" w:rsidP="00973560">
      <w:pPr>
        <w:pStyle w:val="p5"/>
      </w:pPr>
      <w:r>
        <w:rPr>
          <w:rStyle w:val="s1"/>
        </w:rPr>
        <w:t xml:space="preserve">               (</w:t>
      </w:r>
      <w:r w:rsidR="00973560">
        <w:t>Mzero</w:t>
      </w:r>
      <w:r w:rsidR="00973560">
        <w:rPr>
          <w:rStyle w:val="s1"/>
        </w:rPr>
        <w:t>*</w:t>
      </w:r>
      <w:r w:rsidR="00973560">
        <w:t>Mzero</w:t>
      </w:r>
      <w:r w:rsidR="00973560">
        <w:rPr>
          <w:rStyle w:val="s1"/>
        </w:rPr>
        <w:t>)));</w:t>
      </w:r>
    </w:p>
    <w:p w14:paraId="7E8B95A3" w14:textId="77777777" w:rsidR="00973560" w:rsidRDefault="00973560" w:rsidP="00973560">
      <w:pPr>
        <w:pStyle w:val="p3"/>
      </w:pPr>
    </w:p>
    <w:p w14:paraId="4BF8849A" w14:textId="7BD96948" w:rsidR="00973560" w:rsidRDefault="00D901EB" w:rsidP="00973560">
      <w:pPr>
        <w:pStyle w:val="p4"/>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 xml:space="preserve">// Overall </w:t>
      </w:r>
      <w:r w:rsidR="00973560">
        <w:rPr>
          <w:rStyle w:val="s2"/>
        </w:rPr>
        <w:t>Turbojet</w:t>
      </w:r>
      <w:r w:rsidR="00973560">
        <w:t xml:space="preserve"> Engine Efficiency</w:t>
      </w:r>
    </w:p>
    <w:p w14:paraId="1803E17D" w14:textId="4FE33C05" w:rsidR="00973560" w:rsidRPr="003D29A7" w:rsidRDefault="00D901EB" w:rsidP="00973560">
      <w:pPr>
        <w:pStyle w:val="p5"/>
        <w:rPr>
          <w:lang w:val="pl-PL"/>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sidRPr="003D29A7">
        <w:rPr>
          <w:lang w:val="pl-PL"/>
        </w:rPr>
        <w:t>eta_o_ab</w:t>
      </w:r>
      <w:r w:rsidR="00973560" w:rsidRPr="003D29A7">
        <w:rPr>
          <w:rStyle w:val="s1"/>
          <w:lang w:val="pl-PL"/>
        </w:rPr>
        <w:t xml:space="preserve"> = </w:t>
      </w:r>
      <w:r w:rsidR="00973560" w:rsidRPr="003D29A7">
        <w:rPr>
          <w:lang w:val="pl-PL"/>
        </w:rPr>
        <w:t>eta_t_ab</w:t>
      </w:r>
      <w:r w:rsidR="00973560" w:rsidRPr="003D29A7">
        <w:rPr>
          <w:rStyle w:val="s1"/>
          <w:lang w:val="pl-PL"/>
        </w:rPr>
        <w:t>*</w:t>
      </w:r>
      <w:r w:rsidR="00973560" w:rsidRPr="003D29A7">
        <w:rPr>
          <w:lang w:val="pl-PL"/>
        </w:rPr>
        <w:t>eta_p_ab</w:t>
      </w:r>
      <w:r w:rsidR="00973560" w:rsidRPr="003D29A7">
        <w:rPr>
          <w:rStyle w:val="s1"/>
          <w:lang w:val="pl-PL"/>
        </w:rPr>
        <w:t>;</w:t>
      </w:r>
    </w:p>
    <w:p w14:paraId="67EE2E35" w14:textId="35E15FED" w:rsidR="00973560" w:rsidRDefault="00D901EB" w:rsidP="00973560">
      <w:pPr>
        <w:pStyle w:val="p2"/>
      </w:pPr>
      <w:r w:rsidRPr="003D29A7">
        <w:rPr>
          <w:rStyle w:val="apple-converted-space"/>
          <w:lang w:val="pl-PL"/>
        </w:rPr>
        <w:t xml:space="preserve"> </w:t>
      </w:r>
      <w:r w:rsidR="00973560" w:rsidRPr="003D29A7">
        <w:rPr>
          <w:rStyle w:val="apple-converted-space"/>
          <w:lang w:val="pl-PL"/>
        </w:rPr>
        <w:t xml:space="preserve"> </w:t>
      </w:r>
      <w:r w:rsidR="00973560">
        <w:t xml:space="preserve">} </w:t>
      </w:r>
      <w:r w:rsidR="00973560">
        <w:rPr>
          <w:rStyle w:val="s4"/>
          <w:b/>
          <w:bCs/>
        </w:rPr>
        <w:t>else</w:t>
      </w:r>
      <w:r w:rsidR="00973560">
        <w:t xml:space="preserve"> {</w:t>
      </w:r>
    </w:p>
    <w:p w14:paraId="376F9121" w14:textId="1A79C4CF" w:rsidR="00973560" w:rsidRDefault="00D901EB" w:rsidP="00973560">
      <w:pPr>
        <w:pStyle w:val="p4"/>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 Specific Thrust through core</w:t>
      </w:r>
      <w:r>
        <w:rPr>
          <w:rStyle w:val="apple-converted-space"/>
        </w:rPr>
        <w:t xml:space="preserve"> </w:t>
      </w:r>
      <w:r w:rsidR="00973560">
        <w:rPr>
          <w:rStyle w:val="apple-converted-space"/>
        </w:rPr>
        <w:t xml:space="preserve"> </w:t>
      </w:r>
      <w:r w:rsidR="00973560">
        <w:t>[</w:t>
      </w:r>
      <w:r w:rsidR="00973560">
        <w:rPr>
          <w:rStyle w:val="s2"/>
        </w:rPr>
        <w:t>lbf</w:t>
      </w:r>
      <w:r w:rsidR="00973560">
        <w:t>/(</w:t>
      </w:r>
      <w:r w:rsidR="00973560">
        <w:rPr>
          <w:rStyle w:val="s2"/>
        </w:rPr>
        <w:t>lbm</w:t>
      </w:r>
      <w:r w:rsidR="00973560">
        <w:t>/s)]</w:t>
      </w:r>
    </w:p>
    <w:p w14:paraId="64EB3511" w14:textId="77777777" w:rsidR="00D901EB" w:rsidRDefault="00D901EB" w:rsidP="00973560">
      <w:pPr>
        <w:pStyle w:val="p5"/>
        <w:rPr>
          <w:rStyle w:val="s1"/>
          <w:lang w:val="pl-PL"/>
        </w:rPr>
      </w:pPr>
      <w:r w:rsidRPr="003D29A7">
        <w:rPr>
          <w:rStyle w:val="apple-converted-space"/>
          <w:color w:val="000000"/>
        </w:rPr>
        <w:t xml:space="preserve"> </w:t>
      </w:r>
      <w:r w:rsidR="00973560" w:rsidRPr="003D29A7">
        <w:rPr>
          <w:rStyle w:val="apple-converted-space"/>
          <w:color w:val="000000"/>
        </w:rPr>
        <w:t xml:space="preserve"> </w:t>
      </w:r>
      <w:r w:rsidRPr="003D29A7">
        <w:rPr>
          <w:rStyle w:val="apple-converted-space"/>
          <w:color w:val="000000"/>
        </w:rPr>
        <w:t xml:space="preserve"> </w:t>
      </w:r>
      <w:r w:rsidR="00973560" w:rsidRPr="003D29A7">
        <w:rPr>
          <w:rStyle w:val="apple-converted-space"/>
          <w:color w:val="000000"/>
        </w:rPr>
        <w:t xml:space="preserve"> </w:t>
      </w:r>
      <w:r w:rsidR="00973560" w:rsidRPr="003C4035">
        <w:rPr>
          <w:lang w:val="pl-PL"/>
        </w:rPr>
        <w:t>F_s_c</w:t>
      </w:r>
      <w:r w:rsidR="00973560" w:rsidRPr="003C4035">
        <w:rPr>
          <w:rStyle w:val="s1"/>
          <w:lang w:val="pl-PL"/>
        </w:rPr>
        <w:t xml:space="preserve"> = (</w:t>
      </w:r>
      <w:r w:rsidR="00973560" w:rsidRPr="003C4035">
        <w:rPr>
          <w:lang w:val="pl-PL"/>
        </w:rPr>
        <w:t>azero</w:t>
      </w:r>
      <w:r w:rsidR="00973560" w:rsidRPr="003C4035">
        <w:rPr>
          <w:rStyle w:val="s1"/>
          <w:lang w:val="pl-PL"/>
        </w:rPr>
        <w:t>/</w:t>
      </w:r>
      <w:r w:rsidR="00973560" w:rsidRPr="003C4035">
        <w:rPr>
          <w:lang w:val="pl-PL"/>
        </w:rPr>
        <w:t>gc</w:t>
      </w:r>
      <w:r>
        <w:rPr>
          <w:rStyle w:val="s1"/>
          <w:lang w:val="pl-PL"/>
        </w:rPr>
        <w:t>) * (</w:t>
      </w:r>
      <w:r w:rsidR="00973560" w:rsidRPr="003C4035">
        <w:rPr>
          <w:rStyle w:val="s1"/>
          <w:lang w:val="pl-PL"/>
        </w:rPr>
        <w:t>(1+</w:t>
      </w:r>
      <w:r w:rsidR="00973560" w:rsidRPr="003C4035">
        <w:rPr>
          <w:lang w:val="pl-PL"/>
        </w:rPr>
        <w:t>f</w:t>
      </w:r>
      <w:r>
        <w:rPr>
          <w:rStyle w:val="s1"/>
          <w:lang w:val="pl-PL"/>
        </w:rPr>
        <w:t>) * (</w:t>
      </w:r>
      <w:r w:rsidR="00973560" w:rsidRPr="003C4035">
        <w:rPr>
          <w:lang w:val="pl-PL"/>
        </w:rPr>
        <w:t>U_7_over_a_zero</w:t>
      </w:r>
      <w:r w:rsidR="00973560" w:rsidRPr="003C4035">
        <w:rPr>
          <w:rStyle w:val="s1"/>
          <w:lang w:val="pl-PL"/>
        </w:rPr>
        <w:t>)-</w:t>
      </w:r>
      <w:r w:rsidR="00973560" w:rsidRPr="003C4035">
        <w:rPr>
          <w:lang w:val="pl-PL"/>
        </w:rPr>
        <w:t>Mzero</w:t>
      </w:r>
      <w:r w:rsidR="00973560" w:rsidRPr="003C4035">
        <w:rPr>
          <w:rStyle w:val="s1"/>
          <w:lang w:val="pl-PL"/>
        </w:rPr>
        <w:t>+(1+</w:t>
      </w:r>
      <w:r w:rsidR="00973560" w:rsidRPr="003C4035">
        <w:rPr>
          <w:lang w:val="pl-PL"/>
        </w:rPr>
        <w:t>f</w:t>
      </w:r>
      <w:r>
        <w:rPr>
          <w:rStyle w:val="s1"/>
          <w:lang w:val="pl-PL"/>
        </w:rPr>
        <w:t>) * (</w:t>
      </w:r>
      <w:r w:rsidR="00973560" w:rsidRPr="003C4035">
        <w:rPr>
          <w:lang w:val="pl-PL"/>
        </w:rPr>
        <w:t>Rair_t</w:t>
      </w:r>
      <w:r w:rsidR="00973560" w:rsidRPr="003C4035">
        <w:rPr>
          <w:rStyle w:val="s1"/>
          <w:lang w:val="pl-PL"/>
        </w:rPr>
        <w:t>/</w:t>
      </w:r>
      <w:r w:rsidR="00973560" w:rsidRPr="003C4035">
        <w:rPr>
          <w:lang w:val="pl-PL"/>
        </w:rPr>
        <w:t>Rair_c</w:t>
      </w:r>
      <w:r>
        <w:rPr>
          <w:rStyle w:val="s1"/>
          <w:lang w:val="pl-PL"/>
        </w:rPr>
        <w:t>) *</w:t>
      </w:r>
    </w:p>
    <w:p w14:paraId="4E1F6BB7" w14:textId="3E86896F" w:rsidR="00973560" w:rsidRPr="003C4035" w:rsidRDefault="00D901EB" w:rsidP="00973560">
      <w:pPr>
        <w:pStyle w:val="p5"/>
        <w:rPr>
          <w:lang w:val="pl-PL"/>
        </w:rPr>
      </w:pPr>
      <w:r>
        <w:rPr>
          <w:rStyle w:val="s1"/>
          <w:lang w:val="pl-PL"/>
        </w:rPr>
        <w:t xml:space="preserve">            (</w:t>
      </w:r>
      <w:r w:rsidR="00973560" w:rsidRPr="003C4035">
        <w:rPr>
          <w:rStyle w:val="s1"/>
          <w:lang w:val="pl-PL"/>
        </w:rPr>
        <w:t>(</w:t>
      </w:r>
      <w:r w:rsidR="00973560" w:rsidRPr="003C4035">
        <w:rPr>
          <w:lang w:val="pl-PL"/>
        </w:rPr>
        <w:t>T7</w:t>
      </w:r>
      <w:r w:rsidR="00973560" w:rsidRPr="003C4035">
        <w:rPr>
          <w:rStyle w:val="s1"/>
          <w:lang w:val="pl-PL"/>
        </w:rPr>
        <w:t>/</w:t>
      </w:r>
      <w:r w:rsidR="00973560" w:rsidRPr="003C4035">
        <w:rPr>
          <w:lang w:val="pl-PL"/>
        </w:rPr>
        <w:t>Tzero</w:t>
      </w:r>
      <w:r>
        <w:rPr>
          <w:rStyle w:val="s1"/>
          <w:lang w:val="pl-PL"/>
        </w:rPr>
        <w:t>) / (</w:t>
      </w:r>
      <w:r w:rsidR="00973560" w:rsidRPr="003C4035">
        <w:rPr>
          <w:lang w:val="pl-PL"/>
        </w:rPr>
        <w:t>U_7_over_a_zero</w:t>
      </w:r>
      <w:r w:rsidR="00973560" w:rsidRPr="003C4035">
        <w:rPr>
          <w:rStyle w:val="s1"/>
          <w:lang w:val="pl-PL"/>
        </w:rPr>
        <w:t>)</w:t>
      </w:r>
      <w:r>
        <w:rPr>
          <w:rStyle w:val="s1"/>
          <w:lang w:val="pl-PL"/>
        </w:rPr>
        <w:t>) * (</w:t>
      </w:r>
      <w:r w:rsidR="00973560" w:rsidRPr="003C4035">
        <w:rPr>
          <w:rStyle w:val="s1"/>
          <w:lang w:val="pl-PL"/>
        </w:rPr>
        <w:t>(1-(</w:t>
      </w:r>
      <w:r w:rsidR="00973560" w:rsidRPr="003C4035">
        <w:rPr>
          <w:lang w:val="pl-PL"/>
        </w:rPr>
        <w:t>Pzero</w:t>
      </w:r>
      <w:r w:rsidR="00973560" w:rsidRPr="003C4035">
        <w:rPr>
          <w:rStyle w:val="s1"/>
          <w:lang w:val="pl-PL"/>
        </w:rPr>
        <w:t>/</w:t>
      </w:r>
      <w:r w:rsidR="00973560" w:rsidRPr="003C4035">
        <w:rPr>
          <w:lang w:val="pl-PL"/>
        </w:rPr>
        <w:t>P7</w:t>
      </w:r>
      <w:r w:rsidR="00973560" w:rsidRPr="003C4035">
        <w:rPr>
          <w:rStyle w:val="s1"/>
          <w:lang w:val="pl-PL"/>
        </w:rPr>
        <w:t>))/</w:t>
      </w:r>
      <w:r w:rsidR="00973560" w:rsidRPr="003C4035">
        <w:rPr>
          <w:lang w:val="pl-PL"/>
        </w:rPr>
        <w:t>gamma_c</w:t>
      </w:r>
      <w:r w:rsidR="00973560" w:rsidRPr="003C4035">
        <w:rPr>
          <w:rStyle w:val="s1"/>
          <w:lang w:val="pl-PL"/>
        </w:rPr>
        <w:t>));</w:t>
      </w:r>
    </w:p>
    <w:p w14:paraId="26742552" w14:textId="77777777" w:rsidR="00973560" w:rsidRPr="003C4035" w:rsidRDefault="00973560" w:rsidP="00973560">
      <w:pPr>
        <w:pStyle w:val="p3"/>
        <w:rPr>
          <w:lang w:val="pl-PL"/>
        </w:rPr>
      </w:pPr>
    </w:p>
    <w:p w14:paraId="50C88C76" w14:textId="64E872F3" w:rsidR="00973560" w:rsidRDefault="00D901EB" w:rsidP="00973560">
      <w:pPr>
        <w:pStyle w:val="p4"/>
      </w:pPr>
      <w:r>
        <w:rPr>
          <w:rStyle w:val="apple-converted-space"/>
          <w:color w:val="000000"/>
          <w:lang w:val="pl-PL"/>
        </w:rPr>
        <w:t xml:space="preserve"> </w:t>
      </w:r>
      <w:r w:rsidR="00973560" w:rsidRPr="00AE2B0E">
        <w:rPr>
          <w:rStyle w:val="apple-converted-space"/>
          <w:color w:val="000000"/>
          <w:lang w:val="pl-PL"/>
        </w:rPr>
        <w:t xml:space="preserve"> </w:t>
      </w:r>
      <w:r>
        <w:rPr>
          <w:rStyle w:val="apple-converted-space"/>
          <w:color w:val="000000"/>
          <w:lang w:val="pl-PL"/>
        </w:rPr>
        <w:t xml:space="preserve"> </w:t>
      </w:r>
      <w:r w:rsidR="00973560" w:rsidRPr="00AE2B0E">
        <w:rPr>
          <w:rStyle w:val="apple-converted-space"/>
          <w:color w:val="000000"/>
          <w:lang w:val="pl-PL"/>
        </w:rPr>
        <w:t xml:space="preserve"> </w:t>
      </w:r>
      <w:r w:rsidR="00973560">
        <w:t>// Specific Thrust through fan</w:t>
      </w:r>
      <w:r>
        <w:rPr>
          <w:rStyle w:val="apple-converted-space"/>
        </w:rPr>
        <w:t xml:space="preserve"> </w:t>
      </w:r>
      <w:r w:rsidR="00973560">
        <w:rPr>
          <w:rStyle w:val="apple-converted-space"/>
        </w:rPr>
        <w:t xml:space="preserve"> </w:t>
      </w:r>
      <w:r w:rsidR="00973560">
        <w:t>[</w:t>
      </w:r>
      <w:r w:rsidR="00973560">
        <w:rPr>
          <w:rStyle w:val="s2"/>
        </w:rPr>
        <w:t>lbf</w:t>
      </w:r>
      <w:r w:rsidR="00973560">
        <w:t>/(</w:t>
      </w:r>
      <w:r w:rsidR="00973560">
        <w:rPr>
          <w:rStyle w:val="s2"/>
        </w:rPr>
        <w:t>lbm</w:t>
      </w:r>
      <w:r w:rsidR="00973560">
        <w:t>/s)]</w:t>
      </w:r>
    </w:p>
    <w:p w14:paraId="0FF191C7" w14:textId="77777777" w:rsidR="00D901EB" w:rsidRDefault="00D901EB" w:rsidP="00973560">
      <w:pPr>
        <w:pStyle w:val="p5"/>
        <w:rPr>
          <w:rStyle w:val="s1"/>
          <w:lang w:val="pl-PL"/>
        </w:rPr>
      </w:pPr>
      <w:r w:rsidRPr="003D29A7">
        <w:rPr>
          <w:rStyle w:val="apple-converted-space"/>
          <w:color w:val="000000"/>
        </w:rPr>
        <w:t xml:space="preserve"> </w:t>
      </w:r>
      <w:r w:rsidR="00973560" w:rsidRPr="003D29A7">
        <w:rPr>
          <w:rStyle w:val="apple-converted-space"/>
          <w:color w:val="000000"/>
        </w:rPr>
        <w:t xml:space="preserve"> </w:t>
      </w:r>
      <w:r w:rsidRPr="003D29A7">
        <w:rPr>
          <w:rStyle w:val="apple-converted-space"/>
          <w:color w:val="000000"/>
        </w:rPr>
        <w:t xml:space="preserve"> </w:t>
      </w:r>
      <w:r w:rsidR="00973560" w:rsidRPr="003D29A7">
        <w:rPr>
          <w:rStyle w:val="apple-converted-space"/>
          <w:color w:val="000000"/>
        </w:rPr>
        <w:t xml:space="preserve"> </w:t>
      </w:r>
      <w:r w:rsidR="00973560" w:rsidRPr="003C4035">
        <w:rPr>
          <w:lang w:val="pl-PL"/>
        </w:rPr>
        <w:t>F_s_fan</w:t>
      </w:r>
      <w:r w:rsidR="00973560" w:rsidRPr="003C4035">
        <w:rPr>
          <w:rStyle w:val="s1"/>
          <w:lang w:val="pl-PL"/>
        </w:rPr>
        <w:t xml:space="preserve"> = (</w:t>
      </w:r>
      <w:r w:rsidR="00973560" w:rsidRPr="003C4035">
        <w:rPr>
          <w:lang w:val="pl-PL"/>
        </w:rPr>
        <w:t>azero</w:t>
      </w:r>
      <w:r w:rsidR="00973560" w:rsidRPr="003C4035">
        <w:rPr>
          <w:rStyle w:val="s1"/>
          <w:lang w:val="pl-PL"/>
        </w:rPr>
        <w:t>/</w:t>
      </w:r>
      <w:r w:rsidR="00973560" w:rsidRPr="003C4035">
        <w:rPr>
          <w:lang w:val="pl-PL"/>
        </w:rPr>
        <w:t>gc</w:t>
      </w:r>
      <w:r>
        <w:rPr>
          <w:rStyle w:val="s1"/>
          <w:lang w:val="pl-PL"/>
        </w:rPr>
        <w:t>) * ((</w:t>
      </w:r>
      <w:r w:rsidR="00973560" w:rsidRPr="003C4035">
        <w:rPr>
          <w:lang w:val="pl-PL"/>
        </w:rPr>
        <w:t>U_9_over_a_zero</w:t>
      </w:r>
      <w:r w:rsidR="00973560" w:rsidRPr="003C4035">
        <w:rPr>
          <w:rStyle w:val="s1"/>
          <w:lang w:val="pl-PL"/>
        </w:rPr>
        <w:t>)-</w:t>
      </w:r>
      <w:r w:rsidR="00973560" w:rsidRPr="003C4035">
        <w:rPr>
          <w:lang w:val="pl-PL"/>
        </w:rPr>
        <w:t>Mzero</w:t>
      </w:r>
      <w:r w:rsidR="00973560" w:rsidRPr="003C4035">
        <w:rPr>
          <w:rStyle w:val="s1"/>
          <w:lang w:val="pl-PL"/>
        </w:rPr>
        <w:t>+(((</w:t>
      </w:r>
      <w:r w:rsidR="00973560" w:rsidRPr="003C4035">
        <w:rPr>
          <w:lang w:val="pl-PL"/>
        </w:rPr>
        <w:t>T9</w:t>
      </w:r>
      <w:r w:rsidR="00973560" w:rsidRPr="003C4035">
        <w:rPr>
          <w:rStyle w:val="s1"/>
          <w:lang w:val="pl-PL"/>
        </w:rPr>
        <w:t>/</w:t>
      </w:r>
      <w:r w:rsidR="00973560" w:rsidRPr="003C4035">
        <w:rPr>
          <w:lang w:val="pl-PL"/>
        </w:rPr>
        <w:t>Tzero</w:t>
      </w:r>
      <w:r>
        <w:rPr>
          <w:rStyle w:val="s1"/>
          <w:lang w:val="pl-PL"/>
        </w:rPr>
        <w:t>) / (</w:t>
      </w:r>
      <w:r w:rsidR="00973560" w:rsidRPr="003C4035">
        <w:rPr>
          <w:lang w:val="pl-PL"/>
        </w:rPr>
        <w:t>U_9_over_a_zero</w:t>
      </w:r>
      <w:r w:rsidR="00973560" w:rsidRPr="003C4035">
        <w:rPr>
          <w:rStyle w:val="s1"/>
          <w:lang w:val="pl-PL"/>
        </w:rPr>
        <w:t>)</w:t>
      </w:r>
      <w:r>
        <w:rPr>
          <w:rStyle w:val="s1"/>
          <w:lang w:val="pl-PL"/>
        </w:rPr>
        <w:t>) *</w:t>
      </w:r>
    </w:p>
    <w:p w14:paraId="38C16442" w14:textId="54F462FE" w:rsidR="00973560" w:rsidRPr="003D29A7" w:rsidRDefault="00D901EB" w:rsidP="00973560">
      <w:pPr>
        <w:pStyle w:val="p5"/>
      </w:pPr>
      <w:r>
        <w:rPr>
          <w:rStyle w:val="s1"/>
          <w:lang w:val="pl-PL"/>
        </w:rPr>
        <w:t xml:space="preserve">              </w:t>
      </w:r>
      <w:r w:rsidRPr="003D29A7">
        <w:rPr>
          <w:rStyle w:val="s1"/>
        </w:rPr>
        <w:t>((</w:t>
      </w:r>
      <w:r w:rsidR="00973560" w:rsidRPr="003D29A7">
        <w:rPr>
          <w:rStyle w:val="s1"/>
        </w:rPr>
        <w:t>1-(</w:t>
      </w:r>
      <w:r w:rsidR="00973560" w:rsidRPr="003D29A7">
        <w:t>Pzero</w:t>
      </w:r>
      <w:r w:rsidR="00973560" w:rsidRPr="003D29A7">
        <w:rPr>
          <w:rStyle w:val="s1"/>
        </w:rPr>
        <w:t>/</w:t>
      </w:r>
      <w:r w:rsidR="00973560" w:rsidRPr="003D29A7">
        <w:t>P9</w:t>
      </w:r>
      <w:r w:rsidR="00973560" w:rsidRPr="003D29A7">
        <w:rPr>
          <w:rStyle w:val="s1"/>
        </w:rPr>
        <w:t>))/</w:t>
      </w:r>
      <w:r w:rsidR="00973560" w:rsidRPr="003D29A7">
        <w:t>gamma_c</w:t>
      </w:r>
      <w:r w:rsidRPr="003D29A7">
        <w:rPr>
          <w:rStyle w:val="s1"/>
        </w:rPr>
        <w:t>)</w:t>
      </w:r>
      <w:r w:rsidR="00973560" w:rsidRPr="003D29A7">
        <w:rPr>
          <w:rStyle w:val="s1"/>
        </w:rPr>
        <w:t>));</w:t>
      </w:r>
    </w:p>
    <w:p w14:paraId="6E300633" w14:textId="77777777" w:rsidR="00973560" w:rsidRPr="003D29A7" w:rsidRDefault="00973560" w:rsidP="00973560">
      <w:pPr>
        <w:pStyle w:val="p3"/>
      </w:pPr>
    </w:p>
    <w:p w14:paraId="436AC4A5" w14:textId="48CDE29C" w:rsidR="00973560" w:rsidRDefault="00D901EB" w:rsidP="00973560">
      <w:pPr>
        <w:pStyle w:val="p4"/>
      </w:pPr>
      <w:r w:rsidRPr="003D29A7">
        <w:rPr>
          <w:rStyle w:val="apple-converted-space"/>
          <w:color w:val="000000"/>
        </w:rPr>
        <w:t xml:space="preserve"> </w:t>
      </w:r>
      <w:r w:rsidR="00973560" w:rsidRPr="003D29A7">
        <w:rPr>
          <w:rStyle w:val="apple-converted-space"/>
          <w:color w:val="000000"/>
        </w:rPr>
        <w:t xml:space="preserve"> </w:t>
      </w:r>
      <w:r w:rsidRPr="003D29A7">
        <w:rPr>
          <w:rStyle w:val="apple-converted-space"/>
          <w:color w:val="000000"/>
        </w:rPr>
        <w:t xml:space="preserve"> </w:t>
      </w:r>
      <w:r w:rsidR="00973560" w:rsidRPr="003D29A7">
        <w:rPr>
          <w:rStyle w:val="apple-converted-space"/>
          <w:color w:val="000000"/>
        </w:rPr>
        <w:t xml:space="preserve"> </w:t>
      </w:r>
      <w:r w:rsidR="00973560">
        <w:t>// (Total) Specific Thrust</w:t>
      </w:r>
      <w:r>
        <w:rPr>
          <w:rStyle w:val="apple-converted-space"/>
        </w:rPr>
        <w:t xml:space="preserve"> </w:t>
      </w:r>
      <w:r w:rsidR="00973560">
        <w:rPr>
          <w:rStyle w:val="apple-converted-space"/>
        </w:rPr>
        <w:t xml:space="preserve"> </w:t>
      </w:r>
      <w:r w:rsidR="00973560">
        <w:t>[</w:t>
      </w:r>
      <w:r w:rsidR="00973560">
        <w:rPr>
          <w:rStyle w:val="s2"/>
        </w:rPr>
        <w:t>lbf</w:t>
      </w:r>
      <w:r w:rsidR="00973560">
        <w:t>/(</w:t>
      </w:r>
      <w:r w:rsidR="00973560">
        <w:rPr>
          <w:rStyle w:val="s2"/>
        </w:rPr>
        <w:t>lbm</w:t>
      </w:r>
      <w:r w:rsidR="00973560">
        <w:t>/s)]</w:t>
      </w:r>
    </w:p>
    <w:p w14:paraId="7206B9FE" w14:textId="6C0990A5" w:rsidR="00973560" w:rsidRDefault="00D901EB" w:rsidP="00973560">
      <w:pPr>
        <w:pStyle w:val="p2"/>
      </w:pP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sidR="00973560">
        <w:rPr>
          <w:rStyle w:val="s8"/>
        </w:rPr>
        <w:t>F_s</w:t>
      </w:r>
      <w:r w:rsidR="00973560">
        <w:t xml:space="preserve"> = </w:t>
      </w:r>
      <w:r>
        <w:t>((</w:t>
      </w:r>
      <w:r w:rsidR="00973560">
        <w:t>1/(1+</w:t>
      </w:r>
      <w:r w:rsidR="00973560">
        <w:rPr>
          <w:rStyle w:val="s8"/>
        </w:rPr>
        <w:t>alpha</w:t>
      </w:r>
      <w:r w:rsidR="00973560">
        <w:t>))*</w:t>
      </w:r>
      <w:r w:rsidR="00973560">
        <w:rPr>
          <w:rStyle w:val="s8"/>
        </w:rPr>
        <w:t>F_s_c</w:t>
      </w:r>
      <w:r w:rsidR="00973560">
        <w:t xml:space="preserve">) + </w:t>
      </w:r>
      <w:r>
        <w:t>((</w:t>
      </w:r>
      <w:r w:rsidR="00973560">
        <w:rPr>
          <w:rStyle w:val="s8"/>
        </w:rPr>
        <w:t>alpha</w:t>
      </w:r>
      <w:r w:rsidR="00973560">
        <w:t>/(1+</w:t>
      </w:r>
      <w:r w:rsidR="00973560">
        <w:rPr>
          <w:rStyle w:val="s8"/>
        </w:rPr>
        <w:t>alpha</w:t>
      </w:r>
      <w:r w:rsidR="00973560">
        <w:t>))*</w:t>
      </w:r>
      <w:r w:rsidR="00973560">
        <w:rPr>
          <w:rStyle w:val="s8"/>
        </w:rPr>
        <w:t>F_s_fan</w:t>
      </w:r>
      <w:r w:rsidR="00973560">
        <w:t>);</w:t>
      </w:r>
    </w:p>
    <w:p w14:paraId="071A2D21" w14:textId="77777777" w:rsidR="00973560" w:rsidRDefault="00973560" w:rsidP="00973560">
      <w:pPr>
        <w:pStyle w:val="p3"/>
      </w:pPr>
    </w:p>
    <w:p w14:paraId="1241F52D" w14:textId="2871055C" w:rsidR="00973560" w:rsidRDefault="00D901EB" w:rsidP="00973560">
      <w:pPr>
        <w:pStyle w:val="p4"/>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 (Total) Thrust [</w:t>
      </w:r>
      <w:r w:rsidR="00973560">
        <w:rPr>
          <w:rStyle w:val="s2"/>
        </w:rPr>
        <w:t>lbf</w:t>
      </w:r>
      <w:r w:rsidR="00973560">
        <w:t>]</w:t>
      </w:r>
    </w:p>
    <w:p w14:paraId="07677CF1" w14:textId="1CC51C10" w:rsidR="00973560" w:rsidRDefault="00D901EB" w:rsidP="00973560">
      <w:pPr>
        <w:pStyle w:val="p5"/>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F</w:t>
      </w:r>
      <w:r w:rsidR="00973560">
        <w:rPr>
          <w:rStyle w:val="s1"/>
        </w:rPr>
        <w:t xml:space="preserve"> = </w:t>
      </w:r>
      <w:r w:rsidR="00973560">
        <w:t>mdot_zero</w:t>
      </w:r>
      <w:r w:rsidR="00973560">
        <w:rPr>
          <w:rStyle w:val="s1"/>
        </w:rPr>
        <w:t>*</w:t>
      </w:r>
      <w:r w:rsidR="00973560">
        <w:t>F_s</w:t>
      </w:r>
      <w:r w:rsidR="00973560">
        <w:rPr>
          <w:rStyle w:val="s1"/>
        </w:rPr>
        <w:t>;</w:t>
      </w:r>
    </w:p>
    <w:p w14:paraId="2830E8DE" w14:textId="77777777" w:rsidR="00973560" w:rsidRDefault="00973560" w:rsidP="00973560">
      <w:pPr>
        <w:pStyle w:val="p3"/>
      </w:pPr>
    </w:p>
    <w:p w14:paraId="776252C7" w14:textId="1018620D" w:rsidR="00973560" w:rsidRDefault="00D901EB" w:rsidP="00973560">
      <w:pPr>
        <w:pStyle w:val="p4"/>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 Thrust Specific Fuel Consumption (TSFC) [1/</w:t>
      </w:r>
      <w:r w:rsidR="00973560">
        <w:rPr>
          <w:rStyle w:val="s2"/>
        </w:rPr>
        <w:t>hr</w:t>
      </w:r>
      <w:r w:rsidR="00973560">
        <w:t>]</w:t>
      </w:r>
    </w:p>
    <w:p w14:paraId="120E9D19" w14:textId="3301074A" w:rsidR="00973560" w:rsidRDefault="00D901EB" w:rsidP="00973560">
      <w:pPr>
        <w:pStyle w:val="p2"/>
      </w:pP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sidR="00973560">
        <w:rPr>
          <w:rStyle w:val="s8"/>
        </w:rPr>
        <w:t>TSFC</w:t>
      </w:r>
      <w:r w:rsidR="00973560">
        <w:t xml:space="preserve"> = (1/(1+</w:t>
      </w:r>
      <w:r w:rsidR="00973560">
        <w:rPr>
          <w:rStyle w:val="s8"/>
        </w:rPr>
        <w:t>alpha</w:t>
      </w:r>
      <w:r w:rsidR="00973560">
        <w:t>)</w:t>
      </w:r>
      <w:r>
        <w:t>) * (</w:t>
      </w:r>
      <w:r w:rsidR="00973560">
        <w:rPr>
          <w:rStyle w:val="s8"/>
        </w:rPr>
        <w:t>f</w:t>
      </w:r>
      <w:r w:rsidR="00973560">
        <w:t>/</w:t>
      </w:r>
      <w:r w:rsidR="00973560">
        <w:rPr>
          <w:rStyle w:val="s8"/>
        </w:rPr>
        <w:t>F_s</w:t>
      </w:r>
      <w:r w:rsidR="00973560">
        <w:t>)*3600;</w:t>
      </w:r>
    </w:p>
    <w:p w14:paraId="55AD84D9" w14:textId="77777777" w:rsidR="00973560" w:rsidRDefault="00973560" w:rsidP="00973560">
      <w:pPr>
        <w:pStyle w:val="p3"/>
      </w:pPr>
    </w:p>
    <w:p w14:paraId="7CCE5E95" w14:textId="05F2E2E6" w:rsidR="00973560" w:rsidRDefault="00D901EB" w:rsidP="00973560">
      <w:pPr>
        <w:pStyle w:val="p4"/>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 xml:space="preserve">// </w:t>
      </w:r>
      <w:r w:rsidR="00973560">
        <w:rPr>
          <w:rStyle w:val="s2"/>
        </w:rPr>
        <w:t>Thermal</w:t>
      </w:r>
      <w:r w:rsidR="00973560">
        <w:t xml:space="preserve"> Efficiency of </w:t>
      </w:r>
      <w:r w:rsidR="00973560">
        <w:rPr>
          <w:rStyle w:val="s2"/>
        </w:rPr>
        <w:t>Turbojet</w:t>
      </w:r>
      <w:r w:rsidR="00973560">
        <w:t xml:space="preserve"> Engine</w:t>
      </w:r>
    </w:p>
    <w:p w14:paraId="45FEFE15" w14:textId="77777777" w:rsidR="00D901EB" w:rsidRPr="00D91554" w:rsidRDefault="00D901EB" w:rsidP="00973560">
      <w:pPr>
        <w:pStyle w:val="p2"/>
      </w:pP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sidR="00973560" w:rsidRPr="00D91554">
        <w:rPr>
          <w:rStyle w:val="s8"/>
        </w:rPr>
        <w:t>eta_t</w:t>
      </w:r>
      <w:r w:rsidR="00973560" w:rsidRPr="00D91554">
        <w:t xml:space="preserve"> = ((Math.</w:t>
      </w:r>
      <w:r w:rsidR="00973560" w:rsidRPr="00D91554">
        <w:rPr>
          <w:i/>
          <w:iCs/>
        </w:rPr>
        <w:t>pow</w:t>
      </w:r>
      <w:r w:rsidR="00973560" w:rsidRPr="00D91554">
        <w:t>((</w:t>
      </w:r>
      <w:r w:rsidR="00973560" w:rsidRPr="00D91554">
        <w:rPr>
          <w:rStyle w:val="s8"/>
        </w:rPr>
        <w:t>azero</w:t>
      </w:r>
      <w:r w:rsidR="00973560" w:rsidRPr="00D91554">
        <w:t>), 2)/</w:t>
      </w:r>
      <w:r w:rsidR="00973560" w:rsidRPr="00D91554">
        <w:rPr>
          <w:rStyle w:val="s8"/>
        </w:rPr>
        <w:t>gc</w:t>
      </w:r>
      <w:r w:rsidRPr="00D91554">
        <w:t>) * ((</w:t>
      </w:r>
      <w:r w:rsidR="00973560" w:rsidRPr="00D91554">
        <w:t>1+</w:t>
      </w:r>
      <w:r w:rsidR="00973560" w:rsidRPr="00D91554">
        <w:rPr>
          <w:rStyle w:val="s8"/>
        </w:rPr>
        <w:t>f</w:t>
      </w:r>
      <w:r w:rsidR="00973560" w:rsidRPr="00D91554">
        <w:t>) *</w:t>
      </w:r>
      <w:r w:rsidR="00973560" w:rsidRPr="00D91554">
        <w:rPr>
          <w:rStyle w:val="apple-converted-space"/>
        </w:rPr>
        <w:t xml:space="preserve"> </w:t>
      </w:r>
      <w:r w:rsidR="00973560" w:rsidRPr="00D91554">
        <w:t>(Math.</w:t>
      </w:r>
      <w:r w:rsidR="00973560" w:rsidRPr="00D91554">
        <w:rPr>
          <w:i/>
          <w:iCs/>
        </w:rPr>
        <w:t>pow</w:t>
      </w:r>
      <w:r w:rsidR="00973560" w:rsidRPr="00D91554">
        <w:t xml:space="preserve">( </w:t>
      </w:r>
      <w:r w:rsidR="00973560" w:rsidRPr="00D91554">
        <w:rPr>
          <w:rStyle w:val="s8"/>
        </w:rPr>
        <w:t>U_7_over_a_zero</w:t>
      </w:r>
      <w:r w:rsidR="00973560" w:rsidRPr="00D91554">
        <w:t>,2</w:t>
      </w:r>
      <w:r w:rsidRPr="00D91554">
        <w:rPr>
          <w:rStyle w:val="apple-converted-space"/>
        </w:rPr>
        <w:t xml:space="preserve"> </w:t>
      </w:r>
      <w:r w:rsidR="00973560" w:rsidRPr="00D91554">
        <w:rPr>
          <w:rStyle w:val="apple-converted-space"/>
        </w:rPr>
        <w:t xml:space="preserve"> </w:t>
      </w:r>
      <w:r w:rsidR="00973560" w:rsidRPr="00D91554">
        <w:t>)) +</w:t>
      </w:r>
    </w:p>
    <w:p w14:paraId="140F6D99" w14:textId="5622B975" w:rsidR="00973560" w:rsidRDefault="00D901EB" w:rsidP="00973560">
      <w:pPr>
        <w:pStyle w:val="p2"/>
      </w:pPr>
      <w:r w:rsidRPr="00D91554">
        <w:t xml:space="preserve">           </w:t>
      </w:r>
      <w:r w:rsidR="00973560" w:rsidRPr="00D91554">
        <w:t xml:space="preserve"> </w:t>
      </w:r>
      <w:r w:rsidR="00973560">
        <w:rPr>
          <w:rStyle w:val="s8"/>
        </w:rPr>
        <w:t>alpha</w:t>
      </w:r>
      <w:r w:rsidR="00973560">
        <w:t>*(</w:t>
      </w:r>
      <w:r w:rsidR="00973560">
        <w:rPr>
          <w:rStyle w:val="s8"/>
        </w:rPr>
        <w:t>U_9_over_a_zero_squared</w:t>
      </w:r>
      <w:r w:rsidR="00973560">
        <w:t>) - (1+</w:t>
      </w:r>
      <w:r w:rsidR="00973560">
        <w:rPr>
          <w:rStyle w:val="s8"/>
        </w:rPr>
        <w:t>alpha</w:t>
      </w:r>
      <w:r w:rsidR="00973560">
        <w:t>)*Math.</w:t>
      </w:r>
      <w:r w:rsidR="00973560">
        <w:rPr>
          <w:i/>
          <w:iCs/>
        </w:rPr>
        <w:t>pow</w:t>
      </w:r>
      <w:r w:rsidR="00973560">
        <w:t>(</w:t>
      </w:r>
      <w:r w:rsidR="00973560">
        <w:rPr>
          <w:rStyle w:val="s8"/>
        </w:rPr>
        <w:t>Mzero</w:t>
      </w:r>
      <w:r w:rsidR="00973560">
        <w:t>, 2))</w:t>
      </w:r>
      <w:r>
        <w:t>) / (</w:t>
      </w:r>
      <w:r w:rsidR="00973560">
        <w:t>2*</w:t>
      </w:r>
      <w:r w:rsidR="00973560">
        <w:rPr>
          <w:rStyle w:val="s8"/>
        </w:rPr>
        <w:t>f</w:t>
      </w:r>
      <w:r w:rsidR="00973560">
        <w:t>*</w:t>
      </w:r>
      <w:r w:rsidR="00973560">
        <w:rPr>
          <w:rStyle w:val="s8"/>
        </w:rPr>
        <w:t>hpr</w:t>
      </w:r>
      <w:r w:rsidR="00973560">
        <w:t>*778.17);</w:t>
      </w:r>
    </w:p>
    <w:p w14:paraId="2EEC369D" w14:textId="77777777" w:rsidR="00973560" w:rsidRDefault="00973560" w:rsidP="00973560">
      <w:pPr>
        <w:pStyle w:val="p3"/>
      </w:pPr>
    </w:p>
    <w:p w14:paraId="36F7E912" w14:textId="349DEE88" w:rsidR="00973560" w:rsidRDefault="00D901EB" w:rsidP="00973560">
      <w:pPr>
        <w:pStyle w:val="p4"/>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 xml:space="preserve">// Performance Efficiency of </w:t>
      </w:r>
      <w:r w:rsidR="00973560">
        <w:rPr>
          <w:rStyle w:val="s2"/>
        </w:rPr>
        <w:t>Turbojet</w:t>
      </w:r>
      <w:r w:rsidR="00973560">
        <w:t xml:space="preserve"> Engine</w:t>
      </w:r>
    </w:p>
    <w:p w14:paraId="4503200F" w14:textId="77777777" w:rsidR="00D901EB" w:rsidRPr="00D91554" w:rsidRDefault="00D901EB" w:rsidP="00973560">
      <w:pPr>
        <w:pStyle w:val="p5"/>
        <w:rPr>
          <w:rStyle w:val="s1"/>
        </w:rPr>
      </w:pPr>
      <w:r w:rsidRPr="003D29A7">
        <w:rPr>
          <w:rStyle w:val="apple-converted-space"/>
          <w:color w:val="000000"/>
        </w:rPr>
        <w:t xml:space="preserve"> </w:t>
      </w:r>
      <w:r w:rsidR="00973560" w:rsidRPr="003D29A7">
        <w:rPr>
          <w:rStyle w:val="apple-converted-space"/>
          <w:color w:val="000000"/>
        </w:rPr>
        <w:t xml:space="preserve"> </w:t>
      </w:r>
      <w:r w:rsidRPr="003D29A7">
        <w:rPr>
          <w:rStyle w:val="apple-converted-space"/>
          <w:color w:val="000000"/>
        </w:rPr>
        <w:t xml:space="preserve"> </w:t>
      </w:r>
      <w:r w:rsidR="00973560" w:rsidRPr="003D29A7">
        <w:rPr>
          <w:rStyle w:val="apple-converted-space"/>
          <w:color w:val="000000"/>
        </w:rPr>
        <w:t xml:space="preserve"> </w:t>
      </w:r>
      <w:r w:rsidR="00973560" w:rsidRPr="00D91554">
        <w:t>eta_p</w:t>
      </w:r>
      <w:r w:rsidR="00973560" w:rsidRPr="00D91554">
        <w:rPr>
          <w:rStyle w:val="s1"/>
        </w:rPr>
        <w:t xml:space="preserve"> = (2*</w:t>
      </w:r>
      <w:r w:rsidR="00973560" w:rsidRPr="00D91554">
        <w:t>Mzero</w:t>
      </w:r>
      <w:r w:rsidR="00973560" w:rsidRPr="00D91554">
        <w:rPr>
          <w:rStyle w:val="s1"/>
        </w:rPr>
        <w:t xml:space="preserve">)* </w:t>
      </w:r>
      <w:r w:rsidRPr="00D91554">
        <w:rPr>
          <w:rStyle w:val="s1"/>
        </w:rPr>
        <w:t>(((</w:t>
      </w:r>
      <w:r w:rsidR="00973560" w:rsidRPr="00D91554">
        <w:rPr>
          <w:rStyle w:val="s1"/>
        </w:rPr>
        <w:t>1+</w:t>
      </w:r>
      <w:r w:rsidR="00973560" w:rsidRPr="00D91554">
        <w:t>f</w:t>
      </w:r>
      <w:r w:rsidRPr="00D91554">
        <w:rPr>
          <w:rStyle w:val="s1"/>
        </w:rPr>
        <w:t>) * (</w:t>
      </w:r>
      <w:r w:rsidR="00973560" w:rsidRPr="00D91554">
        <w:t>U_7_over_a_zero</w:t>
      </w:r>
      <w:r w:rsidRPr="00D91554">
        <w:rPr>
          <w:rStyle w:val="s1"/>
        </w:rPr>
        <w:t>) + (</w:t>
      </w:r>
      <w:r w:rsidR="00973560" w:rsidRPr="00D91554">
        <w:t>alpha</w:t>
      </w:r>
      <w:r w:rsidRPr="00D91554">
        <w:rPr>
          <w:rStyle w:val="s1"/>
        </w:rPr>
        <w:t>) * (</w:t>
      </w:r>
      <w:r w:rsidR="00973560" w:rsidRPr="00D91554">
        <w:t>U_9_over_a_zero</w:t>
      </w:r>
      <w:r w:rsidRPr="00D91554">
        <w:rPr>
          <w:rStyle w:val="s1"/>
        </w:rPr>
        <w:t>) - (</w:t>
      </w:r>
      <w:r w:rsidR="00973560" w:rsidRPr="00D91554">
        <w:rPr>
          <w:rStyle w:val="s1"/>
        </w:rPr>
        <w:t>1+</w:t>
      </w:r>
      <w:r w:rsidR="00973560" w:rsidRPr="00D91554">
        <w:t>alpha</w:t>
      </w:r>
      <w:r w:rsidR="00973560" w:rsidRPr="00D91554">
        <w:rPr>
          <w:rStyle w:val="s1"/>
        </w:rPr>
        <w:t>)*</w:t>
      </w:r>
      <w:r w:rsidR="00973560" w:rsidRPr="00D91554">
        <w:t>Mzero</w:t>
      </w:r>
      <w:r w:rsidRPr="00D91554">
        <w:rPr>
          <w:rStyle w:val="apple-converted-space"/>
          <w:color w:val="000000"/>
        </w:rPr>
        <w:t xml:space="preserve"> </w:t>
      </w:r>
      <w:r w:rsidR="00973560" w:rsidRPr="00D91554">
        <w:rPr>
          <w:rStyle w:val="apple-converted-space"/>
          <w:color w:val="000000"/>
        </w:rPr>
        <w:t xml:space="preserve"> </w:t>
      </w:r>
      <w:r w:rsidRPr="00D91554">
        <w:rPr>
          <w:rStyle w:val="s1"/>
        </w:rPr>
        <w:t>) /</w:t>
      </w:r>
    </w:p>
    <w:p w14:paraId="358173CC" w14:textId="77777777" w:rsidR="00D901EB" w:rsidRDefault="00D901EB" w:rsidP="00973560">
      <w:pPr>
        <w:pStyle w:val="p5"/>
        <w:rPr>
          <w:rStyle w:val="s1"/>
        </w:rPr>
      </w:pPr>
      <w:r w:rsidRPr="00D91554">
        <w:rPr>
          <w:rStyle w:val="s1"/>
        </w:rPr>
        <w:t xml:space="preserve">            </w:t>
      </w:r>
      <w:r>
        <w:rPr>
          <w:rStyle w:val="s1"/>
        </w:rPr>
        <w:t>((</w:t>
      </w:r>
      <w:r w:rsidR="00973560">
        <w:rPr>
          <w:rStyle w:val="s1"/>
        </w:rPr>
        <w:t>1+</w:t>
      </w:r>
      <w:r w:rsidR="00973560">
        <w:t>f</w:t>
      </w:r>
      <w:r>
        <w:rPr>
          <w:rStyle w:val="s1"/>
        </w:rPr>
        <w:t>) * (</w:t>
      </w:r>
      <w:r w:rsidR="00973560">
        <w:t>U_7_over_a_zero_squared</w:t>
      </w:r>
      <w:r>
        <w:rPr>
          <w:rStyle w:val="s1"/>
        </w:rPr>
        <w:t>) + (</w:t>
      </w:r>
      <w:r w:rsidR="00973560">
        <w:t>alpha</w:t>
      </w:r>
      <w:r>
        <w:rPr>
          <w:rStyle w:val="s1"/>
        </w:rPr>
        <w:t>) * (</w:t>
      </w:r>
      <w:r w:rsidR="00973560">
        <w:t>U_9_over_a_zero_squared</w:t>
      </w:r>
      <w:r>
        <w:rPr>
          <w:rStyle w:val="s1"/>
        </w:rPr>
        <w:t>) - (</w:t>
      </w:r>
      <w:r w:rsidR="00973560">
        <w:rPr>
          <w:rStyle w:val="s1"/>
        </w:rPr>
        <w:t>1+</w:t>
      </w:r>
      <w:r w:rsidR="00973560">
        <w:t>alpha</w:t>
      </w:r>
      <w:r>
        <w:rPr>
          <w:rStyle w:val="s1"/>
        </w:rPr>
        <w:t>) *</w:t>
      </w:r>
    </w:p>
    <w:p w14:paraId="5FB52EAE" w14:textId="20B8FFB6" w:rsidR="00973560" w:rsidRDefault="00D901EB" w:rsidP="00973560">
      <w:pPr>
        <w:pStyle w:val="p5"/>
      </w:pPr>
      <w:r>
        <w:rPr>
          <w:rStyle w:val="s1"/>
        </w:rPr>
        <w:t xml:space="preserve">            (</w:t>
      </w:r>
      <w:r w:rsidR="00973560">
        <w:t>Mzero</w:t>
      </w:r>
      <w:r w:rsidR="00973560">
        <w:rPr>
          <w:rStyle w:val="s1"/>
        </w:rPr>
        <w:t>*</w:t>
      </w:r>
      <w:r w:rsidR="00973560">
        <w:t>Mzero</w:t>
      </w:r>
      <w:r w:rsidR="00973560">
        <w:rPr>
          <w:rStyle w:val="s1"/>
        </w:rPr>
        <w:t>)));</w:t>
      </w:r>
    </w:p>
    <w:p w14:paraId="44CCAC91" w14:textId="77777777" w:rsidR="00973560" w:rsidRDefault="00973560" w:rsidP="00973560">
      <w:pPr>
        <w:pStyle w:val="p3"/>
      </w:pPr>
    </w:p>
    <w:p w14:paraId="7B050AF8" w14:textId="5191A2FD" w:rsidR="00973560" w:rsidRDefault="00D901EB" w:rsidP="00973560">
      <w:pPr>
        <w:pStyle w:val="p4"/>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t xml:space="preserve">// Overall </w:t>
      </w:r>
      <w:r w:rsidR="00973560">
        <w:rPr>
          <w:rStyle w:val="s2"/>
        </w:rPr>
        <w:t>Turbojet</w:t>
      </w:r>
      <w:r w:rsidR="00973560">
        <w:t xml:space="preserve"> Engine Efficiency</w:t>
      </w:r>
    </w:p>
    <w:p w14:paraId="0B82B333" w14:textId="70A7E244" w:rsidR="00973560" w:rsidRPr="003D29A7" w:rsidRDefault="00D901EB" w:rsidP="00973560">
      <w:pPr>
        <w:pStyle w:val="p5"/>
        <w:rPr>
          <w:lang w:val="pl-PL"/>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sidRPr="003D29A7">
        <w:rPr>
          <w:lang w:val="pl-PL"/>
        </w:rPr>
        <w:t>eta_o</w:t>
      </w:r>
      <w:r w:rsidR="00973560" w:rsidRPr="003D29A7">
        <w:rPr>
          <w:rStyle w:val="s1"/>
          <w:lang w:val="pl-PL"/>
        </w:rPr>
        <w:t xml:space="preserve"> = </w:t>
      </w:r>
      <w:r w:rsidR="00973560" w:rsidRPr="003D29A7">
        <w:rPr>
          <w:lang w:val="pl-PL"/>
        </w:rPr>
        <w:t>eta_t</w:t>
      </w:r>
      <w:r w:rsidR="00973560" w:rsidRPr="003D29A7">
        <w:rPr>
          <w:rStyle w:val="s1"/>
          <w:lang w:val="pl-PL"/>
        </w:rPr>
        <w:t>*</w:t>
      </w:r>
      <w:r w:rsidR="00973560" w:rsidRPr="003D29A7">
        <w:rPr>
          <w:lang w:val="pl-PL"/>
        </w:rPr>
        <w:t>eta_p</w:t>
      </w:r>
      <w:r w:rsidR="00973560" w:rsidRPr="003D29A7">
        <w:rPr>
          <w:rStyle w:val="s1"/>
          <w:lang w:val="pl-PL"/>
        </w:rPr>
        <w:t>;</w:t>
      </w:r>
    </w:p>
    <w:p w14:paraId="30215C9B" w14:textId="65E26969" w:rsidR="00973560" w:rsidRDefault="00D901EB" w:rsidP="00973560">
      <w:pPr>
        <w:pStyle w:val="p2"/>
      </w:pPr>
      <w:r w:rsidRPr="003D29A7">
        <w:rPr>
          <w:rStyle w:val="apple-converted-space"/>
          <w:lang w:val="pl-PL"/>
        </w:rPr>
        <w:t xml:space="preserve"> </w:t>
      </w:r>
      <w:r w:rsidR="00973560" w:rsidRPr="003D29A7">
        <w:rPr>
          <w:rStyle w:val="apple-converted-space"/>
          <w:lang w:val="pl-PL"/>
        </w:rPr>
        <w:t xml:space="preserve"> </w:t>
      </w:r>
      <w:r w:rsidR="00973560">
        <w:t>}</w:t>
      </w:r>
    </w:p>
    <w:p w14:paraId="0AEA7F2D" w14:textId="77777777" w:rsidR="00973560" w:rsidRDefault="00973560" w:rsidP="00973560">
      <w:pPr>
        <w:pStyle w:val="p3"/>
      </w:pPr>
    </w:p>
    <w:p w14:paraId="611DA528" w14:textId="32D086A1" w:rsidR="00973560" w:rsidRDefault="00D901EB" w:rsidP="00973560">
      <w:pPr>
        <w:pStyle w:val="p2"/>
      </w:pPr>
      <w:r>
        <w:rPr>
          <w:rStyle w:val="apple-converted-space"/>
        </w:rPr>
        <w:t xml:space="preserve"> </w:t>
      </w:r>
      <w:r w:rsidR="00973560">
        <w:rPr>
          <w:rStyle w:val="apple-converted-space"/>
        </w:rPr>
        <w:t xml:space="preserve"> </w:t>
      </w:r>
      <w:r w:rsidR="00973560">
        <w:rPr>
          <w:rStyle w:val="s4"/>
          <w:b/>
          <w:bCs/>
        </w:rPr>
        <w:t>if</w:t>
      </w:r>
      <w:r w:rsidR="00973560">
        <w:t xml:space="preserve"> (</w:t>
      </w:r>
      <w:r w:rsidR="00973560">
        <w:rPr>
          <w:rStyle w:val="s5"/>
        </w:rPr>
        <w:t>valueSet</w:t>
      </w:r>
      <w:r w:rsidR="00973560">
        <w:t>.isFirstPass()) {</w:t>
      </w:r>
    </w:p>
    <w:p w14:paraId="7436BC49" w14:textId="77777777" w:rsidR="00D901EB" w:rsidRDefault="00D901EB" w:rsidP="00973560">
      <w:pPr>
        <w:pStyle w:val="p6"/>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"Pzero_over_P7"</w:t>
      </w:r>
      <w:r w:rsidR="00973560">
        <w:rPr>
          <w:rStyle w:val="s1"/>
        </w:rPr>
        <w:t>, Value.theType.</w:t>
      </w:r>
      <w:r w:rsidR="00973560">
        <w:rPr>
          <w:rStyle w:val="s8"/>
          <w:b/>
          <w:bCs/>
          <w:i/>
          <w:iCs/>
        </w:rPr>
        <w:t>eDouble</w:t>
      </w:r>
      <w:r w:rsidR="00973560">
        <w:rPr>
          <w:rStyle w:val="s1"/>
        </w:rPr>
        <w:t xml:space="preserve">, </w:t>
      </w:r>
      <w:r w:rsidR="00973560">
        <w:rPr>
          <w:rStyle w:val="s8"/>
        </w:rPr>
        <w:t>Pzero_over_P7</w:t>
      </w:r>
      <w:r w:rsidR="00973560">
        <w:rPr>
          <w:rStyle w:val="s1"/>
        </w:rPr>
        <w:t xml:space="preserve">, </w:t>
      </w:r>
      <w:r w:rsidR="00973560">
        <w:t>"[ft^2]"</w:t>
      </w:r>
      <w:r w:rsidR="00973560">
        <w:rPr>
          <w:rStyle w:val="s1"/>
        </w:rPr>
        <w:t>,</w:t>
      </w:r>
    </w:p>
    <w:p w14:paraId="4955D822" w14:textId="69F87048" w:rsidR="00973560" w:rsidRDefault="00D901EB" w:rsidP="00973560">
      <w:pPr>
        <w:pStyle w:val="p6"/>
      </w:pPr>
      <w:r>
        <w:rPr>
          <w:rStyle w:val="s1"/>
        </w:rPr>
        <w:t xml:space="preserve">                     </w:t>
      </w:r>
      <w:r w:rsidR="00973560">
        <w:rPr>
          <w:rStyle w:val="s1"/>
        </w:rPr>
        <w:t xml:space="preserve"> </w:t>
      </w:r>
      <w:r w:rsidR="00973560">
        <w:t>"Pressure ratio at Nozzle Exit to Ambient"</w:t>
      </w:r>
      <w:r w:rsidR="00973560">
        <w:rPr>
          <w:rStyle w:val="s1"/>
        </w:rPr>
        <w:t xml:space="preserve">, </w:t>
      </w:r>
      <w:r w:rsidR="00973560">
        <w:t>"P0/P7"</w:t>
      </w:r>
      <w:r w:rsidR="00973560">
        <w:rPr>
          <w:rStyle w:val="s1"/>
        </w:rPr>
        <w:t xml:space="preserve">, </w:t>
      </w:r>
      <w:r w:rsidR="00973560">
        <w:rPr>
          <w:rStyle w:val="s4"/>
          <w:b/>
          <w:bCs/>
        </w:rPr>
        <w:t>true</w:t>
      </w:r>
      <w:r w:rsidR="00973560">
        <w:rPr>
          <w:rStyle w:val="s1"/>
        </w:rPr>
        <w:t>);</w:t>
      </w:r>
    </w:p>
    <w:p w14:paraId="7D5159B4" w14:textId="46DA8987" w:rsidR="00973560" w:rsidRDefault="00D901EB" w:rsidP="00973560">
      <w:pPr>
        <w:pStyle w:val="p2"/>
      </w:pP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sidR="00973560">
        <w:rPr>
          <w:rStyle w:val="s5"/>
        </w:rPr>
        <w:t>valueSet</w:t>
      </w:r>
      <w:r w:rsidR="00973560">
        <w:t>.addValue(</w:t>
      </w:r>
      <w:r w:rsidR="00973560">
        <w:rPr>
          <w:rStyle w:val="s8"/>
        </w:rPr>
        <w:t>name</w:t>
      </w:r>
      <w:r w:rsidR="00973560">
        <w:t xml:space="preserve">, </w:t>
      </w:r>
      <w:r w:rsidR="00973560">
        <w:rPr>
          <w:rStyle w:val="s9"/>
        </w:rPr>
        <w:t>"P7"</w:t>
      </w:r>
      <w:r w:rsidR="00973560">
        <w:t>, Value.theType.</w:t>
      </w:r>
      <w:r w:rsidR="00973560">
        <w:rPr>
          <w:rStyle w:val="s8"/>
          <w:b/>
          <w:bCs/>
          <w:i/>
          <w:iCs/>
        </w:rPr>
        <w:t>eDouble</w:t>
      </w:r>
      <w:r w:rsidR="00973560">
        <w:t xml:space="preserve">, </w:t>
      </w:r>
      <w:r w:rsidR="00973560">
        <w:rPr>
          <w:rStyle w:val="s8"/>
        </w:rPr>
        <w:t>P7</w:t>
      </w:r>
      <w:r w:rsidR="00973560">
        <w:t xml:space="preserve">, </w:t>
      </w:r>
      <w:r w:rsidR="00973560">
        <w:rPr>
          <w:rStyle w:val="s9"/>
        </w:rPr>
        <w:t>"[lbf/ft^2]"</w:t>
      </w:r>
      <w:r w:rsidR="00973560">
        <w:t xml:space="preserve">, </w:t>
      </w:r>
      <w:r w:rsidR="00973560">
        <w:rPr>
          <w:rStyle w:val="s9"/>
        </w:rPr>
        <w:t>"Pressure at Nozzle Exit"</w:t>
      </w:r>
      <w:r w:rsidR="00973560">
        <w:t xml:space="preserve">, </w:t>
      </w:r>
      <w:r w:rsidR="00973560">
        <w:rPr>
          <w:rStyle w:val="s9"/>
        </w:rPr>
        <w:t>""</w:t>
      </w:r>
      <w:r w:rsidR="00973560">
        <w:t xml:space="preserve">, </w:t>
      </w:r>
      <w:r w:rsidR="00973560">
        <w:rPr>
          <w:rStyle w:val="s4"/>
          <w:b/>
          <w:bCs/>
        </w:rPr>
        <w:t>true</w:t>
      </w:r>
      <w:r w:rsidR="00973560">
        <w:t>);</w:t>
      </w:r>
    </w:p>
    <w:p w14:paraId="7AF875A3" w14:textId="77777777" w:rsidR="00D901EB" w:rsidRDefault="00D901EB" w:rsidP="00973560">
      <w:pPr>
        <w:pStyle w:val="p6"/>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"T7"</w:t>
      </w:r>
      <w:r w:rsidR="00973560">
        <w:rPr>
          <w:rStyle w:val="s1"/>
        </w:rPr>
        <w:t>, Value.theType.</w:t>
      </w:r>
      <w:r w:rsidR="00973560">
        <w:rPr>
          <w:rStyle w:val="s8"/>
          <w:b/>
          <w:bCs/>
          <w:i/>
          <w:iCs/>
        </w:rPr>
        <w:t>eDouble</w:t>
      </w:r>
      <w:r w:rsidR="00973560">
        <w:rPr>
          <w:rStyle w:val="s1"/>
        </w:rPr>
        <w:t xml:space="preserve">, </w:t>
      </w:r>
      <w:r w:rsidR="00973560">
        <w:rPr>
          <w:rStyle w:val="s8"/>
        </w:rPr>
        <w:t>T7</w:t>
      </w:r>
      <w:r w:rsidR="00973560">
        <w:rPr>
          <w:rStyle w:val="s1"/>
        </w:rPr>
        <w:t xml:space="preserve">, </w:t>
      </w:r>
      <w:r w:rsidR="00973560">
        <w:t>"[degR]"</w:t>
      </w:r>
      <w:r w:rsidR="00973560">
        <w:rPr>
          <w:rStyle w:val="s1"/>
        </w:rPr>
        <w:t xml:space="preserve">, </w:t>
      </w:r>
      <w:r w:rsidR="00973560">
        <w:t>"Total Temperature at Nozzle Exit"</w:t>
      </w:r>
      <w:r w:rsidR="00973560">
        <w:rPr>
          <w:rStyle w:val="s1"/>
        </w:rPr>
        <w:t xml:space="preserve">, </w:t>
      </w:r>
      <w:r w:rsidR="00973560">
        <w:t>""</w:t>
      </w:r>
      <w:r w:rsidR="00973560">
        <w:rPr>
          <w:rStyle w:val="s1"/>
        </w:rPr>
        <w:t>,</w:t>
      </w:r>
    </w:p>
    <w:p w14:paraId="34EB47ED" w14:textId="48927C12" w:rsidR="00973560" w:rsidRDefault="00D901EB" w:rsidP="00973560">
      <w:pPr>
        <w:pStyle w:val="p6"/>
      </w:pPr>
      <w:r>
        <w:rPr>
          <w:rStyle w:val="s1"/>
        </w:rPr>
        <w:t xml:space="preserve">                     </w:t>
      </w:r>
      <w:r w:rsidR="00973560">
        <w:rPr>
          <w:rStyle w:val="s1"/>
        </w:rPr>
        <w:t xml:space="preserve"> </w:t>
      </w:r>
      <w:r w:rsidR="00973560">
        <w:rPr>
          <w:rStyle w:val="s4"/>
          <w:b/>
          <w:bCs/>
        </w:rPr>
        <w:t>true</w:t>
      </w:r>
      <w:r w:rsidR="00973560">
        <w:rPr>
          <w:rStyle w:val="s1"/>
        </w:rPr>
        <w:t>);</w:t>
      </w:r>
    </w:p>
    <w:p w14:paraId="36AEA27F" w14:textId="77777777" w:rsidR="00D901EB" w:rsidRDefault="00D901EB" w:rsidP="00973560">
      <w:pPr>
        <w:pStyle w:val="p6"/>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"Pt7"</w:t>
      </w:r>
      <w:r w:rsidR="00973560">
        <w:rPr>
          <w:rStyle w:val="s1"/>
        </w:rPr>
        <w:t>, Value.theType.</w:t>
      </w:r>
      <w:r w:rsidR="00973560">
        <w:rPr>
          <w:rStyle w:val="s8"/>
          <w:b/>
          <w:bCs/>
          <w:i/>
          <w:iCs/>
        </w:rPr>
        <w:t>eDouble</w:t>
      </w:r>
      <w:r w:rsidR="00973560">
        <w:rPr>
          <w:rStyle w:val="s1"/>
        </w:rPr>
        <w:t xml:space="preserve">, </w:t>
      </w:r>
      <w:r w:rsidR="00973560">
        <w:rPr>
          <w:rStyle w:val="s8"/>
        </w:rPr>
        <w:t>Pt7</w:t>
      </w:r>
      <w:r w:rsidR="00973560">
        <w:rPr>
          <w:rStyle w:val="s1"/>
        </w:rPr>
        <w:t xml:space="preserve">, </w:t>
      </w:r>
      <w:r w:rsidR="00973560">
        <w:t>"[lbf/ft^2]"</w:t>
      </w:r>
      <w:r w:rsidR="00973560">
        <w:rPr>
          <w:rStyle w:val="s1"/>
        </w:rPr>
        <w:t xml:space="preserve">, </w:t>
      </w:r>
      <w:r w:rsidR="00973560">
        <w:t>"Total Pressure at Nozzle Exit"</w:t>
      </w:r>
      <w:r w:rsidR="00973560">
        <w:rPr>
          <w:rStyle w:val="s1"/>
        </w:rPr>
        <w:t xml:space="preserve">, </w:t>
      </w:r>
      <w:r w:rsidR="00973560">
        <w:t>""</w:t>
      </w:r>
      <w:r w:rsidR="00973560">
        <w:rPr>
          <w:rStyle w:val="s1"/>
        </w:rPr>
        <w:t>,</w:t>
      </w:r>
    </w:p>
    <w:p w14:paraId="41331A8D" w14:textId="67EAA545" w:rsidR="00973560" w:rsidRDefault="00D901EB" w:rsidP="00973560">
      <w:pPr>
        <w:pStyle w:val="p6"/>
      </w:pPr>
      <w:r>
        <w:rPr>
          <w:rStyle w:val="s1"/>
        </w:rPr>
        <w:t xml:space="preserve">                     </w:t>
      </w:r>
      <w:r w:rsidR="00973560">
        <w:rPr>
          <w:rStyle w:val="s1"/>
        </w:rPr>
        <w:t xml:space="preserve"> </w:t>
      </w:r>
      <w:r w:rsidR="00973560">
        <w:rPr>
          <w:rStyle w:val="s4"/>
          <w:b/>
          <w:bCs/>
        </w:rPr>
        <w:t>true</w:t>
      </w:r>
      <w:r w:rsidR="00973560">
        <w:rPr>
          <w:rStyle w:val="s1"/>
        </w:rPr>
        <w:t>);</w:t>
      </w:r>
    </w:p>
    <w:p w14:paraId="2FD348DF" w14:textId="77777777" w:rsidR="00D901EB" w:rsidRDefault="00D901EB" w:rsidP="00973560">
      <w:pPr>
        <w:pStyle w:val="p6"/>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"Tt7"</w:t>
      </w:r>
      <w:r w:rsidR="00973560">
        <w:rPr>
          <w:rStyle w:val="s1"/>
        </w:rPr>
        <w:t>, Value.theType.</w:t>
      </w:r>
      <w:r w:rsidR="00973560">
        <w:rPr>
          <w:rStyle w:val="s8"/>
          <w:b/>
          <w:bCs/>
          <w:i/>
          <w:iCs/>
        </w:rPr>
        <w:t>eDouble</w:t>
      </w:r>
      <w:r w:rsidR="00973560">
        <w:rPr>
          <w:rStyle w:val="s1"/>
        </w:rPr>
        <w:t xml:space="preserve">, </w:t>
      </w:r>
      <w:r w:rsidR="00973560">
        <w:rPr>
          <w:rStyle w:val="s8"/>
        </w:rPr>
        <w:t>Tt7</w:t>
      </w:r>
      <w:r w:rsidR="00973560">
        <w:rPr>
          <w:rStyle w:val="s1"/>
        </w:rPr>
        <w:t xml:space="preserve">, </w:t>
      </w:r>
      <w:r w:rsidR="00973560">
        <w:t>"[degR]"</w:t>
      </w:r>
      <w:r w:rsidR="00973560">
        <w:rPr>
          <w:rStyle w:val="s1"/>
        </w:rPr>
        <w:t xml:space="preserve">, </w:t>
      </w:r>
      <w:r w:rsidR="00973560">
        <w:t>"Total Temperature at Nozzle Exit"</w:t>
      </w:r>
      <w:r w:rsidR="00973560">
        <w:rPr>
          <w:rStyle w:val="s1"/>
        </w:rPr>
        <w:t xml:space="preserve">, </w:t>
      </w:r>
      <w:r w:rsidR="00973560">
        <w:t>""</w:t>
      </w:r>
      <w:r w:rsidR="00973560">
        <w:rPr>
          <w:rStyle w:val="s1"/>
        </w:rPr>
        <w:t>,</w:t>
      </w:r>
    </w:p>
    <w:p w14:paraId="608E69B0" w14:textId="15C18B2E" w:rsidR="00973560" w:rsidRDefault="00D901EB" w:rsidP="00973560">
      <w:pPr>
        <w:pStyle w:val="p6"/>
      </w:pPr>
      <w:r>
        <w:rPr>
          <w:rStyle w:val="s1"/>
        </w:rPr>
        <w:t xml:space="preserve">                     </w:t>
      </w:r>
      <w:r w:rsidR="00973560">
        <w:rPr>
          <w:rStyle w:val="s1"/>
        </w:rPr>
        <w:t xml:space="preserve"> </w:t>
      </w:r>
      <w:r w:rsidR="00973560">
        <w:rPr>
          <w:rStyle w:val="s4"/>
          <w:b/>
          <w:bCs/>
        </w:rPr>
        <w:t>true</w:t>
      </w:r>
      <w:r w:rsidR="00973560">
        <w:rPr>
          <w:rStyle w:val="s1"/>
        </w:rPr>
        <w:t>);</w:t>
      </w:r>
    </w:p>
    <w:p w14:paraId="5279764E" w14:textId="3BFD8626" w:rsidR="00973560" w:rsidRDefault="00D901EB" w:rsidP="00973560">
      <w:pPr>
        <w:pStyle w:val="p2"/>
      </w:pP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sidR="00973560">
        <w:rPr>
          <w:rStyle w:val="s5"/>
        </w:rPr>
        <w:t>valueSet</w:t>
      </w:r>
      <w:r w:rsidR="00973560">
        <w:t>.addValue(</w:t>
      </w:r>
      <w:r w:rsidR="00973560">
        <w:rPr>
          <w:rStyle w:val="s8"/>
        </w:rPr>
        <w:t>name</w:t>
      </w:r>
      <w:r w:rsidR="00973560">
        <w:t xml:space="preserve">, </w:t>
      </w:r>
      <w:r w:rsidR="00973560">
        <w:rPr>
          <w:rStyle w:val="s9"/>
        </w:rPr>
        <w:t>"tao_n"</w:t>
      </w:r>
      <w:r w:rsidR="00973560">
        <w:t>, Value.theType.</w:t>
      </w:r>
      <w:r w:rsidR="00973560">
        <w:rPr>
          <w:rStyle w:val="s8"/>
          <w:b/>
          <w:bCs/>
          <w:i/>
          <w:iCs/>
        </w:rPr>
        <w:t>eDouble</w:t>
      </w:r>
      <w:r w:rsidR="00973560">
        <w:t xml:space="preserve">, </w:t>
      </w:r>
      <w:r w:rsidR="00973560">
        <w:rPr>
          <w:rStyle w:val="s8"/>
        </w:rPr>
        <w:t>tao_n</w:t>
      </w:r>
      <w:r w:rsidR="00973560">
        <w:t xml:space="preserve">, </w:t>
      </w:r>
      <w:r w:rsidR="00973560">
        <w:rPr>
          <w:rStyle w:val="s9"/>
        </w:rPr>
        <w:t>""</w:t>
      </w:r>
      <w:r w:rsidR="00973560">
        <w:t xml:space="preserve">, </w:t>
      </w:r>
      <w:r w:rsidR="00973560">
        <w:rPr>
          <w:rStyle w:val="s9"/>
        </w:rPr>
        <w:t>"Temp. ratio at Nozzle"</w:t>
      </w:r>
      <w:r w:rsidR="00973560">
        <w:t xml:space="preserve">, </w:t>
      </w:r>
      <w:r w:rsidR="00973560">
        <w:rPr>
          <w:rStyle w:val="s9"/>
        </w:rPr>
        <w:t>""</w:t>
      </w:r>
      <w:r w:rsidR="00973560">
        <w:t xml:space="preserve">, </w:t>
      </w:r>
      <w:r w:rsidR="00973560">
        <w:rPr>
          <w:rStyle w:val="s4"/>
          <w:b/>
          <w:bCs/>
        </w:rPr>
        <w:t>true</w:t>
      </w:r>
      <w:r w:rsidR="00973560">
        <w:t>);</w:t>
      </w:r>
    </w:p>
    <w:p w14:paraId="18BC615C" w14:textId="687A6395" w:rsidR="00973560" w:rsidRDefault="00D901EB" w:rsidP="00973560">
      <w:pPr>
        <w:pStyle w:val="p2"/>
      </w:pP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sidR="00973560">
        <w:rPr>
          <w:rStyle w:val="s5"/>
        </w:rPr>
        <w:t>valueSet</w:t>
      </w:r>
      <w:r w:rsidR="00973560">
        <w:t>.addValue(</w:t>
      </w:r>
      <w:r w:rsidR="00973560">
        <w:rPr>
          <w:rStyle w:val="s8"/>
        </w:rPr>
        <w:t>name</w:t>
      </w:r>
      <w:r w:rsidR="00973560">
        <w:t xml:space="preserve">, </w:t>
      </w:r>
      <w:r w:rsidR="00973560">
        <w:rPr>
          <w:rStyle w:val="s9"/>
        </w:rPr>
        <w:t>"M_7"</w:t>
      </w:r>
      <w:r w:rsidR="00973560">
        <w:t>, Value.theType.</w:t>
      </w:r>
      <w:r w:rsidR="00973560">
        <w:rPr>
          <w:rStyle w:val="s8"/>
          <w:b/>
          <w:bCs/>
          <w:i/>
          <w:iCs/>
        </w:rPr>
        <w:t>eDouble</w:t>
      </w:r>
      <w:r w:rsidR="00973560">
        <w:t xml:space="preserve">, </w:t>
      </w:r>
      <w:r w:rsidR="00973560">
        <w:rPr>
          <w:rStyle w:val="s8"/>
        </w:rPr>
        <w:t>M_7</w:t>
      </w:r>
      <w:r w:rsidR="00973560">
        <w:t xml:space="preserve">, </w:t>
      </w:r>
      <w:r w:rsidR="00973560">
        <w:rPr>
          <w:rStyle w:val="s9"/>
        </w:rPr>
        <w:t>""</w:t>
      </w:r>
      <w:r w:rsidR="00973560">
        <w:t xml:space="preserve">, </w:t>
      </w:r>
      <w:r w:rsidR="00973560">
        <w:rPr>
          <w:rStyle w:val="s9"/>
        </w:rPr>
        <w:t>"Mach number at Nozzle Exit"</w:t>
      </w:r>
      <w:r w:rsidR="00973560">
        <w:t xml:space="preserve">, </w:t>
      </w:r>
      <w:r w:rsidR="00973560">
        <w:rPr>
          <w:rStyle w:val="s9"/>
        </w:rPr>
        <w:t>""</w:t>
      </w:r>
      <w:r w:rsidR="00973560">
        <w:t xml:space="preserve">, </w:t>
      </w:r>
      <w:r w:rsidR="00973560">
        <w:rPr>
          <w:rStyle w:val="s4"/>
          <w:b/>
          <w:bCs/>
        </w:rPr>
        <w:t>true</w:t>
      </w:r>
      <w:r w:rsidR="00973560">
        <w:t>);</w:t>
      </w:r>
    </w:p>
    <w:p w14:paraId="3D050E92" w14:textId="77777777" w:rsidR="00D901EB" w:rsidRDefault="00D901EB" w:rsidP="00973560">
      <w:pPr>
        <w:pStyle w:val="p6"/>
        <w:rPr>
          <w:rStyle w:val="s1"/>
        </w:rPr>
      </w:pPr>
      <w:r>
        <w:rPr>
          <w:rStyle w:val="apple-converted-space"/>
          <w:color w:val="000000"/>
        </w:rPr>
        <w:lastRenderedPageBreak/>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"U_7_over_a_7"</w:t>
      </w:r>
      <w:r w:rsidR="00973560">
        <w:rPr>
          <w:rStyle w:val="s1"/>
        </w:rPr>
        <w:t>, Value.theType.</w:t>
      </w:r>
      <w:r w:rsidR="00973560">
        <w:rPr>
          <w:rStyle w:val="s8"/>
          <w:b/>
          <w:bCs/>
          <w:i/>
          <w:iCs/>
        </w:rPr>
        <w:t>eDouble</w:t>
      </w:r>
      <w:r w:rsidR="00973560">
        <w:rPr>
          <w:rStyle w:val="s1"/>
        </w:rPr>
        <w:t xml:space="preserve">, </w:t>
      </w:r>
      <w:r w:rsidR="00973560">
        <w:rPr>
          <w:rStyle w:val="s8"/>
        </w:rPr>
        <w:t>U_7_over_a_7</w:t>
      </w:r>
      <w:r w:rsidR="00973560">
        <w:rPr>
          <w:rStyle w:val="s1"/>
        </w:rPr>
        <w:t xml:space="preserve">, </w:t>
      </w:r>
      <w:r w:rsidR="00973560">
        <w:t>""</w:t>
      </w:r>
      <w:r w:rsidR="00973560">
        <w:rPr>
          <w:rStyle w:val="s1"/>
        </w:rPr>
        <w:t>,</w:t>
      </w:r>
    </w:p>
    <w:p w14:paraId="0DEFC3CB" w14:textId="3420A023" w:rsidR="00973560" w:rsidRDefault="00D901EB" w:rsidP="00973560">
      <w:pPr>
        <w:pStyle w:val="p6"/>
      </w:pPr>
      <w:r>
        <w:rPr>
          <w:rStyle w:val="s1"/>
        </w:rPr>
        <w:t xml:space="preserve">                     </w:t>
      </w:r>
      <w:r w:rsidR="00973560">
        <w:rPr>
          <w:rStyle w:val="s1"/>
        </w:rPr>
        <w:t xml:space="preserve"> </w:t>
      </w:r>
      <w:r w:rsidR="00973560">
        <w:t>"Velocity ratio at Nozzle exit"</w:t>
      </w:r>
      <w:r w:rsidR="00973560">
        <w:rPr>
          <w:rStyle w:val="s1"/>
        </w:rPr>
        <w:t xml:space="preserve">, </w:t>
      </w:r>
      <w:r w:rsidR="00973560">
        <w:t>"U7/a7"</w:t>
      </w:r>
      <w:r w:rsidR="00973560">
        <w:rPr>
          <w:rStyle w:val="s1"/>
        </w:rPr>
        <w:t xml:space="preserve">, </w:t>
      </w:r>
      <w:r w:rsidR="00973560">
        <w:rPr>
          <w:rStyle w:val="s4"/>
          <w:b/>
          <w:bCs/>
        </w:rPr>
        <w:t>true</w:t>
      </w:r>
      <w:r w:rsidR="00973560">
        <w:rPr>
          <w:rStyle w:val="s1"/>
        </w:rPr>
        <w:t>);</w:t>
      </w:r>
    </w:p>
    <w:p w14:paraId="62AC2838" w14:textId="77777777" w:rsidR="00D901EB" w:rsidRDefault="00D901EB" w:rsidP="00973560">
      <w:pPr>
        <w:pStyle w:val="p6"/>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"U_7_over_a_zero"</w:t>
      </w:r>
      <w:r w:rsidR="00973560">
        <w:rPr>
          <w:rStyle w:val="s1"/>
        </w:rPr>
        <w:t>, Value.theType.</w:t>
      </w:r>
      <w:r w:rsidR="00973560">
        <w:rPr>
          <w:rStyle w:val="s8"/>
          <w:b/>
          <w:bCs/>
          <w:i/>
          <w:iCs/>
        </w:rPr>
        <w:t>eDouble</w:t>
      </w:r>
      <w:r w:rsidR="00973560">
        <w:rPr>
          <w:rStyle w:val="s1"/>
        </w:rPr>
        <w:t xml:space="preserve">, </w:t>
      </w:r>
      <w:r w:rsidR="00973560">
        <w:rPr>
          <w:rStyle w:val="s8"/>
        </w:rPr>
        <w:t>U_7_over_a_zero</w:t>
      </w:r>
      <w:r w:rsidR="00973560">
        <w:rPr>
          <w:rStyle w:val="s1"/>
        </w:rPr>
        <w:t xml:space="preserve">, </w:t>
      </w:r>
      <w:r w:rsidR="00973560">
        <w:t>""</w:t>
      </w:r>
      <w:r w:rsidR="00973560">
        <w:rPr>
          <w:rStyle w:val="s1"/>
        </w:rPr>
        <w:t>,</w:t>
      </w:r>
    </w:p>
    <w:p w14:paraId="4236ED28" w14:textId="04C99E35" w:rsidR="00973560" w:rsidRDefault="00D901EB" w:rsidP="00973560">
      <w:pPr>
        <w:pStyle w:val="p6"/>
      </w:pPr>
      <w:r>
        <w:rPr>
          <w:rStyle w:val="s1"/>
        </w:rPr>
        <w:t xml:space="preserve">                     </w:t>
      </w:r>
      <w:r w:rsidR="00973560">
        <w:rPr>
          <w:rStyle w:val="s1"/>
        </w:rPr>
        <w:t xml:space="preserve"> </w:t>
      </w:r>
      <w:r w:rsidR="00973560">
        <w:t>"Velocity ratio over Ambient speed of sound"</w:t>
      </w:r>
      <w:r w:rsidR="00973560">
        <w:rPr>
          <w:rStyle w:val="s1"/>
        </w:rPr>
        <w:t xml:space="preserve">, </w:t>
      </w:r>
      <w:r w:rsidR="00973560">
        <w:t>"U7/a0"</w:t>
      </w:r>
      <w:r w:rsidR="00973560">
        <w:rPr>
          <w:rStyle w:val="s1"/>
        </w:rPr>
        <w:t xml:space="preserve">, </w:t>
      </w:r>
      <w:r w:rsidR="00973560">
        <w:rPr>
          <w:rStyle w:val="s4"/>
          <w:b/>
          <w:bCs/>
        </w:rPr>
        <w:t>true</w:t>
      </w:r>
      <w:r w:rsidR="00973560">
        <w:rPr>
          <w:rStyle w:val="s1"/>
        </w:rPr>
        <w:t>);</w:t>
      </w:r>
    </w:p>
    <w:p w14:paraId="45C6FA2C" w14:textId="77777777" w:rsidR="00D901EB" w:rsidRDefault="00D901EB" w:rsidP="00973560">
      <w:pPr>
        <w:pStyle w:val="p6"/>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"U_7_over_a_zero_squared"</w:t>
      </w:r>
      <w:r w:rsidR="00973560">
        <w:rPr>
          <w:rStyle w:val="s1"/>
        </w:rPr>
        <w:t>, Value.theType.</w:t>
      </w:r>
      <w:r w:rsidR="00973560">
        <w:rPr>
          <w:rStyle w:val="s8"/>
          <w:b/>
          <w:bCs/>
          <w:i/>
          <w:iCs/>
        </w:rPr>
        <w:t>eDouble</w:t>
      </w:r>
      <w:r w:rsidR="00973560">
        <w:rPr>
          <w:rStyle w:val="s1"/>
        </w:rPr>
        <w:t xml:space="preserve">, </w:t>
      </w:r>
      <w:r w:rsidR="00973560">
        <w:rPr>
          <w:rStyle w:val="s8"/>
        </w:rPr>
        <w:t>U_7_over_a_zero_squared</w:t>
      </w:r>
      <w:r w:rsidR="00973560">
        <w:rPr>
          <w:rStyle w:val="s1"/>
        </w:rPr>
        <w:t xml:space="preserve">, </w:t>
      </w:r>
      <w:r w:rsidR="00973560">
        <w:t>""</w:t>
      </w:r>
      <w:r w:rsidR="00973560">
        <w:rPr>
          <w:rStyle w:val="s1"/>
        </w:rPr>
        <w:t>,</w:t>
      </w:r>
    </w:p>
    <w:p w14:paraId="5034EA07" w14:textId="097CAD0C" w:rsidR="00973560" w:rsidRDefault="00D901EB" w:rsidP="00973560">
      <w:pPr>
        <w:pStyle w:val="p6"/>
      </w:pPr>
      <w:r>
        <w:rPr>
          <w:rStyle w:val="s1"/>
        </w:rPr>
        <w:t xml:space="preserve">                     </w:t>
      </w:r>
      <w:r w:rsidR="00973560">
        <w:rPr>
          <w:rStyle w:val="s1"/>
        </w:rPr>
        <w:t xml:space="preserve"> </w:t>
      </w:r>
      <w:r w:rsidR="00973560">
        <w:t>"Velocity ratio at Nozzle exit to Ambient"</w:t>
      </w:r>
      <w:r w:rsidR="00973560">
        <w:rPr>
          <w:rStyle w:val="s1"/>
        </w:rPr>
        <w:t xml:space="preserve">, </w:t>
      </w:r>
      <w:r w:rsidR="00973560">
        <w:t>"(U7/a0)^2"</w:t>
      </w:r>
      <w:r w:rsidR="00973560">
        <w:rPr>
          <w:rStyle w:val="s1"/>
        </w:rPr>
        <w:t xml:space="preserve">, </w:t>
      </w:r>
      <w:r w:rsidR="00973560">
        <w:rPr>
          <w:rStyle w:val="s4"/>
          <w:b/>
          <w:bCs/>
        </w:rPr>
        <w:t>true</w:t>
      </w:r>
      <w:r w:rsidR="00973560">
        <w:rPr>
          <w:rStyle w:val="s1"/>
        </w:rPr>
        <w:t>);</w:t>
      </w:r>
    </w:p>
    <w:p w14:paraId="1902E7DC" w14:textId="0BF895B1" w:rsidR="00973560" w:rsidRDefault="00D901EB" w:rsidP="00973560">
      <w:pPr>
        <w:pStyle w:val="p5"/>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4"/>
          <w:b/>
          <w:bCs/>
        </w:rPr>
        <w:t>if</w:t>
      </w:r>
      <w:r w:rsidR="00973560">
        <w:rPr>
          <w:rStyle w:val="s1"/>
        </w:rPr>
        <w:t xml:space="preserve"> (</w:t>
      </w:r>
      <w:r w:rsidR="00973560">
        <w:t>afterburnerOn</w:t>
      </w:r>
      <w:r w:rsidR="00973560">
        <w:rPr>
          <w:rStyle w:val="s1"/>
        </w:rPr>
        <w:t>) {</w:t>
      </w:r>
    </w:p>
    <w:p w14:paraId="1F85AA2E" w14:textId="43E8005C" w:rsidR="00973560" w:rsidRDefault="00D901EB" w:rsidP="00973560">
      <w:pPr>
        <w:pStyle w:val="p2"/>
      </w:pP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sidR="00973560">
        <w:rPr>
          <w:rStyle w:val="s5"/>
        </w:rPr>
        <w:t>valueSet</w:t>
      </w:r>
      <w:r w:rsidR="00973560">
        <w:t>.addValue(</w:t>
      </w:r>
      <w:r w:rsidR="00973560">
        <w:rPr>
          <w:rStyle w:val="s8"/>
        </w:rPr>
        <w:t>name</w:t>
      </w:r>
      <w:r w:rsidR="00973560">
        <w:t xml:space="preserve">, </w:t>
      </w:r>
      <w:r w:rsidR="00973560">
        <w:rPr>
          <w:rStyle w:val="s9"/>
        </w:rPr>
        <w:t>"f_ab"</w:t>
      </w:r>
      <w:r w:rsidR="00973560">
        <w:t>, Value.theType.</w:t>
      </w:r>
      <w:r w:rsidR="00973560">
        <w:rPr>
          <w:rStyle w:val="s8"/>
          <w:b/>
          <w:bCs/>
          <w:i/>
          <w:iCs/>
        </w:rPr>
        <w:t>eDouble</w:t>
      </w:r>
      <w:r w:rsidR="00973560">
        <w:t xml:space="preserve">, </w:t>
      </w:r>
      <w:r w:rsidR="00973560">
        <w:rPr>
          <w:rStyle w:val="s8"/>
        </w:rPr>
        <w:t>f_ab</w:t>
      </w:r>
      <w:r w:rsidR="00973560">
        <w:t xml:space="preserve">, </w:t>
      </w:r>
      <w:r w:rsidR="00973560">
        <w:rPr>
          <w:rStyle w:val="s9"/>
        </w:rPr>
        <w:t>""</w:t>
      </w:r>
      <w:r w:rsidR="00973560">
        <w:t xml:space="preserve">, </w:t>
      </w:r>
      <w:r w:rsidR="00973560">
        <w:rPr>
          <w:rStyle w:val="s9"/>
        </w:rPr>
        <w:t>"fuel flow (ratio)"</w:t>
      </w:r>
      <w:r w:rsidR="00973560">
        <w:t xml:space="preserve">, </w:t>
      </w:r>
      <w:r w:rsidR="00973560">
        <w:rPr>
          <w:rStyle w:val="s9"/>
        </w:rPr>
        <w:t>""</w:t>
      </w:r>
      <w:r w:rsidR="00973560">
        <w:t xml:space="preserve">, </w:t>
      </w:r>
      <w:r w:rsidR="00973560">
        <w:rPr>
          <w:rStyle w:val="s4"/>
          <w:b/>
          <w:bCs/>
        </w:rPr>
        <w:t>true</w:t>
      </w:r>
      <w:r w:rsidR="00973560">
        <w:t>);</w:t>
      </w:r>
    </w:p>
    <w:p w14:paraId="0F074A27" w14:textId="77777777" w:rsidR="00D901EB" w:rsidRDefault="00D901EB" w:rsidP="00973560">
      <w:pPr>
        <w:pStyle w:val="p6"/>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"Tt7_over_Tt5"</w:t>
      </w:r>
      <w:r w:rsidR="00973560">
        <w:rPr>
          <w:rStyle w:val="s1"/>
        </w:rPr>
        <w:t>, Value.theType.</w:t>
      </w:r>
      <w:r w:rsidR="00973560">
        <w:rPr>
          <w:rStyle w:val="s8"/>
          <w:b/>
          <w:bCs/>
          <w:i/>
          <w:iCs/>
        </w:rPr>
        <w:t>eDouble</w:t>
      </w:r>
      <w:r w:rsidR="00973560">
        <w:rPr>
          <w:rStyle w:val="s1"/>
        </w:rPr>
        <w:t xml:space="preserve">, </w:t>
      </w:r>
      <w:r w:rsidR="00973560">
        <w:rPr>
          <w:rStyle w:val="s8"/>
        </w:rPr>
        <w:t>Tt7_over_Tt5</w:t>
      </w:r>
      <w:r w:rsidR="00973560">
        <w:rPr>
          <w:rStyle w:val="s1"/>
        </w:rPr>
        <w:t xml:space="preserve">, </w:t>
      </w:r>
      <w:r w:rsidR="00973560">
        <w:t>""</w:t>
      </w:r>
      <w:r w:rsidR="00973560">
        <w:rPr>
          <w:rStyle w:val="s1"/>
        </w:rPr>
        <w:t>,</w:t>
      </w:r>
    </w:p>
    <w:p w14:paraId="65DE7695" w14:textId="16F03855" w:rsidR="00973560" w:rsidRDefault="00D901EB" w:rsidP="00973560">
      <w:pPr>
        <w:pStyle w:val="p6"/>
      </w:pPr>
      <w:r>
        <w:rPr>
          <w:rStyle w:val="s1"/>
        </w:rPr>
        <w:t xml:space="preserve">                       </w:t>
      </w:r>
      <w:r w:rsidR="00973560">
        <w:rPr>
          <w:rStyle w:val="s1"/>
        </w:rPr>
        <w:t xml:space="preserve"> </w:t>
      </w:r>
      <w:r w:rsidR="00973560">
        <w:t>"Temperature ratio Nozzle to Afterburner"</w:t>
      </w:r>
      <w:r w:rsidR="00973560">
        <w:rPr>
          <w:rStyle w:val="s1"/>
        </w:rPr>
        <w:t xml:space="preserve">, </w:t>
      </w:r>
      <w:r w:rsidR="00973560">
        <w:t>"Tt7/Tt5"</w:t>
      </w:r>
      <w:r w:rsidR="00973560">
        <w:rPr>
          <w:rStyle w:val="s1"/>
        </w:rPr>
        <w:t xml:space="preserve">, </w:t>
      </w:r>
      <w:r w:rsidR="00973560">
        <w:rPr>
          <w:rStyle w:val="s4"/>
          <w:b/>
          <w:bCs/>
        </w:rPr>
        <w:t>true</w:t>
      </w:r>
      <w:r w:rsidR="00973560">
        <w:rPr>
          <w:rStyle w:val="s1"/>
        </w:rPr>
        <w:t>);</w:t>
      </w:r>
    </w:p>
    <w:p w14:paraId="18ADC00A" w14:textId="77777777" w:rsidR="00D901EB" w:rsidRDefault="00D901EB" w:rsidP="00973560">
      <w:pPr>
        <w:pStyle w:val="p6"/>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"U_7_ab_over_a_zero_squared"</w:t>
      </w:r>
      <w:r w:rsidR="00973560">
        <w:rPr>
          <w:rStyle w:val="s1"/>
        </w:rPr>
        <w:t>, Value.theType.</w:t>
      </w:r>
      <w:r w:rsidR="00973560">
        <w:rPr>
          <w:rStyle w:val="s8"/>
          <w:b/>
          <w:bCs/>
          <w:i/>
          <w:iCs/>
        </w:rPr>
        <w:t>eDouble</w:t>
      </w:r>
      <w:r w:rsidR="00973560">
        <w:rPr>
          <w:rStyle w:val="s1"/>
        </w:rPr>
        <w:t xml:space="preserve">, </w:t>
      </w:r>
      <w:r w:rsidR="00973560">
        <w:rPr>
          <w:rStyle w:val="s8"/>
        </w:rPr>
        <w:t>U_7_ab_over_a_zero_squared</w:t>
      </w:r>
      <w:r w:rsidR="00973560">
        <w:rPr>
          <w:rStyle w:val="s1"/>
        </w:rPr>
        <w:t>,</w:t>
      </w:r>
    </w:p>
    <w:p w14:paraId="22782419" w14:textId="758F2175" w:rsidR="00973560" w:rsidRDefault="00D901EB" w:rsidP="00973560">
      <w:pPr>
        <w:pStyle w:val="p6"/>
      </w:pPr>
      <w:r>
        <w:rPr>
          <w:rStyle w:val="s1"/>
        </w:rPr>
        <w:t xml:space="preserve">                       </w:t>
      </w:r>
      <w:r w:rsidR="00973560">
        <w:rPr>
          <w:rStyle w:val="s1"/>
        </w:rPr>
        <w:t xml:space="preserve"> </w:t>
      </w:r>
      <w:r w:rsidR="00973560">
        <w:t>""</w:t>
      </w:r>
      <w:r w:rsidR="00973560">
        <w:rPr>
          <w:rStyle w:val="s1"/>
        </w:rPr>
        <w:t xml:space="preserve">, </w:t>
      </w:r>
      <w:r w:rsidR="00973560">
        <w:t>"Velocity ratio at Nozzle exit to Ambient"</w:t>
      </w:r>
      <w:r w:rsidR="00973560">
        <w:rPr>
          <w:rStyle w:val="s1"/>
        </w:rPr>
        <w:t xml:space="preserve">, </w:t>
      </w:r>
      <w:r w:rsidR="00973560">
        <w:t>"((U7_ab)/a0)^2"</w:t>
      </w:r>
      <w:r w:rsidR="00973560">
        <w:rPr>
          <w:rStyle w:val="s1"/>
        </w:rPr>
        <w:t xml:space="preserve">, </w:t>
      </w:r>
      <w:r w:rsidR="00973560">
        <w:rPr>
          <w:rStyle w:val="s4"/>
          <w:b/>
          <w:bCs/>
        </w:rPr>
        <w:t>true</w:t>
      </w:r>
      <w:r w:rsidR="00973560">
        <w:rPr>
          <w:rStyle w:val="s1"/>
        </w:rPr>
        <w:t>);</w:t>
      </w:r>
    </w:p>
    <w:p w14:paraId="0F0376E0" w14:textId="77777777" w:rsidR="00D901EB" w:rsidRDefault="00D901EB" w:rsidP="00973560">
      <w:pPr>
        <w:pStyle w:val="p6"/>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"U_7_ab_over_a_zero"</w:t>
      </w:r>
      <w:r w:rsidR="00973560">
        <w:rPr>
          <w:rStyle w:val="s1"/>
        </w:rPr>
        <w:t>, Value.theType.</w:t>
      </w:r>
      <w:r w:rsidR="00973560">
        <w:rPr>
          <w:rStyle w:val="s8"/>
          <w:b/>
          <w:bCs/>
          <w:i/>
          <w:iCs/>
        </w:rPr>
        <w:t>eDouble</w:t>
      </w:r>
      <w:r w:rsidR="00973560">
        <w:rPr>
          <w:rStyle w:val="s1"/>
        </w:rPr>
        <w:t xml:space="preserve">, </w:t>
      </w:r>
      <w:r w:rsidR="00973560">
        <w:rPr>
          <w:rStyle w:val="s8"/>
        </w:rPr>
        <w:t>U_7_ab_over_a_zero</w:t>
      </w:r>
      <w:r w:rsidR="00973560">
        <w:rPr>
          <w:rStyle w:val="s1"/>
        </w:rPr>
        <w:t xml:space="preserve">, </w:t>
      </w:r>
      <w:r w:rsidR="00973560">
        <w:t>"[ft/s]"</w:t>
      </w:r>
      <w:r w:rsidR="00973560">
        <w:rPr>
          <w:rStyle w:val="s1"/>
        </w:rPr>
        <w:t>,</w:t>
      </w:r>
    </w:p>
    <w:p w14:paraId="760D911F" w14:textId="39E72282" w:rsidR="00973560" w:rsidRDefault="00D901EB" w:rsidP="00973560">
      <w:pPr>
        <w:pStyle w:val="p6"/>
      </w:pPr>
      <w:r>
        <w:rPr>
          <w:rStyle w:val="s1"/>
        </w:rPr>
        <w:t xml:space="preserve">                       </w:t>
      </w:r>
      <w:r w:rsidR="00973560">
        <w:rPr>
          <w:rStyle w:val="s1"/>
        </w:rPr>
        <w:t xml:space="preserve"> </w:t>
      </w:r>
      <w:r w:rsidR="00973560">
        <w:t>"Exhaust Velocity at Nozzle with AB ON"</w:t>
      </w:r>
      <w:r w:rsidR="00973560">
        <w:rPr>
          <w:rStyle w:val="s1"/>
        </w:rPr>
        <w:t xml:space="preserve">, </w:t>
      </w:r>
      <w:r w:rsidR="00973560">
        <w:t>"(U7_ab)/a0"</w:t>
      </w:r>
      <w:r w:rsidR="00973560">
        <w:rPr>
          <w:rStyle w:val="s1"/>
        </w:rPr>
        <w:t xml:space="preserve">, </w:t>
      </w:r>
      <w:r w:rsidR="00973560">
        <w:rPr>
          <w:rStyle w:val="s4"/>
          <w:b/>
          <w:bCs/>
        </w:rPr>
        <w:t>true</w:t>
      </w:r>
      <w:r w:rsidR="00973560">
        <w:rPr>
          <w:rStyle w:val="s1"/>
        </w:rPr>
        <w:t>);</w:t>
      </w:r>
    </w:p>
    <w:p w14:paraId="7323A1E0" w14:textId="77777777" w:rsidR="00D901EB" w:rsidRDefault="00D901EB" w:rsidP="00973560">
      <w:pPr>
        <w:pStyle w:val="p6"/>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"U_7_ab"</w:t>
      </w:r>
      <w:r w:rsidR="00973560">
        <w:rPr>
          <w:rStyle w:val="s1"/>
        </w:rPr>
        <w:t>, Value.theType.</w:t>
      </w:r>
      <w:r w:rsidR="00973560">
        <w:rPr>
          <w:rStyle w:val="s8"/>
          <w:b/>
          <w:bCs/>
          <w:i/>
          <w:iCs/>
        </w:rPr>
        <w:t>eDouble</w:t>
      </w:r>
      <w:r w:rsidR="00973560">
        <w:rPr>
          <w:rStyle w:val="s1"/>
        </w:rPr>
        <w:t xml:space="preserve">, </w:t>
      </w:r>
      <w:r w:rsidR="00973560">
        <w:rPr>
          <w:rStyle w:val="s8"/>
        </w:rPr>
        <w:t>U_7_ab</w:t>
      </w:r>
      <w:r w:rsidR="00973560">
        <w:rPr>
          <w:rStyle w:val="s1"/>
        </w:rPr>
        <w:t xml:space="preserve">, </w:t>
      </w:r>
      <w:r w:rsidR="00973560">
        <w:t>""</w:t>
      </w:r>
      <w:r w:rsidR="00973560">
        <w:rPr>
          <w:rStyle w:val="s1"/>
        </w:rPr>
        <w:t>,</w:t>
      </w:r>
    </w:p>
    <w:p w14:paraId="01853B64" w14:textId="375EC19E" w:rsidR="00973560" w:rsidRDefault="00D901EB" w:rsidP="00973560">
      <w:pPr>
        <w:pStyle w:val="p6"/>
      </w:pPr>
      <w:r>
        <w:rPr>
          <w:rStyle w:val="s1"/>
        </w:rPr>
        <w:t xml:space="preserve">                       </w:t>
      </w:r>
      <w:r w:rsidR="00973560">
        <w:rPr>
          <w:rStyle w:val="s1"/>
        </w:rPr>
        <w:t xml:space="preserve"> </w:t>
      </w:r>
      <w:r w:rsidR="00973560">
        <w:t>"Exhaust Velocity at Nozzle with AB ON"</w:t>
      </w:r>
      <w:r w:rsidR="00973560">
        <w:rPr>
          <w:rStyle w:val="s1"/>
        </w:rPr>
        <w:t xml:space="preserve">, </w:t>
      </w:r>
      <w:r w:rsidR="00973560">
        <w:t>""</w:t>
      </w:r>
      <w:r w:rsidR="00973560">
        <w:rPr>
          <w:rStyle w:val="s1"/>
        </w:rPr>
        <w:t xml:space="preserve">, </w:t>
      </w:r>
      <w:r w:rsidR="00973560">
        <w:rPr>
          <w:rStyle w:val="s4"/>
          <w:b/>
          <w:bCs/>
        </w:rPr>
        <w:t>true</w:t>
      </w:r>
      <w:r w:rsidR="00973560">
        <w:rPr>
          <w:rStyle w:val="s1"/>
        </w:rPr>
        <w:t>);</w:t>
      </w:r>
    </w:p>
    <w:p w14:paraId="49368AFD" w14:textId="77777777" w:rsidR="00D901EB" w:rsidRDefault="00D901EB" w:rsidP="00973560">
      <w:pPr>
        <w:pStyle w:val="p6"/>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"U_0"</w:t>
      </w:r>
      <w:r w:rsidR="00973560">
        <w:rPr>
          <w:rStyle w:val="s1"/>
        </w:rPr>
        <w:t>, Value.theType.</w:t>
      </w:r>
      <w:r w:rsidR="00973560">
        <w:rPr>
          <w:rStyle w:val="s8"/>
          <w:b/>
          <w:bCs/>
          <w:i/>
          <w:iCs/>
        </w:rPr>
        <w:t>eDouble</w:t>
      </w:r>
      <w:r w:rsidR="00973560">
        <w:rPr>
          <w:rStyle w:val="s1"/>
        </w:rPr>
        <w:t xml:space="preserve">, </w:t>
      </w:r>
      <w:r w:rsidR="00973560">
        <w:rPr>
          <w:rStyle w:val="s8"/>
        </w:rPr>
        <w:t>U_0</w:t>
      </w:r>
      <w:r w:rsidR="00973560">
        <w:rPr>
          <w:rStyle w:val="s1"/>
        </w:rPr>
        <w:t xml:space="preserve">, </w:t>
      </w:r>
      <w:r w:rsidR="00973560">
        <w:t>"[ft/s]"</w:t>
      </w:r>
      <w:r w:rsidR="00973560">
        <w:rPr>
          <w:rStyle w:val="s1"/>
        </w:rPr>
        <w:t>,</w:t>
      </w:r>
    </w:p>
    <w:p w14:paraId="6F4418CF" w14:textId="38CE249E" w:rsidR="00973560" w:rsidRDefault="00D901EB" w:rsidP="00973560">
      <w:pPr>
        <w:pStyle w:val="p6"/>
      </w:pPr>
      <w:r>
        <w:rPr>
          <w:rStyle w:val="s1"/>
        </w:rPr>
        <w:t xml:space="preserve">                       </w:t>
      </w:r>
      <w:r w:rsidR="00973560">
        <w:rPr>
          <w:rStyle w:val="s1"/>
        </w:rPr>
        <w:t xml:space="preserve"> </w:t>
      </w:r>
      <w:r w:rsidR="00973560">
        <w:t>"Velocity at inlet (speed of aircraft)"</w:t>
      </w:r>
      <w:r w:rsidR="00973560">
        <w:rPr>
          <w:rStyle w:val="s1"/>
        </w:rPr>
        <w:t xml:space="preserve">, </w:t>
      </w:r>
      <w:r w:rsidR="00973560">
        <w:t>""</w:t>
      </w:r>
      <w:r w:rsidR="00973560">
        <w:rPr>
          <w:rStyle w:val="s1"/>
        </w:rPr>
        <w:t xml:space="preserve">, </w:t>
      </w:r>
      <w:r w:rsidR="00973560">
        <w:rPr>
          <w:rStyle w:val="s4"/>
          <w:b/>
          <w:bCs/>
        </w:rPr>
        <w:t>true</w:t>
      </w:r>
      <w:r w:rsidR="00973560">
        <w:rPr>
          <w:rStyle w:val="s1"/>
        </w:rPr>
        <w:t>);</w:t>
      </w:r>
    </w:p>
    <w:p w14:paraId="575F8475" w14:textId="77777777" w:rsidR="00D901EB" w:rsidRDefault="00D901EB" w:rsidP="00973560">
      <w:pPr>
        <w:pStyle w:val="p2"/>
      </w:pP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sidR="00973560">
        <w:rPr>
          <w:rStyle w:val="s5"/>
        </w:rPr>
        <w:t>valueSet</w:t>
      </w:r>
      <w:r w:rsidR="00973560">
        <w:t>.addValue(</w:t>
      </w:r>
      <w:r w:rsidR="00973560">
        <w:rPr>
          <w:rStyle w:val="s8"/>
        </w:rPr>
        <w:t>name</w:t>
      </w:r>
      <w:r w:rsidR="00973560">
        <w:t xml:space="preserve">, </w:t>
      </w:r>
      <w:r w:rsidR="00973560">
        <w:rPr>
          <w:rStyle w:val="s9"/>
        </w:rPr>
        <w:t>"U_9"</w:t>
      </w:r>
      <w:r w:rsidR="00973560">
        <w:t>, Value.theType.</w:t>
      </w:r>
      <w:r w:rsidR="00973560">
        <w:rPr>
          <w:rStyle w:val="s8"/>
          <w:b/>
          <w:bCs/>
          <w:i/>
          <w:iCs/>
        </w:rPr>
        <w:t>eDouble</w:t>
      </w:r>
      <w:r w:rsidR="00973560">
        <w:t xml:space="preserve">, </w:t>
      </w:r>
      <w:r w:rsidR="00973560">
        <w:rPr>
          <w:rStyle w:val="s8"/>
        </w:rPr>
        <w:t>U_9</w:t>
      </w:r>
      <w:r w:rsidR="00973560">
        <w:t xml:space="preserve">, </w:t>
      </w:r>
      <w:r w:rsidR="00973560">
        <w:rPr>
          <w:rStyle w:val="s9"/>
        </w:rPr>
        <w:t>"[ft/s]"</w:t>
      </w:r>
      <w:r w:rsidR="00973560">
        <w:t xml:space="preserve">, </w:t>
      </w:r>
      <w:r w:rsidR="00973560">
        <w:rPr>
          <w:rStyle w:val="s9"/>
        </w:rPr>
        <w:t>"Velocity at Fan Nozzle Exhaust"</w:t>
      </w:r>
      <w:r w:rsidR="00973560">
        <w:t xml:space="preserve">, </w:t>
      </w:r>
      <w:r w:rsidR="00973560">
        <w:rPr>
          <w:rStyle w:val="s9"/>
        </w:rPr>
        <w:t>""</w:t>
      </w:r>
      <w:r w:rsidR="00973560">
        <w:t>,</w:t>
      </w:r>
    </w:p>
    <w:p w14:paraId="2278A0DB" w14:textId="1566BA02" w:rsidR="00973560" w:rsidRDefault="00D901EB" w:rsidP="00973560">
      <w:pPr>
        <w:pStyle w:val="p2"/>
      </w:pPr>
      <w:r>
        <w:t xml:space="preserve">                       </w:t>
      </w:r>
      <w:r w:rsidR="00973560">
        <w:t xml:space="preserve"> </w:t>
      </w:r>
      <w:r w:rsidR="00973560">
        <w:rPr>
          <w:rStyle w:val="s4"/>
          <w:b/>
          <w:bCs/>
        </w:rPr>
        <w:t>true</w:t>
      </w:r>
      <w:r w:rsidR="00973560">
        <w:t>);</w:t>
      </w:r>
    </w:p>
    <w:p w14:paraId="20FAAE27" w14:textId="77777777" w:rsidR="00D901EB" w:rsidRDefault="00D901EB" w:rsidP="00973560">
      <w:pPr>
        <w:pStyle w:val="p6"/>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"F_s_c_ab"</w:t>
      </w:r>
      <w:r w:rsidR="00973560">
        <w:rPr>
          <w:rStyle w:val="s1"/>
        </w:rPr>
        <w:t>, Value.theType.</w:t>
      </w:r>
      <w:r w:rsidR="00973560">
        <w:rPr>
          <w:rStyle w:val="s8"/>
          <w:b/>
          <w:bCs/>
          <w:i/>
          <w:iCs/>
        </w:rPr>
        <w:t>eDouble</w:t>
      </w:r>
      <w:r w:rsidR="00973560">
        <w:rPr>
          <w:rStyle w:val="s1"/>
        </w:rPr>
        <w:t xml:space="preserve">, </w:t>
      </w:r>
      <w:r w:rsidR="00973560">
        <w:rPr>
          <w:rStyle w:val="s8"/>
        </w:rPr>
        <w:t>F_s_c_ab</w:t>
      </w:r>
      <w:r w:rsidR="00973560">
        <w:rPr>
          <w:rStyle w:val="s1"/>
        </w:rPr>
        <w:t xml:space="preserve">, </w:t>
      </w:r>
      <w:r w:rsidR="00973560">
        <w:t>"[lbf/(lbm/s)]"</w:t>
      </w:r>
      <w:r w:rsidR="00973560">
        <w:rPr>
          <w:rStyle w:val="s1"/>
        </w:rPr>
        <w:t>,</w:t>
      </w:r>
    </w:p>
    <w:p w14:paraId="08BFC6E8" w14:textId="7DE604EA" w:rsidR="00973560" w:rsidRDefault="00D901EB" w:rsidP="00973560">
      <w:pPr>
        <w:pStyle w:val="p6"/>
      </w:pPr>
      <w:r>
        <w:rPr>
          <w:rStyle w:val="s1"/>
        </w:rPr>
        <w:t xml:space="preserve">                       </w:t>
      </w:r>
      <w:r w:rsidR="00973560">
        <w:rPr>
          <w:rStyle w:val="s1"/>
        </w:rPr>
        <w:t xml:space="preserve"> </w:t>
      </w:r>
      <w:r w:rsidR="00973560">
        <w:t>"Specific Thrust through core w/AB"</w:t>
      </w:r>
      <w:r w:rsidR="00973560">
        <w:rPr>
          <w:rStyle w:val="s1"/>
        </w:rPr>
        <w:t xml:space="preserve">, </w:t>
      </w:r>
      <w:r w:rsidR="00973560">
        <w:t>""</w:t>
      </w:r>
      <w:r w:rsidR="00973560">
        <w:rPr>
          <w:rStyle w:val="s1"/>
        </w:rPr>
        <w:t xml:space="preserve">, </w:t>
      </w:r>
      <w:r w:rsidR="00973560">
        <w:rPr>
          <w:rStyle w:val="s4"/>
          <w:b/>
          <w:bCs/>
        </w:rPr>
        <w:t>true</w:t>
      </w:r>
      <w:r w:rsidR="00973560">
        <w:rPr>
          <w:rStyle w:val="s1"/>
        </w:rPr>
        <w:t>);</w:t>
      </w:r>
    </w:p>
    <w:p w14:paraId="7C57923F" w14:textId="77777777" w:rsidR="00D901EB" w:rsidRDefault="00D901EB" w:rsidP="00973560">
      <w:pPr>
        <w:pStyle w:val="p6"/>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"F_s_ab"</w:t>
      </w:r>
      <w:r w:rsidR="00973560">
        <w:rPr>
          <w:rStyle w:val="s1"/>
        </w:rPr>
        <w:t>, Value.theType.</w:t>
      </w:r>
      <w:r w:rsidR="00973560">
        <w:rPr>
          <w:rStyle w:val="s8"/>
          <w:b/>
          <w:bCs/>
          <w:i/>
          <w:iCs/>
        </w:rPr>
        <w:t>eDouble</w:t>
      </w:r>
      <w:r w:rsidR="00973560">
        <w:rPr>
          <w:rStyle w:val="s1"/>
        </w:rPr>
        <w:t xml:space="preserve">, </w:t>
      </w:r>
      <w:r w:rsidR="00973560">
        <w:rPr>
          <w:rStyle w:val="s8"/>
        </w:rPr>
        <w:t>F_s_ab</w:t>
      </w:r>
      <w:r w:rsidR="00973560">
        <w:rPr>
          <w:rStyle w:val="s1"/>
        </w:rPr>
        <w:t xml:space="preserve">, </w:t>
      </w:r>
      <w:r w:rsidR="00973560">
        <w:t>"[lbf/(lbm/s)]"</w:t>
      </w:r>
      <w:r w:rsidR="00973560">
        <w:rPr>
          <w:rStyle w:val="s1"/>
        </w:rPr>
        <w:t>,</w:t>
      </w:r>
    </w:p>
    <w:p w14:paraId="403E617D" w14:textId="790DDB31" w:rsidR="00973560" w:rsidRDefault="00D901EB" w:rsidP="00973560">
      <w:pPr>
        <w:pStyle w:val="p6"/>
      </w:pPr>
      <w:r>
        <w:rPr>
          <w:rStyle w:val="s1"/>
        </w:rPr>
        <w:t xml:space="preserve">                       </w:t>
      </w:r>
      <w:r w:rsidR="00973560">
        <w:rPr>
          <w:rStyle w:val="s1"/>
        </w:rPr>
        <w:t xml:space="preserve"> </w:t>
      </w:r>
      <w:r w:rsidR="00973560">
        <w:t>"(Total) Specific Thrust w/AB"</w:t>
      </w:r>
      <w:r w:rsidR="00973560">
        <w:rPr>
          <w:rStyle w:val="s1"/>
        </w:rPr>
        <w:t xml:space="preserve">, </w:t>
      </w:r>
      <w:r w:rsidR="00973560">
        <w:t>""</w:t>
      </w:r>
      <w:r w:rsidR="00973560">
        <w:rPr>
          <w:rStyle w:val="s1"/>
        </w:rPr>
        <w:t xml:space="preserve">, </w:t>
      </w:r>
      <w:r w:rsidR="00973560">
        <w:rPr>
          <w:rStyle w:val="s4"/>
          <w:b/>
          <w:bCs/>
        </w:rPr>
        <w:t>true</w:t>
      </w:r>
      <w:r w:rsidR="00973560">
        <w:rPr>
          <w:rStyle w:val="s1"/>
        </w:rPr>
        <w:t>);</w:t>
      </w:r>
    </w:p>
    <w:p w14:paraId="342EBC85" w14:textId="2BFD9134" w:rsidR="00973560" w:rsidRDefault="00D901EB" w:rsidP="00973560">
      <w:pPr>
        <w:pStyle w:val="p2"/>
      </w:pP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sidR="00973560">
        <w:rPr>
          <w:rStyle w:val="s5"/>
        </w:rPr>
        <w:t>valueSet</w:t>
      </w:r>
      <w:r w:rsidR="00973560">
        <w:t>.addValue(</w:t>
      </w:r>
      <w:r w:rsidR="00973560">
        <w:rPr>
          <w:rStyle w:val="s8"/>
        </w:rPr>
        <w:t>name</w:t>
      </w:r>
      <w:r w:rsidR="00973560">
        <w:t xml:space="preserve">, </w:t>
      </w:r>
      <w:r w:rsidR="00973560">
        <w:rPr>
          <w:rStyle w:val="s9"/>
        </w:rPr>
        <w:t>"F_ab"</w:t>
      </w:r>
      <w:r w:rsidR="00973560">
        <w:t>, Value.theType.</w:t>
      </w:r>
      <w:r w:rsidR="00973560">
        <w:rPr>
          <w:rStyle w:val="s8"/>
          <w:b/>
          <w:bCs/>
          <w:i/>
          <w:iCs/>
        </w:rPr>
        <w:t>eDouble</w:t>
      </w:r>
      <w:r w:rsidR="00973560">
        <w:t xml:space="preserve">, </w:t>
      </w:r>
      <w:r w:rsidR="00973560">
        <w:rPr>
          <w:rStyle w:val="s8"/>
        </w:rPr>
        <w:t>F_ab</w:t>
      </w:r>
      <w:r w:rsidR="00973560">
        <w:t xml:space="preserve">, </w:t>
      </w:r>
      <w:r w:rsidR="00973560">
        <w:rPr>
          <w:rStyle w:val="s9"/>
        </w:rPr>
        <w:t>"[lbf]"</w:t>
      </w:r>
      <w:r w:rsidR="00973560">
        <w:t xml:space="preserve">, </w:t>
      </w:r>
      <w:r w:rsidR="00973560">
        <w:rPr>
          <w:rStyle w:val="s9"/>
        </w:rPr>
        <w:t>"(Total) Thrust"</w:t>
      </w:r>
      <w:r w:rsidR="00973560">
        <w:t xml:space="preserve">, </w:t>
      </w:r>
      <w:r w:rsidR="00973560">
        <w:rPr>
          <w:rStyle w:val="s9"/>
        </w:rPr>
        <w:t>""</w:t>
      </w:r>
      <w:r w:rsidR="00973560">
        <w:t xml:space="preserve">, </w:t>
      </w:r>
      <w:r w:rsidR="00973560">
        <w:rPr>
          <w:rStyle w:val="s4"/>
          <w:b/>
          <w:bCs/>
        </w:rPr>
        <w:t>true</w:t>
      </w:r>
      <w:r w:rsidR="00973560">
        <w:t>);</w:t>
      </w:r>
    </w:p>
    <w:p w14:paraId="239ED2B3" w14:textId="77777777" w:rsidR="00D901EB" w:rsidRDefault="00D901EB" w:rsidP="00973560">
      <w:pPr>
        <w:pStyle w:val="p6"/>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"TSFC_ab"</w:t>
      </w:r>
      <w:r w:rsidR="00973560">
        <w:rPr>
          <w:rStyle w:val="s1"/>
        </w:rPr>
        <w:t>, Value.theType.</w:t>
      </w:r>
      <w:r w:rsidR="00973560">
        <w:rPr>
          <w:rStyle w:val="s8"/>
          <w:b/>
          <w:bCs/>
          <w:i/>
          <w:iCs/>
        </w:rPr>
        <w:t>eDouble</w:t>
      </w:r>
      <w:r w:rsidR="00973560">
        <w:rPr>
          <w:rStyle w:val="s1"/>
        </w:rPr>
        <w:t xml:space="preserve">, </w:t>
      </w:r>
      <w:r w:rsidR="00973560">
        <w:rPr>
          <w:rStyle w:val="s8"/>
        </w:rPr>
        <w:t>TSFC_ab</w:t>
      </w:r>
      <w:r w:rsidR="00973560">
        <w:rPr>
          <w:rStyle w:val="s1"/>
        </w:rPr>
        <w:t xml:space="preserve">, </w:t>
      </w:r>
      <w:r w:rsidR="00973560">
        <w:t>"[(lbm/hr)/lbf] or [1/hr]"</w:t>
      </w:r>
      <w:r w:rsidR="00973560">
        <w:rPr>
          <w:rStyle w:val="s1"/>
        </w:rPr>
        <w:t>,</w:t>
      </w:r>
    </w:p>
    <w:p w14:paraId="0003186E" w14:textId="4058914A" w:rsidR="00973560" w:rsidRDefault="00D901EB" w:rsidP="00973560">
      <w:pPr>
        <w:pStyle w:val="p6"/>
      </w:pPr>
      <w:r>
        <w:rPr>
          <w:rStyle w:val="s1"/>
        </w:rPr>
        <w:t xml:space="preserve">                       </w:t>
      </w:r>
      <w:r w:rsidR="00973560">
        <w:rPr>
          <w:rStyle w:val="s1"/>
        </w:rPr>
        <w:t xml:space="preserve"> </w:t>
      </w:r>
      <w:r w:rsidR="00973560">
        <w:t>"Thrust Specific Fuel Consumption (TSFC)"</w:t>
      </w:r>
      <w:r w:rsidR="00973560">
        <w:rPr>
          <w:rStyle w:val="s1"/>
        </w:rPr>
        <w:t xml:space="preserve">, </w:t>
      </w:r>
      <w:r w:rsidR="00973560">
        <w:t>""</w:t>
      </w:r>
      <w:r w:rsidR="00973560">
        <w:rPr>
          <w:rStyle w:val="s1"/>
        </w:rPr>
        <w:t xml:space="preserve">, </w:t>
      </w:r>
      <w:r w:rsidR="00973560">
        <w:rPr>
          <w:rStyle w:val="s4"/>
          <w:b/>
          <w:bCs/>
        </w:rPr>
        <w:t>true</w:t>
      </w:r>
      <w:r w:rsidR="00973560">
        <w:rPr>
          <w:rStyle w:val="s1"/>
        </w:rPr>
        <w:t>);</w:t>
      </w:r>
    </w:p>
    <w:p w14:paraId="20CA9FAC" w14:textId="77777777" w:rsidR="00D901EB" w:rsidRDefault="00D901EB" w:rsidP="00973560">
      <w:pPr>
        <w:pStyle w:val="p6"/>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"eta_t_ab"</w:t>
      </w:r>
      <w:r w:rsidR="00973560">
        <w:rPr>
          <w:rStyle w:val="s1"/>
        </w:rPr>
        <w:t>, Value.theType.</w:t>
      </w:r>
      <w:r w:rsidR="00973560">
        <w:rPr>
          <w:rStyle w:val="s8"/>
          <w:b/>
          <w:bCs/>
          <w:i/>
          <w:iCs/>
        </w:rPr>
        <w:t>eDouble</w:t>
      </w:r>
      <w:r w:rsidR="00973560">
        <w:rPr>
          <w:rStyle w:val="s1"/>
        </w:rPr>
        <w:t xml:space="preserve">, </w:t>
      </w:r>
      <w:r w:rsidR="00973560">
        <w:rPr>
          <w:rStyle w:val="s8"/>
        </w:rPr>
        <w:t>eta_t_ab</w:t>
      </w:r>
      <w:r w:rsidR="00973560">
        <w:rPr>
          <w:rStyle w:val="s1"/>
        </w:rPr>
        <w:t xml:space="preserve">, </w:t>
      </w:r>
      <w:r w:rsidR="00973560">
        <w:t>""</w:t>
      </w:r>
      <w:r w:rsidR="00973560">
        <w:rPr>
          <w:rStyle w:val="s1"/>
        </w:rPr>
        <w:t>,</w:t>
      </w:r>
    </w:p>
    <w:p w14:paraId="11CCECD6" w14:textId="2889B949" w:rsidR="00973560" w:rsidRDefault="00D901EB" w:rsidP="00973560">
      <w:pPr>
        <w:pStyle w:val="p6"/>
      </w:pPr>
      <w:r>
        <w:rPr>
          <w:rStyle w:val="s1"/>
        </w:rPr>
        <w:t xml:space="preserve">                       </w:t>
      </w:r>
      <w:r w:rsidR="00973560">
        <w:rPr>
          <w:rStyle w:val="s1"/>
        </w:rPr>
        <w:t xml:space="preserve"> </w:t>
      </w:r>
      <w:r w:rsidR="00973560">
        <w:t>"Thermal Efficiency of Turbojet Engine"</w:t>
      </w:r>
      <w:r w:rsidR="00973560">
        <w:rPr>
          <w:rStyle w:val="s1"/>
        </w:rPr>
        <w:t xml:space="preserve">, </w:t>
      </w:r>
      <w:r w:rsidR="00973560">
        <w:t>""</w:t>
      </w:r>
      <w:r w:rsidR="00973560">
        <w:rPr>
          <w:rStyle w:val="s1"/>
        </w:rPr>
        <w:t xml:space="preserve">, </w:t>
      </w:r>
      <w:r w:rsidR="00973560">
        <w:rPr>
          <w:rStyle w:val="s4"/>
          <w:b/>
          <w:bCs/>
        </w:rPr>
        <w:t>true</w:t>
      </w:r>
      <w:r w:rsidR="00973560">
        <w:rPr>
          <w:rStyle w:val="s1"/>
        </w:rPr>
        <w:t>);</w:t>
      </w:r>
    </w:p>
    <w:p w14:paraId="4695FD7C" w14:textId="77777777" w:rsidR="00D901EB" w:rsidRDefault="00D901EB" w:rsidP="00973560">
      <w:pPr>
        <w:pStyle w:val="p6"/>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"eta_p_ab"</w:t>
      </w:r>
      <w:r w:rsidR="00973560">
        <w:rPr>
          <w:rStyle w:val="s1"/>
        </w:rPr>
        <w:t>, Value.theType.</w:t>
      </w:r>
      <w:r w:rsidR="00973560">
        <w:rPr>
          <w:rStyle w:val="s8"/>
          <w:b/>
          <w:bCs/>
          <w:i/>
          <w:iCs/>
        </w:rPr>
        <w:t>eDouble</w:t>
      </w:r>
      <w:r w:rsidR="00973560">
        <w:rPr>
          <w:rStyle w:val="s1"/>
        </w:rPr>
        <w:t xml:space="preserve">, </w:t>
      </w:r>
      <w:r w:rsidR="00973560">
        <w:rPr>
          <w:rStyle w:val="s8"/>
        </w:rPr>
        <w:t>eta_p_ab</w:t>
      </w:r>
      <w:r w:rsidR="00973560">
        <w:rPr>
          <w:rStyle w:val="s1"/>
        </w:rPr>
        <w:t xml:space="preserve">, </w:t>
      </w:r>
      <w:r w:rsidR="00973560">
        <w:t>""</w:t>
      </w:r>
      <w:r w:rsidR="00973560">
        <w:rPr>
          <w:rStyle w:val="s1"/>
        </w:rPr>
        <w:t>,</w:t>
      </w:r>
    </w:p>
    <w:p w14:paraId="7DA67C0C" w14:textId="0BE4A0D8" w:rsidR="00973560" w:rsidRDefault="00D901EB" w:rsidP="00973560">
      <w:pPr>
        <w:pStyle w:val="p6"/>
      </w:pPr>
      <w:r>
        <w:rPr>
          <w:rStyle w:val="s1"/>
        </w:rPr>
        <w:t xml:space="preserve">                       </w:t>
      </w:r>
      <w:r w:rsidR="00973560">
        <w:rPr>
          <w:rStyle w:val="s1"/>
        </w:rPr>
        <w:t xml:space="preserve"> </w:t>
      </w:r>
      <w:r w:rsidR="00973560">
        <w:t>"Performance Efficiency of Turbojet Engine"</w:t>
      </w:r>
      <w:r w:rsidR="00973560">
        <w:rPr>
          <w:rStyle w:val="s1"/>
        </w:rPr>
        <w:t xml:space="preserve">, </w:t>
      </w:r>
      <w:r w:rsidR="00973560">
        <w:t>""</w:t>
      </w:r>
      <w:r w:rsidR="00973560">
        <w:rPr>
          <w:rStyle w:val="s1"/>
        </w:rPr>
        <w:t xml:space="preserve">, </w:t>
      </w:r>
      <w:r w:rsidR="00973560">
        <w:rPr>
          <w:rStyle w:val="s4"/>
          <w:b/>
          <w:bCs/>
        </w:rPr>
        <w:t>true</w:t>
      </w:r>
      <w:r w:rsidR="00973560">
        <w:rPr>
          <w:rStyle w:val="s1"/>
        </w:rPr>
        <w:t>);</w:t>
      </w:r>
    </w:p>
    <w:p w14:paraId="5CFB4354" w14:textId="77777777" w:rsidR="00D901EB" w:rsidRDefault="00D901EB" w:rsidP="00973560">
      <w:pPr>
        <w:pStyle w:val="p6"/>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"eta_o_ab"</w:t>
      </w:r>
      <w:r w:rsidR="00973560">
        <w:rPr>
          <w:rStyle w:val="s1"/>
        </w:rPr>
        <w:t>, Value.theType.</w:t>
      </w:r>
      <w:r w:rsidR="00973560">
        <w:rPr>
          <w:rStyle w:val="s8"/>
          <w:b/>
          <w:bCs/>
          <w:i/>
          <w:iCs/>
        </w:rPr>
        <w:t>eDouble</w:t>
      </w:r>
      <w:r w:rsidR="00973560">
        <w:rPr>
          <w:rStyle w:val="s1"/>
        </w:rPr>
        <w:t xml:space="preserve">, </w:t>
      </w:r>
      <w:r w:rsidR="00973560">
        <w:rPr>
          <w:rStyle w:val="s8"/>
        </w:rPr>
        <w:t>eta_o_ab</w:t>
      </w:r>
      <w:r w:rsidR="00973560">
        <w:rPr>
          <w:rStyle w:val="s1"/>
        </w:rPr>
        <w:t xml:space="preserve">, </w:t>
      </w:r>
      <w:r w:rsidR="00973560">
        <w:t>""</w:t>
      </w:r>
      <w:r w:rsidR="00973560">
        <w:rPr>
          <w:rStyle w:val="s1"/>
        </w:rPr>
        <w:t>,</w:t>
      </w:r>
    </w:p>
    <w:p w14:paraId="76F1C9C3" w14:textId="3BBE80CD" w:rsidR="00973560" w:rsidRDefault="00D901EB" w:rsidP="00973560">
      <w:pPr>
        <w:pStyle w:val="p6"/>
      </w:pPr>
      <w:r>
        <w:rPr>
          <w:rStyle w:val="s1"/>
        </w:rPr>
        <w:t xml:space="preserve">                       </w:t>
      </w:r>
      <w:r w:rsidR="00973560">
        <w:rPr>
          <w:rStyle w:val="s1"/>
        </w:rPr>
        <w:t xml:space="preserve"> </w:t>
      </w:r>
      <w:r w:rsidR="00973560">
        <w:t>"Overall Turbojet Engine Efficiency"</w:t>
      </w:r>
      <w:r w:rsidR="00973560">
        <w:rPr>
          <w:rStyle w:val="s1"/>
        </w:rPr>
        <w:t xml:space="preserve">, </w:t>
      </w:r>
      <w:r w:rsidR="00973560">
        <w:t>""</w:t>
      </w:r>
      <w:r w:rsidR="00973560">
        <w:rPr>
          <w:rStyle w:val="s1"/>
        </w:rPr>
        <w:t xml:space="preserve">, </w:t>
      </w:r>
      <w:r w:rsidR="00973560">
        <w:rPr>
          <w:rStyle w:val="s4"/>
          <w:b/>
          <w:bCs/>
        </w:rPr>
        <w:t>true</w:t>
      </w:r>
      <w:r w:rsidR="00973560">
        <w:rPr>
          <w:rStyle w:val="s1"/>
        </w:rPr>
        <w:t>);</w:t>
      </w:r>
    </w:p>
    <w:p w14:paraId="34D62791" w14:textId="542173B3" w:rsidR="00973560" w:rsidRDefault="00D901EB" w:rsidP="00973560">
      <w:pPr>
        <w:pStyle w:val="p2"/>
      </w:pP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sidR="00973560">
        <w:t xml:space="preserve">} </w:t>
      </w:r>
      <w:r w:rsidR="00973560">
        <w:rPr>
          <w:rStyle w:val="s4"/>
          <w:b/>
          <w:bCs/>
        </w:rPr>
        <w:t>else</w:t>
      </w:r>
      <w:r w:rsidR="00973560">
        <w:t xml:space="preserve"> {</w:t>
      </w:r>
    </w:p>
    <w:p w14:paraId="16600F9E" w14:textId="77777777" w:rsidR="00D901EB" w:rsidRDefault="00D901EB" w:rsidP="00973560">
      <w:pPr>
        <w:pStyle w:val="p6"/>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"F_s_c"</w:t>
      </w:r>
      <w:r w:rsidR="00973560">
        <w:rPr>
          <w:rStyle w:val="s1"/>
        </w:rPr>
        <w:t>, Value.theType.</w:t>
      </w:r>
      <w:r w:rsidR="00973560">
        <w:rPr>
          <w:rStyle w:val="s8"/>
          <w:b/>
          <w:bCs/>
          <w:i/>
          <w:iCs/>
        </w:rPr>
        <w:t>eDouble</w:t>
      </w:r>
      <w:r w:rsidR="00973560">
        <w:rPr>
          <w:rStyle w:val="s1"/>
        </w:rPr>
        <w:t xml:space="preserve">, </w:t>
      </w:r>
      <w:r w:rsidR="00973560">
        <w:rPr>
          <w:rStyle w:val="s8"/>
        </w:rPr>
        <w:t>F_s_c</w:t>
      </w:r>
      <w:r w:rsidR="00973560">
        <w:rPr>
          <w:rStyle w:val="s1"/>
        </w:rPr>
        <w:t xml:space="preserve">, </w:t>
      </w:r>
      <w:r w:rsidR="00973560">
        <w:t>"[lbf/(lbm/s)]"</w:t>
      </w:r>
      <w:r w:rsidR="00973560">
        <w:rPr>
          <w:rStyle w:val="s1"/>
        </w:rPr>
        <w:t>,</w:t>
      </w:r>
    </w:p>
    <w:p w14:paraId="16B8A48B" w14:textId="0C9119A0" w:rsidR="00973560" w:rsidRDefault="00D901EB" w:rsidP="00973560">
      <w:pPr>
        <w:pStyle w:val="p6"/>
      </w:pPr>
      <w:r>
        <w:rPr>
          <w:rStyle w:val="s1"/>
        </w:rPr>
        <w:t xml:space="preserve">                       </w:t>
      </w:r>
      <w:r w:rsidR="00973560">
        <w:rPr>
          <w:rStyle w:val="s1"/>
        </w:rPr>
        <w:t xml:space="preserve"> </w:t>
      </w:r>
      <w:r w:rsidR="00973560">
        <w:t>"Specific Thrust through core"</w:t>
      </w:r>
      <w:r w:rsidR="00973560">
        <w:rPr>
          <w:rStyle w:val="s1"/>
        </w:rPr>
        <w:t xml:space="preserve">, </w:t>
      </w:r>
      <w:r w:rsidR="00973560">
        <w:t>""</w:t>
      </w:r>
      <w:r w:rsidR="00973560">
        <w:rPr>
          <w:rStyle w:val="s1"/>
        </w:rPr>
        <w:t xml:space="preserve">, </w:t>
      </w:r>
      <w:r w:rsidR="00973560">
        <w:rPr>
          <w:rStyle w:val="s4"/>
          <w:b/>
          <w:bCs/>
        </w:rPr>
        <w:t>true</w:t>
      </w:r>
      <w:r w:rsidR="00973560">
        <w:rPr>
          <w:rStyle w:val="s1"/>
        </w:rPr>
        <w:t>);</w:t>
      </w:r>
    </w:p>
    <w:p w14:paraId="3590CFF0" w14:textId="77777777" w:rsidR="00D901EB" w:rsidRDefault="00D901EB" w:rsidP="00973560">
      <w:pPr>
        <w:pStyle w:val="p6"/>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"F_s_fan"</w:t>
      </w:r>
      <w:r w:rsidR="00973560">
        <w:rPr>
          <w:rStyle w:val="s1"/>
        </w:rPr>
        <w:t>, Value.theType.</w:t>
      </w:r>
      <w:r w:rsidR="00973560">
        <w:rPr>
          <w:rStyle w:val="s8"/>
          <w:b/>
          <w:bCs/>
          <w:i/>
          <w:iCs/>
        </w:rPr>
        <w:t>eDouble</w:t>
      </w:r>
      <w:r w:rsidR="00973560">
        <w:rPr>
          <w:rStyle w:val="s1"/>
        </w:rPr>
        <w:t xml:space="preserve">, </w:t>
      </w:r>
      <w:r w:rsidR="00973560">
        <w:rPr>
          <w:rStyle w:val="s8"/>
        </w:rPr>
        <w:t>F_s_fan</w:t>
      </w:r>
      <w:r w:rsidR="00973560">
        <w:rPr>
          <w:rStyle w:val="s1"/>
        </w:rPr>
        <w:t xml:space="preserve">, </w:t>
      </w:r>
      <w:r w:rsidR="00973560">
        <w:t>"[lbf/(lbm/s)]"</w:t>
      </w:r>
      <w:r w:rsidR="00973560">
        <w:rPr>
          <w:rStyle w:val="s1"/>
        </w:rPr>
        <w:t>,</w:t>
      </w:r>
    </w:p>
    <w:p w14:paraId="448D2B2F" w14:textId="2404AA54" w:rsidR="00973560" w:rsidRDefault="00D901EB" w:rsidP="00973560">
      <w:pPr>
        <w:pStyle w:val="p6"/>
      </w:pPr>
      <w:r>
        <w:rPr>
          <w:rStyle w:val="s1"/>
        </w:rPr>
        <w:t xml:space="preserve">                       </w:t>
      </w:r>
      <w:r w:rsidR="00973560">
        <w:rPr>
          <w:rStyle w:val="s1"/>
        </w:rPr>
        <w:t xml:space="preserve"> </w:t>
      </w:r>
      <w:r w:rsidR="00973560">
        <w:t>"Specific Thrust through fan"</w:t>
      </w:r>
      <w:r w:rsidR="00973560">
        <w:rPr>
          <w:rStyle w:val="s1"/>
        </w:rPr>
        <w:t xml:space="preserve">, </w:t>
      </w:r>
      <w:r w:rsidR="00973560">
        <w:t>""</w:t>
      </w:r>
      <w:r w:rsidR="00973560">
        <w:rPr>
          <w:rStyle w:val="s1"/>
        </w:rPr>
        <w:t xml:space="preserve">, </w:t>
      </w:r>
      <w:r w:rsidR="00973560">
        <w:rPr>
          <w:rStyle w:val="s4"/>
          <w:b/>
          <w:bCs/>
        </w:rPr>
        <w:t>true</w:t>
      </w:r>
      <w:r w:rsidR="00973560">
        <w:rPr>
          <w:rStyle w:val="s1"/>
        </w:rPr>
        <w:t>);</w:t>
      </w:r>
    </w:p>
    <w:p w14:paraId="76BE76DF" w14:textId="17C6692F" w:rsidR="00973560" w:rsidRDefault="00D901EB" w:rsidP="00973560">
      <w:pPr>
        <w:pStyle w:val="p2"/>
      </w:pP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sidR="00973560">
        <w:rPr>
          <w:rStyle w:val="s5"/>
        </w:rPr>
        <w:t>valueSet</w:t>
      </w:r>
      <w:r w:rsidR="00973560">
        <w:t>.addValue(</w:t>
      </w:r>
      <w:r w:rsidR="00973560">
        <w:rPr>
          <w:rStyle w:val="s8"/>
        </w:rPr>
        <w:t>name</w:t>
      </w:r>
      <w:r w:rsidR="00973560">
        <w:t xml:space="preserve">, </w:t>
      </w:r>
      <w:r w:rsidR="00973560">
        <w:rPr>
          <w:rStyle w:val="s9"/>
        </w:rPr>
        <w:t>"F_s"</w:t>
      </w:r>
      <w:r w:rsidR="00973560">
        <w:t>, Value.theType.</w:t>
      </w:r>
      <w:r w:rsidR="00973560">
        <w:rPr>
          <w:rStyle w:val="s8"/>
          <w:b/>
          <w:bCs/>
          <w:i/>
          <w:iCs/>
        </w:rPr>
        <w:t>eDouble</w:t>
      </w:r>
      <w:r w:rsidR="00973560">
        <w:t xml:space="preserve">, </w:t>
      </w:r>
      <w:r w:rsidR="00973560">
        <w:rPr>
          <w:rStyle w:val="s8"/>
        </w:rPr>
        <w:t>F_s</w:t>
      </w:r>
      <w:r w:rsidR="00973560">
        <w:t xml:space="preserve">, </w:t>
      </w:r>
      <w:r w:rsidR="00973560">
        <w:rPr>
          <w:rStyle w:val="s9"/>
        </w:rPr>
        <w:t>"[lbf/(lbm/s)]"</w:t>
      </w:r>
      <w:r w:rsidR="00973560">
        <w:t xml:space="preserve">, </w:t>
      </w:r>
      <w:r w:rsidR="00973560">
        <w:rPr>
          <w:rStyle w:val="s9"/>
        </w:rPr>
        <w:t>"Specific Thrust"</w:t>
      </w:r>
      <w:r w:rsidR="00973560">
        <w:t xml:space="preserve">, </w:t>
      </w:r>
      <w:r w:rsidR="00973560">
        <w:rPr>
          <w:rStyle w:val="s9"/>
        </w:rPr>
        <w:t>""</w:t>
      </w:r>
      <w:r w:rsidR="00973560">
        <w:t xml:space="preserve">, </w:t>
      </w:r>
      <w:r w:rsidR="00973560">
        <w:rPr>
          <w:rStyle w:val="s4"/>
          <w:b/>
          <w:bCs/>
        </w:rPr>
        <w:t>true</w:t>
      </w:r>
      <w:r w:rsidR="00973560">
        <w:t>);</w:t>
      </w:r>
    </w:p>
    <w:p w14:paraId="03E35030" w14:textId="5BAD5BE4" w:rsidR="00973560" w:rsidRDefault="00D901EB" w:rsidP="00973560">
      <w:pPr>
        <w:pStyle w:val="p2"/>
      </w:pP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sidR="00973560">
        <w:rPr>
          <w:rStyle w:val="s5"/>
        </w:rPr>
        <w:t>valueSet</w:t>
      </w:r>
      <w:r w:rsidR="00973560">
        <w:t>.addValue(</w:t>
      </w:r>
      <w:r w:rsidR="00973560">
        <w:rPr>
          <w:rStyle w:val="s8"/>
        </w:rPr>
        <w:t>name</w:t>
      </w:r>
      <w:r w:rsidR="00973560">
        <w:t xml:space="preserve">, </w:t>
      </w:r>
      <w:r w:rsidR="00973560">
        <w:rPr>
          <w:rStyle w:val="s9"/>
        </w:rPr>
        <w:t>"F"</w:t>
      </w:r>
      <w:r w:rsidR="00973560">
        <w:t>, Value.theType.</w:t>
      </w:r>
      <w:r w:rsidR="00973560">
        <w:rPr>
          <w:rStyle w:val="s8"/>
          <w:b/>
          <w:bCs/>
          <w:i/>
          <w:iCs/>
        </w:rPr>
        <w:t>eDouble</w:t>
      </w:r>
      <w:r w:rsidR="00973560">
        <w:t xml:space="preserve">, </w:t>
      </w:r>
      <w:r w:rsidR="00973560">
        <w:rPr>
          <w:rStyle w:val="s8"/>
        </w:rPr>
        <w:t>F</w:t>
      </w:r>
      <w:r w:rsidR="00973560">
        <w:t xml:space="preserve">, </w:t>
      </w:r>
      <w:r w:rsidR="00973560">
        <w:rPr>
          <w:rStyle w:val="s9"/>
        </w:rPr>
        <w:t>"[lbf]"</w:t>
      </w:r>
      <w:r w:rsidR="00973560">
        <w:t xml:space="preserve">, </w:t>
      </w:r>
      <w:r w:rsidR="00973560">
        <w:rPr>
          <w:rStyle w:val="s9"/>
        </w:rPr>
        <w:t>"(Total) Thrust"</w:t>
      </w:r>
      <w:r w:rsidR="00973560">
        <w:t xml:space="preserve">, </w:t>
      </w:r>
      <w:r w:rsidR="00973560">
        <w:rPr>
          <w:rStyle w:val="s9"/>
        </w:rPr>
        <w:t>""</w:t>
      </w:r>
      <w:r w:rsidR="00973560">
        <w:t xml:space="preserve">, </w:t>
      </w:r>
      <w:r w:rsidR="00973560">
        <w:rPr>
          <w:rStyle w:val="s4"/>
          <w:b/>
          <w:bCs/>
        </w:rPr>
        <w:t>true</w:t>
      </w:r>
      <w:r w:rsidR="00973560">
        <w:t>);</w:t>
      </w:r>
    </w:p>
    <w:p w14:paraId="790FBAEB" w14:textId="77777777" w:rsidR="000645E4" w:rsidRDefault="00D901EB" w:rsidP="00973560">
      <w:pPr>
        <w:pStyle w:val="p6"/>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"TSFC"</w:t>
      </w:r>
      <w:r w:rsidR="00973560">
        <w:rPr>
          <w:rStyle w:val="s1"/>
        </w:rPr>
        <w:t>, Value.theType.</w:t>
      </w:r>
      <w:r w:rsidR="00973560">
        <w:rPr>
          <w:rStyle w:val="s8"/>
          <w:b/>
          <w:bCs/>
          <w:i/>
          <w:iCs/>
        </w:rPr>
        <w:t>eDouble</w:t>
      </w:r>
      <w:r w:rsidR="00973560">
        <w:rPr>
          <w:rStyle w:val="s1"/>
        </w:rPr>
        <w:t xml:space="preserve">, </w:t>
      </w:r>
      <w:r w:rsidR="00973560">
        <w:rPr>
          <w:rStyle w:val="s8"/>
        </w:rPr>
        <w:t>TSFC</w:t>
      </w:r>
      <w:r w:rsidR="00973560">
        <w:rPr>
          <w:rStyle w:val="s1"/>
        </w:rPr>
        <w:t xml:space="preserve">, </w:t>
      </w:r>
      <w:r w:rsidR="00973560">
        <w:t>"[(lbm/hr)/lbf] or [1/hr]"</w:t>
      </w:r>
      <w:r w:rsidR="00973560">
        <w:rPr>
          <w:rStyle w:val="s1"/>
        </w:rPr>
        <w:t>,</w:t>
      </w:r>
    </w:p>
    <w:p w14:paraId="4287E8A0" w14:textId="12C3E66E" w:rsidR="00973560" w:rsidRDefault="000645E4" w:rsidP="00973560">
      <w:pPr>
        <w:pStyle w:val="p6"/>
      </w:pPr>
      <w:r>
        <w:rPr>
          <w:rStyle w:val="s1"/>
        </w:rPr>
        <w:t xml:space="preserve">                       </w:t>
      </w:r>
      <w:r w:rsidR="00973560">
        <w:rPr>
          <w:rStyle w:val="s1"/>
        </w:rPr>
        <w:t xml:space="preserve"> </w:t>
      </w:r>
      <w:r w:rsidR="00973560">
        <w:t>"Thrust Specific Fuel Consumption (TSFC)"</w:t>
      </w:r>
      <w:r w:rsidR="00973560">
        <w:rPr>
          <w:rStyle w:val="s1"/>
        </w:rPr>
        <w:t xml:space="preserve">, </w:t>
      </w:r>
      <w:r w:rsidR="00973560">
        <w:t>""</w:t>
      </w:r>
      <w:r w:rsidR="00973560">
        <w:rPr>
          <w:rStyle w:val="s1"/>
        </w:rPr>
        <w:t xml:space="preserve">, </w:t>
      </w:r>
      <w:r w:rsidR="00973560">
        <w:rPr>
          <w:rStyle w:val="s4"/>
          <w:b/>
          <w:bCs/>
        </w:rPr>
        <w:t>true</w:t>
      </w:r>
      <w:r w:rsidR="00973560">
        <w:rPr>
          <w:rStyle w:val="s1"/>
        </w:rPr>
        <w:t>);</w:t>
      </w:r>
    </w:p>
    <w:p w14:paraId="006BBF3D" w14:textId="77777777" w:rsidR="000645E4" w:rsidRDefault="00D901EB" w:rsidP="00973560">
      <w:pPr>
        <w:pStyle w:val="p6"/>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"eta_t"</w:t>
      </w:r>
      <w:r w:rsidR="00973560">
        <w:rPr>
          <w:rStyle w:val="s1"/>
        </w:rPr>
        <w:t>, Value.theType.</w:t>
      </w:r>
      <w:r w:rsidR="00973560">
        <w:rPr>
          <w:rStyle w:val="s8"/>
          <w:b/>
          <w:bCs/>
          <w:i/>
          <w:iCs/>
        </w:rPr>
        <w:t>eDouble</w:t>
      </w:r>
      <w:r w:rsidR="00973560">
        <w:rPr>
          <w:rStyle w:val="s1"/>
        </w:rPr>
        <w:t xml:space="preserve">, </w:t>
      </w:r>
      <w:r w:rsidR="00973560">
        <w:rPr>
          <w:rStyle w:val="s8"/>
        </w:rPr>
        <w:t>eta_t</w:t>
      </w:r>
      <w:r w:rsidR="00973560">
        <w:rPr>
          <w:rStyle w:val="s1"/>
        </w:rPr>
        <w:t xml:space="preserve">, </w:t>
      </w:r>
      <w:r w:rsidR="00973560">
        <w:t>""</w:t>
      </w:r>
      <w:r w:rsidR="00973560">
        <w:rPr>
          <w:rStyle w:val="s1"/>
        </w:rPr>
        <w:t xml:space="preserve">, </w:t>
      </w:r>
      <w:r w:rsidR="00973560">
        <w:t>"Thermal Efficiency of Turbojet Engine"</w:t>
      </w:r>
      <w:r w:rsidR="00973560">
        <w:rPr>
          <w:rStyle w:val="s1"/>
        </w:rPr>
        <w:t>,</w:t>
      </w:r>
    </w:p>
    <w:p w14:paraId="72F41BE3" w14:textId="1271E731" w:rsidR="00973560" w:rsidRDefault="000645E4" w:rsidP="00973560">
      <w:pPr>
        <w:pStyle w:val="p6"/>
      </w:pPr>
      <w:r>
        <w:rPr>
          <w:rStyle w:val="s1"/>
        </w:rPr>
        <w:t xml:space="preserve">                       </w:t>
      </w:r>
      <w:r w:rsidR="00973560">
        <w:rPr>
          <w:rStyle w:val="s1"/>
        </w:rPr>
        <w:t xml:space="preserve"> </w:t>
      </w:r>
      <w:r w:rsidR="00973560">
        <w:t>""</w:t>
      </w:r>
      <w:r w:rsidR="00973560">
        <w:rPr>
          <w:rStyle w:val="s1"/>
        </w:rPr>
        <w:t xml:space="preserve">, </w:t>
      </w:r>
      <w:r w:rsidR="00973560">
        <w:rPr>
          <w:rStyle w:val="s4"/>
          <w:b/>
          <w:bCs/>
        </w:rPr>
        <w:t>true</w:t>
      </w:r>
      <w:r w:rsidR="00973560">
        <w:rPr>
          <w:rStyle w:val="s1"/>
        </w:rPr>
        <w:t>);</w:t>
      </w:r>
    </w:p>
    <w:p w14:paraId="36BEFF1E" w14:textId="77777777" w:rsidR="000645E4" w:rsidRDefault="00D901EB" w:rsidP="00973560">
      <w:pPr>
        <w:pStyle w:val="p6"/>
        <w:rPr>
          <w:rStyle w:val="s1"/>
        </w:rPr>
      </w:pP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Pr>
          <w:rStyle w:val="apple-converted-space"/>
          <w:color w:val="000000"/>
        </w:rPr>
        <w:t xml:space="preserve"> </w:t>
      </w:r>
      <w:r w:rsidR="00973560">
        <w:rPr>
          <w:rStyle w:val="apple-converted-space"/>
          <w:color w:val="000000"/>
        </w:rPr>
        <w:t xml:space="preserve"> </w:t>
      </w:r>
      <w:r w:rsidR="00973560">
        <w:rPr>
          <w:rStyle w:val="s5"/>
        </w:rPr>
        <w:t>valueSet</w:t>
      </w:r>
      <w:r w:rsidR="00973560">
        <w:rPr>
          <w:rStyle w:val="s1"/>
        </w:rPr>
        <w:t>.addValue(</w:t>
      </w:r>
      <w:r w:rsidR="00973560">
        <w:rPr>
          <w:rStyle w:val="s8"/>
        </w:rPr>
        <w:t>name</w:t>
      </w:r>
      <w:r w:rsidR="00973560">
        <w:rPr>
          <w:rStyle w:val="s1"/>
        </w:rPr>
        <w:t xml:space="preserve">, </w:t>
      </w:r>
      <w:r w:rsidR="00973560">
        <w:t>"eta_p"</w:t>
      </w:r>
      <w:r w:rsidR="00973560">
        <w:rPr>
          <w:rStyle w:val="s1"/>
        </w:rPr>
        <w:t>, Value.theType.</w:t>
      </w:r>
      <w:r w:rsidR="00973560">
        <w:rPr>
          <w:rStyle w:val="s8"/>
          <w:b/>
          <w:bCs/>
          <w:i/>
          <w:iCs/>
        </w:rPr>
        <w:t>eDouble</w:t>
      </w:r>
      <w:r w:rsidR="00973560">
        <w:rPr>
          <w:rStyle w:val="s1"/>
        </w:rPr>
        <w:t xml:space="preserve">, </w:t>
      </w:r>
      <w:r w:rsidR="00973560">
        <w:rPr>
          <w:rStyle w:val="s8"/>
        </w:rPr>
        <w:t>eta_p</w:t>
      </w:r>
      <w:r w:rsidR="00973560">
        <w:rPr>
          <w:rStyle w:val="s1"/>
        </w:rPr>
        <w:t xml:space="preserve">, </w:t>
      </w:r>
      <w:r w:rsidR="00973560">
        <w:t>""</w:t>
      </w:r>
      <w:r w:rsidR="00973560">
        <w:rPr>
          <w:rStyle w:val="s1"/>
        </w:rPr>
        <w:t>,</w:t>
      </w:r>
    </w:p>
    <w:p w14:paraId="19DEC489" w14:textId="440424B8" w:rsidR="00973560" w:rsidRDefault="000645E4" w:rsidP="00973560">
      <w:pPr>
        <w:pStyle w:val="p6"/>
      </w:pPr>
      <w:r>
        <w:rPr>
          <w:rStyle w:val="s1"/>
        </w:rPr>
        <w:t xml:space="preserve">                       </w:t>
      </w:r>
      <w:r w:rsidR="00973560">
        <w:rPr>
          <w:rStyle w:val="s1"/>
        </w:rPr>
        <w:t xml:space="preserve"> </w:t>
      </w:r>
      <w:r w:rsidR="00973560">
        <w:t>"Performance Efficiency of Turbojet Engine"</w:t>
      </w:r>
      <w:r w:rsidR="00973560">
        <w:rPr>
          <w:rStyle w:val="s1"/>
        </w:rPr>
        <w:t xml:space="preserve">, </w:t>
      </w:r>
      <w:r w:rsidR="00973560">
        <w:t>""</w:t>
      </w:r>
      <w:r w:rsidR="00973560">
        <w:rPr>
          <w:rStyle w:val="s1"/>
        </w:rPr>
        <w:t xml:space="preserve">, </w:t>
      </w:r>
      <w:r w:rsidR="00973560">
        <w:rPr>
          <w:rStyle w:val="s4"/>
          <w:b/>
          <w:bCs/>
        </w:rPr>
        <w:t>true</w:t>
      </w:r>
      <w:r w:rsidR="00973560">
        <w:rPr>
          <w:rStyle w:val="s1"/>
        </w:rPr>
        <w:t>);</w:t>
      </w:r>
    </w:p>
    <w:p w14:paraId="6E017AE9" w14:textId="77777777" w:rsidR="000645E4" w:rsidRDefault="00D901EB" w:rsidP="00973560">
      <w:pPr>
        <w:pStyle w:val="p2"/>
      </w:pP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sidR="00973560">
        <w:rPr>
          <w:rStyle w:val="s5"/>
        </w:rPr>
        <w:t>valueSet</w:t>
      </w:r>
      <w:r w:rsidR="00973560">
        <w:t>.addValue(</w:t>
      </w:r>
      <w:r w:rsidR="00973560">
        <w:rPr>
          <w:rStyle w:val="s8"/>
        </w:rPr>
        <w:t>name</w:t>
      </w:r>
      <w:r w:rsidR="00973560">
        <w:t xml:space="preserve">, </w:t>
      </w:r>
      <w:r w:rsidR="00973560">
        <w:rPr>
          <w:rStyle w:val="s9"/>
        </w:rPr>
        <w:t>"eta_o"</w:t>
      </w:r>
      <w:r w:rsidR="00973560">
        <w:t>, Value.theType.</w:t>
      </w:r>
      <w:r w:rsidR="00973560">
        <w:rPr>
          <w:rStyle w:val="s8"/>
          <w:b/>
          <w:bCs/>
          <w:i/>
          <w:iCs/>
        </w:rPr>
        <w:t>eDouble</w:t>
      </w:r>
      <w:r w:rsidR="00973560">
        <w:t xml:space="preserve">, </w:t>
      </w:r>
      <w:r w:rsidR="00973560">
        <w:rPr>
          <w:rStyle w:val="s8"/>
        </w:rPr>
        <w:t>eta_o</w:t>
      </w:r>
      <w:r w:rsidR="00973560">
        <w:t xml:space="preserve">, </w:t>
      </w:r>
      <w:r w:rsidR="00973560">
        <w:rPr>
          <w:rStyle w:val="s9"/>
        </w:rPr>
        <w:t>""</w:t>
      </w:r>
      <w:r w:rsidR="00973560">
        <w:t xml:space="preserve">, </w:t>
      </w:r>
      <w:r w:rsidR="00973560">
        <w:rPr>
          <w:rStyle w:val="s9"/>
        </w:rPr>
        <w:t>"Overall Turbojet Engine Efficiency"</w:t>
      </w:r>
      <w:r w:rsidR="00973560">
        <w:t>,</w:t>
      </w:r>
    </w:p>
    <w:p w14:paraId="122672FF" w14:textId="1366EFC6" w:rsidR="00973560" w:rsidRDefault="000645E4" w:rsidP="00973560">
      <w:pPr>
        <w:pStyle w:val="p2"/>
      </w:pPr>
      <w:r>
        <w:t xml:space="preserve">                       </w:t>
      </w:r>
      <w:r w:rsidR="00973560">
        <w:t xml:space="preserve"> </w:t>
      </w:r>
      <w:r w:rsidR="00973560">
        <w:rPr>
          <w:rStyle w:val="s9"/>
        </w:rPr>
        <w:t>""</w:t>
      </w:r>
      <w:r w:rsidR="00973560">
        <w:t xml:space="preserve">, </w:t>
      </w:r>
      <w:r w:rsidR="00973560">
        <w:rPr>
          <w:rStyle w:val="s4"/>
          <w:b/>
          <w:bCs/>
        </w:rPr>
        <w:t>true</w:t>
      </w:r>
      <w:r w:rsidR="00973560">
        <w:t>);</w:t>
      </w:r>
    </w:p>
    <w:p w14:paraId="68164F17" w14:textId="4A60B180" w:rsidR="00973560" w:rsidRDefault="00D901EB" w:rsidP="00973560">
      <w:pPr>
        <w:pStyle w:val="p2"/>
      </w:pPr>
      <w:r>
        <w:rPr>
          <w:rStyle w:val="apple-converted-space"/>
        </w:rPr>
        <w:t xml:space="preserve"> </w:t>
      </w:r>
      <w:r w:rsidR="00973560">
        <w:rPr>
          <w:rStyle w:val="apple-converted-space"/>
        </w:rPr>
        <w:t xml:space="preserve"> </w:t>
      </w:r>
      <w:r>
        <w:rPr>
          <w:rStyle w:val="apple-converted-space"/>
        </w:rPr>
        <w:t xml:space="preserve"> </w:t>
      </w:r>
      <w:r w:rsidR="00973560">
        <w:rPr>
          <w:rStyle w:val="apple-converted-space"/>
        </w:rPr>
        <w:t xml:space="preserve"> </w:t>
      </w:r>
      <w:r w:rsidR="00973560">
        <w:t>}</w:t>
      </w:r>
    </w:p>
    <w:p w14:paraId="3AE516DF" w14:textId="0E00823B" w:rsidR="00973560" w:rsidRDefault="00D901EB" w:rsidP="00973560">
      <w:pPr>
        <w:pStyle w:val="p2"/>
      </w:pPr>
      <w:r>
        <w:rPr>
          <w:rStyle w:val="apple-converted-space"/>
        </w:rPr>
        <w:t xml:space="preserve"> </w:t>
      </w:r>
      <w:r w:rsidR="00973560">
        <w:rPr>
          <w:rStyle w:val="apple-converted-space"/>
        </w:rPr>
        <w:t xml:space="preserve"> </w:t>
      </w:r>
      <w:r w:rsidR="00973560">
        <w:t>}</w:t>
      </w:r>
    </w:p>
    <w:p w14:paraId="01AB49F9" w14:textId="007774FA" w:rsidR="00973560" w:rsidRDefault="00D901EB" w:rsidP="00973560">
      <w:pPr>
        <w:pStyle w:val="p2"/>
      </w:pPr>
      <w:r>
        <w:rPr>
          <w:rStyle w:val="apple-converted-space"/>
        </w:rPr>
        <w:t xml:space="preserve"> </w:t>
      </w:r>
      <w:r w:rsidR="00973560">
        <w:rPr>
          <w:rStyle w:val="apple-converted-space"/>
        </w:rPr>
        <w:t xml:space="preserve"> </w:t>
      </w:r>
      <w:r w:rsidR="00973560" w:rsidRPr="00FB4BE6">
        <w:rPr>
          <w:rStyle w:val="s5"/>
          <w:highlight w:val="yellow"/>
        </w:rPr>
        <w:t>valueSet</w:t>
      </w:r>
      <w:r w:rsidR="00973560" w:rsidRPr="00FB4BE6">
        <w:rPr>
          <w:highlight w:val="yellow"/>
        </w:rPr>
        <w:t>.valuePush(</w:t>
      </w:r>
      <w:r w:rsidR="00973560" w:rsidRPr="00FB4BE6">
        <w:rPr>
          <w:rStyle w:val="s4"/>
          <w:b/>
          <w:bCs/>
          <w:highlight w:val="yellow"/>
        </w:rPr>
        <w:t>this</w:t>
      </w:r>
      <w:r w:rsidR="00973560" w:rsidRPr="00FB4BE6">
        <w:rPr>
          <w:highlight w:val="yellow"/>
        </w:rPr>
        <w:t>);</w:t>
      </w:r>
    </w:p>
    <w:p w14:paraId="705485FA" w14:textId="21559B17" w:rsidR="00973560" w:rsidRPr="00222106" w:rsidRDefault="00973560" w:rsidP="003C4035">
      <w:pPr>
        <w:pStyle w:val="p2"/>
      </w:pPr>
      <w:r>
        <w:t>}</w:t>
      </w:r>
    </w:p>
    <w:p w14:paraId="35BFB420" w14:textId="77777777" w:rsidR="00973560" w:rsidRPr="00222106" w:rsidRDefault="00973560" w:rsidP="003C4035"/>
    <w:p w14:paraId="5D92A137" w14:textId="5E0E15F1" w:rsidR="00262DAC" w:rsidRDefault="00E30B58" w:rsidP="00262DAC">
      <w:pPr>
        <w:pStyle w:val="Appendices"/>
      </w:pPr>
      <w:r>
        <w:br w:type="page"/>
      </w:r>
      <w:bookmarkStart w:id="163" w:name="_Toc468863090"/>
      <w:bookmarkStart w:id="164" w:name="_Ref468637160"/>
      <w:bookmarkStart w:id="165" w:name="_Ref468637178"/>
      <w:bookmarkStart w:id="166" w:name="_Ref468637191"/>
      <w:bookmarkStart w:id="167" w:name="_Ref468637201"/>
      <w:r w:rsidR="00262DAC">
        <w:lastRenderedPageBreak/>
        <w:t>EXPERIMENTAL FRAMEWORK SCREE</w:t>
      </w:r>
      <w:r w:rsidR="00B03451">
        <w:t>N</w:t>
      </w:r>
      <w:r w:rsidR="00262DAC">
        <w:t>SHOTS</w:t>
      </w:r>
      <w:bookmarkEnd w:id="163"/>
    </w:p>
    <w:p w14:paraId="5D3FA6BA" w14:textId="77777777" w:rsidR="00262DAC" w:rsidRDefault="00262DAC" w:rsidP="00262DAC">
      <w:r>
        <w:t>The following is an initial screenshot of a Turbojet Engine experiment with three gas models. Each of the coupled models under test are in blackbox mode to hide their details.</w:t>
      </w:r>
    </w:p>
    <w:p w14:paraId="6DEC0F0D" w14:textId="77777777" w:rsidR="00262DAC" w:rsidRDefault="00262DAC" w:rsidP="00262DAC">
      <w:pPr>
        <w:ind w:left="360"/>
      </w:pPr>
      <w:r w:rsidRPr="00F423FC">
        <w:rPr>
          <w:noProof/>
          <w:lang w:eastAsia="ja-JP"/>
        </w:rPr>
        <w:drawing>
          <wp:inline distT="0" distB="0" distL="0" distR="0" wp14:anchorId="016C95AC" wp14:editId="3DB6A141">
            <wp:extent cx="2540635" cy="915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78821" cy="929037"/>
                    </a:xfrm>
                    <a:prstGeom prst="rect">
                      <a:avLst/>
                    </a:prstGeom>
                  </pic:spPr>
                </pic:pic>
              </a:graphicData>
            </a:graphic>
          </wp:inline>
        </w:drawing>
      </w:r>
    </w:p>
    <w:p w14:paraId="140A4BA1" w14:textId="77777777" w:rsidR="00262DAC" w:rsidRDefault="00262DAC" w:rsidP="00262DAC">
      <w:r>
        <w:t>Here is an initial screenshot of the same Turbojet Engine experiment where the coupled models are displayed in detail.</w:t>
      </w:r>
    </w:p>
    <w:p w14:paraId="6A041429" w14:textId="77777777" w:rsidR="00262DAC" w:rsidRDefault="00262DAC" w:rsidP="00262DAC">
      <w:pPr>
        <w:ind w:left="360"/>
      </w:pPr>
      <w:r w:rsidRPr="00911D5A">
        <w:rPr>
          <w:noProof/>
          <w:lang w:eastAsia="ja-JP"/>
        </w:rPr>
        <w:drawing>
          <wp:inline distT="0" distB="0" distL="0" distR="0" wp14:anchorId="2255162E" wp14:editId="3540A04E">
            <wp:extent cx="5943600" cy="31489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48965"/>
                    </a:xfrm>
                    <a:prstGeom prst="rect">
                      <a:avLst/>
                    </a:prstGeom>
                  </pic:spPr>
                </pic:pic>
              </a:graphicData>
            </a:graphic>
          </wp:inline>
        </w:drawing>
      </w:r>
    </w:p>
    <w:p w14:paraId="71EE3014" w14:textId="77777777" w:rsidR="000C1651" w:rsidRPr="00F423FC" w:rsidRDefault="000C1651" w:rsidP="000C1651">
      <w:pPr>
        <w:tabs>
          <w:tab w:val="clear" w:pos="360"/>
          <w:tab w:val="clear" w:pos="720"/>
          <w:tab w:val="clear" w:pos="1080"/>
        </w:tabs>
        <w:ind w:left="900" w:hanging="540"/>
      </w:pPr>
      <w:r>
        <w:t>Note:</w:t>
      </w:r>
      <w:r>
        <w:tab/>
        <w:t>In the above screenshot, each of the coupled models has its own setting for the number of rows and from there the layout is dynamic. Also of note is that one of the coupled models has fewer engine stages than the other two.</w:t>
      </w:r>
    </w:p>
    <w:p w14:paraId="59B77097" w14:textId="77777777" w:rsidR="000C1651" w:rsidRDefault="000C1651" w:rsidP="000C1651">
      <w:pPr>
        <w:tabs>
          <w:tab w:val="clear" w:pos="360"/>
          <w:tab w:val="clear" w:pos="720"/>
          <w:tab w:val="clear" w:pos="1080"/>
        </w:tabs>
        <w:spacing w:after="0" w:line="240" w:lineRule="auto"/>
        <w:jc w:val="left"/>
        <w:rPr>
          <w:b/>
          <w:caps/>
          <w:sz w:val="24"/>
        </w:rPr>
      </w:pPr>
      <w:r>
        <w:br w:type="page"/>
      </w:r>
    </w:p>
    <w:p w14:paraId="6D673E79" w14:textId="52B0E7F3" w:rsidR="000C1651" w:rsidRDefault="000C1651" w:rsidP="000C1651">
      <w:pPr>
        <w:pStyle w:val="Appendices"/>
      </w:pPr>
      <w:bookmarkStart w:id="168" w:name="_Toc468863091"/>
      <w:r>
        <w:lastRenderedPageBreak/>
        <w:t>EXPERIMENT INPUT DATA SAMPLE</w:t>
      </w:r>
      <w:bookmarkEnd w:id="168"/>
    </w:p>
    <w:p w14:paraId="32F4F055" w14:textId="7FFE4FF8" w:rsidR="00ED2543" w:rsidRDefault="00BE0362" w:rsidP="000C1651">
      <w:r>
        <w:t xml:space="preserve">The following </w:t>
      </w:r>
      <w:r w:rsidR="00ED1F7A">
        <w:t>are</w:t>
      </w:r>
      <w:r>
        <w:t xml:space="preserve"> input files </w:t>
      </w:r>
      <w:r w:rsidR="00ED1F7A">
        <w:t>of</w:t>
      </w:r>
      <w:r>
        <w:t xml:space="preserve"> </w:t>
      </w:r>
      <w:r w:rsidR="00ED1F7A">
        <w:t xml:space="preserve">an example experiment for </w:t>
      </w:r>
      <w:r>
        <w:t>the DEVS-Suite Experimental Framework.</w:t>
      </w:r>
    </w:p>
    <w:p w14:paraId="39865D55" w14:textId="5630619E" w:rsidR="00262DAC" w:rsidRDefault="00BE0362" w:rsidP="000C1651">
      <w:r>
        <w:t xml:space="preserve">Input file: </w:t>
      </w:r>
      <w:r w:rsidR="00ED2543" w:rsidRPr="00BE0362">
        <w:rPr>
          <w:rFonts w:ascii="Courier New" w:hAnsi="Courier New" w:cs="Courier New"/>
        </w:rPr>
        <w:t>DesignExperiment.json</w:t>
      </w:r>
    </w:p>
    <w:p w14:paraId="618AD23F" w14:textId="77777777"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sz w:val="15"/>
          <w:szCs w:val="15"/>
          <w:lang w:eastAsia="ja-JP"/>
        </w:rPr>
      </w:pPr>
      <w:r w:rsidRPr="002D1549">
        <w:rPr>
          <w:rFonts w:ascii="Consolas" w:hAnsi="Consolas"/>
          <w:snapToGrid/>
          <w:sz w:val="15"/>
          <w:szCs w:val="15"/>
          <w:lang w:eastAsia="ja-JP"/>
        </w:rPr>
        <w:t>{</w:t>
      </w:r>
    </w:p>
    <w:p w14:paraId="25B0B09A" w14:textId="2BA24F31"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Pr="002D1549">
        <w:rPr>
          <w:rFonts w:ascii="Consolas" w:hAnsi="Consolas"/>
          <w:snapToGrid/>
          <w:color w:val="000000"/>
          <w:sz w:val="15"/>
          <w:szCs w:val="15"/>
          <w:lang w:eastAsia="ja-JP"/>
        </w:rPr>
        <w:t xml:space="preserve"> </w:t>
      </w:r>
      <w:r w:rsidRPr="002D1549">
        <w:rPr>
          <w:rFonts w:ascii="Consolas" w:hAnsi="Consolas"/>
          <w:snapToGrid/>
          <w:color w:val="008F00"/>
          <w:sz w:val="15"/>
          <w:szCs w:val="15"/>
          <w:lang w:eastAsia="ja-JP"/>
        </w:rPr>
        <w:t>"&lt;factors&gt;"</w:t>
      </w:r>
      <w:r w:rsidRPr="002D1549">
        <w:rPr>
          <w:rFonts w:ascii="Consolas" w:hAnsi="Consolas"/>
          <w:snapToGrid/>
          <w:color w:val="000000"/>
          <w:sz w:val="15"/>
          <w:szCs w:val="15"/>
          <w:lang w:eastAsia="ja-JP"/>
        </w:rPr>
        <w:t xml:space="preserve"> : [</w:t>
      </w:r>
    </w:p>
    <w:p w14:paraId="0673C523" w14:textId="63F449F0"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Pr="002D1549">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2D1549">
        <w:rPr>
          <w:rFonts w:ascii="Consolas" w:hAnsi="Consolas"/>
          <w:snapToGrid/>
          <w:color w:val="000000"/>
          <w:sz w:val="15"/>
          <w:szCs w:val="15"/>
          <w:lang w:eastAsia="ja-JP"/>
        </w:rPr>
        <w:t xml:space="preserve"> {</w:t>
      </w:r>
      <w:r w:rsidRPr="002D1549">
        <w:rPr>
          <w:rFonts w:ascii="Consolas" w:hAnsi="Consolas"/>
          <w:snapToGrid/>
          <w:color w:val="008F00"/>
          <w:sz w:val="15"/>
          <w:szCs w:val="15"/>
          <w:lang w:eastAsia="ja-JP"/>
        </w:rPr>
        <w:t>"Compressor Pressure Ratio"</w:t>
      </w:r>
      <w:r w:rsidRPr="002D1549">
        <w:rPr>
          <w:rFonts w:ascii="Consolas" w:hAnsi="Consolas"/>
          <w:snapToGrid/>
          <w:color w:val="000000"/>
          <w:sz w:val="15"/>
          <w:szCs w:val="15"/>
          <w:lang w:eastAsia="ja-JP"/>
        </w:rPr>
        <w:t xml:space="preserve"> : [</w:t>
      </w:r>
      <w:r w:rsidRPr="002D1549">
        <w:rPr>
          <w:rFonts w:ascii="Consolas" w:hAnsi="Consolas"/>
          <w:snapToGrid/>
          <w:color w:val="011993"/>
          <w:sz w:val="15"/>
          <w:szCs w:val="15"/>
          <w:lang w:eastAsia="ja-JP"/>
        </w:rPr>
        <w:t>"pi_c"</w:t>
      </w:r>
      <w:r w:rsidRPr="002D1549">
        <w:rPr>
          <w:rFonts w:ascii="Consolas" w:hAnsi="Consolas"/>
          <w:snapToGrid/>
          <w:color w:val="000000"/>
          <w:sz w:val="15"/>
          <w:szCs w:val="15"/>
          <w:lang w:eastAsia="ja-JP"/>
        </w:rPr>
        <w:t>, {</w:t>
      </w:r>
      <w:r w:rsidRPr="002D1549">
        <w:rPr>
          <w:rFonts w:ascii="Consolas" w:hAnsi="Consolas"/>
          <w:snapToGrid/>
          <w:color w:val="008F00"/>
          <w:sz w:val="15"/>
          <w:szCs w:val="15"/>
          <w:lang w:eastAsia="ja-JP"/>
        </w:rPr>
        <w:t>"Low"</w:t>
      </w:r>
      <w:r w:rsidRPr="002D1549">
        <w:rPr>
          <w:rFonts w:ascii="Consolas" w:hAnsi="Consolas"/>
          <w:snapToGrid/>
          <w:color w:val="000000"/>
          <w:sz w:val="15"/>
          <w:szCs w:val="15"/>
          <w:lang w:eastAsia="ja-JP"/>
        </w:rPr>
        <w:t xml:space="preserve"> : </w:t>
      </w:r>
      <w:r w:rsidRPr="002D1549">
        <w:rPr>
          <w:rFonts w:ascii="Consolas" w:hAnsi="Consolas"/>
          <w:snapToGrid/>
          <w:color w:val="011993"/>
          <w:sz w:val="15"/>
          <w:szCs w:val="15"/>
          <w:lang w:eastAsia="ja-JP"/>
        </w:rPr>
        <w:t>"12.2"</w:t>
      </w:r>
      <w:r w:rsidRPr="002D1549">
        <w:rPr>
          <w:rFonts w:ascii="Consolas" w:hAnsi="Consolas"/>
          <w:snapToGrid/>
          <w:color w:val="000000"/>
          <w:sz w:val="15"/>
          <w:szCs w:val="15"/>
          <w:lang w:eastAsia="ja-JP"/>
        </w:rPr>
        <w:t xml:space="preserve">, </w:t>
      </w:r>
      <w:r w:rsidRPr="002D1549">
        <w:rPr>
          <w:rFonts w:ascii="Consolas" w:hAnsi="Consolas"/>
          <w:snapToGrid/>
          <w:color w:val="008F00"/>
          <w:sz w:val="15"/>
          <w:szCs w:val="15"/>
          <w:lang w:eastAsia="ja-JP"/>
        </w:rPr>
        <w:t>"Hi"</w:t>
      </w:r>
      <w:r w:rsidRPr="002D1549">
        <w:rPr>
          <w:rFonts w:ascii="Consolas" w:hAnsi="Consolas"/>
          <w:snapToGrid/>
          <w:color w:val="000000"/>
          <w:sz w:val="15"/>
          <w:szCs w:val="15"/>
          <w:lang w:eastAsia="ja-JP"/>
        </w:rPr>
        <w:t xml:space="preserve"> : </w:t>
      </w:r>
      <w:r w:rsidRPr="002D1549">
        <w:rPr>
          <w:rFonts w:ascii="Consolas" w:hAnsi="Consolas"/>
          <w:snapToGrid/>
          <w:color w:val="011993"/>
          <w:sz w:val="15"/>
          <w:szCs w:val="15"/>
          <w:lang w:eastAsia="ja-JP"/>
        </w:rPr>
        <w:t>"17.8"</w:t>
      </w:r>
      <w:r w:rsidRPr="002D1549">
        <w:rPr>
          <w:rFonts w:ascii="Consolas" w:hAnsi="Consolas"/>
          <w:snapToGrid/>
          <w:color w:val="000000"/>
          <w:sz w:val="15"/>
          <w:szCs w:val="15"/>
          <w:lang w:eastAsia="ja-JP"/>
        </w:rPr>
        <w:t>}]},</w:t>
      </w:r>
    </w:p>
    <w:p w14:paraId="225E843E" w14:textId="1405B05C"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Pr="002D1549">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2D1549">
        <w:rPr>
          <w:rFonts w:ascii="Consolas" w:hAnsi="Consolas"/>
          <w:snapToGrid/>
          <w:color w:val="000000"/>
          <w:sz w:val="15"/>
          <w:szCs w:val="15"/>
          <w:lang w:eastAsia="ja-JP"/>
        </w:rPr>
        <w:t xml:space="preserve"> {</w:t>
      </w:r>
      <w:r w:rsidRPr="002D1549">
        <w:rPr>
          <w:rFonts w:ascii="Consolas" w:hAnsi="Consolas"/>
          <w:snapToGrid/>
          <w:color w:val="008F00"/>
          <w:sz w:val="15"/>
          <w:szCs w:val="15"/>
          <w:lang w:eastAsia="ja-JP"/>
        </w:rPr>
        <w:t>"Subsonic flight Mach"</w:t>
      </w:r>
      <w:r w:rsidRPr="002D1549">
        <w:rPr>
          <w:rFonts w:ascii="Consolas" w:hAnsi="Consolas"/>
          <w:snapToGrid/>
          <w:color w:val="000000"/>
          <w:sz w:val="15"/>
          <w:szCs w:val="15"/>
          <w:lang w:eastAsia="ja-JP"/>
        </w:rPr>
        <w:t xml:space="preserve"> : [</w:t>
      </w:r>
      <w:r w:rsidRPr="002D1549">
        <w:rPr>
          <w:rFonts w:ascii="Consolas" w:hAnsi="Consolas"/>
          <w:snapToGrid/>
          <w:color w:val="011993"/>
          <w:sz w:val="15"/>
          <w:szCs w:val="15"/>
          <w:lang w:eastAsia="ja-JP"/>
        </w:rPr>
        <w:t>"Mzero"</w:t>
      </w:r>
      <w:r w:rsidRPr="002D1549">
        <w:rPr>
          <w:rFonts w:ascii="Consolas" w:hAnsi="Consolas"/>
          <w:snapToGrid/>
          <w:color w:val="000000"/>
          <w:sz w:val="15"/>
          <w:szCs w:val="15"/>
          <w:lang w:eastAsia="ja-JP"/>
        </w:rPr>
        <w:t>, {</w:t>
      </w:r>
      <w:r w:rsidRPr="002D1549">
        <w:rPr>
          <w:rFonts w:ascii="Consolas" w:hAnsi="Consolas"/>
          <w:snapToGrid/>
          <w:color w:val="008F00"/>
          <w:sz w:val="15"/>
          <w:szCs w:val="15"/>
          <w:lang w:eastAsia="ja-JP"/>
        </w:rPr>
        <w:t>"Low"</w:t>
      </w:r>
      <w:r w:rsidRPr="002D1549">
        <w:rPr>
          <w:rFonts w:ascii="Consolas" w:hAnsi="Consolas"/>
          <w:snapToGrid/>
          <w:color w:val="000000"/>
          <w:sz w:val="15"/>
          <w:szCs w:val="15"/>
          <w:lang w:eastAsia="ja-JP"/>
        </w:rPr>
        <w:t xml:space="preserve"> : </w:t>
      </w:r>
      <w:r w:rsidRPr="002D1549">
        <w:rPr>
          <w:rFonts w:ascii="Consolas" w:hAnsi="Consolas"/>
          <w:snapToGrid/>
          <w:color w:val="011993"/>
          <w:sz w:val="15"/>
          <w:szCs w:val="15"/>
          <w:lang w:eastAsia="ja-JP"/>
        </w:rPr>
        <w:t>"0.7"</w:t>
      </w:r>
      <w:r w:rsidRPr="002D1549">
        <w:rPr>
          <w:rFonts w:ascii="Consolas" w:hAnsi="Consolas"/>
          <w:snapToGrid/>
          <w:color w:val="000000"/>
          <w:sz w:val="15"/>
          <w:szCs w:val="15"/>
          <w:lang w:eastAsia="ja-JP"/>
        </w:rPr>
        <w:t xml:space="preserve">, </w:t>
      </w:r>
      <w:r w:rsidRPr="002D1549">
        <w:rPr>
          <w:rFonts w:ascii="Consolas" w:hAnsi="Consolas"/>
          <w:snapToGrid/>
          <w:color w:val="008F00"/>
          <w:sz w:val="15"/>
          <w:szCs w:val="15"/>
          <w:lang w:eastAsia="ja-JP"/>
        </w:rPr>
        <w:t>"Hi"</w:t>
      </w:r>
      <w:r w:rsidRPr="002D1549">
        <w:rPr>
          <w:rFonts w:ascii="Consolas" w:hAnsi="Consolas"/>
          <w:snapToGrid/>
          <w:color w:val="000000"/>
          <w:sz w:val="15"/>
          <w:szCs w:val="15"/>
          <w:lang w:eastAsia="ja-JP"/>
        </w:rPr>
        <w:t xml:space="preserve"> : </w:t>
      </w:r>
      <w:r w:rsidRPr="002D1549">
        <w:rPr>
          <w:rFonts w:ascii="Consolas" w:hAnsi="Consolas"/>
          <w:snapToGrid/>
          <w:color w:val="011993"/>
          <w:sz w:val="15"/>
          <w:szCs w:val="15"/>
          <w:lang w:eastAsia="ja-JP"/>
        </w:rPr>
        <w:t>"0.9"</w:t>
      </w:r>
      <w:r w:rsidRPr="002D1549">
        <w:rPr>
          <w:rFonts w:ascii="Consolas" w:hAnsi="Consolas"/>
          <w:snapToGrid/>
          <w:color w:val="000000"/>
          <w:sz w:val="15"/>
          <w:szCs w:val="15"/>
          <w:lang w:eastAsia="ja-JP"/>
        </w:rPr>
        <w:t>}]},</w:t>
      </w:r>
    </w:p>
    <w:p w14:paraId="1F03FEAA" w14:textId="696B645E"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Pr="002D1549">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2D1549">
        <w:rPr>
          <w:rFonts w:ascii="Consolas" w:hAnsi="Consolas"/>
          <w:snapToGrid/>
          <w:color w:val="000000"/>
          <w:sz w:val="15"/>
          <w:szCs w:val="15"/>
          <w:lang w:eastAsia="ja-JP"/>
        </w:rPr>
        <w:t xml:space="preserve"> {</w:t>
      </w:r>
      <w:r w:rsidRPr="002D1549">
        <w:rPr>
          <w:rFonts w:ascii="Consolas" w:hAnsi="Consolas"/>
          <w:snapToGrid/>
          <w:color w:val="008F00"/>
          <w:sz w:val="15"/>
          <w:szCs w:val="15"/>
          <w:lang w:eastAsia="ja-JP"/>
        </w:rPr>
        <w:t>"Turbine Inlet Temperature"</w:t>
      </w:r>
      <w:r w:rsidRPr="002D1549">
        <w:rPr>
          <w:rFonts w:ascii="Consolas" w:hAnsi="Consolas"/>
          <w:snapToGrid/>
          <w:color w:val="000000"/>
          <w:sz w:val="15"/>
          <w:szCs w:val="15"/>
          <w:lang w:eastAsia="ja-JP"/>
        </w:rPr>
        <w:t xml:space="preserve"> : [</w:t>
      </w:r>
      <w:r w:rsidRPr="002D1549">
        <w:rPr>
          <w:rFonts w:ascii="Consolas" w:hAnsi="Consolas"/>
          <w:snapToGrid/>
          <w:color w:val="011993"/>
          <w:sz w:val="15"/>
          <w:szCs w:val="15"/>
          <w:lang w:eastAsia="ja-JP"/>
        </w:rPr>
        <w:t>"Tt4"</w:t>
      </w:r>
      <w:r w:rsidRPr="002D1549">
        <w:rPr>
          <w:rFonts w:ascii="Consolas" w:hAnsi="Consolas"/>
          <w:snapToGrid/>
          <w:color w:val="000000"/>
          <w:sz w:val="15"/>
          <w:szCs w:val="15"/>
          <w:lang w:eastAsia="ja-JP"/>
        </w:rPr>
        <w:t>, {</w:t>
      </w:r>
      <w:r w:rsidRPr="002D1549">
        <w:rPr>
          <w:rFonts w:ascii="Consolas" w:hAnsi="Consolas"/>
          <w:snapToGrid/>
          <w:color w:val="008F00"/>
          <w:sz w:val="15"/>
          <w:szCs w:val="15"/>
          <w:lang w:eastAsia="ja-JP"/>
        </w:rPr>
        <w:t>"Low"</w:t>
      </w:r>
      <w:r w:rsidRPr="002D1549">
        <w:rPr>
          <w:rFonts w:ascii="Consolas" w:hAnsi="Consolas"/>
          <w:snapToGrid/>
          <w:color w:val="000000"/>
          <w:sz w:val="15"/>
          <w:szCs w:val="15"/>
          <w:lang w:eastAsia="ja-JP"/>
        </w:rPr>
        <w:t xml:space="preserve"> : </w:t>
      </w:r>
      <w:r w:rsidRPr="002D1549">
        <w:rPr>
          <w:rFonts w:ascii="Consolas" w:hAnsi="Consolas"/>
          <w:snapToGrid/>
          <w:color w:val="011993"/>
          <w:sz w:val="15"/>
          <w:szCs w:val="15"/>
          <w:lang w:eastAsia="ja-JP"/>
        </w:rPr>
        <w:t>"1000"</w:t>
      </w:r>
      <w:r w:rsidRPr="002D1549">
        <w:rPr>
          <w:rFonts w:ascii="Consolas" w:hAnsi="Consolas"/>
          <w:snapToGrid/>
          <w:color w:val="000000"/>
          <w:sz w:val="15"/>
          <w:szCs w:val="15"/>
          <w:lang w:eastAsia="ja-JP"/>
        </w:rPr>
        <w:t xml:space="preserve">, </w:t>
      </w:r>
      <w:r w:rsidRPr="002D1549">
        <w:rPr>
          <w:rFonts w:ascii="Consolas" w:hAnsi="Consolas"/>
          <w:snapToGrid/>
          <w:color w:val="008F00"/>
          <w:sz w:val="15"/>
          <w:szCs w:val="15"/>
          <w:lang w:eastAsia="ja-JP"/>
        </w:rPr>
        <w:t>"Hi"</w:t>
      </w:r>
      <w:r w:rsidRPr="002D1549">
        <w:rPr>
          <w:rFonts w:ascii="Consolas" w:hAnsi="Consolas"/>
          <w:snapToGrid/>
          <w:color w:val="000000"/>
          <w:sz w:val="15"/>
          <w:szCs w:val="15"/>
          <w:lang w:eastAsia="ja-JP"/>
        </w:rPr>
        <w:t xml:space="preserve"> : </w:t>
      </w:r>
      <w:r w:rsidRPr="002D1549">
        <w:rPr>
          <w:rFonts w:ascii="Consolas" w:hAnsi="Consolas"/>
          <w:snapToGrid/>
          <w:color w:val="011993"/>
          <w:sz w:val="15"/>
          <w:szCs w:val="15"/>
          <w:lang w:eastAsia="ja-JP"/>
        </w:rPr>
        <w:t>"2000"</w:t>
      </w:r>
      <w:r w:rsidRPr="002D1549">
        <w:rPr>
          <w:rFonts w:ascii="Consolas" w:hAnsi="Consolas"/>
          <w:snapToGrid/>
          <w:color w:val="000000"/>
          <w:sz w:val="15"/>
          <w:szCs w:val="15"/>
          <w:lang w:eastAsia="ja-JP"/>
        </w:rPr>
        <w:t>}]},</w:t>
      </w:r>
    </w:p>
    <w:p w14:paraId="774D85D0" w14:textId="4E910E45"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Pr="002D1549">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2D1549">
        <w:rPr>
          <w:rFonts w:ascii="Consolas" w:hAnsi="Consolas"/>
          <w:snapToGrid/>
          <w:color w:val="000000"/>
          <w:sz w:val="15"/>
          <w:szCs w:val="15"/>
          <w:lang w:eastAsia="ja-JP"/>
        </w:rPr>
        <w:t xml:space="preserve"> {</w:t>
      </w:r>
      <w:r w:rsidRPr="002D1549">
        <w:rPr>
          <w:rFonts w:ascii="Consolas" w:hAnsi="Consolas"/>
          <w:snapToGrid/>
          <w:color w:val="008F00"/>
          <w:sz w:val="15"/>
          <w:szCs w:val="15"/>
          <w:lang w:eastAsia="ja-JP"/>
        </w:rPr>
        <w:t>"Afterburner State"</w:t>
      </w:r>
      <w:r w:rsidRPr="002D1549">
        <w:rPr>
          <w:rFonts w:ascii="Consolas" w:hAnsi="Consolas"/>
          <w:snapToGrid/>
          <w:color w:val="000000"/>
          <w:sz w:val="15"/>
          <w:szCs w:val="15"/>
          <w:lang w:eastAsia="ja-JP"/>
        </w:rPr>
        <w:t xml:space="preserve"> : [</w:t>
      </w:r>
      <w:r w:rsidRPr="002D1549">
        <w:rPr>
          <w:rFonts w:ascii="Consolas" w:hAnsi="Consolas"/>
          <w:snapToGrid/>
          <w:color w:val="011993"/>
          <w:sz w:val="15"/>
          <w:szCs w:val="15"/>
          <w:lang w:eastAsia="ja-JP"/>
        </w:rPr>
        <w:t>"afterburnerOn"</w:t>
      </w:r>
      <w:r w:rsidRPr="002D1549">
        <w:rPr>
          <w:rFonts w:ascii="Consolas" w:hAnsi="Consolas"/>
          <w:snapToGrid/>
          <w:color w:val="000000"/>
          <w:sz w:val="15"/>
          <w:szCs w:val="15"/>
          <w:lang w:eastAsia="ja-JP"/>
        </w:rPr>
        <w:t>, {</w:t>
      </w:r>
      <w:r w:rsidRPr="002D1549">
        <w:rPr>
          <w:rFonts w:ascii="Consolas" w:hAnsi="Consolas"/>
          <w:snapToGrid/>
          <w:color w:val="008F00"/>
          <w:sz w:val="15"/>
          <w:szCs w:val="15"/>
          <w:lang w:eastAsia="ja-JP"/>
        </w:rPr>
        <w:t>"Off"</w:t>
      </w:r>
      <w:r w:rsidRPr="002D1549">
        <w:rPr>
          <w:rFonts w:ascii="Consolas" w:hAnsi="Consolas"/>
          <w:snapToGrid/>
          <w:color w:val="000000"/>
          <w:sz w:val="15"/>
          <w:szCs w:val="15"/>
          <w:lang w:eastAsia="ja-JP"/>
        </w:rPr>
        <w:t xml:space="preserve"> : </w:t>
      </w:r>
      <w:r w:rsidRPr="002D1549">
        <w:rPr>
          <w:rFonts w:ascii="Consolas" w:hAnsi="Consolas"/>
          <w:snapToGrid/>
          <w:color w:val="011993"/>
          <w:sz w:val="15"/>
          <w:szCs w:val="15"/>
          <w:lang w:eastAsia="ja-JP"/>
        </w:rPr>
        <w:t>"false"</w:t>
      </w:r>
      <w:r w:rsidRPr="002D1549">
        <w:rPr>
          <w:rFonts w:ascii="Consolas" w:hAnsi="Consolas"/>
          <w:snapToGrid/>
          <w:color w:val="000000"/>
          <w:sz w:val="15"/>
          <w:szCs w:val="15"/>
          <w:lang w:eastAsia="ja-JP"/>
        </w:rPr>
        <w:t xml:space="preserve">, </w:t>
      </w:r>
      <w:r w:rsidRPr="002D1549">
        <w:rPr>
          <w:rFonts w:ascii="Consolas" w:hAnsi="Consolas"/>
          <w:snapToGrid/>
          <w:color w:val="008F00"/>
          <w:sz w:val="15"/>
          <w:szCs w:val="15"/>
          <w:lang w:eastAsia="ja-JP"/>
        </w:rPr>
        <w:t>"On"</w:t>
      </w:r>
      <w:r w:rsidRPr="002D1549">
        <w:rPr>
          <w:rFonts w:ascii="Consolas" w:hAnsi="Consolas"/>
          <w:snapToGrid/>
          <w:color w:val="000000"/>
          <w:sz w:val="15"/>
          <w:szCs w:val="15"/>
          <w:lang w:eastAsia="ja-JP"/>
        </w:rPr>
        <w:t xml:space="preserve"> : </w:t>
      </w:r>
      <w:r w:rsidRPr="002D1549">
        <w:rPr>
          <w:rFonts w:ascii="Consolas" w:hAnsi="Consolas"/>
          <w:snapToGrid/>
          <w:color w:val="011993"/>
          <w:sz w:val="15"/>
          <w:szCs w:val="15"/>
          <w:lang w:eastAsia="ja-JP"/>
        </w:rPr>
        <w:t>"true"</w:t>
      </w:r>
      <w:r w:rsidRPr="002D1549">
        <w:rPr>
          <w:rFonts w:ascii="Consolas" w:hAnsi="Consolas"/>
          <w:snapToGrid/>
          <w:color w:val="000000"/>
          <w:sz w:val="15"/>
          <w:szCs w:val="15"/>
          <w:lang w:eastAsia="ja-JP"/>
        </w:rPr>
        <w:t>}]}</w:t>
      </w:r>
    </w:p>
    <w:p w14:paraId="74137665" w14:textId="1D889D5C"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p>
    <w:p w14:paraId="29B1E805" w14:textId="1450D87A"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Pr="002D1549">
        <w:rPr>
          <w:rFonts w:ascii="Consolas" w:hAnsi="Consolas"/>
          <w:snapToGrid/>
          <w:color w:val="000000"/>
          <w:sz w:val="15"/>
          <w:szCs w:val="15"/>
          <w:lang w:eastAsia="ja-JP"/>
        </w:rPr>
        <w:t xml:space="preserve"> </w:t>
      </w:r>
      <w:r w:rsidRPr="002D1549">
        <w:rPr>
          <w:rFonts w:ascii="Consolas" w:hAnsi="Consolas"/>
          <w:snapToGrid/>
          <w:color w:val="008F00"/>
          <w:sz w:val="15"/>
          <w:szCs w:val="15"/>
          <w:lang w:eastAsia="ja-JP"/>
        </w:rPr>
        <w:t>"&lt;runs&gt;"</w:t>
      </w:r>
      <w:r w:rsidRPr="002D1549">
        <w:rPr>
          <w:rFonts w:ascii="Consolas" w:hAnsi="Consolas"/>
          <w:snapToGrid/>
          <w:color w:val="000000"/>
          <w:sz w:val="15"/>
          <w:szCs w:val="15"/>
          <w:lang w:eastAsia="ja-JP"/>
        </w:rPr>
        <w:t xml:space="preserve"> : [</w:t>
      </w:r>
    </w:p>
    <w:p w14:paraId="291ECDE0" w14:textId="624D1EB9"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08F00"/>
          <w:sz w:val="15"/>
          <w:szCs w:val="15"/>
          <w:lang w:eastAsia="ja-JP"/>
        </w:rPr>
        <w:t>"++++"</w:t>
      </w:r>
      <w:r w:rsidRPr="002D1549">
        <w:rPr>
          <w:rFonts w:ascii="Consolas" w:hAnsi="Consolas"/>
          <w:snapToGrid/>
          <w:sz w:val="15"/>
          <w:szCs w:val="15"/>
          <w:lang w:eastAsia="ja-JP"/>
        </w:rPr>
        <w:t xml:space="preserve"> :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"Off"</w:t>
      </w:r>
      <w:r w:rsidRPr="002D1549">
        <w:rPr>
          <w:rFonts w:ascii="Consolas" w:hAnsi="Consolas"/>
          <w:snapToGrid/>
          <w:sz w:val="15"/>
          <w:szCs w:val="15"/>
          <w:lang w:eastAsia="ja-JP"/>
        </w:rPr>
        <w:t>]},</w:t>
      </w:r>
    </w:p>
    <w:p w14:paraId="1DCCDDD9" w14:textId="3B6D34D7"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08F00"/>
          <w:sz w:val="15"/>
          <w:szCs w:val="15"/>
          <w:lang w:eastAsia="ja-JP"/>
        </w:rPr>
        <w:t>"+++-"</w:t>
      </w:r>
      <w:r w:rsidRPr="002D1549">
        <w:rPr>
          <w:rFonts w:ascii="Consolas" w:hAnsi="Consolas"/>
          <w:snapToGrid/>
          <w:sz w:val="15"/>
          <w:szCs w:val="15"/>
          <w:lang w:eastAsia="ja-JP"/>
        </w:rPr>
        <w:t xml:space="preserve"> :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"On"</w:t>
      </w:r>
      <w:r w:rsidRPr="002D1549">
        <w:rPr>
          <w:rFonts w:ascii="Consolas" w:hAnsi="Consolas"/>
          <w:snapToGrid/>
          <w:sz w:val="15"/>
          <w:szCs w:val="15"/>
          <w:lang w:eastAsia="ja-JP"/>
        </w:rPr>
        <w:t>]},</w:t>
      </w:r>
    </w:p>
    <w:p w14:paraId="57678EA5" w14:textId="07D948E0"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08F00"/>
          <w:sz w:val="15"/>
          <w:szCs w:val="15"/>
          <w:lang w:eastAsia="ja-JP"/>
        </w:rPr>
        <w:t>"++-+"</w:t>
      </w:r>
      <w:r w:rsidRPr="002D1549">
        <w:rPr>
          <w:rFonts w:ascii="Consolas" w:hAnsi="Consolas"/>
          <w:snapToGrid/>
          <w:sz w:val="15"/>
          <w:szCs w:val="15"/>
          <w:lang w:eastAsia="ja-JP"/>
        </w:rPr>
        <w:t xml:space="preserve"> :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"Low"</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"Off"</w:t>
      </w:r>
      <w:r w:rsidRPr="002D1549">
        <w:rPr>
          <w:rFonts w:ascii="Consolas" w:hAnsi="Consolas"/>
          <w:snapToGrid/>
          <w:sz w:val="15"/>
          <w:szCs w:val="15"/>
          <w:lang w:eastAsia="ja-JP"/>
        </w:rPr>
        <w:t>]},</w:t>
      </w:r>
    </w:p>
    <w:p w14:paraId="3AD82E5A" w14:textId="35DEE20E"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08F00"/>
          <w:sz w:val="15"/>
          <w:szCs w:val="15"/>
          <w:lang w:eastAsia="ja-JP"/>
        </w:rPr>
        <w:t>"++--"</w:t>
      </w:r>
      <w:r w:rsidRPr="002D1549">
        <w:rPr>
          <w:rFonts w:ascii="Consolas" w:hAnsi="Consolas"/>
          <w:snapToGrid/>
          <w:sz w:val="15"/>
          <w:szCs w:val="15"/>
          <w:lang w:eastAsia="ja-JP"/>
        </w:rPr>
        <w:t xml:space="preserve"> :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"Low"</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"On"</w:t>
      </w:r>
      <w:r w:rsidRPr="002D1549">
        <w:rPr>
          <w:rFonts w:ascii="Consolas" w:hAnsi="Consolas"/>
          <w:snapToGrid/>
          <w:sz w:val="15"/>
          <w:szCs w:val="15"/>
          <w:lang w:eastAsia="ja-JP"/>
        </w:rPr>
        <w:t>]},</w:t>
      </w:r>
    </w:p>
    <w:p w14:paraId="12770771" w14:textId="64F24744"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08F00"/>
          <w:sz w:val="15"/>
          <w:szCs w:val="15"/>
          <w:lang w:eastAsia="ja-JP"/>
        </w:rPr>
        <w:t>"+-++"</w:t>
      </w:r>
      <w:r w:rsidRPr="002D1549">
        <w:rPr>
          <w:rFonts w:ascii="Consolas" w:hAnsi="Consolas"/>
          <w:snapToGrid/>
          <w:sz w:val="15"/>
          <w:szCs w:val="15"/>
          <w:lang w:eastAsia="ja-JP"/>
        </w:rPr>
        <w:t xml:space="preserve"> :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"Low"</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"Off"</w:t>
      </w:r>
      <w:r w:rsidRPr="002D1549">
        <w:rPr>
          <w:rFonts w:ascii="Consolas" w:hAnsi="Consolas"/>
          <w:snapToGrid/>
          <w:sz w:val="15"/>
          <w:szCs w:val="15"/>
          <w:lang w:eastAsia="ja-JP"/>
        </w:rPr>
        <w:t>]},</w:t>
      </w:r>
    </w:p>
    <w:p w14:paraId="7B653E3B" w14:textId="0E3920A6"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08F00"/>
          <w:sz w:val="15"/>
          <w:szCs w:val="15"/>
          <w:lang w:eastAsia="ja-JP"/>
        </w:rPr>
        <w:t>"+-+-"</w:t>
      </w:r>
      <w:r w:rsidRPr="002D1549">
        <w:rPr>
          <w:rFonts w:ascii="Consolas" w:hAnsi="Consolas"/>
          <w:snapToGrid/>
          <w:sz w:val="15"/>
          <w:szCs w:val="15"/>
          <w:lang w:eastAsia="ja-JP"/>
        </w:rPr>
        <w:t xml:space="preserve"> :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"Low"</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"On"</w:t>
      </w:r>
      <w:r w:rsidRPr="002D1549">
        <w:rPr>
          <w:rFonts w:ascii="Consolas" w:hAnsi="Consolas"/>
          <w:snapToGrid/>
          <w:sz w:val="15"/>
          <w:szCs w:val="15"/>
          <w:lang w:eastAsia="ja-JP"/>
        </w:rPr>
        <w:t>]},</w:t>
      </w:r>
    </w:p>
    <w:p w14:paraId="761168DF" w14:textId="756E2177"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08F00"/>
          <w:sz w:val="15"/>
          <w:szCs w:val="15"/>
          <w:lang w:eastAsia="ja-JP"/>
        </w:rPr>
        <w:t>"+--+"</w:t>
      </w:r>
      <w:r w:rsidRPr="002D1549">
        <w:rPr>
          <w:rFonts w:ascii="Consolas" w:hAnsi="Consolas"/>
          <w:snapToGrid/>
          <w:sz w:val="15"/>
          <w:szCs w:val="15"/>
          <w:lang w:eastAsia="ja-JP"/>
        </w:rPr>
        <w:t xml:space="preserve"> :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"Low"</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"Low"</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"Off"</w:t>
      </w:r>
      <w:r w:rsidRPr="002D1549">
        <w:rPr>
          <w:rFonts w:ascii="Consolas" w:hAnsi="Consolas"/>
          <w:snapToGrid/>
          <w:sz w:val="15"/>
          <w:szCs w:val="15"/>
          <w:lang w:eastAsia="ja-JP"/>
        </w:rPr>
        <w:t>]},</w:t>
      </w:r>
    </w:p>
    <w:p w14:paraId="14F13491" w14:textId="61FC8489"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08F00"/>
          <w:sz w:val="15"/>
          <w:szCs w:val="15"/>
          <w:lang w:eastAsia="ja-JP"/>
        </w:rPr>
        <w:t>"+---"</w:t>
      </w:r>
      <w:r w:rsidRPr="002D1549">
        <w:rPr>
          <w:rFonts w:ascii="Consolas" w:hAnsi="Consolas"/>
          <w:snapToGrid/>
          <w:sz w:val="15"/>
          <w:szCs w:val="15"/>
          <w:lang w:eastAsia="ja-JP"/>
        </w:rPr>
        <w:t xml:space="preserve"> :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"Low"</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"Low"</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"On"</w:t>
      </w:r>
      <w:r w:rsidRPr="002D1549">
        <w:rPr>
          <w:rFonts w:ascii="Consolas" w:hAnsi="Consolas"/>
          <w:snapToGrid/>
          <w:sz w:val="15"/>
          <w:szCs w:val="15"/>
          <w:lang w:eastAsia="ja-JP"/>
        </w:rPr>
        <w:t>]},</w:t>
      </w:r>
    </w:p>
    <w:p w14:paraId="047A5467" w14:textId="7AAD8E20"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08F00"/>
          <w:sz w:val="15"/>
          <w:szCs w:val="15"/>
          <w:lang w:eastAsia="ja-JP"/>
        </w:rPr>
        <w:t>"-+++"</w:t>
      </w:r>
      <w:r w:rsidRPr="002D1549">
        <w:rPr>
          <w:rFonts w:ascii="Consolas" w:hAnsi="Consolas"/>
          <w:snapToGrid/>
          <w:sz w:val="15"/>
          <w:szCs w:val="15"/>
          <w:lang w:eastAsia="ja-JP"/>
        </w:rPr>
        <w:t xml:space="preserve"> : [</w:t>
      </w:r>
      <w:r w:rsidRPr="002D1549">
        <w:rPr>
          <w:rFonts w:ascii="Consolas" w:hAnsi="Consolas"/>
          <w:snapToGrid/>
          <w:color w:val="011993"/>
          <w:sz w:val="15"/>
          <w:szCs w:val="15"/>
          <w:lang w:eastAsia="ja-JP"/>
        </w:rPr>
        <w:t>"Low"</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"Off"</w:t>
      </w:r>
      <w:r w:rsidRPr="002D1549">
        <w:rPr>
          <w:rFonts w:ascii="Consolas" w:hAnsi="Consolas"/>
          <w:snapToGrid/>
          <w:sz w:val="15"/>
          <w:szCs w:val="15"/>
          <w:lang w:eastAsia="ja-JP"/>
        </w:rPr>
        <w:t>]},</w:t>
      </w:r>
    </w:p>
    <w:p w14:paraId="6404AFF5" w14:textId="4D8D7C3A"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08F00"/>
          <w:sz w:val="15"/>
          <w:szCs w:val="15"/>
          <w:lang w:eastAsia="ja-JP"/>
        </w:rPr>
        <w:t>"-++-"</w:t>
      </w:r>
      <w:r w:rsidRPr="002D1549">
        <w:rPr>
          <w:rFonts w:ascii="Consolas" w:hAnsi="Consolas"/>
          <w:snapToGrid/>
          <w:sz w:val="15"/>
          <w:szCs w:val="15"/>
          <w:lang w:eastAsia="ja-JP"/>
        </w:rPr>
        <w:t xml:space="preserve"> : [</w:t>
      </w:r>
      <w:r w:rsidRPr="002D1549">
        <w:rPr>
          <w:rFonts w:ascii="Consolas" w:hAnsi="Consolas"/>
          <w:snapToGrid/>
          <w:color w:val="011993"/>
          <w:sz w:val="15"/>
          <w:szCs w:val="15"/>
          <w:lang w:eastAsia="ja-JP"/>
        </w:rPr>
        <w:t>"Low"</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"On"</w:t>
      </w:r>
      <w:r w:rsidRPr="002D1549">
        <w:rPr>
          <w:rFonts w:ascii="Consolas" w:hAnsi="Consolas"/>
          <w:snapToGrid/>
          <w:sz w:val="15"/>
          <w:szCs w:val="15"/>
          <w:lang w:eastAsia="ja-JP"/>
        </w:rPr>
        <w:t>]},</w:t>
      </w:r>
    </w:p>
    <w:p w14:paraId="22DF4138" w14:textId="524BBD62"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08F00"/>
          <w:sz w:val="15"/>
          <w:szCs w:val="15"/>
          <w:lang w:eastAsia="ja-JP"/>
        </w:rPr>
        <w:t>"-+-+"</w:t>
      </w:r>
      <w:r w:rsidRPr="002D1549">
        <w:rPr>
          <w:rFonts w:ascii="Consolas" w:hAnsi="Consolas"/>
          <w:snapToGrid/>
          <w:sz w:val="15"/>
          <w:szCs w:val="15"/>
          <w:lang w:eastAsia="ja-JP"/>
        </w:rPr>
        <w:t xml:space="preserve"> : [</w:t>
      </w:r>
      <w:r w:rsidRPr="002D1549">
        <w:rPr>
          <w:rFonts w:ascii="Consolas" w:hAnsi="Consolas"/>
          <w:snapToGrid/>
          <w:color w:val="011993"/>
          <w:sz w:val="15"/>
          <w:szCs w:val="15"/>
          <w:lang w:eastAsia="ja-JP"/>
        </w:rPr>
        <w:t>"Low"</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"Low"</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"Off"</w:t>
      </w:r>
      <w:r w:rsidRPr="002D1549">
        <w:rPr>
          <w:rFonts w:ascii="Consolas" w:hAnsi="Consolas"/>
          <w:snapToGrid/>
          <w:sz w:val="15"/>
          <w:szCs w:val="15"/>
          <w:lang w:eastAsia="ja-JP"/>
        </w:rPr>
        <w:t>]},</w:t>
      </w:r>
    </w:p>
    <w:p w14:paraId="69D5B471" w14:textId="713F831F"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08F00"/>
          <w:sz w:val="15"/>
          <w:szCs w:val="15"/>
          <w:lang w:eastAsia="ja-JP"/>
        </w:rPr>
        <w:t>"-+--"</w:t>
      </w:r>
      <w:r w:rsidRPr="002D1549">
        <w:rPr>
          <w:rFonts w:ascii="Consolas" w:hAnsi="Consolas"/>
          <w:snapToGrid/>
          <w:sz w:val="15"/>
          <w:szCs w:val="15"/>
          <w:lang w:eastAsia="ja-JP"/>
        </w:rPr>
        <w:t xml:space="preserve"> : [</w:t>
      </w:r>
      <w:r w:rsidRPr="002D1549">
        <w:rPr>
          <w:rFonts w:ascii="Consolas" w:hAnsi="Consolas"/>
          <w:snapToGrid/>
          <w:color w:val="011993"/>
          <w:sz w:val="15"/>
          <w:szCs w:val="15"/>
          <w:lang w:eastAsia="ja-JP"/>
        </w:rPr>
        <w:t>"Low"</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"Low"</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"On"</w:t>
      </w:r>
      <w:r w:rsidRPr="002D1549">
        <w:rPr>
          <w:rFonts w:ascii="Consolas" w:hAnsi="Consolas"/>
          <w:snapToGrid/>
          <w:sz w:val="15"/>
          <w:szCs w:val="15"/>
          <w:lang w:eastAsia="ja-JP"/>
        </w:rPr>
        <w:t>]},</w:t>
      </w:r>
    </w:p>
    <w:p w14:paraId="46784E9C" w14:textId="538F9128"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08F00"/>
          <w:sz w:val="15"/>
          <w:szCs w:val="15"/>
          <w:lang w:eastAsia="ja-JP"/>
        </w:rPr>
        <w:t>"--++"</w:t>
      </w:r>
      <w:r w:rsidRPr="002D1549">
        <w:rPr>
          <w:rFonts w:ascii="Consolas" w:hAnsi="Consolas"/>
          <w:snapToGrid/>
          <w:sz w:val="15"/>
          <w:szCs w:val="15"/>
          <w:lang w:eastAsia="ja-JP"/>
        </w:rPr>
        <w:t xml:space="preserve"> : [</w:t>
      </w:r>
      <w:r w:rsidRPr="002D1549">
        <w:rPr>
          <w:rFonts w:ascii="Consolas" w:hAnsi="Consolas"/>
          <w:snapToGrid/>
          <w:color w:val="011993"/>
          <w:sz w:val="15"/>
          <w:szCs w:val="15"/>
          <w:lang w:eastAsia="ja-JP"/>
        </w:rPr>
        <w:t>"Low"</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"Low"</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"Off"</w:t>
      </w:r>
      <w:r w:rsidRPr="002D1549">
        <w:rPr>
          <w:rFonts w:ascii="Consolas" w:hAnsi="Consolas"/>
          <w:snapToGrid/>
          <w:sz w:val="15"/>
          <w:szCs w:val="15"/>
          <w:lang w:eastAsia="ja-JP"/>
        </w:rPr>
        <w:t>]},</w:t>
      </w:r>
    </w:p>
    <w:p w14:paraId="106C7E4E" w14:textId="23FB4E83"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08F00"/>
          <w:sz w:val="15"/>
          <w:szCs w:val="15"/>
          <w:lang w:eastAsia="ja-JP"/>
        </w:rPr>
        <w:t>"--+-"</w:t>
      </w:r>
      <w:r w:rsidRPr="002D1549">
        <w:rPr>
          <w:rFonts w:ascii="Consolas" w:hAnsi="Consolas"/>
          <w:snapToGrid/>
          <w:sz w:val="15"/>
          <w:szCs w:val="15"/>
          <w:lang w:eastAsia="ja-JP"/>
        </w:rPr>
        <w:t xml:space="preserve"> : [</w:t>
      </w:r>
      <w:r w:rsidRPr="002D1549">
        <w:rPr>
          <w:rFonts w:ascii="Consolas" w:hAnsi="Consolas"/>
          <w:snapToGrid/>
          <w:color w:val="011993"/>
          <w:sz w:val="15"/>
          <w:szCs w:val="15"/>
          <w:lang w:eastAsia="ja-JP"/>
        </w:rPr>
        <w:t>"Low"</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"Low"</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"Hi"</w:t>
      </w:r>
      <w:r w:rsidRPr="002D1549">
        <w:rPr>
          <w:rFonts w:ascii="Consolas" w:hAnsi="Consolas"/>
          <w:snapToGrid/>
          <w:sz w:val="15"/>
          <w:szCs w:val="15"/>
          <w:lang w:eastAsia="ja-JP"/>
        </w:rPr>
        <w:t>,</w:t>
      </w: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r w:rsidRPr="002D1549">
        <w:rPr>
          <w:rFonts w:ascii="Consolas" w:hAnsi="Consolas"/>
          <w:snapToGrid/>
          <w:color w:val="011993"/>
          <w:sz w:val="15"/>
          <w:szCs w:val="15"/>
          <w:lang w:eastAsia="ja-JP"/>
        </w:rPr>
        <w:t>"On"</w:t>
      </w:r>
      <w:r w:rsidRPr="002D1549">
        <w:rPr>
          <w:rFonts w:ascii="Consolas" w:hAnsi="Consolas"/>
          <w:snapToGrid/>
          <w:sz w:val="15"/>
          <w:szCs w:val="15"/>
          <w:lang w:eastAsia="ja-JP"/>
        </w:rPr>
        <w:t>]},</w:t>
      </w:r>
    </w:p>
    <w:p w14:paraId="2D3642B0" w14:textId="33C248A6"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Pr="002D1549">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2D1549">
        <w:rPr>
          <w:rFonts w:ascii="Consolas" w:hAnsi="Consolas"/>
          <w:snapToGrid/>
          <w:color w:val="000000"/>
          <w:sz w:val="15"/>
          <w:szCs w:val="15"/>
          <w:lang w:eastAsia="ja-JP"/>
        </w:rPr>
        <w:t xml:space="preserve"> {</w:t>
      </w:r>
      <w:r w:rsidRPr="002D1549">
        <w:rPr>
          <w:rFonts w:ascii="Consolas" w:hAnsi="Consolas"/>
          <w:snapToGrid/>
          <w:color w:val="008F00"/>
          <w:sz w:val="15"/>
          <w:szCs w:val="15"/>
          <w:lang w:eastAsia="ja-JP"/>
        </w:rPr>
        <w:t>"---+"</w:t>
      </w:r>
      <w:r w:rsidRPr="002D1549">
        <w:rPr>
          <w:rFonts w:ascii="Consolas" w:hAnsi="Consolas"/>
          <w:snapToGrid/>
          <w:color w:val="000000"/>
          <w:sz w:val="15"/>
          <w:szCs w:val="15"/>
          <w:lang w:eastAsia="ja-JP"/>
        </w:rPr>
        <w:t xml:space="preserve"> : [</w:t>
      </w:r>
      <w:r w:rsidRPr="002D1549">
        <w:rPr>
          <w:rFonts w:ascii="Consolas" w:hAnsi="Consolas"/>
          <w:snapToGrid/>
          <w:color w:val="011993"/>
          <w:sz w:val="15"/>
          <w:szCs w:val="15"/>
          <w:lang w:eastAsia="ja-JP"/>
        </w:rPr>
        <w:t>"Low"</w:t>
      </w:r>
      <w:r w:rsidRPr="002D1549">
        <w:rPr>
          <w:rFonts w:ascii="Consolas" w:hAnsi="Consolas"/>
          <w:snapToGrid/>
          <w:color w:val="000000"/>
          <w:sz w:val="15"/>
          <w:szCs w:val="15"/>
          <w:lang w:eastAsia="ja-JP"/>
        </w:rPr>
        <w:t xml:space="preserve">, </w:t>
      </w:r>
      <w:r w:rsidRPr="002D1549">
        <w:rPr>
          <w:rFonts w:ascii="Consolas" w:hAnsi="Consolas"/>
          <w:snapToGrid/>
          <w:color w:val="011993"/>
          <w:sz w:val="15"/>
          <w:szCs w:val="15"/>
          <w:lang w:eastAsia="ja-JP"/>
        </w:rPr>
        <w:t>"Low"</w:t>
      </w:r>
      <w:r w:rsidRPr="002D1549">
        <w:rPr>
          <w:rFonts w:ascii="Consolas" w:hAnsi="Consolas"/>
          <w:snapToGrid/>
          <w:color w:val="000000"/>
          <w:sz w:val="15"/>
          <w:szCs w:val="15"/>
          <w:lang w:eastAsia="ja-JP"/>
        </w:rPr>
        <w:t xml:space="preserve">, </w:t>
      </w:r>
      <w:r w:rsidRPr="002D1549">
        <w:rPr>
          <w:rFonts w:ascii="Consolas" w:hAnsi="Consolas"/>
          <w:snapToGrid/>
          <w:color w:val="011993"/>
          <w:sz w:val="15"/>
          <w:szCs w:val="15"/>
          <w:lang w:eastAsia="ja-JP"/>
        </w:rPr>
        <w:t>"Low"</w:t>
      </w:r>
      <w:r w:rsidRPr="002D1549">
        <w:rPr>
          <w:rFonts w:ascii="Consolas" w:hAnsi="Consolas"/>
          <w:snapToGrid/>
          <w:color w:val="000000"/>
          <w:sz w:val="15"/>
          <w:szCs w:val="15"/>
          <w:lang w:eastAsia="ja-JP"/>
        </w:rPr>
        <w:t xml:space="preserve">, </w:t>
      </w:r>
      <w:r w:rsidRPr="002D1549">
        <w:rPr>
          <w:rFonts w:ascii="Consolas" w:hAnsi="Consolas"/>
          <w:snapToGrid/>
          <w:color w:val="011993"/>
          <w:sz w:val="15"/>
          <w:szCs w:val="15"/>
          <w:lang w:eastAsia="ja-JP"/>
        </w:rPr>
        <w:t>"Off"</w:t>
      </w:r>
      <w:r w:rsidRPr="002D1549">
        <w:rPr>
          <w:rFonts w:ascii="Consolas" w:hAnsi="Consolas"/>
          <w:snapToGrid/>
          <w:color w:val="000000"/>
          <w:sz w:val="15"/>
          <w:szCs w:val="15"/>
          <w:lang w:eastAsia="ja-JP"/>
        </w:rPr>
        <w:t>]},</w:t>
      </w:r>
    </w:p>
    <w:p w14:paraId="15A9374D" w14:textId="0CB7B9B1"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Pr="002D1549">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Pr="002D1549">
        <w:rPr>
          <w:rFonts w:ascii="Consolas" w:hAnsi="Consolas"/>
          <w:snapToGrid/>
          <w:color w:val="000000"/>
          <w:sz w:val="15"/>
          <w:szCs w:val="15"/>
          <w:lang w:eastAsia="ja-JP"/>
        </w:rPr>
        <w:t xml:space="preserve"> {</w:t>
      </w:r>
      <w:r w:rsidRPr="002D1549">
        <w:rPr>
          <w:rFonts w:ascii="Consolas" w:hAnsi="Consolas"/>
          <w:snapToGrid/>
          <w:color w:val="008F00"/>
          <w:sz w:val="15"/>
          <w:szCs w:val="15"/>
          <w:lang w:eastAsia="ja-JP"/>
        </w:rPr>
        <w:t>"----"</w:t>
      </w:r>
      <w:r w:rsidRPr="002D1549">
        <w:rPr>
          <w:rFonts w:ascii="Consolas" w:hAnsi="Consolas"/>
          <w:snapToGrid/>
          <w:color w:val="000000"/>
          <w:sz w:val="15"/>
          <w:szCs w:val="15"/>
          <w:lang w:eastAsia="ja-JP"/>
        </w:rPr>
        <w:t xml:space="preserve"> : [</w:t>
      </w:r>
      <w:r w:rsidRPr="002D1549">
        <w:rPr>
          <w:rFonts w:ascii="Consolas" w:hAnsi="Consolas"/>
          <w:snapToGrid/>
          <w:color w:val="011993"/>
          <w:sz w:val="15"/>
          <w:szCs w:val="15"/>
          <w:lang w:eastAsia="ja-JP"/>
        </w:rPr>
        <w:t>"Low"</w:t>
      </w:r>
      <w:r w:rsidRPr="002D1549">
        <w:rPr>
          <w:rFonts w:ascii="Consolas" w:hAnsi="Consolas"/>
          <w:snapToGrid/>
          <w:color w:val="000000"/>
          <w:sz w:val="15"/>
          <w:szCs w:val="15"/>
          <w:lang w:eastAsia="ja-JP"/>
        </w:rPr>
        <w:t xml:space="preserve">, </w:t>
      </w:r>
      <w:r w:rsidRPr="002D1549">
        <w:rPr>
          <w:rFonts w:ascii="Consolas" w:hAnsi="Consolas"/>
          <w:snapToGrid/>
          <w:color w:val="011993"/>
          <w:sz w:val="15"/>
          <w:szCs w:val="15"/>
          <w:lang w:eastAsia="ja-JP"/>
        </w:rPr>
        <w:t>"Low"</w:t>
      </w:r>
      <w:r w:rsidRPr="002D1549">
        <w:rPr>
          <w:rFonts w:ascii="Consolas" w:hAnsi="Consolas"/>
          <w:snapToGrid/>
          <w:color w:val="000000"/>
          <w:sz w:val="15"/>
          <w:szCs w:val="15"/>
          <w:lang w:eastAsia="ja-JP"/>
        </w:rPr>
        <w:t xml:space="preserve">, </w:t>
      </w:r>
      <w:r w:rsidRPr="002D1549">
        <w:rPr>
          <w:rFonts w:ascii="Consolas" w:hAnsi="Consolas"/>
          <w:snapToGrid/>
          <w:color w:val="011993"/>
          <w:sz w:val="15"/>
          <w:szCs w:val="15"/>
          <w:lang w:eastAsia="ja-JP"/>
        </w:rPr>
        <w:t>"Low"</w:t>
      </w:r>
      <w:r w:rsidRPr="002D1549">
        <w:rPr>
          <w:rFonts w:ascii="Consolas" w:hAnsi="Consolas"/>
          <w:snapToGrid/>
          <w:color w:val="000000"/>
          <w:sz w:val="15"/>
          <w:szCs w:val="15"/>
          <w:lang w:eastAsia="ja-JP"/>
        </w:rPr>
        <w:t xml:space="preserve">, </w:t>
      </w:r>
      <w:r w:rsidRPr="002D1549">
        <w:rPr>
          <w:rFonts w:ascii="Consolas" w:hAnsi="Consolas"/>
          <w:snapToGrid/>
          <w:color w:val="011993"/>
          <w:sz w:val="15"/>
          <w:szCs w:val="15"/>
          <w:lang w:eastAsia="ja-JP"/>
        </w:rPr>
        <w:t>"On"</w:t>
      </w:r>
      <w:r w:rsidRPr="002D1549">
        <w:rPr>
          <w:rFonts w:ascii="Consolas" w:hAnsi="Consolas"/>
          <w:snapToGrid/>
          <w:color w:val="000000"/>
          <w:sz w:val="15"/>
          <w:szCs w:val="15"/>
          <w:lang w:eastAsia="ja-JP"/>
        </w:rPr>
        <w:t>]}</w:t>
      </w:r>
    </w:p>
    <w:p w14:paraId="17BB44E4" w14:textId="70D2842E"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Pr="002D1549">
        <w:rPr>
          <w:rFonts w:ascii="Consolas" w:hAnsi="Consolas"/>
          <w:snapToGrid/>
          <w:sz w:val="15"/>
          <w:szCs w:val="15"/>
          <w:lang w:eastAsia="ja-JP"/>
        </w:rPr>
        <w:t xml:space="preserve"> ]</w:t>
      </w:r>
    </w:p>
    <w:p w14:paraId="064E8FFC" w14:textId="77777777" w:rsidR="002D1549" w:rsidRPr="002D1549" w:rsidRDefault="002D1549" w:rsidP="002D1549">
      <w:pPr>
        <w:tabs>
          <w:tab w:val="clear" w:pos="360"/>
          <w:tab w:val="clear" w:pos="720"/>
          <w:tab w:val="clear" w:pos="1080"/>
        </w:tabs>
        <w:spacing w:after="0" w:line="240" w:lineRule="auto"/>
        <w:ind w:left="360"/>
        <w:jc w:val="left"/>
        <w:rPr>
          <w:rFonts w:ascii="Consolas" w:hAnsi="Consolas"/>
          <w:snapToGrid/>
          <w:sz w:val="15"/>
          <w:szCs w:val="15"/>
          <w:lang w:eastAsia="ja-JP"/>
        </w:rPr>
      </w:pPr>
      <w:r w:rsidRPr="002D1549">
        <w:rPr>
          <w:rFonts w:ascii="Consolas" w:hAnsi="Consolas"/>
          <w:snapToGrid/>
          <w:sz w:val="15"/>
          <w:szCs w:val="15"/>
          <w:lang w:eastAsia="ja-JP"/>
        </w:rPr>
        <w:t>}</w:t>
      </w:r>
    </w:p>
    <w:p w14:paraId="3F315B0E" w14:textId="77777777" w:rsidR="00ED2543" w:rsidRDefault="00ED2543" w:rsidP="00D1370B">
      <w:pPr>
        <w:spacing w:after="0" w:line="240" w:lineRule="auto"/>
      </w:pPr>
    </w:p>
    <w:p w14:paraId="2951038E" w14:textId="5976880D" w:rsidR="00BE0362" w:rsidRDefault="00BE0362" w:rsidP="000C1651">
      <w:r>
        <w:t xml:space="preserve">Input file: </w:t>
      </w:r>
      <w:r w:rsidRPr="00BE0362">
        <w:rPr>
          <w:rFonts w:ascii="Courier New" w:hAnsi="Courier New" w:cs="Courier New"/>
        </w:rPr>
        <w:t>Settings.properties</w:t>
      </w:r>
    </w:p>
    <w:p w14:paraId="5EC5C239"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color w:val="4E9072"/>
          <w:sz w:val="15"/>
          <w:szCs w:val="15"/>
          <w:lang w:eastAsia="ja-JP"/>
        </w:rPr>
      </w:pPr>
      <w:r w:rsidRPr="00BE0362">
        <w:rPr>
          <w:rFonts w:ascii="Consolas" w:hAnsi="Consolas"/>
          <w:snapToGrid/>
          <w:color w:val="4E9072"/>
          <w:sz w:val="15"/>
          <w:szCs w:val="15"/>
          <w:lang w:eastAsia="ja-JP"/>
        </w:rPr>
        <w:t># Settings.properties</w:t>
      </w:r>
    </w:p>
    <w:p w14:paraId="63B8E48A"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p>
    <w:p w14:paraId="4724682F"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color w:val="4E9072"/>
          <w:sz w:val="15"/>
          <w:szCs w:val="15"/>
          <w:lang w:eastAsia="ja-JP"/>
        </w:rPr>
      </w:pPr>
      <w:r w:rsidRPr="00BE0362">
        <w:rPr>
          <w:rFonts w:ascii="Consolas" w:hAnsi="Consolas"/>
          <w:snapToGrid/>
          <w:color w:val="4E9072"/>
          <w:sz w:val="15"/>
          <w:szCs w:val="15"/>
          <w:lang w:eastAsia="ja-JP"/>
        </w:rPr>
        <w:t># Number of concurrent experiment models to run. Range from 1 to 26.</w:t>
      </w:r>
    </w:p>
    <w:p w14:paraId="5ABDBC0C"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ExperimentEngine_ModelCount=</w:t>
      </w:r>
      <w:r w:rsidRPr="00BE0362">
        <w:rPr>
          <w:rFonts w:ascii="Consolas" w:hAnsi="Consolas"/>
          <w:snapToGrid/>
          <w:color w:val="3933FF"/>
          <w:sz w:val="15"/>
          <w:szCs w:val="15"/>
          <w:lang w:eastAsia="ja-JP"/>
        </w:rPr>
        <w:t>3</w:t>
      </w:r>
    </w:p>
    <w:p w14:paraId="3BE4048E"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p>
    <w:p w14:paraId="358FA084"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 xml:space="preserve">ExperimentEngine_BlackBoxModelWidth = </w:t>
      </w:r>
      <w:r w:rsidRPr="00BE0362">
        <w:rPr>
          <w:rFonts w:ascii="Consolas" w:hAnsi="Consolas"/>
          <w:snapToGrid/>
          <w:color w:val="3933FF"/>
          <w:sz w:val="15"/>
          <w:szCs w:val="15"/>
          <w:lang w:eastAsia="ja-JP"/>
        </w:rPr>
        <w:t>300</w:t>
      </w:r>
    </w:p>
    <w:p w14:paraId="620DB521"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 xml:space="preserve">ExperimentEngine_BackgroundColor = </w:t>
      </w:r>
      <w:r w:rsidRPr="00BE0362">
        <w:rPr>
          <w:rFonts w:ascii="Consolas" w:hAnsi="Consolas"/>
          <w:snapToGrid/>
          <w:color w:val="3933FF"/>
          <w:sz w:val="15"/>
          <w:szCs w:val="15"/>
          <w:lang w:eastAsia="ja-JP"/>
        </w:rPr>
        <w:t>yellow</w:t>
      </w:r>
    </w:p>
    <w:p w14:paraId="42EA9046"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 xml:space="preserve">ExperimentEngine_DumpDesignExperiment = </w:t>
      </w:r>
      <w:r w:rsidRPr="00BE0362">
        <w:rPr>
          <w:rFonts w:ascii="Consolas" w:hAnsi="Consolas"/>
          <w:snapToGrid/>
          <w:color w:val="3933FF"/>
          <w:sz w:val="15"/>
          <w:szCs w:val="15"/>
          <w:lang w:eastAsia="ja-JP"/>
        </w:rPr>
        <w:t>false</w:t>
      </w:r>
    </w:p>
    <w:p w14:paraId="3BADACBD"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 xml:space="preserve">ExperimentEngine_ShowModelState = </w:t>
      </w:r>
      <w:r w:rsidRPr="00BE0362">
        <w:rPr>
          <w:rFonts w:ascii="Consolas" w:hAnsi="Consolas"/>
          <w:snapToGrid/>
          <w:color w:val="3933FF"/>
          <w:sz w:val="15"/>
          <w:szCs w:val="15"/>
          <w:lang w:eastAsia="ja-JP"/>
        </w:rPr>
        <w:t>false</w:t>
      </w:r>
    </w:p>
    <w:p w14:paraId="10C8AA4D"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 xml:space="preserve">ExperimentEngine_DumpValueSet = </w:t>
      </w:r>
      <w:r w:rsidRPr="00BE0362">
        <w:rPr>
          <w:rFonts w:ascii="Consolas" w:hAnsi="Consolas"/>
          <w:snapToGrid/>
          <w:color w:val="3933FF"/>
          <w:sz w:val="15"/>
          <w:szCs w:val="15"/>
          <w:lang w:eastAsia="ja-JP"/>
        </w:rPr>
        <w:t>true</w:t>
      </w:r>
    </w:p>
    <w:p w14:paraId="7D3A0511"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 xml:space="preserve">ExperimentEngine_DumpEachPass = </w:t>
      </w:r>
      <w:r w:rsidRPr="00BE0362">
        <w:rPr>
          <w:rFonts w:ascii="Consolas" w:hAnsi="Consolas"/>
          <w:snapToGrid/>
          <w:color w:val="3933FF"/>
          <w:sz w:val="15"/>
          <w:szCs w:val="15"/>
          <w:lang w:eastAsia="ja-JP"/>
        </w:rPr>
        <w:t>false</w:t>
      </w:r>
    </w:p>
    <w:p w14:paraId="35E146C0"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p>
    <w:p w14:paraId="1E640B0B"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color w:val="4E9072"/>
          <w:sz w:val="15"/>
          <w:szCs w:val="15"/>
          <w:lang w:eastAsia="ja-JP"/>
        </w:rPr>
      </w:pPr>
      <w:r w:rsidRPr="00BE0362">
        <w:rPr>
          <w:rFonts w:ascii="Consolas" w:hAnsi="Consolas"/>
          <w:snapToGrid/>
          <w:color w:val="4E9072"/>
          <w:sz w:val="15"/>
          <w:szCs w:val="15"/>
          <w:lang w:eastAsia="ja-JP"/>
        </w:rPr>
        <w:t>#CalibrationPath=.\</w:t>
      </w:r>
      <w:r w:rsidRPr="00BE0362">
        <w:rPr>
          <w:rFonts w:ascii="Consolas" w:hAnsi="Consolas"/>
          <w:snapToGrid/>
          <w:color w:val="4E9072"/>
          <w:sz w:val="15"/>
          <w:szCs w:val="15"/>
          <w:u w:val="single"/>
          <w:lang w:eastAsia="ja-JP"/>
        </w:rPr>
        <w:t>xxx</w:t>
      </w:r>
      <w:r w:rsidRPr="00BE0362">
        <w:rPr>
          <w:rFonts w:ascii="Consolas" w:hAnsi="Consolas"/>
          <w:snapToGrid/>
          <w:color w:val="4E9072"/>
          <w:sz w:val="15"/>
          <w:szCs w:val="15"/>
          <w:lang w:eastAsia="ja-JP"/>
        </w:rPr>
        <w:t>\</w:t>
      </w:r>
      <w:r w:rsidRPr="00BE0362">
        <w:rPr>
          <w:rFonts w:ascii="Consolas" w:hAnsi="Consolas"/>
          <w:snapToGrid/>
          <w:color w:val="4E9072"/>
          <w:sz w:val="15"/>
          <w:szCs w:val="15"/>
          <w:u w:val="single"/>
          <w:lang w:eastAsia="ja-JP"/>
        </w:rPr>
        <w:t>yyy</w:t>
      </w:r>
    </w:p>
    <w:p w14:paraId="7F086FEC"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color w:val="4E9072"/>
          <w:sz w:val="15"/>
          <w:szCs w:val="15"/>
          <w:lang w:eastAsia="ja-JP"/>
        </w:rPr>
      </w:pPr>
      <w:r w:rsidRPr="00BE0362">
        <w:rPr>
          <w:rFonts w:ascii="Consolas" w:hAnsi="Consolas"/>
          <w:snapToGrid/>
          <w:color w:val="4E9072"/>
          <w:sz w:val="15"/>
          <w:szCs w:val="15"/>
          <w:lang w:eastAsia="ja-JP"/>
        </w:rPr>
        <w:t>#CalibrationFile=MyCalibration.json</w:t>
      </w:r>
    </w:p>
    <w:p w14:paraId="01BAA327"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CalibrationDebug=</w:t>
      </w:r>
      <w:r w:rsidRPr="00BE0362">
        <w:rPr>
          <w:rFonts w:ascii="Consolas" w:hAnsi="Consolas"/>
          <w:snapToGrid/>
          <w:color w:val="3933FF"/>
          <w:sz w:val="15"/>
          <w:szCs w:val="15"/>
          <w:lang w:eastAsia="ja-JP"/>
        </w:rPr>
        <w:t>false</w:t>
      </w:r>
    </w:p>
    <w:p w14:paraId="7011D0BA"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p>
    <w:p w14:paraId="76816D4D"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color w:val="4E9072"/>
          <w:sz w:val="15"/>
          <w:szCs w:val="15"/>
          <w:lang w:eastAsia="ja-JP"/>
        </w:rPr>
      </w:pPr>
      <w:r w:rsidRPr="00BE0362">
        <w:rPr>
          <w:rFonts w:ascii="Consolas" w:hAnsi="Consolas"/>
          <w:snapToGrid/>
          <w:color w:val="4E9072"/>
          <w:sz w:val="15"/>
          <w:szCs w:val="15"/>
          <w:lang w:eastAsia="ja-JP"/>
        </w:rPr>
        <w:t>#TypeMappingPath=.\</w:t>
      </w:r>
      <w:r w:rsidRPr="00BE0362">
        <w:rPr>
          <w:rFonts w:ascii="Consolas" w:hAnsi="Consolas"/>
          <w:snapToGrid/>
          <w:color w:val="4E9072"/>
          <w:sz w:val="15"/>
          <w:szCs w:val="15"/>
          <w:u w:val="single"/>
          <w:lang w:eastAsia="ja-JP"/>
        </w:rPr>
        <w:t>aaa</w:t>
      </w:r>
      <w:r w:rsidRPr="00BE0362">
        <w:rPr>
          <w:rFonts w:ascii="Consolas" w:hAnsi="Consolas"/>
          <w:snapToGrid/>
          <w:color w:val="4E9072"/>
          <w:sz w:val="15"/>
          <w:szCs w:val="15"/>
          <w:lang w:eastAsia="ja-JP"/>
        </w:rPr>
        <w:t>\</w:t>
      </w:r>
      <w:r w:rsidRPr="00BE0362">
        <w:rPr>
          <w:rFonts w:ascii="Consolas" w:hAnsi="Consolas"/>
          <w:snapToGrid/>
          <w:color w:val="4E9072"/>
          <w:sz w:val="15"/>
          <w:szCs w:val="15"/>
          <w:u w:val="single"/>
          <w:lang w:eastAsia="ja-JP"/>
        </w:rPr>
        <w:t>bbb</w:t>
      </w:r>
    </w:p>
    <w:p w14:paraId="5E4B0BF2"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color w:val="4E9072"/>
          <w:sz w:val="15"/>
          <w:szCs w:val="15"/>
          <w:lang w:eastAsia="ja-JP"/>
        </w:rPr>
      </w:pPr>
      <w:r w:rsidRPr="00BE0362">
        <w:rPr>
          <w:rFonts w:ascii="Consolas" w:hAnsi="Consolas"/>
          <w:snapToGrid/>
          <w:color w:val="4E9072"/>
          <w:sz w:val="15"/>
          <w:szCs w:val="15"/>
          <w:lang w:eastAsia="ja-JP"/>
        </w:rPr>
        <w:t>#TypeMappingFile=MyTypeMapping.json</w:t>
      </w:r>
    </w:p>
    <w:p w14:paraId="00162F31"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p>
    <w:p w14:paraId="6E1D09F8"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color w:val="4E9072"/>
          <w:sz w:val="15"/>
          <w:szCs w:val="15"/>
          <w:lang w:eastAsia="ja-JP"/>
        </w:rPr>
      </w:pPr>
      <w:r w:rsidRPr="00BE0362">
        <w:rPr>
          <w:rFonts w:ascii="Consolas" w:hAnsi="Consolas"/>
          <w:snapToGrid/>
          <w:color w:val="4E9072"/>
          <w:sz w:val="15"/>
          <w:szCs w:val="15"/>
          <w:lang w:eastAsia="ja-JP"/>
        </w:rPr>
        <w:t>#ValueSetPath=.\</w:t>
      </w:r>
      <w:r w:rsidRPr="00BE0362">
        <w:rPr>
          <w:rFonts w:ascii="Consolas" w:hAnsi="Consolas"/>
          <w:snapToGrid/>
          <w:color w:val="4E9072"/>
          <w:sz w:val="15"/>
          <w:szCs w:val="15"/>
          <w:u w:val="single"/>
          <w:lang w:eastAsia="ja-JP"/>
        </w:rPr>
        <w:t>aaa</w:t>
      </w:r>
      <w:r w:rsidRPr="00BE0362">
        <w:rPr>
          <w:rFonts w:ascii="Consolas" w:hAnsi="Consolas"/>
          <w:snapToGrid/>
          <w:color w:val="4E9072"/>
          <w:sz w:val="15"/>
          <w:szCs w:val="15"/>
          <w:lang w:eastAsia="ja-JP"/>
        </w:rPr>
        <w:t>\</w:t>
      </w:r>
      <w:r w:rsidRPr="00BE0362">
        <w:rPr>
          <w:rFonts w:ascii="Consolas" w:hAnsi="Consolas"/>
          <w:snapToGrid/>
          <w:color w:val="4E9072"/>
          <w:sz w:val="15"/>
          <w:szCs w:val="15"/>
          <w:u w:val="single"/>
          <w:lang w:eastAsia="ja-JP"/>
        </w:rPr>
        <w:t>bbb</w:t>
      </w:r>
    </w:p>
    <w:p w14:paraId="6B145E83"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color w:val="4E9072"/>
          <w:sz w:val="15"/>
          <w:szCs w:val="15"/>
          <w:lang w:eastAsia="ja-JP"/>
        </w:rPr>
      </w:pPr>
      <w:r w:rsidRPr="00BE0362">
        <w:rPr>
          <w:rFonts w:ascii="Consolas" w:hAnsi="Consolas"/>
          <w:snapToGrid/>
          <w:color w:val="4E9072"/>
          <w:sz w:val="15"/>
          <w:szCs w:val="15"/>
          <w:lang w:eastAsia="ja-JP"/>
        </w:rPr>
        <w:t>#ValueSetFile=MyValueSet.json</w:t>
      </w:r>
    </w:p>
    <w:p w14:paraId="077AB2F7"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p>
    <w:p w14:paraId="09306C73"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ValueSet_Label=</w:t>
      </w:r>
      <w:r w:rsidRPr="00BE0362">
        <w:rPr>
          <w:rFonts w:ascii="Consolas" w:hAnsi="Consolas"/>
          <w:snapToGrid/>
          <w:color w:val="3933FF"/>
          <w:sz w:val="15"/>
          <w:szCs w:val="15"/>
          <w:lang w:eastAsia="ja-JP"/>
        </w:rPr>
        <w:t>VSet</w:t>
      </w:r>
    </w:p>
    <w:p w14:paraId="21BD2C87"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ValueSet_DumpMessageAlignment=</w:t>
      </w:r>
      <w:r w:rsidRPr="00BE0362">
        <w:rPr>
          <w:rFonts w:ascii="Consolas" w:hAnsi="Consolas"/>
          <w:snapToGrid/>
          <w:color w:val="3933FF"/>
          <w:sz w:val="15"/>
          <w:szCs w:val="15"/>
          <w:lang w:eastAsia="ja-JP"/>
        </w:rPr>
        <w:t>60</w:t>
      </w:r>
    </w:p>
    <w:p w14:paraId="637F096A" w14:textId="77777777" w:rsidR="00ED2543" w:rsidRDefault="00ED2543" w:rsidP="00D1370B">
      <w:pPr>
        <w:spacing w:after="0" w:line="240" w:lineRule="auto"/>
      </w:pPr>
    </w:p>
    <w:p w14:paraId="224226CB" w14:textId="77777777" w:rsidR="00D1370B" w:rsidRDefault="00D1370B">
      <w:pPr>
        <w:tabs>
          <w:tab w:val="clear" w:pos="360"/>
          <w:tab w:val="clear" w:pos="720"/>
          <w:tab w:val="clear" w:pos="1080"/>
        </w:tabs>
        <w:spacing w:after="0" w:line="240" w:lineRule="auto"/>
        <w:jc w:val="left"/>
      </w:pPr>
      <w:r>
        <w:br w:type="page"/>
      </w:r>
    </w:p>
    <w:p w14:paraId="1B9925D7" w14:textId="58146A62" w:rsidR="00ED2543" w:rsidRDefault="00BE0362" w:rsidP="000C1651">
      <w:r>
        <w:lastRenderedPageBreak/>
        <w:t xml:space="preserve">Input file: </w:t>
      </w:r>
      <w:r w:rsidRPr="00BE0362">
        <w:rPr>
          <w:rFonts w:ascii="Courier New" w:hAnsi="Courier New" w:cs="Courier New"/>
        </w:rPr>
        <w:t>TypeMapping.json</w:t>
      </w:r>
    </w:p>
    <w:p w14:paraId="27ECFE0D"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w:t>
      </w:r>
    </w:p>
    <w:p w14:paraId="49DAF2DE" w14:textId="582FDB73"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"boolean"</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"Bool"</w:t>
      </w:r>
      <w:r w:rsidR="00BE0362" w:rsidRPr="00BE0362">
        <w:rPr>
          <w:rFonts w:ascii="Consolas" w:hAnsi="Consolas"/>
          <w:snapToGrid/>
          <w:color w:val="000000"/>
          <w:sz w:val="15"/>
          <w:szCs w:val="15"/>
          <w:lang w:eastAsia="ja-JP"/>
        </w:rPr>
        <w:t>],</w:t>
      </w:r>
    </w:p>
    <w:p w14:paraId="6FA406B0" w14:textId="1A39EBB5"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"char"</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 [],</w:t>
      </w:r>
    </w:p>
    <w:p w14:paraId="02A17831" w14:textId="0A739D0B"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"byte"</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 [],</w:t>
      </w:r>
    </w:p>
    <w:p w14:paraId="078C92CC" w14:textId="45D2A228"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"short"</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 [],</w:t>
      </w:r>
    </w:p>
    <w:p w14:paraId="36E848EB" w14:textId="51FBABA7"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"int"</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 [</w:t>
      </w:r>
      <w:r w:rsidR="00BE0362" w:rsidRPr="00BE0362">
        <w:rPr>
          <w:rFonts w:ascii="Consolas" w:hAnsi="Consolas"/>
          <w:snapToGrid/>
          <w:color w:val="011993"/>
          <w:sz w:val="15"/>
          <w:szCs w:val="15"/>
          <w:lang w:eastAsia="ja-JP"/>
        </w:rPr>
        <w:t>"Cnt"</w:t>
      </w:r>
      <w:r w:rsidR="00BE0362" w:rsidRPr="00BE0362">
        <w:rPr>
          <w:rFonts w:ascii="Consolas" w:hAnsi="Consolas"/>
          <w:snapToGrid/>
          <w:sz w:val="15"/>
          <w:szCs w:val="15"/>
          <w:lang w:eastAsia="ja-JP"/>
        </w:rPr>
        <w:t>,</w:t>
      </w:r>
      <w:r w:rsidR="00BE0362" w:rsidRPr="00BE0362">
        <w:rPr>
          <w:rFonts w:ascii="Consolas" w:hAnsi="Consolas"/>
          <w:snapToGrid/>
          <w:color w:val="011993"/>
          <w:sz w:val="15"/>
          <w:szCs w:val="15"/>
          <w:lang w:eastAsia="ja-JP"/>
        </w:rPr>
        <w:t>"ms"</w:t>
      </w:r>
      <w:r w:rsidR="00BE0362" w:rsidRPr="00BE0362">
        <w:rPr>
          <w:rFonts w:ascii="Consolas" w:hAnsi="Consolas"/>
          <w:snapToGrid/>
          <w:sz w:val="15"/>
          <w:szCs w:val="15"/>
          <w:lang w:eastAsia="ja-JP"/>
        </w:rPr>
        <w:t>],</w:t>
      </w:r>
    </w:p>
    <w:p w14:paraId="084241AC" w14:textId="5347492B"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"long"</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 [],</w:t>
      </w:r>
    </w:p>
    <w:p w14:paraId="70DE13A9" w14:textId="42AB718E"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"float"</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 [],</w:t>
      </w:r>
    </w:p>
    <w:p w14:paraId="12A532BC" w14:textId="2EB52337"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"double"</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sz w:val="15"/>
          <w:szCs w:val="15"/>
          <w:lang w:eastAsia="ja-JP"/>
        </w:rPr>
        <w:t>],</w:t>
      </w:r>
    </w:p>
    <w:p w14:paraId="6697FEFB" w14:textId="55254093"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"String"</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 [</w:t>
      </w:r>
      <w:r w:rsidR="00BE0362" w:rsidRPr="00BE0362">
        <w:rPr>
          <w:rFonts w:ascii="Consolas" w:hAnsi="Consolas"/>
          <w:snapToGrid/>
          <w:color w:val="011993"/>
          <w:sz w:val="15"/>
          <w:szCs w:val="15"/>
          <w:lang w:eastAsia="ja-JP"/>
        </w:rPr>
        <w:t>"Str"</w:t>
      </w:r>
      <w:r w:rsidR="00BE0362" w:rsidRPr="00BE0362">
        <w:rPr>
          <w:rFonts w:ascii="Consolas" w:hAnsi="Consolas"/>
          <w:snapToGrid/>
          <w:sz w:val="15"/>
          <w:szCs w:val="15"/>
          <w:lang w:eastAsia="ja-JP"/>
        </w:rPr>
        <w:t>]</w:t>
      </w:r>
    </w:p>
    <w:p w14:paraId="701DD539"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w:t>
      </w:r>
    </w:p>
    <w:p w14:paraId="5D4D6605" w14:textId="77777777" w:rsidR="00ED2543" w:rsidRDefault="00ED2543" w:rsidP="00D1370B">
      <w:pPr>
        <w:spacing w:after="0" w:line="240" w:lineRule="auto"/>
      </w:pPr>
    </w:p>
    <w:p w14:paraId="2EDECFCB" w14:textId="4389D714" w:rsidR="00BE0362" w:rsidRDefault="00BE0362" w:rsidP="000C1651">
      <w:r>
        <w:t xml:space="preserve">Input file: </w:t>
      </w:r>
      <w:r w:rsidRPr="00BE0362">
        <w:rPr>
          <w:rFonts w:ascii="Courier New" w:hAnsi="Courier New" w:cs="Courier New"/>
        </w:rPr>
        <w:t>CalibrationA.json</w:t>
      </w:r>
    </w:p>
    <w:p w14:paraId="57D6DED4"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w:t>
      </w:r>
    </w:p>
    <w:p w14:paraId="692F5782" w14:textId="429AEBAC"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"KeTJET_Bool_BlackBox"</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"false"</w:t>
      </w:r>
      <w:r w:rsidR="00BE0362" w:rsidRPr="00BE0362">
        <w:rPr>
          <w:rFonts w:ascii="Consolas" w:hAnsi="Consolas"/>
          <w:snapToGrid/>
          <w:color w:val="000000"/>
          <w:sz w:val="15"/>
          <w:szCs w:val="15"/>
          <w:lang w:eastAsia="ja-JP"/>
        </w:rPr>
        <w:t>,</w:t>
      </w:r>
    </w:p>
    <w:p w14:paraId="583D1707" w14:textId="35059930"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"KeTJET_Bool_Afterburner"</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"false"</w:t>
      </w:r>
      <w:r w:rsidR="00BE0362" w:rsidRPr="00BE0362">
        <w:rPr>
          <w:rFonts w:ascii="Consolas" w:hAnsi="Consolas"/>
          <w:snapToGrid/>
          <w:color w:val="000000"/>
          <w:sz w:val="15"/>
          <w:szCs w:val="15"/>
          <w:lang w:eastAsia="ja-JP"/>
        </w:rPr>
        <w:t>,</w:t>
      </w:r>
    </w:p>
    <w:p w14:paraId="3AA94A99" w14:textId="51734278"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"KeTJET_Cnt_SimViewRows"</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"2"</w:t>
      </w:r>
      <w:r w:rsidR="00BE0362" w:rsidRPr="00BE0362">
        <w:rPr>
          <w:rFonts w:ascii="Consolas" w:hAnsi="Consolas"/>
          <w:snapToGrid/>
          <w:color w:val="000000"/>
          <w:sz w:val="15"/>
          <w:szCs w:val="15"/>
          <w:lang w:eastAsia="ja-JP"/>
        </w:rPr>
        <w:t>,</w:t>
      </w:r>
    </w:p>
    <w:p w14:paraId="0B9FAE5F" w14:textId="5449CE6C"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"KeTJET_Str_FluidModel"</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"Isentropic/Static (subsonic)"</w:t>
      </w:r>
    </w:p>
    <w:p w14:paraId="07F11D60"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w:t>
      </w:r>
    </w:p>
    <w:p w14:paraId="2241AB26" w14:textId="77777777" w:rsidR="00BE0362" w:rsidRDefault="00BE0362" w:rsidP="00D1370B">
      <w:pPr>
        <w:spacing w:after="0" w:line="240" w:lineRule="auto"/>
      </w:pPr>
    </w:p>
    <w:p w14:paraId="261BDB95" w14:textId="48009B74" w:rsidR="00BE0362" w:rsidRDefault="00BE0362" w:rsidP="000C1651">
      <w:r>
        <w:t xml:space="preserve">Input file: </w:t>
      </w:r>
      <w:r w:rsidRPr="00BE0362">
        <w:rPr>
          <w:rFonts w:ascii="Courier New" w:hAnsi="Courier New" w:cs="Courier New"/>
        </w:rPr>
        <w:t>CalibrationB.json</w:t>
      </w:r>
    </w:p>
    <w:p w14:paraId="3BA33C3B"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w:t>
      </w:r>
    </w:p>
    <w:p w14:paraId="004A7423" w14:textId="244D874C"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"KeTJET_Bool_BlackBox"</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"false"</w:t>
      </w:r>
      <w:r w:rsidR="00BE0362" w:rsidRPr="00BE0362">
        <w:rPr>
          <w:rFonts w:ascii="Consolas" w:hAnsi="Consolas"/>
          <w:snapToGrid/>
          <w:color w:val="000000"/>
          <w:sz w:val="15"/>
          <w:szCs w:val="15"/>
          <w:lang w:eastAsia="ja-JP"/>
        </w:rPr>
        <w:t>,</w:t>
      </w:r>
    </w:p>
    <w:p w14:paraId="435607E1" w14:textId="7DDE2AFD"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"KeTJET_Cnt_SimViewRows"</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"3"</w:t>
      </w:r>
      <w:r w:rsidR="00BE0362" w:rsidRPr="00BE0362">
        <w:rPr>
          <w:rFonts w:ascii="Consolas" w:hAnsi="Consolas"/>
          <w:snapToGrid/>
          <w:color w:val="000000"/>
          <w:sz w:val="15"/>
          <w:szCs w:val="15"/>
          <w:lang w:eastAsia="ja-JP"/>
        </w:rPr>
        <w:t>,</w:t>
      </w:r>
    </w:p>
    <w:p w14:paraId="5679202D" w14:textId="36A3C9FA"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"KeTJET_Bool_Afterburner"</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"true"</w:t>
      </w:r>
      <w:r w:rsidR="00BE0362" w:rsidRPr="00BE0362">
        <w:rPr>
          <w:rFonts w:ascii="Consolas" w:hAnsi="Consolas"/>
          <w:snapToGrid/>
          <w:color w:val="000000"/>
          <w:sz w:val="15"/>
          <w:szCs w:val="15"/>
          <w:lang w:eastAsia="ja-JP"/>
        </w:rPr>
        <w:t>,</w:t>
      </w:r>
    </w:p>
    <w:p w14:paraId="7FD4339D" w14:textId="3C3FB218"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"KeTJET_Str_FluidModel"</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"Isentropic/Static (supersonic)"</w:t>
      </w:r>
    </w:p>
    <w:p w14:paraId="0ACD0300"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w:t>
      </w:r>
    </w:p>
    <w:p w14:paraId="0ED9A2ED" w14:textId="77777777" w:rsidR="00BE0362" w:rsidRDefault="00BE0362" w:rsidP="00D1370B">
      <w:pPr>
        <w:spacing w:after="0" w:line="240" w:lineRule="auto"/>
      </w:pPr>
    </w:p>
    <w:p w14:paraId="5A6FE1DD" w14:textId="75F8DF4E" w:rsidR="00BE0362" w:rsidRDefault="00BE0362" w:rsidP="000C1651">
      <w:r>
        <w:t xml:space="preserve">Input file: </w:t>
      </w:r>
      <w:r w:rsidRPr="00BE0362">
        <w:rPr>
          <w:rFonts w:ascii="Courier New" w:hAnsi="Courier New" w:cs="Courier New"/>
        </w:rPr>
        <w:t>CalibrationC.json</w:t>
      </w:r>
    </w:p>
    <w:p w14:paraId="2CDB4235"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w:t>
      </w:r>
    </w:p>
    <w:p w14:paraId="7287C850" w14:textId="0354CD0C"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"KeTJET_Bool_BlackBox"</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"false"</w:t>
      </w:r>
      <w:r w:rsidR="00BE0362" w:rsidRPr="00BE0362">
        <w:rPr>
          <w:rFonts w:ascii="Consolas" w:hAnsi="Consolas"/>
          <w:snapToGrid/>
          <w:color w:val="000000"/>
          <w:sz w:val="15"/>
          <w:szCs w:val="15"/>
          <w:lang w:eastAsia="ja-JP"/>
        </w:rPr>
        <w:t>,</w:t>
      </w:r>
    </w:p>
    <w:p w14:paraId="5E1C95D4" w14:textId="4335F009"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"KeTJET_Cnt_SimViewRows"</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"2"</w:t>
      </w:r>
      <w:r w:rsidR="00BE0362" w:rsidRPr="00BE0362">
        <w:rPr>
          <w:rFonts w:ascii="Consolas" w:hAnsi="Consolas"/>
          <w:snapToGrid/>
          <w:color w:val="000000"/>
          <w:sz w:val="15"/>
          <w:szCs w:val="15"/>
          <w:lang w:eastAsia="ja-JP"/>
        </w:rPr>
        <w:t>,</w:t>
      </w:r>
    </w:p>
    <w:p w14:paraId="09ACCE18" w14:textId="331B51EC"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"KeTJET_Bool_Afterburner"</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"true"</w:t>
      </w:r>
      <w:r w:rsidR="00BE0362" w:rsidRPr="00BE0362">
        <w:rPr>
          <w:rFonts w:ascii="Consolas" w:hAnsi="Consolas"/>
          <w:snapToGrid/>
          <w:color w:val="000000"/>
          <w:sz w:val="15"/>
          <w:szCs w:val="15"/>
          <w:lang w:eastAsia="ja-JP"/>
        </w:rPr>
        <w:t>,</w:t>
      </w:r>
    </w:p>
    <w:p w14:paraId="456B2DA9" w14:textId="5BA0A923"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"KeTJET_Str_FluidModel"</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"Polytropic/Static (supersonic)"</w:t>
      </w:r>
    </w:p>
    <w:p w14:paraId="3BC3760D"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w:t>
      </w:r>
    </w:p>
    <w:p w14:paraId="2B4C5C08" w14:textId="77777777" w:rsidR="00BE0362" w:rsidRDefault="00BE0362" w:rsidP="00D1370B">
      <w:pPr>
        <w:spacing w:after="0" w:line="240" w:lineRule="auto"/>
      </w:pPr>
    </w:p>
    <w:p w14:paraId="2B735BE6" w14:textId="54949967" w:rsidR="00BE0362" w:rsidRDefault="00BE0362" w:rsidP="000C1651">
      <w:r>
        <w:t xml:space="preserve">Input file: </w:t>
      </w:r>
      <w:r w:rsidRPr="00BE0362">
        <w:rPr>
          <w:rFonts w:ascii="Courier New" w:hAnsi="Courier New" w:cs="Courier New"/>
        </w:rPr>
        <w:t>ValueSetA.json</w:t>
      </w:r>
    </w:p>
    <w:p w14:paraId="328A23C6"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w:t>
      </w:r>
    </w:p>
    <w:p w14:paraId="788B32F3" w14:textId="46E64E79"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"Isentropic/Static/Subsonic"</w:t>
      </w:r>
      <w:r w:rsidR="00BE0362" w:rsidRPr="00BE0362">
        <w:rPr>
          <w:rFonts w:ascii="Consolas" w:hAnsi="Consolas"/>
          <w:snapToGrid/>
          <w:color w:val="000000"/>
          <w:sz w:val="15"/>
          <w:szCs w:val="15"/>
          <w:lang w:eastAsia="ja-JP"/>
        </w:rPr>
        <w:t xml:space="preserve"> : [</w:t>
      </w:r>
    </w:p>
    <w:p w14:paraId="0F2E942F" w14:textId="03C77628"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08F00"/>
          <w:sz w:val="15"/>
          <w:szCs w:val="15"/>
          <w:lang w:eastAsia="ja-JP"/>
        </w:rPr>
        <w:t>"Initial State"</w:t>
      </w:r>
      <w:r w:rsidR="00BE0362" w:rsidRPr="00BE0362">
        <w:rPr>
          <w:rFonts w:ascii="Consolas" w:hAnsi="Consolas"/>
          <w:snapToGrid/>
          <w:color w:val="000000"/>
          <w:sz w:val="15"/>
          <w:szCs w:val="15"/>
          <w:lang w:eastAsia="ja-JP"/>
        </w:rPr>
        <w:t xml:space="preserve"> : [</w:t>
      </w:r>
    </w:p>
    <w:p w14:paraId="08F784F4" w14:textId="55667C6A"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"Tzero"</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"389.97"</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"[degR]"</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"Inlet temperature"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1AB428C2" w14:textId="69BB0443"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"Pzero"</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"309.44"</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"[lbf/ft^2]"</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"Inlet pressure"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0C8C6316" w14:textId="3A72AF7A"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"Mzero"</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"2.0"</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"Supersonic flight Mach"</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00C1F6D9" w14:textId="7E7BFCD8"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"gamma"</w:t>
      </w:r>
      <w:r w:rsidR="00BE0362" w:rsidRPr="00BE0362">
        <w:rPr>
          <w:rFonts w:ascii="Consolas" w:hAnsi="Consolas"/>
          <w:snapToGrid/>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"1.4"</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"[Cp/Cv]"</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b/>
          <w:bCs/>
          <w:snapToGrid/>
          <w:sz w:val="15"/>
          <w:szCs w:val="15"/>
          <w:lang w:eastAsia="ja-JP"/>
        </w:rPr>
        <w:t>true</w:t>
      </w:r>
      <w:r w:rsidR="00BE0362" w:rsidRPr="00BE0362">
        <w:rPr>
          <w:rFonts w:ascii="Consolas" w:hAnsi="Consolas"/>
          <w:snapToGrid/>
          <w:sz w:val="15"/>
          <w:szCs w:val="15"/>
          <w:lang w:eastAsia="ja-JP"/>
        </w:rPr>
        <w:t>]},</w:t>
      </w:r>
    </w:p>
    <w:p w14:paraId="2C278A9F" w14:textId="0CC5C32B"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"Rair"</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"53.35"</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"[ft-lb/degR-lbm]"</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"Specific gas cnst. dry air"</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03FDBA8D" w14:textId="68D979AF"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"gc"</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"32.174"</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"[lbm-ft/s^2]"</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"gravity cnst"</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37EA6876" w14:textId="0005A046"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"Cp"</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"0.24"</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"[Btu/lbm-degR]"</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"Specific heat of dry air"</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36B63FA9" w14:textId="62F4CA4A"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"pi_c"</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"13.5"</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"[Pt3/Pt2]"</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"Compressor Pressure Ratio"</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08B50ED0" w14:textId="4B924E1F"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"mdot_zero"</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"170"</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"[lbm/s]"</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"Mass flow rate of air"</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250601EE" w14:textId="2AF1E0FE"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"hpr"</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"18400.0"</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"[Btu/lbm]"</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"Specified enthalpy of fuel"</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7284BC0F" w14:textId="7E8F9224"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"Tt4"</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"1669.670"</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"[degR]"</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"Turbine Inlet Temperature"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692F78EB" w14:textId="2666425F"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p>
    <w:p w14:paraId="5D3EB7BF" w14:textId="5B44C95C"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p>
    <w:p w14:paraId="4A1BF533"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w:t>
      </w:r>
    </w:p>
    <w:p w14:paraId="1F40A7F0" w14:textId="77777777" w:rsidR="00BE0362" w:rsidRDefault="00BE0362" w:rsidP="00D1370B">
      <w:pPr>
        <w:spacing w:after="0" w:line="240" w:lineRule="auto"/>
      </w:pPr>
    </w:p>
    <w:p w14:paraId="1623588D" w14:textId="77777777" w:rsidR="00D1370B" w:rsidRDefault="00D1370B">
      <w:pPr>
        <w:tabs>
          <w:tab w:val="clear" w:pos="360"/>
          <w:tab w:val="clear" w:pos="720"/>
          <w:tab w:val="clear" w:pos="1080"/>
        </w:tabs>
        <w:spacing w:after="0" w:line="240" w:lineRule="auto"/>
        <w:jc w:val="left"/>
      </w:pPr>
      <w:r>
        <w:br w:type="page"/>
      </w:r>
    </w:p>
    <w:p w14:paraId="2A72D6D6" w14:textId="4685CD57" w:rsidR="00BE0362" w:rsidRDefault="00BE0362" w:rsidP="00BE0362">
      <w:r>
        <w:lastRenderedPageBreak/>
        <w:t xml:space="preserve">Input file: </w:t>
      </w:r>
      <w:r w:rsidRPr="00BE0362">
        <w:rPr>
          <w:rFonts w:ascii="Courier New" w:hAnsi="Courier New" w:cs="Courier New"/>
        </w:rPr>
        <w:t>ValueSetB.json</w:t>
      </w:r>
    </w:p>
    <w:p w14:paraId="2823B30A"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w:t>
      </w:r>
    </w:p>
    <w:p w14:paraId="7C98450B" w14:textId="510C3C1F"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"Isentropic/Static/Supersonic"</w:t>
      </w:r>
      <w:r w:rsidR="00BE0362" w:rsidRPr="00BE0362">
        <w:rPr>
          <w:rFonts w:ascii="Consolas" w:hAnsi="Consolas"/>
          <w:snapToGrid/>
          <w:color w:val="000000"/>
          <w:sz w:val="15"/>
          <w:szCs w:val="15"/>
          <w:lang w:eastAsia="ja-JP"/>
        </w:rPr>
        <w:t xml:space="preserve"> : [</w:t>
      </w:r>
    </w:p>
    <w:p w14:paraId="789DC2F6" w14:textId="7D263099"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08F00"/>
          <w:sz w:val="15"/>
          <w:szCs w:val="15"/>
          <w:lang w:eastAsia="ja-JP"/>
        </w:rPr>
        <w:t>"Initial State"</w:t>
      </w:r>
      <w:r w:rsidR="00BE0362" w:rsidRPr="00BE0362">
        <w:rPr>
          <w:rFonts w:ascii="Consolas" w:hAnsi="Consolas"/>
          <w:snapToGrid/>
          <w:color w:val="000000"/>
          <w:sz w:val="15"/>
          <w:szCs w:val="15"/>
          <w:lang w:eastAsia="ja-JP"/>
        </w:rPr>
        <w:t xml:space="preserve"> : [</w:t>
      </w:r>
    </w:p>
    <w:p w14:paraId="574D3CE5" w14:textId="52DF49D6"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"Altitude"</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"double"</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"45"</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"[kft]"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b/>
          <w:bCs/>
          <w:snapToGrid/>
          <w:sz w:val="15"/>
          <w:szCs w:val="15"/>
          <w:lang w:eastAsia="ja-JP"/>
        </w:rPr>
        <w:t>true</w:t>
      </w:r>
      <w:r w:rsidR="00BE0362" w:rsidRPr="00BE0362">
        <w:rPr>
          <w:rFonts w:ascii="Consolas" w:hAnsi="Consolas"/>
          <w:snapToGrid/>
          <w:sz w:val="15"/>
          <w:szCs w:val="15"/>
          <w:lang w:eastAsia="ja-JP"/>
        </w:rPr>
        <w:t>]},</w:t>
      </w:r>
    </w:p>
    <w:p w14:paraId="4925FBD3" w14:textId="38F63251"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"Tzero"</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"389.97"</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"[degR]"</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"Inlet temperature"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513AB74D" w14:textId="2201582B"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"Pzero"</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"309.44"</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"[lbf/ft^2]"</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"Inlet pressure"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5496E328" w14:textId="6EB0B43D"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"Mzero"</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"2.0"</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"Supersonic flight Mach"</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3B955BBC" w14:textId="1669A2A0"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"gamma"</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"1.4"</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"[Cp/Cv]"</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"(cool)"</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6BED0BD8" w14:textId="63442973"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"Rair"</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"53.35"</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"[ft-lb/degR-lbm]"</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"Specific gas cnst. dry air (cool)"</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7FEC416B" w14:textId="18EC8C53"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"gc"</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"32.174"</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"[lbm-ft/s^2]"</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"grav. cnst."</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2596B210" w14:textId="0B2EB5D9"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"Cp"</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"0.24"</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"[Btu/lbm-degR]"</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"Specific heat of dry air (cool)"</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2139E3F6" w14:textId="24B452D5"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"mdot_zero"</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"170"</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"[lbm/s]"</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"Mass flow rate of air"</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44EB072B" w14:textId="4D7F86D2"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"alpha"</w:t>
      </w:r>
      <w:r w:rsidR="00BE0362" w:rsidRPr="00BE0362">
        <w:rPr>
          <w:rFonts w:ascii="Consolas" w:hAnsi="Consolas"/>
          <w:snapToGrid/>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"0.0"</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"[BPR]"</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b/>
          <w:bCs/>
          <w:snapToGrid/>
          <w:sz w:val="15"/>
          <w:szCs w:val="15"/>
          <w:lang w:eastAsia="ja-JP"/>
        </w:rPr>
        <w:t>true</w:t>
      </w:r>
      <w:r w:rsidR="00BE0362" w:rsidRPr="00BE0362">
        <w:rPr>
          <w:rFonts w:ascii="Consolas" w:hAnsi="Consolas"/>
          <w:snapToGrid/>
          <w:sz w:val="15"/>
          <w:szCs w:val="15"/>
          <w:lang w:eastAsia="ja-JP"/>
        </w:rPr>
        <w:t>]},</w:t>
      </w:r>
    </w:p>
    <w:p w14:paraId="077EDC4F" w14:textId="20E67495"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"pi_fan"</w:t>
      </w:r>
      <w:r w:rsidR="00BE0362" w:rsidRPr="00BE0362">
        <w:rPr>
          <w:rFonts w:ascii="Consolas" w:hAnsi="Consolas"/>
          <w:snapToGrid/>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"1.7"</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b/>
          <w:bCs/>
          <w:snapToGrid/>
          <w:sz w:val="15"/>
          <w:szCs w:val="15"/>
          <w:lang w:eastAsia="ja-JP"/>
        </w:rPr>
        <w:t>true</w:t>
      </w:r>
      <w:r w:rsidR="00BE0362" w:rsidRPr="00BE0362">
        <w:rPr>
          <w:rFonts w:ascii="Consolas" w:hAnsi="Consolas"/>
          <w:snapToGrid/>
          <w:sz w:val="15"/>
          <w:szCs w:val="15"/>
          <w:lang w:eastAsia="ja-JP"/>
        </w:rPr>
        <w:t>]},</w:t>
      </w:r>
    </w:p>
    <w:p w14:paraId="28D67474" w14:textId="5DA9F4FB"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"pi_c"</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"13.5"</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"[Pt3/Pt2]"</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"Compressor Pressure Ratio"</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463E50FE" w14:textId="1A99A8FC"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"hpr"</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"18400.0"</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"[Btu/lbm]"</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"Specified enthalpy of fuel"</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5FB60BB8" w14:textId="680F2FC3"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"Tt4"</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"3600"</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"[degR]"</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"Turbine Inlet Temperature"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65EC7DD0" w14:textId="31DE5BDE"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"Tt6"</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"4140.0"</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"[degR]"</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"Afterburner Inlet Temperature"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3CA38AF3" w14:textId="75D52654"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"afterburnerOn"</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"boolean"</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"true"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"Afterburner State"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691665D1" w14:textId="79CB4D34"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p>
    <w:p w14:paraId="1B4CDF17" w14:textId="30615F43"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p>
    <w:p w14:paraId="6F1738DD"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w:t>
      </w:r>
    </w:p>
    <w:p w14:paraId="070AD0A8" w14:textId="77777777" w:rsidR="00BE0362" w:rsidRDefault="00BE0362" w:rsidP="00D1370B">
      <w:pPr>
        <w:spacing w:after="0" w:line="240" w:lineRule="auto"/>
      </w:pPr>
    </w:p>
    <w:p w14:paraId="6A7336D3" w14:textId="50E93FC7" w:rsidR="00BE0362" w:rsidRDefault="00BE0362" w:rsidP="00BE0362">
      <w:r>
        <w:t xml:space="preserve">Input file: </w:t>
      </w:r>
      <w:r w:rsidRPr="00BE0362">
        <w:rPr>
          <w:rFonts w:ascii="Courier New" w:hAnsi="Courier New" w:cs="Courier New"/>
        </w:rPr>
        <w:t>ValueSetC.json</w:t>
      </w:r>
    </w:p>
    <w:p w14:paraId="5005765A" w14:textId="77777777" w:rsidR="00BE0362" w:rsidRPr="00BE0362" w:rsidRDefault="00BE0362" w:rsidP="00BE0362">
      <w:pPr>
        <w:tabs>
          <w:tab w:val="clear" w:pos="360"/>
          <w:tab w:val="clear" w:pos="720"/>
          <w:tab w:val="clear" w:pos="1080"/>
        </w:tabs>
        <w:spacing w:after="0" w:line="240" w:lineRule="auto"/>
        <w:jc w:val="left"/>
        <w:rPr>
          <w:rFonts w:ascii="Consolas" w:hAnsi="Consolas"/>
          <w:snapToGrid/>
          <w:sz w:val="15"/>
          <w:szCs w:val="15"/>
          <w:lang w:eastAsia="ja-JP"/>
        </w:rPr>
      </w:pPr>
      <w:r w:rsidRPr="00BE0362">
        <w:rPr>
          <w:rFonts w:ascii="Consolas" w:hAnsi="Consolas"/>
          <w:snapToGrid/>
          <w:sz w:val="15"/>
          <w:szCs w:val="15"/>
          <w:lang w:eastAsia="ja-JP"/>
        </w:rPr>
        <w:t>{</w:t>
      </w:r>
    </w:p>
    <w:p w14:paraId="7C9A3F52" w14:textId="161E608E"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"Polytropic/Static/Supersonic"</w:t>
      </w:r>
      <w:r w:rsidR="00BE0362" w:rsidRPr="00BE0362">
        <w:rPr>
          <w:rFonts w:ascii="Consolas" w:hAnsi="Consolas"/>
          <w:snapToGrid/>
          <w:color w:val="000000"/>
          <w:sz w:val="15"/>
          <w:szCs w:val="15"/>
          <w:lang w:eastAsia="ja-JP"/>
        </w:rPr>
        <w:t xml:space="preserve"> : [</w:t>
      </w:r>
    </w:p>
    <w:p w14:paraId="447C2AD2" w14:textId="0FD0464B"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08F00"/>
          <w:sz w:val="15"/>
          <w:szCs w:val="15"/>
          <w:lang w:eastAsia="ja-JP"/>
        </w:rPr>
        <w:t>"Initial State"</w:t>
      </w:r>
      <w:r w:rsidR="00BE0362" w:rsidRPr="00BE0362">
        <w:rPr>
          <w:rFonts w:ascii="Consolas" w:hAnsi="Consolas"/>
          <w:snapToGrid/>
          <w:color w:val="000000"/>
          <w:sz w:val="15"/>
          <w:szCs w:val="15"/>
          <w:lang w:eastAsia="ja-JP"/>
        </w:rPr>
        <w:t xml:space="preserve"> : [</w:t>
      </w:r>
    </w:p>
    <w:p w14:paraId="6A8381D8" w14:textId="45F50E6F"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"Altitude"</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"double"</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"45"</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"[kft]"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b/>
          <w:bCs/>
          <w:snapToGrid/>
          <w:sz w:val="15"/>
          <w:szCs w:val="15"/>
          <w:lang w:eastAsia="ja-JP"/>
        </w:rPr>
        <w:t>true</w:t>
      </w:r>
      <w:r w:rsidR="00BE0362" w:rsidRPr="00BE0362">
        <w:rPr>
          <w:rFonts w:ascii="Consolas" w:hAnsi="Consolas"/>
          <w:snapToGrid/>
          <w:sz w:val="15"/>
          <w:szCs w:val="15"/>
          <w:lang w:eastAsia="ja-JP"/>
        </w:rPr>
        <w:t>]},</w:t>
      </w:r>
    </w:p>
    <w:p w14:paraId="52192737" w14:textId="354FB542"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"Tzero"</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"389.97"</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"[degR]"</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"Inlet temperature"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2A024A77" w14:textId="261187D0"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"Pzero"</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"309.44"</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"[lbf/ft^2]"</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"Inlet pressure"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34EF76C5" w14:textId="161B5FBB"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"Mzero"</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"2.0"</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"Supersonic flight Mach"</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61AC3E9A" w14:textId="3CC34BC0"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"Cp_c"</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"0.24"</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"[Btu/lbm-degR]"</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"Specific heat of dry air (cool)"</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27EA8E63" w14:textId="61A379DA"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"Cp_t"</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"0.276"</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"[Btu/lbm-degR]"</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"Specific heat of dry air (heated)"</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6C6529C7" w14:textId="64FB35F1"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"gamma_c"</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"1.4"</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"[Cp/Cv]"</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"(cool)"</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0000B1E1" w14:textId="464B41F1"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"gamma_t"</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"1.33"</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"[Cp/Cv]"</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"(heated)"</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35B4BE82" w14:textId="2C81E47E"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"gc"</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"32.174"</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"[lbm-ft/s^2]"</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"grav. cnst."</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71FD5CCA" w14:textId="7FC9B38D"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"hpr"</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"18400.0"</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"[Btu/lbm]"</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1FDD97AA" w14:textId="7CF4930B"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"mdot_zero"</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"170.0"</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"[lbm/s]"</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"Mass flow rate of air"</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131005FD" w14:textId="7E4D1201"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11993"/>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"afterburnerOn"</w:t>
      </w:r>
      <w:r w:rsidR="00BE0362" w:rsidRPr="00BE0362">
        <w:rPr>
          <w:rFonts w:ascii="Consolas" w:hAnsi="Consolas"/>
          <w:snapToGrid/>
          <w:color w:val="000000"/>
          <w:sz w:val="15"/>
          <w:szCs w:val="15"/>
          <w:lang w:eastAsia="ja-JP"/>
        </w:rPr>
        <w:t xml:space="preserve"> : [</w:t>
      </w:r>
      <w:r w:rsidR="00BE0362" w:rsidRPr="00BE0362">
        <w:rPr>
          <w:rFonts w:ascii="Consolas" w:hAnsi="Consolas"/>
          <w:snapToGrid/>
          <w:color w:val="011993"/>
          <w:sz w:val="15"/>
          <w:szCs w:val="15"/>
          <w:lang w:eastAsia="ja-JP"/>
        </w:rPr>
        <w:t>"boolean"</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"true"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"Afterburner State"</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color w:val="000000"/>
          <w:sz w:val="15"/>
          <w:szCs w:val="15"/>
          <w:lang w:eastAsia="ja-JP"/>
        </w:rPr>
        <w:t xml:space="preserve">, </w:t>
      </w:r>
      <w:r w:rsidR="00BE0362" w:rsidRPr="00BE0362">
        <w:rPr>
          <w:rFonts w:ascii="Consolas" w:hAnsi="Consolas"/>
          <w:b/>
          <w:bCs/>
          <w:snapToGrid/>
          <w:color w:val="000000"/>
          <w:sz w:val="15"/>
          <w:szCs w:val="15"/>
          <w:lang w:eastAsia="ja-JP"/>
        </w:rPr>
        <w:t>true</w:t>
      </w:r>
      <w:r w:rsidR="00BE0362" w:rsidRPr="00BE0362">
        <w:rPr>
          <w:rFonts w:ascii="Consolas" w:hAnsi="Consolas"/>
          <w:snapToGrid/>
          <w:color w:val="000000"/>
          <w:sz w:val="15"/>
          <w:szCs w:val="15"/>
          <w:lang w:eastAsia="ja-JP"/>
        </w:rPr>
        <w:t>]}</w:t>
      </w:r>
    </w:p>
    <w:p w14:paraId="68C27B59" w14:textId="0129A4E3"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p>
    <w:p w14:paraId="0802E744"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p>
    <w:p w14:paraId="726EDEB0" w14:textId="16C3BCF6"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"Polytropic Efficiencies"</w:t>
      </w:r>
      <w:r w:rsidR="00BE0362" w:rsidRPr="00BE0362">
        <w:rPr>
          <w:rFonts w:ascii="Consolas" w:hAnsi="Consolas"/>
          <w:snapToGrid/>
          <w:color w:val="000000"/>
          <w:sz w:val="15"/>
          <w:szCs w:val="15"/>
          <w:lang w:eastAsia="ja-JP"/>
        </w:rPr>
        <w:t xml:space="preserve"> : [</w:t>
      </w:r>
    </w:p>
    <w:p w14:paraId="2261EE9D" w14:textId="70C84590"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"pi_d_max"</w:t>
      </w:r>
      <w:r w:rsidR="00BE0362" w:rsidRPr="00BE0362">
        <w:rPr>
          <w:rFonts w:ascii="Consolas" w:hAnsi="Consolas"/>
          <w:snapToGrid/>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"0.99"</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b/>
          <w:bCs/>
          <w:snapToGrid/>
          <w:sz w:val="15"/>
          <w:szCs w:val="15"/>
          <w:lang w:eastAsia="ja-JP"/>
        </w:rPr>
        <w:t>true</w:t>
      </w:r>
      <w:r w:rsidR="00BE0362" w:rsidRPr="00BE0362">
        <w:rPr>
          <w:rFonts w:ascii="Consolas" w:hAnsi="Consolas"/>
          <w:snapToGrid/>
          <w:sz w:val="15"/>
          <w:szCs w:val="15"/>
          <w:lang w:eastAsia="ja-JP"/>
        </w:rPr>
        <w:t>]},</w:t>
      </w:r>
    </w:p>
    <w:p w14:paraId="220BCD6F" w14:textId="0A1377B1"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"pi_b"</w:t>
      </w:r>
      <w:r w:rsidR="00BE0362" w:rsidRPr="00BE0362">
        <w:rPr>
          <w:rFonts w:ascii="Consolas" w:hAnsi="Consolas"/>
          <w:snapToGrid/>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"0.96"</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b/>
          <w:bCs/>
          <w:snapToGrid/>
          <w:sz w:val="15"/>
          <w:szCs w:val="15"/>
          <w:lang w:eastAsia="ja-JP"/>
        </w:rPr>
        <w:t>true</w:t>
      </w:r>
      <w:r w:rsidR="00BE0362" w:rsidRPr="00BE0362">
        <w:rPr>
          <w:rFonts w:ascii="Consolas" w:hAnsi="Consolas"/>
          <w:snapToGrid/>
          <w:sz w:val="15"/>
          <w:szCs w:val="15"/>
          <w:lang w:eastAsia="ja-JP"/>
        </w:rPr>
        <w:t>]},</w:t>
      </w:r>
    </w:p>
    <w:p w14:paraId="39D4F158" w14:textId="4C7BB4A3"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"pi_n"</w:t>
      </w:r>
      <w:r w:rsidR="00BE0362" w:rsidRPr="00BE0362">
        <w:rPr>
          <w:rFonts w:ascii="Consolas" w:hAnsi="Consolas"/>
          <w:snapToGrid/>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"0.99"</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b/>
          <w:bCs/>
          <w:snapToGrid/>
          <w:sz w:val="15"/>
          <w:szCs w:val="15"/>
          <w:lang w:eastAsia="ja-JP"/>
        </w:rPr>
        <w:t>true</w:t>
      </w:r>
      <w:r w:rsidR="00BE0362" w:rsidRPr="00BE0362">
        <w:rPr>
          <w:rFonts w:ascii="Consolas" w:hAnsi="Consolas"/>
          <w:snapToGrid/>
          <w:sz w:val="15"/>
          <w:szCs w:val="15"/>
          <w:lang w:eastAsia="ja-JP"/>
        </w:rPr>
        <w:t>]},</w:t>
      </w:r>
    </w:p>
    <w:p w14:paraId="393B8487" w14:textId="7F4BDBDE"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"pi_fnz"</w:t>
      </w:r>
      <w:r w:rsidR="00BE0362" w:rsidRPr="00BE0362">
        <w:rPr>
          <w:rFonts w:ascii="Consolas" w:hAnsi="Consolas"/>
          <w:snapToGrid/>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"0.99"</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b/>
          <w:bCs/>
          <w:snapToGrid/>
          <w:sz w:val="15"/>
          <w:szCs w:val="15"/>
          <w:lang w:eastAsia="ja-JP"/>
        </w:rPr>
        <w:t>true</w:t>
      </w:r>
      <w:r w:rsidR="00BE0362" w:rsidRPr="00BE0362">
        <w:rPr>
          <w:rFonts w:ascii="Consolas" w:hAnsi="Consolas"/>
          <w:snapToGrid/>
          <w:sz w:val="15"/>
          <w:szCs w:val="15"/>
          <w:lang w:eastAsia="ja-JP"/>
        </w:rPr>
        <w:t>]}</w:t>
      </w:r>
    </w:p>
    <w:p w14:paraId="3B57F46D" w14:textId="329DCAC5"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p>
    <w:p w14:paraId="3848DB15"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p>
    <w:p w14:paraId="5E09742B" w14:textId="433706A6"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"Component Efficiencies"</w:t>
      </w:r>
      <w:r w:rsidR="00BE0362" w:rsidRPr="00BE0362">
        <w:rPr>
          <w:rFonts w:ascii="Consolas" w:hAnsi="Consolas"/>
          <w:snapToGrid/>
          <w:color w:val="000000"/>
          <w:sz w:val="15"/>
          <w:szCs w:val="15"/>
          <w:lang w:eastAsia="ja-JP"/>
        </w:rPr>
        <w:t xml:space="preserve"> : [</w:t>
      </w:r>
    </w:p>
    <w:p w14:paraId="2BBA70A9" w14:textId="0DF93A8F"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"e_c"</w:t>
      </w:r>
      <w:r w:rsidR="00BE0362" w:rsidRPr="00BE0362">
        <w:rPr>
          <w:rFonts w:ascii="Consolas" w:hAnsi="Consolas"/>
          <w:snapToGrid/>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"0.9"</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b/>
          <w:bCs/>
          <w:snapToGrid/>
          <w:sz w:val="15"/>
          <w:szCs w:val="15"/>
          <w:lang w:eastAsia="ja-JP"/>
        </w:rPr>
        <w:t>true</w:t>
      </w:r>
      <w:r w:rsidR="00BE0362" w:rsidRPr="00BE0362">
        <w:rPr>
          <w:rFonts w:ascii="Consolas" w:hAnsi="Consolas"/>
          <w:snapToGrid/>
          <w:sz w:val="15"/>
          <w:szCs w:val="15"/>
          <w:lang w:eastAsia="ja-JP"/>
        </w:rPr>
        <w:t>]},</w:t>
      </w:r>
    </w:p>
    <w:p w14:paraId="2A80D179" w14:textId="014E42FF"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"e_f"</w:t>
      </w:r>
      <w:r w:rsidR="00BE0362" w:rsidRPr="00BE0362">
        <w:rPr>
          <w:rFonts w:ascii="Consolas" w:hAnsi="Consolas"/>
          <w:snapToGrid/>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"0.89"</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b/>
          <w:bCs/>
          <w:snapToGrid/>
          <w:sz w:val="15"/>
          <w:szCs w:val="15"/>
          <w:lang w:eastAsia="ja-JP"/>
        </w:rPr>
        <w:t>true</w:t>
      </w:r>
      <w:r w:rsidR="00BE0362" w:rsidRPr="00BE0362">
        <w:rPr>
          <w:rFonts w:ascii="Consolas" w:hAnsi="Consolas"/>
          <w:snapToGrid/>
          <w:sz w:val="15"/>
          <w:szCs w:val="15"/>
          <w:lang w:eastAsia="ja-JP"/>
        </w:rPr>
        <w:t>]},</w:t>
      </w:r>
    </w:p>
    <w:p w14:paraId="2AF0CCC6" w14:textId="6602D35C"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"e_t"</w:t>
      </w:r>
      <w:r w:rsidR="00BE0362" w:rsidRPr="00BE0362">
        <w:rPr>
          <w:rFonts w:ascii="Consolas" w:hAnsi="Consolas"/>
          <w:snapToGrid/>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"0.89"</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b/>
          <w:bCs/>
          <w:snapToGrid/>
          <w:sz w:val="15"/>
          <w:szCs w:val="15"/>
          <w:lang w:eastAsia="ja-JP"/>
        </w:rPr>
        <w:t>true</w:t>
      </w:r>
      <w:r w:rsidR="00BE0362" w:rsidRPr="00BE0362">
        <w:rPr>
          <w:rFonts w:ascii="Consolas" w:hAnsi="Consolas"/>
          <w:snapToGrid/>
          <w:sz w:val="15"/>
          <w:szCs w:val="15"/>
          <w:lang w:eastAsia="ja-JP"/>
        </w:rPr>
        <w:t>]},</w:t>
      </w:r>
    </w:p>
    <w:p w14:paraId="72EC9C25" w14:textId="0A140899"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"eta_b"</w:t>
      </w:r>
      <w:r w:rsidR="00BE0362" w:rsidRPr="00BE0362">
        <w:rPr>
          <w:rFonts w:ascii="Consolas" w:hAnsi="Consolas"/>
          <w:snapToGrid/>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"0.99"</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b/>
          <w:bCs/>
          <w:snapToGrid/>
          <w:sz w:val="15"/>
          <w:szCs w:val="15"/>
          <w:lang w:eastAsia="ja-JP"/>
        </w:rPr>
        <w:t>true</w:t>
      </w:r>
      <w:r w:rsidR="00BE0362" w:rsidRPr="00BE0362">
        <w:rPr>
          <w:rFonts w:ascii="Consolas" w:hAnsi="Consolas"/>
          <w:snapToGrid/>
          <w:sz w:val="15"/>
          <w:szCs w:val="15"/>
          <w:lang w:eastAsia="ja-JP"/>
        </w:rPr>
        <w:t>]},</w:t>
      </w:r>
    </w:p>
    <w:p w14:paraId="7A2F3DEF" w14:textId="5914AE2E"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"eta_m"</w:t>
      </w:r>
      <w:r w:rsidR="00BE0362" w:rsidRPr="00BE0362">
        <w:rPr>
          <w:rFonts w:ascii="Consolas" w:hAnsi="Consolas"/>
          <w:snapToGrid/>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"0.99"</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b/>
          <w:bCs/>
          <w:snapToGrid/>
          <w:sz w:val="15"/>
          <w:szCs w:val="15"/>
          <w:lang w:eastAsia="ja-JP"/>
        </w:rPr>
        <w:t>true</w:t>
      </w:r>
      <w:r w:rsidR="00BE0362" w:rsidRPr="00BE0362">
        <w:rPr>
          <w:rFonts w:ascii="Consolas" w:hAnsi="Consolas"/>
          <w:snapToGrid/>
          <w:sz w:val="15"/>
          <w:szCs w:val="15"/>
          <w:lang w:eastAsia="ja-JP"/>
        </w:rPr>
        <w:t>]}</w:t>
      </w:r>
    </w:p>
    <w:p w14:paraId="0167FBD4" w14:textId="6364F41B"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p>
    <w:p w14:paraId="0D34AD30"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p>
    <w:p w14:paraId="38E4D49E" w14:textId="39748935"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color w:val="008F00"/>
          <w:sz w:val="15"/>
          <w:szCs w:val="15"/>
          <w:lang w:eastAsia="ja-JP"/>
        </w:rPr>
      </w:pP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Pr>
          <w:rFonts w:ascii="Consolas" w:hAnsi="Consolas"/>
          <w:snapToGrid/>
          <w:color w:val="000000"/>
          <w:sz w:val="15"/>
          <w:szCs w:val="15"/>
          <w:lang w:eastAsia="ja-JP"/>
        </w:rPr>
        <w:t xml:space="preserve"> </w:t>
      </w:r>
      <w:r w:rsidR="00BE0362" w:rsidRPr="00BE0362">
        <w:rPr>
          <w:rFonts w:ascii="Consolas" w:hAnsi="Consolas"/>
          <w:snapToGrid/>
          <w:color w:val="000000"/>
          <w:sz w:val="15"/>
          <w:szCs w:val="15"/>
          <w:lang w:eastAsia="ja-JP"/>
        </w:rPr>
        <w:t xml:space="preserve"> {</w:t>
      </w:r>
      <w:r w:rsidR="00BE0362" w:rsidRPr="00BE0362">
        <w:rPr>
          <w:rFonts w:ascii="Consolas" w:hAnsi="Consolas"/>
          <w:snapToGrid/>
          <w:color w:val="008F00"/>
          <w:sz w:val="15"/>
          <w:szCs w:val="15"/>
          <w:lang w:eastAsia="ja-JP"/>
        </w:rPr>
        <w:t>"Afterburner &amp; Fan Inputs"</w:t>
      </w:r>
      <w:r w:rsidR="00BE0362" w:rsidRPr="00BE0362">
        <w:rPr>
          <w:rFonts w:ascii="Consolas" w:hAnsi="Consolas"/>
          <w:snapToGrid/>
          <w:color w:val="000000"/>
          <w:sz w:val="15"/>
          <w:szCs w:val="15"/>
          <w:lang w:eastAsia="ja-JP"/>
        </w:rPr>
        <w:t xml:space="preserve"> : [</w:t>
      </w:r>
    </w:p>
    <w:p w14:paraId="3DBD8FFF" w14:textId="6C9BFB74"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"Tt4"</w:t>
      </w:r>
      <w:r w:rsidR="00BE0362" w:rsidRPr="00BE0362">
        <w:rPr>
          <w:rFonts w:ascii="Consolas" w:hAnsi="Consolas"/>
          <w:snapToGrid/>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"3000.0"</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b/>
          <w:bCs/>
          <w:snapToGrid/>
          <w:sz w:val="15"/>
          <w:szCs w:val="15"/>
          <w:lang w:eastAsia="ja-JP"/>
        </w:rPr>
        <w:t>true</w:t>
      </w:r>
      <w:r w:rsidR="00BE0362" w:rsidRPr="00BE0362">
        <w:rPr>
          <w:rFonts w:ascii="Consolas" w:hAnsi="Consolas"/>
          <w:snapToGrid/>
          <w:sz w:val="15"/>
          <w:szCs w:val="15"/>
          <w:lang w:eastAsia="ja-JP"/>
        </w:rPr>
        <w:t>]},</w:t>
      </w:r>
    </w:p>
    <w:p w14:paraId="2C49FCA9" w14:textId="5626D245"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"pi_c"</w:t>
      </w:r>
      <w:r w:rsidR="00BE0362" w:rsidRPr="00BE0362">
        <w:rPr>
          <w:rFonts w:ascii="Consolas" w:hAnsi="Consolas"/>
          <w:snapToGrid/>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"16.0"</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b/>
          <w:bCs/>
          <w:snapToGrid/>
          <w:sz w:val="15"/>
          <w:szCs w:val="15"/>
          <w:lang w:eastAsia="ja-JP"/>
        </w:rPr>
        <w:t>true</w:t>
      </w:r>
      <w:r w:rsidR="00BE0362" w:rsidRPr="00BE0362">
        <w:rPr>
          <w:rFonts w:ascii="Consolas" w:hAnsi="Consolas"/>
          <w:snapToGrid/>
          <w:sz w:val="15"/>
          <w:szCs w:val="15"/>
          <w:lang w:eastAsia="ja-JP"/>
        </w:rPr>
        <w:t>]},</w:t>
      </w:r>
    </w:p>
    <w:p w14:paraId="2D6E9CC3" w14:textId="4FE9298B"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"pi_fan"</w:t>
      </w:r>
      <w:r w:rsidR="00BE0362" w:rsidRPr="00BE0362">
        <w:rPr>
          <w:rFonts w:ascii="Consolas" w:hAnsi="Consolas"/>
          <w:snapToGrid/>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"2.9"</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b/>
          <w:bCs/>
          <w:snapToGrid/>
          <w:sz w:val="15"/>
          <w:szCs w:val="15"/>
          <w:lang w:eastAsia="ja-JP"/>
        </w:rPr>
        <w:t>true</w:t>
      </w:r>
      <w:r w:rsidR="00BE0362" w:rsidRPr="00BE0362">
        <w:rPr>
          <w:rFonts w:ascii="Consolas" w:hAnsi="Consolas"/>
          <w:snapToGrid/>
          <w:sz w:val="15"/>
          <w:szCs w:val="15"/>
          <w:lang w:eastAsia="ja-JP"/>
        </w:rPr>
        <w:t>]},</w:t>
      </w:r>
    </w:p>
    <w:p w14:paraId="0780B59E" w14:textId="5FDB788E"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"alpha"</w:t>
      </w:r>
      <w:r w:rsidR="00BE0362" w:rsidRPr="00BE0362">
        <w:rPr>
          <w:rFonts w:ascii="Consolas" w:hAnsi="Consolas"/>
          <w:snapToGrid/>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"0.3"</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"[BPR]"</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b/>
          <w:bCs/>
          <w:snapToGrid/>
          <w:sz w:val="15"/>
          <w:szCs w:val="15"/>
          <w:lang w:eastAsia="ja-JP"/>
        </w:rPr>
        <w:t>true</w:t>
      </w:r>
      <w:r w:rsidR="00BE0362" w:rsidRPr="00BE0362">
        <w:rPr>
          <w:rFonts w:ascii="Consolas" w:hAnsi="Consolas"/>
          <w:snapToGrid/>
          <w:sz w:val="15"/>
          <w:szCs w:val="15"/>
          <w:lang w:eastAsia="ja-JP"/>
        </w:rPr>
        <w:t>]},</w:t>
      </w:r>
    </w:p>
    <w:p w14:paraId="6FC41A87" w14:textId="28BA3595"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sidR="00BE0362" w:rsidRPr="00BE0362">
        <w:rPr>
          <w:rFonts w:ascii="Consolas" w:hAnsi="Consolas"/>
          <w:snapToGrid/>
          <w:color w:val="008F00"/>
          <w:sz w:val="15"/>
          <w:szCs w:val="15"/>
          <w:lang w:eastAsia="ja-JP"/>
        </w:rPr>
        <w:t>"Tt6"</w:t>
      </w:r>
      <w:r w:rsidR="00BE0362" w:rsidRPr="00BE0362">
        <w:rPr>
          <w:rFonts w:ascii="Consolas" w:hAnsi="Consolas"/>
          <w:snapToGrid/>
          <w:sz w:val="15"/>
          <w:szCs w:val="15"/>
          <w:lang w:eastAsia="ja-JP"/>
        </w:rPr>
        <w:t xml:space="preserve"> : [</w:t>
      </w:r>
      <w:r w:rsidR="00BE0362" w:rsidRPr="00BE0362">
        <w:rPr>
          <w:rFonts w:ascii="Consolas" w:hAnsi="Consolas"/>
          <w:snapToGrid/>
          <w:color w:val="011993"/>
          <w:sz w:val="15"/>
          <w:szCs w:val="15"/>
          <w:lang w:eastAsia="ja-JP"/>
        </w:rPr>
        <w:t>"double"</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"4140.0"</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snapToGrid/>
          <w:color w:val="011993"/>
          <w:sz w:val="15"/>
          <w:szCs w:val="15"/>
          <w:lang w:eastAsia="ja-JP"/>
        </w:rPr>
        <w:t>""</w:t>
      </w:r>
      <w:r w:rsidR="00BE0362" w:rsidRPr="00BE0362">
        <w:rPr>
          <w:rFonts w:ascii="Consolas" w:hAnsi="Consolas"/>
          <w:snapToGrid/>
          <w:sz w:val="15"/>
          <w:szCs w:val="15"/>
          <w:lang w:eastAsia="ja-JP"/>
        </w:rPr>
        <w:t xml:space="preserve">, </w:t>
      </w:r>
      <w:r w:rsidR="00BE0362" w:rsidRPr="00BE0362">
        <w:rPr>
          <w:rFonts w:ascii="Consolas" w:hAnsi="Consolas"/>
          <w:b/>
          <w:bCs/>
          <w:snapToGrid/>
          <w:sz w:val="15"/>
          <w:szCs w:val="15"/>
          <w:lang w:eastAsia="ja-JP"/>
        </w:rPr>
        <w:t>true</w:t>
      </w:r>
      <w:r w:rsidR="00BE0362" w:rsidRPr="00BE0362">
        <w:rPr>
          <w:rFonts w:ascii="Consolas" w:hAnsi="Consolas"/>
          <w:snapToGrid/>
          <w:sz w:val="15"/>
          <w:szCs w:val="15"/>
          <w:lang w:eastAsia="ja-JP"/>
        </w:rPr>
        <w:t>]}</w:t>
      </w:r>
    </w:p>
    <w:p w14:paraId="513AACB8" w14:textId="10308536"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p>
    <w:p w14:paraId="5300FC77" w14:textId="4D8A998D" w:rsidR="00BE0362" w:rsidRPr="00BE0362" w:rsidRDefault="00ED1F7A"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Pr>
          <w:rFonts w:ascii="Consolas" w:hAnsi="Consolas"/>
          <w:snapToGrid/>
          <w:sz w:val="15"/>
          <w:szCs w:val="15"/>
          <w:lang w:eastAsia="ja-JP"/>
        </w:rPr>
        <w:t xml:space="preserve"> </w:t>
      </w:r>
      <w:r w:rsidR="00BE0362" w:rsidRPr="00BE0362">
        <w:rPr>
          <w:rFonts w:ascii="Consolas" w:hAnsi="Consolas"/>
          <w:snapToGrid/>
          <w:sz w:val="15"/>
          <w:szCs w:val="15"/>
          <w:lang w:eastAsia="ja-JP"/>
        </w:rPr>
        <w:t xml:space="preserve"> ]</w:t>
      </w:r>
    </w:p>
    <w:p w14:paraId="67E2311A" w14:textId="77777777" w:rsidR="00BE0362" w:rsidRPr="00BE0362" w:rsidRDefault="00BE0362" w:rsidP="00BE0362">
      <w:pPr>
        <w:tabs>
          <w:tab w:val="clear" w:pos="360"/>
          <w:tab w:val="clear" w:pos="720"/>
          <w:tab w:val="clear" w:pos="1080"/>
        </w:tabs>
        <w:spacing w:after="0" w:line="240" w:lineRule="auto"/>
        <w:ind w:left="360"/>
        <w:jc w:val="left"/>
        <w:rPr>
          <w:rFonts w:ascii="Consolas" w:hAnsi="Consolas"/>
          <w:snapToGrid/>
          <w:sz w:val="15"/>
          <w:szCs w:val="15"/>
          <w:lang w:eastAsia="ja-JP"/>
        </w:rPr>
      </w:pPr>
      <w:r w:rsidRPr="00BE0362">
        <w:rPr>
          <w:rFonts w:ascii="Consolas" w:hAnsi="Consolas"/>
          <w:snapToGrid/>
          <w:sz w:val="15"/>
          <w:szCs w:val="15"/>
          <w:lang w:eastAsia="ja-JP"/>
        </w:rPr>
        <w:t>}</w:t>
      </w:r>
    </w:p>
    <w:p w14:paraId="72B76A0E" w14:textId="77777777" w:rsidR="00262DAC" w:rsidRDefault="00262DAC" w:rsidP="00262DAC">
      <w:pPr>
        <w:tabs>
          <w:tab w:val="clear" w:pos="360"/>
          <w:tab w:val="clear" w:pos="720"/>
          <w:tab w:val="clear" w:pos="1080"/>
        </w:tabs>
        <w:spacing w:after="0" w:line="240" w:lineRule="auto"/>
        <w:jc w:val="left"/>
        <w:rPr>
          <w:b/>
          <w:caps/>
          <w:sz w:val="24"/>
        </w:rPr>
      </w:pPr>
      <w:r>
        <w:br w:type="page"/>
      </w:r>
    </w:p>
    <w:p w14:paraId="152427D2" w14:textId="7D519199" w:rsidR="00A7775F" w:rsidRDefault="00663268" w:rsidP="00CF2B02">
      <w:pPr>
        <w:pStyle w:val="Appendices"/>
      </w:pPr>
      <w:bookmarkStart w:id="169" w:name="_Toc468863092"/>
      <w:r>
        <w:lastRenderedPageBreak/>
        <w:t>NOMENCLATURE</w:t>
      </w:r>
      <w:bookmarkEnd w:id="164"/>
      <w:bookmarkEnd w:id="165"/>
      <w:bookmarkEnd w:id="166"/>
      <w:bookmarkEnd w:id="167"/>
      <w:bookmarkEnd w:id="169"/>
    </w:p>
    <w:p w14:paraId="38E30DFA" w14:textId="784E0A7C" w:rsidR="00B9566C" w:rsidRPr="00222106" w:rsidRDefault="00B9566C" w:rsidP="003C4035">
      <w:r>
        <w:t xml:space="preserve">The nomenclature for the </w:t>
      </w:r>
      <w:r w:rsidRPr="00B9566C">
        <w:t>Experiment Framework</w:t>
      </w:r>
      <w:r>
        <w:t xml:space="preserve">’s Front Porch and Back Porch </w:t>
      </w:r>
      <w:r w:rsidR="001D5E27">
        <w:t>is derived</w:t>
      </w:r>
      <w:r>
        <w:t xml:space="preserve"> from terminology used by analog television</w:t>
      </w:r>
      <w:r w:rsidR="001D5E27">
        <w:t xml:space="preserve"> signal encoding</w:t>
      </w:r>
      <w:r>
        <w:t xml:space="preserve">. </w:t>
      </w:r>
      <w:r w:rsidR="00765F62">
        <w:t xml:space="preserve">Each horizontal line </w:t>
      </w:r>
      <w:r w:rsidR="001D5E27">
        <w:t>of encoded video has a region synchronization and a region of active video. The active video portion encoded two</w:t>
      </w:r>
      <w:r w:rsidR="00EC153E">
        <w:t xml:space="preserve"> of the three red/green/blue</w:t>
      </w:r>
      <w:r w:rsidR="001D5E27">
        <w:t xml:space="preserve"> colors</w:t>
      </w:r>
      <w:r w:rsidR="00EC153E">
        <w:t xml:space="preserve"> and audio. The 3</w:t>
      </w:r>
      <w:r w:rsidR="00EC153E" w:rsidRPr="003C4035">
        <w:rPr>
          <w:vertAlign w:val="superscript"/>
        </w:rPr>
        <w:t>rd</w:t>
      </w:r>
      <w:r w:rsidR="00EC153E">
        <w:t xml:space="preserve"> color was computed within the television using the principle of Pythagorean’s theorem. This active portion of the signal was dynamic and contained a slice of the image. The synchronization portion, in contrast, is a highly structured and predictable</w:t>
      </w:r>
      <w:r w:rsidR="00CB0C15">
        <w:t xml:space="preserve"> region of the signal</w:t>
      </w:r>
      <w:r w:rsidR="00EC153E">
        <w:t xml:space="preserve">. </w:t>
      </w:r>
      <w:r w:rsidR="00CB0C15">
        <w:t xml:space="preserve">Every horizontal line of the signal that encoded video repeated the structure </w:t>
      </w:r>
      <w:r w:rsidR="00B07DEF">
        <w:t xml:space="preserve">of </w:t>
      </w:r>
      <w:r w:rsidR="00CB0C15">
        <w:t>an active region</w:t>
      </w:r>
      <w:r w:rsidR="00B07DEF">
        <w:t xml:space="preserve"> bookended by </w:t>
      </w:r>
      <w:r w:rsidR="00CB0C15">
        <w:t>a front porch</w:t>
      </w:r>
      <w:r w:rsidR="00B07DEF">
        <w:t xml:space="preserve"> and a back porch</w:t>
      </w:r>
      <w:r w:rsidR="00CB0C15">
        <w:t>.</w:t>
      </w:r>
      <w:r w:rsidR="00F44F03">
        <w:t xml:space="preserve"> We liken the Experiment Framework to the synchronization portion of the video signal which performs setup for a coupled model, and follows the coupled model as well structured bookends</w:t>
      </w:r>
      <w:r w:rsidR="00691A1D">
        <w:t xml:space="preserve"> in contrast to the </w:t>
      </w:r>
      <w:r w:rsidR="00F44F03">
        <w:t xml:space="preserve">content of the coupled model </w:t>
      </w:r>
      <w:r w:rsidR="00691A1D">
        <w:t xml:space="preserve">which </w:t>
      </w:r>
      <w:r w:rsidR="00F44F03">
        <w:t>is dynamic like the active video</w:t>
      </w:r>
      <w:r w:rsidR="00691A1D">
        <w:t>. As the video signal is composed of a sequence of horizontal lines, so the Experiment Framework produces a repeating sequence of Front Porch (generator), to coupled model(s), to Back Porch (acceptor).</w:t>
      </w:r>
    </w:p>
    <w:p w14:paraId="1E404509" w14:textId="266406A4" w:rsidR="00663268" w:rsidRDefault="00663268" w:rsidP="00EB47F4">
      <w:r w:rsidRPr="00663268">
        <w:rPr>
          <w:noProof/>
          <w:lang w:eastAsia="ja-JP"/>
        </w:rPr>
        <w:drawing>
          <wp:inline distT="0" distB="0" distL="0" distR="0" wp14:anchorId="665F79FF" wp14:editId="4A95E75A">
            <wp:extent cx="5943600" cy="39700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970020"/>
                    </a:xfrm>
                    <a:prstGeom prst="rect">
                      <a:avLst/>
                    </a:prstGeom>
                  </pic:spPr>
                </pic:pic>
              </a:graphicData>
            </a:graphic>
          </wp:inline>
        </w:drawing>
      </w:r>
    </w:p>
    <w:p w14:paraId="68940589" w14:textId="40063687" w:rsidR="00757C94" w:rsidRPr="00496961" w:rsidRDefault="005F7CBF" w:rsidP="00496961">
      <w:pPr>
        <w:tabs>
          <w:tab w:val="clear" w:pos="360"/>
          <w:tab w:val="clear" w:pos="720"/>
          <w:tab w:val="clear" w:pos="1080"/>
        </w:tabs>
        <w:ind w:left="540" w:hanging="540"/>
      </w:pPr>
      <w:r>
        <w:t>Note:</w:t>
      </w:r>
      <w:r>
        <w:tab/>
        <w:t>An analog video receiver actually process</w:t>
      </w:r>
      <w:r w:rsidR="00496961">
        <w:t>es</w:t>
      </w:r>
      <w:r>
        <w:t xml:space="preserve"> a horizontal line in the order of back porch, active </w:t>
      </w:r>
      <w:r w:rsidR="00496961">
        <w:t>video, and then the front porch, but it is common to think in terms of left-to-right as viewed in the diagram above and on an oscilloscope.</w:t>
      </w:r>
      <w:r w:rsidR="00757C94">
        <w:br w:type="page"/>
      </w:r>
    </w:p>
    <w:p w14:paraId="21CD3E1A" w14:textId="3014B987" w:rsidR="00496961" w:rsidRPr="00496961" w:rsidRDefault="00496961" w:rsidP="00496961">
      <w:pPr>
        <w:pStyle w:val="Appendices"/>
      </w:pPr>
      <w:bookmarkStart w:id="170" w:name="_Toc468863093"/>
      <w:r>
        <w:lastRenderedPageBreak/>
        <w:t>BIOGRAPHIES</w:t>
      </w:r>
      <w:bookmarkEnd w:id="170"/>
    </w:p>
    <w:p w14:paraId="43829395" w14:textId="0F0810CB" w:rsidR="00757C94" w:rsidRDefault="00757C94" w:rsidP="003C4035">
      <w:pPr>
        <w:pStyle w:val="Heading2"/>
      </w:pPr>
      <w:bookmarkStart w:id="171" w:name="_Toc468863094"/>
      <w:r>
        <w:t>Lucio Ortiz</w:t>
      </w:r>
      <w:bookmarkEnd w:id="171"/>
    </w:p>
    <w:p w14:paraId="0CD2D37D" w14:textId="2ABCC09B" w:rsidR="00757C94" w:rsidRDefault="005F49E8" w:rsidP="003C4035">
      <w:pPr>
        <w:tabs>
          <w:tab w:val="clear" w:pos="360"/>
          <w:tab w:val="clear" w:pos="720"/>
          <w:tab w:val="clear" w:pos="1080"/>
        </w:tabs>
      </w:pPr>
      <w:r>
        <w:t>He works for the National Aeronautics and Space Administration</w:t>
      </w:r>
      <w:r w:rsidR="002033E4">
        <w:t xml:space="preserve"> (NASA)</w:t>
      </w:r>
      <w:r>
        <w:t xml:space="preserve"> at the Neil A. Armstrong Flight Research Center in Edwards, California as a Test Information Engineer in the Mission Control, Range Engineering Branch working on experimental flight test</w:t>
      </w:r>
      <w:r w:rsidR="00C03950">
        <w:t>ing for future aircraft design.</w:t>
      </w:r>
      <w:r>
        <w:t xml:space="preserve"> He holds a BSE in Aerospace Engineering/Aeronautics from Arizona State University and is pursuing a Master of Engineering in Modeling and Simulation also</w:t>
      </w:r>
      <w:r w:rsidR="00C03950">
        <w:t xml:space="preserve"> from Arizona State University.</w:t>
      </w:r>
      <w:r>
        <w:t xml:space="preserve"> He has been an Aerospace Engineer for 6 years</w:t>
      </w:r>
      <w:r w:rsidR="002033E4">
        <w:t xml:space="preserve"> and has traveled between New Mexico and Arizona, working at both Sandia National Laboratories developing and testing neutron output for our nation’s nuclear research, and with NASA prov</w:t>
      </w:r>
      <w:r w:rsidR="00C03950">
        <w:t xml:space="preserve">iding research in aeronautics. </w:t>
      </w:r>
      <w:r w:rsidR="002033E4">
        <w:t>When he is not busy with research, he frequently travels from California to Arizona to spen</w:t>
      </w:r>
      <w:r w:rsidR="00C03950">
        <w:t xml:space="preserve">d time with his two daughters. </w:t>
      </w:r>
      <w:r w:rsidR="002033E4">
        <w:t>One attending Northern Arizona University and the other following closely behind, soon to graduate high school in Phoenix, Arizona.</w:t>
      </w:r>
      <w:r w:rsidR="00C03950">
        <w:t xml:space="preserve"> </w:t>
      </w:r>
      <w:r w:rsidR="00482C7F">
        <w:t>The motivation for this Master’s Degree is to hopefully provide a good example to his daughters of what one can achieve with hard work and dedication.</w:t>
      </w:r>
    </w:p>
    <w:p w14:paraId="4378FFEE" w14:textId="59E34CEE" w:rsidR="00757C94" w:rsidRDefault="00757C94" w:rsidP="003C4035">
      <w:pPr>
        <w:pStyle w:val="Heading2"/>
      </w:pPr>
      <w:bookmarkStart w:id="172" w:name="_Toc468863095"/>
      <w:r>
        <w:t>Robert Blazewicz</w:t>
      </w:r>
      <w:bookmarkEnd w:id="172"/>
    </w:p>
    <w:p w14:paraId="4042B33F" w14:textId="29AB160E" w:rsidR="00757C94" w:rsidRDefault="000B46D1" w:rsidP="003C4035">
      <w:pPr>
        <w:tabs>
          <w:tab w:val="clear" w:pos="360"/>
          <w:tab w:val="clear" w:pos="720"/>
          <w:tab w:val="clear" w:pos="1080"/>
        </w:tabs>
      </w:pPr>
      <w:r>
        <w:t xml:space="preserve">He works for GM </w:t>
      </w:r>
      <w:r w:rsidR="001517F8">
        <w:t>at the General Motors Proving G</w:t>
      </w:r>
      <w:r>
        <w:t>round</w:t>
      </w:r>
      <w:r w:rsidR="001517F8">
        <w:t>s</w:t>
      </w:r>
      <w:r>
        <w:t xml:space="preserve"> in Milford </w:t>
      </w:r>
      <w:r w:rsidR="001517F8">
        <w:t>Michigan as a C</w:t>
      </w:r>
      <w:r>
        <w:t>ont</w:t>
      </w:r>
      <w:r w:rsidR="001517F8">
        <w:t>rols System Engine</w:t>
      </w:r>
      <w:r w:rsidR="005F49E8">
        <w:t>er</w:t>
      </w:r>
      <w:r w:rsidR="001517F8">
        <w:t xml:space="preserve"> working on </w:t>
      </w:r>
      <w:r w:rsidR="001517F8" w:rsidRPr="001517F8">
        <w:t>Automated Driving &amp; Active Safety Controls</w:t>
      </w:r>
      <w:r w:rsidR="001517F8">
        <w:t>. He holds a BS in Computer Science from Northeastern University and is p</w:t>
      </w:r>
      <w:r w:rsidR="005F49E8">
        <w:t>u</w:t>
      </w:r>
      <w:r w:rsidR="001517F8">
        <w:t>r</w:t>
      </w:r>
      <w:r w:rsidR="005F49E8">
        <w:t>su</w:t>
      </w:r>
      <w:r w:rsidR="001517F8">
        <w:t>ing a Master of Engineering in Embedded Systems from Arizona State University. He has been a Software Engineer for 26 years</w:t>
      </w:r>
      <w:r w:rsidR="00FB6841">
        <w:t xml:space="preserve"> and is an IEEE </w:t>
      </w:r>
      <w:r w:rsidR="00FB6841" w:rsidRPr="00FB6841">
        <w:t>Certified Software Development Professional</w:t>
      </w:r>
      <w:r w:rsidR="001517F8">
        <w:t xml:space="preserve">. </w:t>
      </w:r>
      <w:r w:rsidR="00FB6841">
        <w:t>Over his career he has worked</w:t>
      </w:r>
      <w:r w:rsidR="001517F8">
        <w:t xml:space="preserve"> in diverse areas of SIGINT, supercomputer databases </w:t>
      </w:r>
      <w:r w:rsidR="00015642">
        <w:t>&amp;</w:t>
      </w:r>
      <w:r w:rsidR="001517F8">
        <w:t xml:space="preserve"> compilers, health care,</w:t>
      </w:r>
      <w:r w:rsidR="00350C5B">
        <w:t xml:space="preserve"> </w:t>
      </w:r>
      <w:r w:rsidR="00FB6841">
        <w:t xml:space="preserve">and </w:t>
      </w:r>
      <w:r w:rsidR="00015642">
        <w:t>television data encoders</w:t>
      </w:r>
      <w:r w:rsidR="002A1812">
        <w:t xml:space="preserve">. </w:t>
      </w:r>
      <w:r w:rsidR="00FB6841">
        <w:t>He is</w:t>
      </w:r>
      <w:r w:rsidR="00257D56">
        <w:t xml:space="preserve"> Secretary for </w:t>
      </w:r>
      <w:r w:rsidR="00FB6841">
        <w:t xml:space="preserve">the </w:t>
      </w:r>
      <w:r w:rsidR="00FB6841" w:rsidRPr="00FB6841">
        <w:t>IEEE Southeast Michigan Section</w:t>
      </w:r>
      <w:r w:rsidR="00FB6841">
        <w:t xml:space="preserve">’s chapter of </w:t>
      </w:r>
      <w:r w:rsidR="00FB6841" w:rsidRPr="00FB6841">
        <w:t>Aerospace and Electronic Systems Society</w:t>
      </w:r>
      <w:r w:rsidR="00FB6841">
        <w:t xml:space="preserve">. As an adult leader in Boy Scouts, he is an Assistant District Commission of New Units and a Unit Commissioner. </w:t>
      </w:r>
      <w:r w:rsidR="001517F8">
        <w:t>When not in Michigan, he lives in Tucson Arizona with his family. Married for 24 years, he has two daughters. One attending the University of Arizona and the other at the Northern Arizona University</w:t>
      </w:r>
      <w:r w:rsidR="00FB6841">
        <w:t xml:space="preserve"> — he truly has a house divided</w:t>
      </w:r>
      <w:r w:rsidR="001517F8">
        <w:t>.</w:t>
      </w:r>
    </w:p>
    <w:p w14:paraId="6DEA762C" w14:textId="77777777" w:rsidR="009C2983" w:rsidRDefault="009C2983"/>
    <w:p w14:paraId="56C461E1" w14:textId="77777777" w:rsidR="009C2983" w:rsidRDefault="009C2983">
      <w:pPr>
        <w:sectPr w:rsidR="009C2983" w:rsidSect="008D2632">
          <w:headerReference w:type="default" r:id="rId66"/>
          <w:footerReference w:type="default" r:id="rId67"/>
          <w:type w:val="continuous"/>
          <w:pgSz w:w="12240" w:h="15840" w:code="1"/>
          <w:pgMar w:top="1170" w:right="1440" w:bottom="1175" w:left="1440" w:header="724" w:footer="486" w:gutter="0"/>
          <w:pgNumType w:start="1"/>
          <w:cols w:space="540"/>
          <w:docGrid w:linePitch="299"/>
        </w:sectPr>
      </w:pPr>
    </w:p>
    <w:p w14:paraId="46EBE428" w14:textId="77777777" w:rsidR="003D6A17" w:rsidRPr="00421808" w:rsidRDefault="007777F5">
      <w:r w:rsidRPr="00421808">
        <w:lastRenderedPageBreak/>
        <w:t>This Page Intentionally Left Blank</w:t>
      </w:r>
    </w:p>
    <w:sectPr w:rsidR="003D6A17" w:rsidRPr="00421808" w:rsidSect="005E77C3">
      <w:pgSz w:w="12240" w:h="15840" w:code="1"/>
      <w:pgMar w:top="1440" w:right="1440" w:bottom="1440" w:left="1440" w:header="990" w:footer="1080" w:gutter="0"/>
      <w:cols w:space="54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200B41" w14:textId="77777777" w:rsidR="00776B8A" w:rsidRDefault="00776B8A" w:rsidP="006D317B">
      <w:r>
        <w:separator/>
      </w:r>
    </w:p>
    <w:p w14:paraId="0B5CC31D" w14:textId="77777777" w:rsidR="00776B8A" w:rsidRDefault="00776B8A" w:rsidP="006D317B"/>
  </w:endnote>
  <w:endnote w:type="continuationSeparator" w:id="0">
    <w:p w14:paraId="5D17B8A8" w14:textId="77777777" w:rsidR="00776B8A" w:rsidRDefault="00776B8A" w:rsidP="006D317B">
      <w:r>
        <w:continuationSeparator/>
      </w:r>
    </w:p>
    <w:p w14:paraId="7213EE9B" w14:textId="77777777" w:rsidR="00776B8A" w:rsidRDefault="00776B8A" w:rsidP="006D31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MS Gothic">
    <w:panose1 w:val="020B0609070205080204"/>
    <w:charset w:val="80"/>
    <w:family w:val="auto"/>
    <w:pitch w:val="variable"/>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 w:name="Yu Mincho">
    <w:panose1 w:val="02020400000000000000"/>
    <w:charset w:val="80"/>
    <w:family w:val="auto"/>
    <w:pitch w:val="variable"/>
    <w:sig w:usb0="800002E7" w:usb1="2AC7FCFF" w:usb2="00000012" w:usb3="00000000" w:csb0="0002009F" w:csb1="00000000"/>
  </w:font>
  <w:font w:name="Libre Baskerville">
    <w:altName w:val="Times New Roman"/>
    <w:charset w:val="00"/>
    <w:family w:val="auto"/>
    <w:pitch w:val="default"/>
  </w:font>
  <w:font w:name="Cambria Math">
    <w:panose1 w:val="02040503050406030204"/>
    <w:charset w:val="00"/>
    <w:family w:val="auto"/>
    <w:pitch w:val="variable"/>
    <w:sig w:usb0="E00002FF" w:usb1="420024FF" w:usb2="00000000" w:usb3="00000000" w:csb0="0000019F" w:csb1="00000000"/>
  </w:font>
  <w:font w:name="Lucida Sans Unicode">
    <w:panose1 w:val="020B0602030504020204"/>
    <w:charset w:val="00"/>
    <w:family w:val="auto"/>
    <w:pitch w:val="variable"/>
    <w:sig w:usb0="80000AFF" w:usb1="0000396B" w:usb2="00000000" w:usb3="00000000" w:csb0="000000B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6171C6" w14:textId="69B86B4E" w:rsidR="00E406C5" w:rsidRPr="00421808" w:rsidRDefault="00E406C5" w:rsidP="00EB47F4">
    <w:pPr>
      <w:pStyle w:val="Footer"/>
      <w:rPr>
        <w:noProof/>
      </w:rPr>
    </w:pPr>
    <w:r w:rsidRPr="00421808">
      <w:rPr>
        <w:rStyle w:val="PageNumber"/>
        <w:sz w:val="20"/>
      </w:rPr>
      <w:fldChar w:fldCharType="begin"/>
    </w:r>
    <w:r w:rsidRPr="00421808">
      <w:rPr>
        <w:rStyle w:val="PageNumber"/>
        <w:sz w:val="20"/>
      </w:rPr>
      <w:instrText xml:space="preserve">PAGE  </w:instrText>
    </w:r>
    <w:r w:rsidRPr="00421808">
      <w:rPr>
        <w:rStyle w:val="PageNumber"/>
        <w:sz w:val="20"/>
      </w:rPr>
      <w:fldChar w:fldCharType="separate"/>
    </w:r>
    <w:r w:rsidR="006553A1">
      <w:rPr>
        <w:rStyle w:val="PageNumber"/>
        <w:noProof/>
        <w:sz w:val="20"/>
      </w:rPr>
      <w:t>50</w:t>
    </w:r>
    <w:r w:rsidRPr="00421808">
      <w:rPr>
        <w:rStyle w:val="PageNumber"/>
        <w:sz w:val="20"/>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72941" w14:textId="23B4C46E" w:rsidR="00E406C5" w:rsidRPr="00421808" w:rsidRDefault="00E406C5" w:rsidP="00EB47F4">
    <w:pPr>
      <w:pStyle w:val="Footer"/>
    </w:pPr>
    <w:r w:rsidRPr="00421808">
      <w:rPr>
        <w:rStyle w:val="PageNumber"/>
        <w:sz w:val="20"/>
      </w:rPr>
      <w:fldChar w:fldCharType="begin"/>
    </w:r>
    <w:r w:rsidRPr="00421808">
      <w:rPr>
        <w:rStyle w:val="PageNumber"/>
        <w:sz w:val="20"/>
      </w:rPr>
      <w:instrText xml:space="preserve">PAGE  </w:instrText>
    </w:r>
    <w:r w:rsidRPr="00421808">
      <w:rPr>
        <w:rStyle w:val="PageNumber"/>
        <w:sz w:val="20"/>
      </w:rPr>
      <w:fldChar w:fldCharType="separate"/>
    </w:r>
    <w:r w:rsidR="006553A1">
      <w:rPr>
        <w:rStyle w:val="PageNumber"/>
        <w:noProof/>
        <w:sz w:val="20"/>
      </w:rPr>
      <w:t>v</w:t>
    </w:r>
    <w:r w:rsidRPr="00421808">
      <w:rPr>
        <w:rStyle w:val="PageNumber"/>
        <w:sz w:val="20"/>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6C4D2F" w14:textId="27C12BA4" w:rsidR="00E406C5" w:rsidRPr="00421808" w:rsidRDefault="00E406C5" w:rsidP="00EB47F4">
    <w:pPr>
      <w:pStyle w:val="Footer"/>
    </w:pPr>
    <w:r w:rsidRPr="00421808">
      <w:rPr>
        <w:rStyle w:val="PageNumber"/>
        <w:sz w:val="20"/>
      </w:rPr>
      <w:fldChar w:fldCharType="begin"/>
    </w:r>
    <w:r w:rsidRPr="00421808">
      <w:rPr>
        <w:rStyle w:val="PageNumber"/>
        <w:sz w:val="20"/>
      </w:rPr>
      <w:instrText xml:space="preserve">PAGE  </w:instrText>
    </w:r>
    <w:r w:rsidRPr="00421808">
      <w:rPr>
        <w:rStyle w:val="PageNumber"/>
        <w:sz w:val="20"/>
      </w:rPr>
      <w:fldChar w:fldCharType="separate"/>
    </w:r>
    <w:r w:rsidR="006553A1">
      <w:rPr>
        <w:rStyle w:val="PageNumber"/>
        <w:noProof/>
        <w:sz w:val="20"/>
      </w:rPr>
      <w:t>49</w:t>
    </w:r>
    <w:r w:rsidRPr="00421808">
      <w:rPr>
        <w:rStyle w:val="PageNumber"/>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80F4FC" w14:textId="77777777" w:rsidR="00776B8A" w:rsidRDefault="00776B8A" w:rsidP="006D317B">
      <w:r>
        <w:separator/>
      </w:r>
    </w:p>
    <w:p w14:paraId="70435D42" w14:textId="77777777" w:rsidR="00776B8A" w:rsidRDefault="00776B8A" w:rsidP="006D317B"/>
  </w:footnote>
  <w:footnote w:type="continuationSeparator" w:id="0">
    <w:p w14:paraId="1817DA15" w14:textId="77777777" w:rsidR="00776B8A" w:rsidRDefault="00776B8A" w:rsidP="006D317B">
      <w:r>
        <w:continuationSeparator/>
      </w:r>
    </w:p>
    <w:p w14:paraId="661625B4" w14:textId="77777777" w:rsidR="00776B8A" w:rsidRDefault="00776B8A" w:rsidP="006D317B"/>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0782E" w14:textId="78FC6968" w:rsidR="00E406C5" w:rsidRPr="00A30221" w:rsidRDefault="00E406C5" w:rsidP="007446AE">
    <w:pPr>
      <w:pStyle w:val="Header"/>
      <w:spacing w:after="0" w:line="240" w:lineRule="auto"/>
      <w:jc w:val="center"/>
      <w:rPr>
        <w:sz w:val="18"/>
      </w:rPr>
    </w:pPr>
    <w:r w:rsidRPr="00A30221">
      <w:rPr>
        <w:sz w:val="18"/>
      </w:rPr>
      <w:t>CSE 593 Applied Project</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229CAA" w14:textId="0E6C85E5" w:rsidR="00E406C5" w:rsidRPr="00C52286" w:rsidRDefault="00E406C5" w:rsidP="00C52286">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6B94E0" w14:textId="1F3B92F4" w:rsidR="00E406C5" w:rsidRPr="00A30221" w:rsidRDefault="00E406C5" w:rsidP="00A30221">
    <w:pPr>
      <w:pStyle w:val="Header"/>
      <w:jc w:val="center"/>
      <w:rPr>
        <w:sz w:val="20"/>
      </w:rPr>
    </w:pPr>
    <w:r w:rsidRPr="00A30221">
      <w:rPr>
        <w:sz w:val="18"/>
      </w:rPr>
      <w:t>Applied Project: Modeling &amp; Simulation of a Turbojet Engine utilizing the DEVS-Suite Experimental Framework</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E4E377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C2AD510"/>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4B76474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3766CA92"/>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52588016"/>
    <w:lvl w:ilvl="0">
      <w:start w:val="1"/>
      <w:numFmt w:val="decimal"/>
      <w:pStyle w:val="ListNumber2"/>
      <w:lvlText w:val="%1."/>
      <w:lvlJc w:val="left"/>
      <w:pPr>
        <w:tabs>
          <w:tab w:val="num" w:pos="720"/>
        </w:tabs>
        <w:ind w:left="720" w:hanging="360"/>
      </w:pPr>
    </w:lvl>
  </w:abstractNum>
  <w:abstractNum w:abstractNumId="5">
    <w:nsid w:val="FFFFFF80"/>
    <w:multiLevelType w:val="singleLevel"/>
    <w:tmpl w:val="312E3886"/>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D7D4A312"/>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AF1C4C8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76BEE0C4"/>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FF1C591E"/>
    <w:lvl w:ilvl="0">
      <w:start w:val="1"/>
      <w:numFmt w:val="decimal"/>
      <w:pStyle w:val="ListNumber"/>
      <w:lvlText w:val="%1."/>
      <w:lvlJc w:val="left"/>
      <w:pPr>
        <w:tabs>
          <w:tab w:val="num" w:pos="360"/>
        </w:tabs>
        <w:ind w:left="360" w:hanging="360"/>
      </w:pPr>
    </w:lvl>
  </w:abstractNum>
  <w:abstractNum w:abstractNumId="10">
    <w:nsid w:val="FFFFFF89"/>
    <w:multiLevelType w:val="singleLevel"/>
    <w:tmpl w:val="8348E5DA"/>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00F6407"/>
    <w:multiLevelType w:val="hybridMultilevel"/>
    <w:tmpl w:val="4DC884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1F71336"/>
    <w:multiLevelType w:val="multilevel"/>
    <w:tmpl w:val="E9F86620"/>
    <w:lvl w:ilvl="0">
      <w:start w:val="1"/>
      <w:numFmt w:val="decimal"/>
      <w:lvlText w:val="%1"/>
      <w:lvlJc w:val="left"/>
      <w:pPr>
        <w:tabs>
          <w:tab w:val="num" w:pos="522"/>
        </w:tabs>
        <w:ind w:left="522" w:hanging="432"/>
      </w:pPr>
      <w:rPr>
        <w:rFonts w:hint="default"/>
      </w:rPr>
    </w:lvl>
    <w:lvl w:ilvl="1">
      <w:start w:val="1"/>
      <w:numFmt w:val="decimal"/>
      <w:lvlText w:val="%1.%2"/>
      <w:lvlJc w:val="left"/>
      <w:pPr>
        <w:tabs>
          <w:tab w:val="num" w:pos="666"/>
        </w:tabs>
        <w:ind w:left="666" w:hanging="576"/>
      </w:pPr>
      <w:rPr>
        <w:rFonts w:hint="default"/>
        <w:b/>
      </w:rPr>
    </w:lvl>
    <w:lvl w:ilvl="2">
      <w:start w:val="1"/>
      <w:numFmt w:val="decimal"/>
      <w:lvlText w:val="%1.%2.%3"/>
      <w:lvlJc w:val="left"/>
      <w:pPr>
        <w:tabs>
          <w:tab w:val="num" w:pos="810"/>
        </w:tabs>
        <w:ind w:left="810" w:hanging="720"/>
      </w:pPr>
      <w:rPr>
        <w:rFonts w:hint="default"/>
      </w:rPr>
    </w:lvl>
    <w:lvl w:ilvl="3">
      <w:start w:val="1"/>
      <w:numFmt w:val="decimal"/>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3">
    <w:nsid w:val="029D6DF5"/>
    <w:multiLevelType w:val="hybridMultilevel"/>
    <w:tmpl w:val="0966D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3CF4545"/>
    <w:multiLevelType w:val="hybridMultilevel"/>
    <w:tmpl w:val="4BC2A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5122ED4"/>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nsid w:val="093E3C9F"/>
    <w:multiLevelType w:val="hybridMultilevel"/>
    <w:tmpl w:val="A5344D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96A6753"/>
    <w:multiLevelType w:val="multilevel"/>
    <w:tmpl w:val="62CCA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BA72E83"/>
    <w:multiLevelType w:val="hybridMultilevel"/>
    <w:tmpl w:val="034CE6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0C5A0D3F"/>
    <w:multiLevelType w:val="hybridMultilevel"/>
    <w:tmpl w:val="B32E6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D1D4AC7"/>
    <w:multiLevelType w:val="hybridMultilevel"/>
    <w:tmpl w:val="F6C45F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10FD711C"/>
    <w:multiLevelType w:val="multilevel"/>
    <w:tmpl w:val="2D90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14C459D"/>
    <w:multiLevelType w:val="hybridMultilevel"/>
    <w:tmpl w:val="A01A8B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1176048B"/>
    <w:multiLevelType w:val="hybridMultilevel"/>
    <w:tmpl w:val="79E0F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4955234"/>
    <w:multiLevelType w:val="multilevel"/>
    <w:tmpl w:val="C8226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85702D5"/>
    <w:multiLevelType w:val="hybridMultilevel"/>
    <w:tmpl w:val="A732B382"/>
    <w:lvl w:ilvl="0" w:tplc="227C3134">
      <w:start w:val="1"/>
      <w:numFmt w:val="bullet"/>
      <w:lvlText w:val=""/>
      <w:lvlJc w:val="left"/>
      <w:pPr>
        <w:tabs>
          <w:tab w:val="num" w:pos="720"/>
        </w:tabs>
        <w:ind w:left="720" w:hanging="360"/>
      </w:pPr>
      <w:rPr>
        <w:rFonts w:ascii="Wingdings 2" w:hAnsi="Wingdings 2" w:hint="default"/>
      </w:rPr>
    </w:lvl>
    <w:lvl w:ilvl="1" w:tplc="1C08D030">
      <w:numFmt w:val="bullet"/>
      <w:lvlText w:val=""/>
      <w:lvlJc w:val="left"/>
      <w:pPr>
        <w:tabs>
          <w:tab w:val="num" w:pos="1440"/>
        </w:tabs>
        <w:ind w:left="1440" w:hanging="360"/>
      </w:pPr>
      <w:rPr>
        <w:rFonts w:ascii="Wingdings 2" w:hAnsi="Wingdings 2" w:hint="default"/>
      </w:rPr>
    </w:lvl>
    <w:lvl w:ilvl="2" w:tplc="6F8AA0A0" w:tentative="1">
      <w:start w:val="1"/>
      <w:numFmt w:val="bullet"/>
      <w:lvlText w:val=""/>
      <w:lvlJc w:val="left"/>
      <w:pPr>
        <w:tabs>
          <w:tab w:val="num" w:pos="2160"/>
        </w:tabs>
        <w:ind w:left="2160" w:hanging="360"/>
      </w:pPr>
      <w:rPr>
        <w:rFonts w:ascii="Wingdings 2" w:hAnsi="Wingdings 2" w:hint="default"/>
      </w:rPr>
    </w:lvl>
    <w:lvl w:ilvl="3" w:tplc="9968A70E" w:tentative="1">
      <w:start w:val="1"/>
      <w:numFmt w:val="bullet"/>
      <w:lvlText w:val=""/>
      <w:lvlJc w:val="left"/>
      <w:pPr>
        <w:tabs>
          <w:tab w:val="num" w:pos="2880"/>
        </w:tabs>
        <w:ind w:left="2880" w:hanging="360"/>
      </w:pPr>
      <w:rPr>
        <w:rFonts w:ascii="Wingdings 2" w:hAnsi="Wingdings 2" w:hint="default"/>
      </w:rPr>
    </w:lvl>
    <w:lvl w:ilvl="4" w:tplc="6486D4EC" w:tentative="1">
      <w:start w:val="1"/>
      <w:numFmt w:val="bullet"/>
      <w:lvlText w:val=""/>
      <w:lvlJc w:val="left"/>
      <w:pPr>
        <w:tabs>
          <w:tab w:val="num" w:pos="3600"/>
        </w:tabs>
        <w:ind w:left="3600" w:hanging="360"/>
      </w:pPr>
      <w:rPr>
        <w:rFonts w:ascii="Wingdings 2" w:hAnsi="Wingdings 2" w:hint="default"/>
      </w:rPr>
    </w:lvl>
    <w:lvl w:ilvl="5" w:tplc="0124092A" w:tentative="1">
      <w:start w:val="1"/>
      <w:numFmt w:val="bullet"/>
      <w:lvlText w:val=""/>
      <w:lvlJc w:val="left"/>
      <w:pPr>
        <w:tabs>
          <w:tab w:val="num" w:pos="4320"/>
        </w:tabs>
        <w:ind w:left="4320" w:hanging="360"/>
      </w:pPr>
      <w:rPr>
        <w:rFonts w:ascii="Wingdings 2" w:hAnsi="Wingdings 2" w:hint="default"/>
      </w:rPr>
    </w:lvl>
    <w:lvl w:ilvl="6" w:tplc="02F4BEF2" w:tentative="1">
      <w:start w:val="1"/>
      <w:numFmt w:val="bullet"/>
      <w:lvlText w:val=""/>
      <w:lvlJc w:val="left"/>
      <w:pPr>
        <w:tabs>
          <w:tab w:val="num" w:pos="5040"/>
        </w:tabs>
        <w:ind w:left="5040" w:hanging="360"/>
      </w:pPr>
      <w:rPr>
        <w:rFonts w:ascii="Wingdings 2" w:hAnsi="Wingdings 2" w:hint="default"/>
      </w:rPr>
    </w:lvl>
    <w:lvl w:ilvl="7" w:tplc="EE62CFC8" w:tentative="1">
      <w:start w:val="1"/>
      <w:numFmt w:val="bullet"/>
      <w:lvlText w:val=""/>
      <w:lvlJc w:val="left"/>
      <w:pPr>
        <w:tabs>
          <w:tab w:val="num" w:pos="5760"/>
        </w:tabs>
        <w:ind w:left="5760" w:hanging="360"/>
      </w:pPr>
      <w:rPr>
        <w:rFonts w:ascii="Wingdings 2" w:hAnsi="Wingdings 2" w:hint="default"/>
      </w:rPr>
    </w:lvl>
    <w:lvl w:ilvl="8" w:tplc="AF666AA4" w:tentative="1">
      <w:start w:val="1"/>
      <w:numFmt w:val="bullet"/>
      <w:lvlText w:val=""/>
      <w:lvlJc w:val="left"/>
      <w:pPr>
        <w:tabs>
          <w:tab w:val="num" w:pos="6480"/>
        </w:tabs>
        <w:ind w:left="6480" w:hanging="360"/>
      </w:pPr>
      <w:rPr>
        <w:rFonts w:ascii="Wingdings 2" w:hAnsi="Wingdings 2" w:hint="default"/>
      </w:rPr>
    </w:lvl>
  </w:abstractNum>
  <w:abstractNum w:abstractNumId="26">
    <w:nsid w:val="19120C66"/>
    <w:multiLevelType w:val="hybridMultilevel"/>
    <w:tmpl w:val="8F7AC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B11053F"/>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1BD03077"/>
    <w:multiLevelType w:val="multilevel"/>
    <w:tmpl w:val="28383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CD4235F"/>
    <w:multiLevelType w:val="hybridMultilevel"/>
    <w:tmpl w:val="63401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1E223BF0"/>
    <w:multiLevelType w:val="hybridMultilevel"/>
    <w:tmpl w:val="49EE94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22886DF2"/>
    <w:multiLevelType w:val="hybridMultilevel"/>
    <w:tmpl w:val="DD08113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9E144FC"/>
    <w:multiLevelType w:val="multilevel"/>
    <w:tmpl w:val="68144D58"/>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54"/>
        </w:tabs>
        <w:ind w:left="-54" w:hanging="576"/>
      </w:pPr>
      <w:rPr>
        <w:rFonts w:hint="default"/>
        <w:b/>
      </w:rPr>
    </w:lvl>
    <w:lvl w:ilvl="2">
      <w:start w:val="1"/>
      <w:numFmt w:val="decimal"/>
      <w:lvlText w:val="%1.%2.%3"/>
      <w:lvlJc w:val="left"/>
      <w:pPr>
        <w:tabs>
          <w:tab w:val="num" w:pos="0"/>
        </w:tabs>
        <w:ind w:left="0" w:hanging="720"/>
      </w:pPr>
      <w:rPr>
        <w:rFonts w:hint="default"/>
      </w:rPr>
    </w:lvl>
    <w:lvl w:ilvl="3">
      <w:start w:val="1"/>
      <w:numFmt w:val="decimal"/>
      <w:lvlText w:val="%1.%2.%3.%4"/>
      <w:lvlJc w:val="left"/>
      <w:pPr>
        <w:tabs>
          <w:tab w:val="num" w:pos="144"/>
        </w:tabs>
        <w:ind w:left="144" w:hanging="864"/>
      </w:pPr>
      <w:rPr>
        <w:rFonts w:hint="default"/>
      </w:rPr>
    </w:lvl>
    <w:lvl w:ilvl="4">
      <w:start w:val="1"/>
      <w:numFmt w:val="decimal"/>
      <w:lvlText w:val="%1.%2.%3.%4.%5"/>
      <w:lvlJc w:val="left"/>
      <w:pPr>
        <w:tabs>
          <w:tab w:val="num" w:pos="288"/>
        </w:tabs>
        <w:ind w:left="288" w:hanging="1008"/>
      </w:pPr>
      <w:rPr>
        <w:rFonts w:hint="default"/>
      </w:rPr>
    </w:lvl>
    <w:lvl w:ilvl="5">
      <w:start w:val="1"/>
      <w:numFmt w:val="decimal"/>
      <w:lvlText w:val="%1.%2.%3.%4.%5.%6"/>
      <w:lvlJc w:val="left"/>
      <w:pPr>
        <w:tabs>
          <w:tab w:val="num" w:pos="432"/>
        </w:tabs>
        <w:ind w:left="432" w:hanging="1152"/>
      </w:pPr>
      <w:rPr>
        <w:rFonts w:hint="default"/>
      </w:rPr>
    </w:lvl>
    <w:lvl w:ilvl="6">
      <w:start w:val="1"/>
      <w:numFmt w:val="decimal"/>
      <w:lvlText w:val="%1.%2.%3.%4.%5.%6.%7"/>
      <w:lvlJc w:val="left"/>
      <w:pPr>
        <w:tabs>
          <w:tab w:val="num" w:pos="576"/>
        </w:tabs>
        <w:ind w:left="576" w:hanging="1296"/>
      </w:pPr>
      <w:rPr>
        <w:rFonts w:hint="default"/>
      </w:rPr>
    </w:lvl>
    <w:lvl w:ilvl="7">
      <w:start w:val="1"/>
      <w:numFmt w:val="decimal"/>
      <w:lvlText w:val="%1.%2.%3.%4.%5.%6.%7.%8"/>
      <w:lvlJc w:val="left"/>
      <w:pPr>
        <w:tabs>
          <w:tab w:val="num" w:pos="720"/>
        </w:tabs>
        <w:ind w:left="720" w:hanging="1440"/>
      </w:pPr>
      <w:rPr>
        <w:rFonts w:hint="default"/>
      </w:rPr>
    </w:lvl>
    <w:lvl w:ilvl="8">
      <w:start w:val="1"/>
      <w:numFmt w:val="decimal"/>
      <w:lvlText w:val="%1.%2.%3.%4.%5.%6.%7.%8.%9"/>
      <w:lvlJc w:val="left"/>
      <w:pPr>
        <w:tabs>
          <w:tab w:val="num" w:pos="864"/>
        </w:tabs>
        <w:ind w:left="864" w:hanging="1584"/>
      </w:pPr>
      <w:rPr>
        <w:rFonts w:hint="default"/>
      </w:rPr>
    </w:lvl>
  </w:abstractNum>
  <w:abstractNum w:abstractNumId="33">
    <w:nsid w:val="2A041E61"/>
    <w:multiLevelType w:val="hybridMultilevel"/>
    <w:tmpl w:val="351869AA"/>
    <w:lvl w:ilvl="0" w:tplc="17EE47AE">
      <w:start w:val="1"/>
      <w:numFmt w:val="bullet"/>
      <w:lvlText w:val=""/>
      <w:lvlJc w:val="left"/>
      <w:pPr>
        <w:tabs>
          <w:tab w:val="num" w:pos="720"/>
        </w:tabs>
        <w:ind w:left="720" w:hanging="360"/>
      </w:pPr>
      <w:rPr>
        <w:rFonts w:ascii="Wingdings 2" w:hAnsi="Wingdings 2" w:hint="default"/>
      </w:rPr>
    </w:lvl>
    <w:lvl w:ilvl="1" w:tplc="2AFA2EEC" w:tentative="1">
      <w:start w:val="1"/>
      <w:numFmt w:val="bullet"/>
      <w:lvlText w:val=""/>
      <w:lvlJc w:val="left"/>
      <w:pPr>
        <w:tabs>
          <w:tab w:val="num" w:pos="1440"/>
        </w:tabs>
        <w:ind w:left="1440" w:hanging="360"/>
      </w:pPr>
      <w:rPr>
        <w:rFonts w:ascii="Wingdings 2" w:hAnsi="Wingdings 2" w:hint="default"/>
      </w:rPr>
    </w:lvl>
    <w:lvl w:ilvl="2" w:tplc="6B42465A" w:tentative="1">
      <w:start w:val="1"/>
      <w:numFmt w:val="bullet"/>
      <w:lvlText w:val=""/>
      <w:lvlJc w:val="left"/>
      <w:pPr>
        <w:tabs>
          <w:tab w:val="num" w:pos="2160"/>
        </w:tabs>
        <w:ind w:left="2160" w:hanging="360"/>
      </w:pPr>
      <w:rPr>
        <w:rFonts w:ascii="Wingdings 2" w:hAnsi="Wingdings 2" w:hint="default"/>
      </w:rPr>
    </w:lvl>
    <w:lvl w:ilvl="3" w:tplc="7C3458B4" w:tentative="1">
      <w:start w:val="1"/>
      <w:numFmt w:val="bullet"/>
      <w:lvlText w:val=""/>
      <w:lvlJc w:val="left"/>
      <w:pPr>
        <w:tabs>
          <w:tab w:val="num" w:pos="2880"/>
        </w:tabs>
        <w:ind w:left="2880" w:hanging="360"/>
      </w:pPr>
      <w:rPr>
        <w:rFonts w:ascii="Wingdings 2" w:hAnsi="Wingdings 2" w:hint="default"/>
      </w:rPr>
    </w:lvl>
    <w:lvl w:ilvl="4" w:tplc="588C6D22" w:tentative="1">
      <w:start w:val="1"/>
      <w:numFmt w:val="bullet"/>
      <w:lvlText w:val=""/>
      <w:lvlJc w:val="left"/>
      <w:pPr>
        <w:tabs>
          <w:tab w:val="num" w:pos="3600"/>
        </w:tabs>
        <w:ind w:left="3600" w:hanging="360"/>
      </w:pPr>
      <w:rPr>
        <w:rFonts w:ascii="Wingdings 2" w:hAnsi="Wingdings 2" w:hint="default"/>
      </w:rPr>
    </w:lvl>
    <w:lvl w:ilvl="5" w:tplc="41F47A22" w:tentative="1">
      <w:start w:val="1"/>
      <w:numFmt w:val="bullet"/>
      <w:lvlText w:val=""/>
      <w:lvlJc w:val="left"/>
      <w:pPr>
        <w:tabs>
          <w:tab w:val="num" w:pos="4320"/>
        </w:tabs>
        <w:ind w:left="4320" w:hanging="360"/>
      </w:pPr>
      <w:rPr>
        <w:rFonts w:ascii="Wingdings 2" w:hAnsi="Wingdings 2" w:hint="default"/>
      </w:rPr>
    </w:lvl>
    <w:lvl w:ilvl="6" w:tplc="CAFA7E70" w:tentative="1">
      <w:start w:val="1"/>
      <w:numFmt w:val="bullet"/>
      <w:lvlText w:val=""/>
      <w:lvlJc w:val="left"/>
      <w:pPr>
        <w:tabs>
          <w:tab w:val="num" w:pos="5040"/>
        </w:tabs>
        <w:ind w:left="5040" w:hanging="360"/>
      </w:pPr>
      <w:rPr>
        <w:rFonts w:ascii="Wingdings 2" w:hAnsi="Wingdings 2" w:hint="default"/>
      </w:rPr>
    </w:lvl>
    <w:lvl w:ilvl="7" w:tplc="F5A0C386" w:tentative="1">
      <w:start w:val="1"/>
      <w:numFmt w:val="bullet"/>
      <w:lvlText w:val=""/>
      <w:lvlJc w:val="left"/>
      <w:pPr>
        <w:tabs>
          <w:tab w:val="num" w:pos="5760"/>
        </w:tabs>
        <w:ind w:left="5760" w:hanging="360"/>
      </w:pPr>
      <w:rPr>
        <w:rFonts w:ascii="Wingdings 2" w:hAnsi="Wingdings 2" w:hint="default"/>
      </w:rPr>
    </w:lvl>
    <w:lvl w:ilvl="8" w:tplc="6E809F90" w:tentative="1">
      <w:start w:val="1"/>
      <w:numFmt w:val="bullet"/>
      <w:lvlText w:val=""/>
      <w:lvlJc w:val="left"/>
      <w:pPr>
        <w:tabs>
          <w:tab w:val="num" w:pos="6480"/>
        </w:tabs>
        <w:ind w:left="6480" w:hanging="360"/>
      </w:pPr>
      <w:rPr>
        <w:rFonts w:ascii="Wingdings 2" w:hAnsi="Wingdings 2" w:hint="default"/>
      </w:rPr>
    </w:lvl>
  </w:abstractNum>
  <w:abstractNum w:abstractNumId="34">
    <w:nsid w:val="2B1E556A"/>
    <w:multiLevelType w:val="hybridMultilevel"/>
    <w:tmpl w:val="72EC28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2B7D19BE"/>
    <w:multiLevelType w:val="hybridMultilevel"/>
    <w:tmpl w:val="A036E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DA964FA"/>
    <w:multiLevelType w:val="hybridMultilevel"/>
    <w:tmpl w:val="30E89F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2DBF35EA"/>
    <w:multiLevelType w:val="hybridMultilevel"/>
    <w:tmpl w:val="FBC451EE"/>
    <w:lvl w:ilvl="0" w:tplc="B27238AA">
      <w:start w:val="1"/>
      <w:numFmt w:val="bullet"/>
      <w:lvlText w:val=""/>
      <w:lvlJc w:val="left"/>
      <w:pPr>
        <w:tabs>
          <w:tab w:val="num" w:pos="720"/>
        </w:tabs>
        <w:ind w:left="720" w:hanging="360"/>
      </w:pPr>
      <w:rPr>
        <w:rFonts w:ascii="Wingdings 2" w:hAnsi="Wingdings 2" w:hint="default"/>
      </w:rPr>
    </w:lvl>
    <w:lvl w:ilvl="1" w:tplc="472236F8" w:tentative="1">
      <w:start w:val="1"/>
      <w:numFmt w:val="bullet"/>
      <w:lvlText w:val=""/>
      <w:lvlJc w:val="left"/>
      <w:pPr>
        <w:tabs>
          <w:tab w:val="num" w:pos="1440"/>
        </w:tabs>
        <w:ind w:left="1440" w:hanging="360"/>
      </w:pPr>
      <w:rPr>
        <w:rFonts w:ascii="Wingdings 2" w:hAnsi="Wingdings 2" w:hint="default"/>
      </w:rPr>
    </w:lvl>
    <w:lvl w:ilvl="2" w:tplc="1A06DEF0" w:tentative="1">
      <w:start w:val="1"/>
      <w:numFmt w:val="bullet"/>
      <w:lvlText w:val=""/>
      <w:lvlJc w:val="left"/>
      <w:pPr>
        <w:tabs>
          <w:tab w:val="num" w:pos="2160"/>
        </w:tabs>
        <w:ind w:left="2160" w:hanging="360"/>
      </w:pPr>
      <w:rPr>
        <w:rFonts w:ascii="Wingdings 2" w:hAnsi="Wingdings 2" w:hint="default"/>
      </w:rPr>
    </w:lvl>
    <w:lvl w:ilvl="3" w:tplc="5D9CA8B2" w:tentative="1">
      <w:start w:val="1"/>
      <w:numFmt w:val="bullet"/>
      <w:lvlText w:val=""/>
      <w:lvlJc w:val="left"/>
      <w:pPr>
        <w:tabs>
          <w:tab w:val="num" w:pos="2880"/>
        </w:tabs>
        <w:ind w:left="2880" w:hanging="360"/>
      </w:pPr>
      <w:rPr>
        <w:rFonts w:ascii="Wingdings 2" w:hAnsi="Wingdings 2" w:hint="default"/>
      </w:rPr>
    </w:lvl>
    <w:lvl w:ilvl="4" w:tplc="359C1076" w:tentative="1">
      <w:start w:val="1"/>
      <w:numFmt w:val="bullet"/>
      <w:lvlText w:val=""/>
      <w:lvlJc w:val="left"/>
      <w:pPr>
        <w:tabs>
          <w:tab w:val="num" w:pos="3600"/>
        </w:tabs>
        <w:ind w:left="3600" w:hanging="360"/>
      </w:pPr>
      <w:rPr>
        <w:rFonts w:ascii="Wingdings 2" w:hAnsi="Wingdings 2" w:hint="default"/>
      </w:rPr>
    </w:lvl>
    <w:lvl w:ilvl="5" w:tplc="C2944FC2" w:tentative="1">
      <w:start w:val="1"/>
      <w:numFmt w:val="bullet"/>
      <w:lvlText w:val=""/>
      <w:lvlJc w:val="left"/>
      <w:pPr>
        <w:tabs>
          <w:tab w:val="num" w:pos="4320"/>
        </w:tabs>
        <w:ind w:left="4320" w:hanging="360"/>
      </w:pPr>
      <w:rPr>
        <w:rFonts w:ascii="Wingdings 2" w:hAnsi="Wingdings 2" w:hint="default"/>
      </w:rPr>
    </w:lvl>
    <w:lvl w:ilvl="6" w:tplc="47AC1B4E" w:tentative="1">
      <w:start w:val="1"/>
      <w:numFmt w:val="bullet"/>
      <w:lvlText w:val=""/>
      <w:lvlJc w:val="left"/>
      <w:pPr>
        <w:tabs>
          <w:tab w:val="num" w:pos="5040"/>
        </w:tabs>
        <w:ind w:left="5040" w:hanging="360"/>
      </w:pPr>
      <w:rPr>
        <w:rFonts w:ascii="Wingdings 2" w:hAnsi="Wingdings 2" w:hint="default"/>
      </w:rPr>
    </w:lvl>
    <w:lvl w:ilvl="7" w:tplc="FB4084A2" w:tentative="1">
      <w:start w:val="1"/>
      <w:numFmt w:val="bullet"/>
      <w:lvlText w:val=""/>
      <w:lvlJc w:val="left"/>
      <w:pPr>
        <w:tabs>
          <w:tab w:val="num" w:pos="5760"/>
        </w:tabs>
        <w:ind w:left="5760" w:hanging="360"/>
      </w:pPr>
      <w:rPr>
        <w:rFonts w:ascii="Wingdings 2" w:hAnsi="Wingdings 2" w:hint="default"/>
      </w:rPr>
    </w:lvl>
    <w:lvl w:ilvl="8" w:tplc="CB506A76" w:tentative="1">
      <w:start w:val="1"/>
      <w:numFmt w:val="bullet"/>
      <w:lvlText w:val=""/>
      <w:lvlJc w:val="left"/>
      <w:pPr>
        <w:tabs>
          <w:tab w:val="num" w:pos="6480"/>
        </w:tabs>
        <w:ind w:left="6480" w:hanging="360"/>
      </w:pPr>
      <w:rPr>
        <w:rFonts w:ascii="Wingdings 2" w:hAnsi="Wingdings 2" w:hint="default"/>
      </w:rPr>
    </w:lvl>
  </w:abstractNum>
  <w:abstractNum w:abstractNumId="38">
    <w:nsid w:val="2FDD7A25"/>
    <w:multiLevelType w:val="hybridMultilevel"/>
    <w:tmpl w:val="6750DD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33754E53"/>
    <w:multiLevelType w:val="hybridMultilevel"/>
    <w:tmpl w:val="03AC1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6410829"/>
    <w:multiLevelType w:val="hybridMultilevel"/>
    <w:tmpl w:val="55EC9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9220FE4"/>
    <w:multiLevelType w:val="hybridMultilevel"/>
    <w:tmpl w:val="C1F67B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3AC54FE8"/>
    <w:multiLevelType w:val="hybridMultilevel"/>
    <w:tmpl w:val="5DEEDE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3B0319FA"/>
    <w:multiLevelType w:val="hybridMultilevel"/>
    <w:tmpl w:val="6AF268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3F6E1A4C"/>
    <w:multiLevelType w:val="multilevel"/>
    <w:tmpl w:val="68144D58"/>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54"/>
        </w:tabs>
        <w:ind w:left="-54" w:hanging="576"/>
      </w:pPr>
      <w:rPr>
        <w:rFonts w:hint="default"/>
        <w:b/>
      </w:rPr>
    </w:lvl>
    <w:lvl w:ilvl="2">
      <w:start w:val="1"/>
      <w:numFmt w:val="decimal"/>
      <w:lvlText w:val="%1.%2.%3"/>
      <w:lvlJc w:val="left"/>
      <w:pPr>
        <w:tabs>
          <w:tab w:val="num" w:pos="0"/>
        </w:tabs>
        <w:ind w:left="0" w:hanging="720"/>
      </w:pPr>
      <w:rPr>
        <w:rFonts w:hint="default"/>
      </w:rPr>
    </w:lvl>
    <w:lvl w:ilvl="3">
      <w:start w:val="1"/>
      <w:numFmt w:val="decimal"/>
      <w:lvlText w:val="%1.%2.%3.%4"/>
      <w:lvlJc w:val="left"/>
      <w:pPr>
        <w:tabs>
          <w:tab w:val="num" w:pos="144"/>
        </w:tabs>
        <w:ind w:left="144" w:hanging="864"/>
      </w:pPr>
      <w:rPr>
        <w:rFonts w:hint="default"/>
      </w:rPr>
    </w:lvl>
    <w:lvl w:ilvl="4">
      <w:start w:val="1"/>
      <w:numFmt w:val="decimal"/>
      <w:lvlText w:val="%1.%2.%3.%4.%5"/>
      <w:lvlJc w:val="left"/>
      <w:pPr>
        <w:tabs>
          <w:tab w:val="num" w:pos="288"/>
        </w:tabs>
        <w:ind w:left="288" w:hanging="1008"/>
      </w:pPr>
      <w:rPr>
        <w:rFonts w:hint="default"/>
      </w:rPr>
    </w:lvl>
    <w:lvl w:ilvl="5">
      <w:start w:val="1"/>
      <w:numFmt w:val="decimal"/>
      <w:lvlText w:val="%1.%2.%3.%4.%5.%6"/>
      <w:lvlJc w:val="left"/>
      <w:pPr>
        <w:tabs>
          <w:tab w:val="num" w:pos="432"/>
        </w:tabs>
        <w:ind w:left="432" w:hanging="1152"/>
      </w:pPr>
      <w:rPr>
        <w:rFonts w:hint="default"/>
      </w:rPr>
    </w:lvl>
    <w:lvl w:ilvl="6">
      <w:start w:val="1"/>
      <w:numFmt w:val="decimal"/>
      <w:lvlText w:val="%1.%2.%3.%4.%5.%6.%7"/>
      <w:lvlJc w:val="left"/>
      <w:pPr>
        <w:tabs>
          <w:tab w:val="num" w:pos="576"/>
        </w:tabs>
        <w:ind w:left="576" w:hanging="1296"/>
      </w:pPr>
      <w:rPr>
        <w:rFonts w:hint="default"/>
      </w:rPr>
    </w:lvl>
    <w:lvl w:ilvl="7">
      <w:start w:val="1"/>
      <w:numFmt w:val="decimal"/>
      <w:lvlText w:val="%1.%2.%3.%4.%5.%6.%7.%8"/>
      <w:lvlJc w:val="left"/>
      <w:pPr>
        <w:tabs>
          <w:tab w:val="num" w:pos="720"/>
        </w:tabs>
        <w:ind w:left="720" w:hanging="1440"/>
      </w:pPr>
      <w:rPr>
        <w:rFonts w:hint="default"/>
      </w:rPr>
    </w:lvl>
    <w:lvl w:ilvl="8">
      <w:start w:val="1"/>
      <w:numFmt w:val="decimal"/>
      <w:lvlText w:val="%1.%2.%3.%4.%5.%6.%7.%8.%9"/>
      <w:lvlJc w:val="left"/>
      <w:pPr>
        <w:tabs>
          <w:tab w:val="num" w:pos="864"/>
        </w:tabs>
        <w:ind w:left="864" w:hanging="1584"/>
      </w:pPr>
      <w:rPr>
        <w:rFonts w:hint="default"/>
      </w:rPr>
    </w:lvl>
  </w:abstractNum>
  <w:abstractNum w:abstractNumId="45">
    <w:nsid w:val="3FCC418C"/>
    <w:multiLevelType w:val="hybridMultilevel"/>
    <w:tmpl w:val="9EC0BD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4036095E"/>
    <w:multiLevelType w:val="hybridMultilevel"/>
    <w:tmpl w:val="49EE9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431DAC"/>
    <w:multiLevelType w:val="hybridMultilevel"/>
    <w:tmpl w:val="63DC7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0B76C86"/>
    <w:multiLevelType w:val="hybridMultilevel"/>
    <w:tmpl w:val="36EEA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21842D6"/>
    <w:multiLevelType w:val="multilevel"/>
    <w:tmpl w:val="C1240C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nsid w:val="4468024E"/>
    <w:multiLevelType w:val="multilevel"/>
    <w:tmpl w:val="CD50EB40"/>
    <w:lvl w:ilvl="0">
      <w:start w:val="1"/>
      <w:numFmt w:val="decimal"/>
      <w:pStyle w:val="Listenum"/>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3600"/>
        </w:tabs>
        <w:ind w:left="3600" w:hanging="360"/>
      </w:pPr>
      <w:rPr>
        <w:rFonts w:hint="default"/>
      </w:rPr>
    </w:lvl>
    <w:lvl w:ilvl="4">
      <w:start w:val="1"/>
      <w:numFmt w:val="lowerLetter"/>
      <w:lvlText w:val="%5."/>
      <w:lvlJc w:val="left"/>
      <w:pPr>
        <w:tabs>
          <w:tab w:val="num" w:pos="4320"/>
        </w:tabs>
        <w:ind w:left="4320" w:hanging="360"/>
      </w:pPr>
      <w:rPr>
        <w:rFonts w:hint="default"/>
      </w:rPr>
    </w:lvl>
    <w:lvl w:ilvl="5">
      <w:start w:val="1"/>
      <w:numFmt w:val="lowerRoman"/>
      <w:lvlText w:val="%6."/>
      <w:lvlJc w:val="right"/>
      <w:pPr>
        <w:tabs>
          <w:tab w:val="num" w:pos="5040"/>
        </w:tabs>
        <w:ind w:left="5040" w:hanging="180"/>
      </w:pPr>
      <w:rPr>
        <w:rFonts w:hint="default"/>
      </w:rPr>
    </w:lvl>
    <w:lvl w:ilvl="6">
      <w:start w:val="1"/>
      <w:numFmt w:val="decimal"/>
      <w:lvlText w:val="%7."/>
      <w:lvlJc w:val="left"/>
      <w:pPr>
        <w:tabs>
          <w:tab w:val="num" w:pos="5760"/>
        </w:tabs>
        <w:ind w:left="576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51">
    <w:nsid w:val="4613024D"/>
    <w:multiLevelType w:val="hybridMultilevel"/>
    <w:tmpl w:val="DC44CC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48065550"/>
    <w:multiLevelType w:val="hybridMultilevel"/>
    <w:tmpl w:val="2F58A9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48BC1685"/>
    <w:multiLevelType w:val="hybridMultilevel"/>
    <w:tmpl w:val="5ED8D99C"/>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48EB15AE"/>
    <w:multiLevelType w:val="multilevel"/>
    <w:tmpl w:val="CBC02C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nsid w:val="491328D4"/>
    <w:multiLevelType w:val="hybridMultilevel"/>
    <w:tmpl w:val="E9EC9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C2B521E"/>
    <w:multiLevelType w:val="hybridMultilevel"/>
    <w:tmpl w:val="17021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21A0758"/>
    <w:multiLevelType w:val="hybridMultilevel"/>
    <w:tmpl w:val="A5064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56D72B37"/>
    <w:multiLevelType w:val="hybridMultilevel"/>
    <w:tmpl w:val="0EB48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A2B776A"/>
    <w:multiLevelType w:val="hybridMultilevel"/>
    <w:tmpl w:val="FEE66F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5ECE6263"/>
    <w:multiLevelType w:val="hybridMultilevel"/>
    <w:tmpl w:val="89089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F0044E7"/>
    <w:multiLevelType w:val="multilevel"/>
    <w:tmpl w:val="187ED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06D10DF"/>
    <w:multiLevelType w:val="hybridMultilevel"/>
    <w:tmpl w:val="FB5A410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nsid w:val="60795DB5"/>
    <w:multiLevelType w:val="hybridMultilevel"/>
    <w:tmpl w:val="BED45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60BF4D9D"/>
    <w:multiLevelType w:val="hybridMultilevel"/>
    <w:tmpl w:val="81BC73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13F6CAB"/>
    <w:multiLevelType w:val="multilevel"/>
    <w:tmpl w:val="68144D58"/>
    <w:lvl w:ilvl="0">
      <w:start w:val="1"/>
      <w:numFmt w:val="upperLetter"/>
      <w:pStyle w:val="Appendices"/>
      <w:lvlText w:val="%1"/>
      <w:lvlJc w:val="left"/>
      <w:pPr>
        <w:tabs>
          <w:tab w:val="num" w:pos="360"/>
        </w:tabs>
        <w:ind w:left="360" w:hanging="360"/>
      </w:pPr>
      <w:rPr>
        <w:rFonts w:hint="default"/>
      </w:rPr>
    </w:lvl>
    <w:lvl w:ilvl="1">
      <w:start w:val="1"/>
      <w:numFmt w:val="decimal"/>
      <w:lvlText w:val="%1.%2"/>
      <w:lvlJc w:val="left"/>
      <w:pPr>
        <w:tabs>
          <w:tab w:val="num" w:pos="-54"/>
        </w:tabs>
        <w:ind w:left="-54" w:hanging="576"/>
      </w:pPr>
      <w:rPr>
        <w:rFonts w:hint="default"/>
        <w:b/>
      </w:rPr>
    </w:lvl>
    <w:lvl w:ilvl="2">
      <w:start w:val="1"/>
      <w:numFmt w:val="decimal"/>
      <w:lvlText w:val="%1.%2.%3"/>
      <w:lvlJc w:val="left"/>
      <w:pPr>
        <w:tabs>
          <w:tab w:val="num" w:pos="0"/>
        </w:tabs>
        <w:ind w:left="0" w:hanging="720"/>
      </w:pPr>
      <w:rPr>
        <w:rFonts w:hint="default"/>
      </w:rPr>
    </w:lvl>
    <w:lvl w:ilvl="3">
      <w:start w:val="1"/>
      <w:numFmt w:val="decimal"/>
      <w:lvlText w:val="%1.%2.%3.%4"/>
      <w:lvlJc w:val="left"/>
      <w:pPr>
        <w:tabs>
          <w:tab w:val="num" w:pos="144"/>
        </w:tabs>
        <w:ind w:left="144" w:hanging="864"/>
      </w:pPr>
      <w:rPr>
        <w:rFonts w:hint="default"/>
      </w:rPr>
    </w:lvl>
    <w:lvl w:ilvl="4">
      <w:start w:val="1"/>
      <w:numFmt w:val="decimal"/>
      <w:lvlText w:val="%1.%2.%3.%4.%5"/>
      <w:lvlJc w:val="left"/>
      <w:pPr>
        <w:tabs>
          <w:tab w:val="num" w:pos="288"/>
        </w:tabs>
        <w:ind w:left="288" w:hanging="1008"/>
      </w:pPr>
      <w:rPr>
        <w:rFonts w:hint="default"/>
      </w:rPr>
    </w:lvl>
    <w:lvl w:ilvl="5">
      <w:start w:val="1"/>
      <w:numFmt w:val="decimal"/>
      <w:lvlText w:val="%1.%2.%3.%4.%5.%6"/>
      <w:lvlJc w:val="left"/>
      <w:pPr>
        <w:tabs>
          <w:tab w:val="num" w:pos="432"/>
        </w:tabs>
        <w:ind w:left="432" w:hanging="1152"/>
      </w:pPr>
      <w:rPr>
        <w:rFonts w:hint="default"/>
      </w:rPr>
    </w:lvl>
    <w:lvl w:ilvl="6">
      <w:start w:val="1"/>
      <w:numFmt w:val="decimal"/>
      <w:lvlText w:val="%1.%2.%3.%4.%5.%6.%7"/>
      <w:lvlJc w:val="left"/>
      <w:pPr>
        <w:tabs>
          <w:tab w:val="num" w:pos="576"/>
        </w:tabs>
        <w:ind w:left="576" w:hanging="1296"/>
      </w:pPr>
      <w:rPr>
        <w:rFonts w:hint="default"/>
      </w:rPr>
    </w:lvl>
    <w:lvl w:ilvl="7">
      <w:start w:val="1"/>
      <w:numFmt w:val="decimal"/>
      <w:lvlText w:val="%1.%2.%3.%4.%5.%6.%7.%8"/>
      <w:lvlJc w:val="left"/>
      <w:pPr>
        <w:tabs>
          <w:tab w:val="num" w:pos="720"/>
        </w:tabs>
        <w:ind w:left="720" w:hanging="1440"/>
      </w:pPr>
      <w:rPr>
        <w:rFonts w:hint="default"/>
      </w:rPr>
    </w:lvl>
    <w:lvl w:ilvl="8">
      <w:start w:val="1"/>
      <w:numFmt w:val="decimal"/>
      <w:lvlText w:val="%1.%2.%3.%4.%5.%6.%7.%8.%9"/>
      <w:lvlJc w:val="left"/>
      <w:pPr>
        <w:tabs>
          <w:tab w:val="num" w:pos="864"/>
        </w:tabs>
        <w:ind w:left="864" w:hanging="1584"/>
      </w:pPr>
      <w:rPr>
        <w:rFonts w:hint="default"/>
      </w:rPr>
    </w:lvl>
  </w:abstractNum>
  <w:abstractNum w:abstractNumId="66">
    <w:nsid w:val="62F400D9"/>
    <w:multiLevelType w:val="multilevel"/>
    <w:tmpl w:val="A128FDA2"/>
    <w:lvl w:ilvl="0">
      <w:start w:val="1"/>
      <w:numFmt w:val="bullet"/>
      <w:pStyle w:val="ListBulleted"/>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Times New Roman" w:hAnsi="Times New Roman" w:cs="Times New Roman" w:hint="default"/>
        <w:color w:val="auto"/>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abstractNum w:abstractNumId="67">
    <w:nsid w:val="650C42F5"/>
    <w:multiLevelType w:val="multilevel"/>
    <w:tmpl w:val="D2E8AD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8">
    <w:nsid w:val="67B56A15"/>
    <w:multiLevelType w:val="multilevel"/>
    <w:tmpl w:val="8DAEB9D0"/>
    <w:lvl w:ilvl="0">
      <w:start w:val="1"/>
      <w:numFmt w:val="bullet"/>
      <w:lvlText w:val=""/>
      <w:lvlJc w:val="left"/>
      <w:pPr>
        <w:ind w:left="720" w:firstLine="360"/>
      </w:pPr>
      <w:rPr>
        <w:rFonts w:ascii="Symbol" w:hAnsi="Symbol" w:hint="default"/>
        <w:color w:val="auto"/>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9">
    <w:nsid w:val="688053B2"/>
    <w:multiLevelType w:val="multilevel"/>
    <w:tmpl w:val="52948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A383ADD"/>
    <w:multiLevelType w:val="hybridMultilevel"/>
    <w:tmpl w:val="E20EEB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6EE928C4"/>
    <w:multiLevelType w:val="multilevel"/>
    <w:tmpl w:val="FA485B7E"/>
    <w:lvl w:ilvl="0">
      <w:start w:val="1"/>
      <w:numFmt w:val="decimal"/>
      <w:suff w:val="space"/>
      <w:lvlText w:val="%1."/>
      <w:lvlJc w:val="left"/>
      <w:pPr>
        <w:ind w:left="0" w:firstLine="0"/>
      </w:pPr>
      <w:rPr>
        <w:rFonts w:hint="default"/>
        <w:b/>
        <w:i w:val="0"/>
      </w:rPr>
    </w:lvl>
    <w:lvl w:ilvl="1">
      <w:start w:val="1"/>
      <w:numFmt w:val="decimal"/>
      <w:suff w:val="space"/>
      <w:lvlText w:val="%1.%2."/>
      <w:lvlJc w:val="left"/>
      <w:pPr>
        <w:ind w:left="0" w:firstLine="0"/>
      </w:pPr>
      <w:rPr>
        <w:rFonts w:hint="default"/>
        <w:b/>
        <w:i w:val="0"/>
      </w:rPr>
    </w:lvl>
    <w:lvl w:ilvl="2">
      <w:start w:val="1"/>
      <w:numFmt w:val="decimal"/>
      <w:suff w:val="space"/>
      <w:lvlText w:val="%1.%2.%3."/>
      <w:lvlJc w:val="left"/>
      <w:pPr>
        <w:ind w:left="0" w:firstLine="0"/>
      </w:pPr>
      <w:rPr>
        <w:rFonts w:hint="eastAsia"/>
      </w:rPr>
    </w:lvl>
    <w:lvl w:ilvl="3">
      <w:start w:val="1"/>
      <w:numFmt w:val="decimal"/>
      <w:lvlText w:val="%4.%2.%3"/>
      <w:lvlJc w:val="left"/>
      <w:pPr>
        <w:tabs>
          <w:tab w:val="num" w:pos="1728"/>
        </w:tabs>
        <w:ind w:left="1728" w:hanging="648"/>
      </w:pPr>
      <w:rPr>
        <w:rFonts w:hint="eastAsia"/>
      </w:rPr>
    </w:lvl>
    <w:lvl w:ilvl="4">
      <w:start w:val="1"/>
      <w:numFmt w:val="decimal"/>
      <w:lvlText w:val="%1.%2.%3.%4.%5."/>
      <w:lvlJc w:val="left"/>
      <w:pPr>
        <w:tabs>
          <w:tab w:val="num" w:pos="2520"/>
        </w:tabs>
        <w:ind w:left="2232" w:hanging="792"/>
      </w:pPr>
      <w:rPr>
        <w:rFonts w:hint="eastAsia"/>
      </w:rPr>
    </w:lvl>
    <w:lvl w:ilvl="5">
      <w:start w:val="1"/>
      <w:numFmt w:val="decimal"/>
      <w:lvlText w:val="%1.%2.%3.%4.%5.%6."/>
      <w:lvlJc w:val="left"/>
      <w:pPr>
        <w:tabs>
          <w:tab w:val="num" w:pos="2880"/>
        </w:tabs>
        <w:ind w:left="2736" w:hanging="936"/>
      </w:pPr>
      <w:rPr>
        <w:rFonts w:hint="eastAsia"/>
      </w:rPr>
    </w:lvl>
    <w:lvl w:ilvl="6">
      <w:start w:val="1"/>
      <w:numFmt w:val="decimal"/>
      <w:lvlText w:val="%1.%2.%3.%4.%5.%6.%7."/>
      <w:lvlJc w:val="left"/>
      <w:pPr>
        <w:tabs>
          <w:tab w:val="num" w:pos="3600"/>
        </w:tabs>
        <w:ind w:left="3240" w:hanging="1080"/>
      </w:pPr>
      <w:rPr>
        <w:rFonts w:hint="eastAsia"/>
      </w:rPr>
    </w:lvl>
    <w:lvl w:ilvl="7">
      <w:start w:val="1"/>
      <w:numFmt w:val="decimal"/>
      <w:lvlText w:val="%1.%2.%3.%4.%5.%6.%7.%8."/>
      <w:lvlJc w:val="left"/>
      <w:pPr>
        <w:tabs>
          <w:tab w:val="num" w:pos="3960"/>
        </w:tabs>
        <w:ind w:left="3744" w:hanging="1224"/>
      </w:pPr>
      <w:rPr>
        <w:rFonts w:hint="eastAsia"/>
      </w:rPr>
    </w:lvl>
    <w:lvl w:ilvl="8">
      <w:start w:val="1"/>
      <w:numFmt w:val="decimal"/>
      <w:lvlText w:val="%1.%2.%3.%4.%5.%6.%7.%8.%9."/>
      <w:lvlJc w:val="left"/>
      <w:pPr>
        <w:tabs>
          <w:tab w:val="num" w:pos="4680"/>
        </w:tabs>
        <w:ind w:left="4320" w:hanging="1440"/>
      </w:pPr>
      <w:rPr>
        <w:rFonts w:hint="eastAsia"/>
      </w:rPr>
    </w:lvl>
  </w:abstractNum>
  <w:abstractNum w:abstractNumId="72">
    <w:nsid w:val="6FA71F0D"/>
    <w:multiLevelType w:val="hybridMultilevel"/>
    <w:tmpl w:val="DBA60A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70862167"/>
    <w:multiLevelType w:val="multilevel"/>
    <w:tmpl w:val="6A9E8B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4">
    <w:nsid w:val="76556A06"/>
    <w:multiLevelType w:val="hybridMultilevel"/>
    <w:tmpl w:val="770A43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77B105E8"/>
    <w:multiLevelType w:val="hybridMultilevel"/>
    <w:tmpl w:val="A94A12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AF14174"/>
    <w:multiLevelType w:val="hybridMultilevel"/>
    <w:tmpl w:val="937ED8D4"/>
    <w:lvl w:ilvl="0" w:tplc="D88C3694">
      <w:start w:val="1"/>
      <w:numFmt w:val="bullet"/>
      <w:lvlText w:val=""/>
      <w:lvlJc w:val="left"/>
      <w:pPr>
        <w:tabs>
          <w:tab w:val="num" w:pos="720"/>
        </w:tabs>
        <w:ind w:left="720" w:hanging="360"/>
      </w:pPr>
      <w:rPr>
        <w:rFonts w:ascii="Wingdings 2" w:hAnsi="Wingdings 2" w:hint="default"/>
      </w:rPr>
    </w:lvl>
    <w:lvl w:ilvl="1" w:tplc="2E60881C">
      <w:numFmt w:val="bullet"/>
      <w:lvlText w:val=""/>
      <w:lvlJc w:val="left"/>
      <w:pPr>
        <w:tabs>
          <w:tab w:val="num" w:pos="1440"/>
        </w:tabs>
        <w:ind w:left="1440" w:hanging="360"/>
      </w:pPr>
      <w:rPr>
        <w:rFonts w:ascii="Wingdings 2" w:hAnsi="Wingdings 2" w:hint="default"/>
      </w:rPr>
    </w:lvl>
    <w:lvl w:ilvl="2" w:tplc="234C9702">
      <w:numFmt w:val="bullet"/>
      <w:lvlText w:val=""/>
      <w:lvlJc w:val="left"/>
      <w:pPr>
        <w:tabs>
          <w:tab w:val="num" w:pos="2160"/>
        </w:tabs>
        <w:ind w:left="2160" w:hanging="360"/>
      </w:pPr>
      <w:rPr>
        <w:rFonts w:ascii="Wingdings 2" w:hAnsi="Wingdings 2" w:hint="default"/>
      </w:rPr>
    </w:lvl>
    <w:lvl w:ilvl="3" w:tplc="C7A2094E" w:tentative="1">
      <w:start w:val="1"/>
      <w:numFmt w:val="bullet"/>
      <w:lvlText w:val=""/>
      <w:lvlJc w:val="left"/>
      <w:pPr>
        <w:tabs>
          <w:tab w:val="num" w:pos="2880"/>
        </w:tabs>
        <w:ind w:left="2880" w:hanging="360"/>
      </w:pPr>
      <w:rPr>
        <w:rFonts w:ascii="Wingdings 2" w:hAnsi="Wingdings 2" w:hint="default"/>
      </w:rPr>
    </w:lvl>
    <w:lvl w:ilvl="4" w:tplc="3DB4AEE0" w:tentative="1">
      <w:start w:val="1"/>
      <w:numFmt w:val="bullet"/>
      <w:lvlText w:val=""/>
      <w:lvlJc w:val="left"/>
      <w:pPr>
        <w:tabs>
          <w:tab w:val="num" w:pos="3600"/>
        </w:tabs>
        <w:ind w:left="3600" w:hanging="360"/>
      </w:pPr>
      <w:rPr>
        <w:rFonts w:ascii="Wingdings 2" w:hAnsi="Wingdings 2" w:hint="default"/>
      </w:rPr>
    </w:lvl>
    <w:lvl w:ilvl="5" w:tplc="60A290E4" w:tentative="1">
      <w:start w:val="1"/>
      <w:numFmt w:val="bullet"/>
      <w:lvlText w:val=""/>
      <w:lvlJc w:val="left"/>
      <w:pPr>
        <w:tabs>
          <w:tab w:val="num" w:pos="4320"/>
        </w:tabs>
        <w:ind w:left="4320" w:hanging="360"/>
      </w:pPr>
      <w:rPr>
        <w:rFonts w:ascii="Wingdings 2" w:hAnsi="Wingdings 2" w:hint="default"/>
      </w:rPr>
    </w:lvl>
    <w:lvl w:ilvl="6" w:tplc="F30C9C96" w:tentative="1">
      <w:start w:val="1"/>
      <w:numFmt w:val="bullet"/>
      <w:lvlText w:val=""/>
      <w:lvlJc w:val="left"/>
      <w:pPr>
        <w:tabs>
          <w:tab w:val="num" w:pos="5040"/>
        </w:tabs>
        <w:ind w:left="5040" w:hanging="360"/>
      </w:pPr>
      <w:rPr>
        <w:rFonts w:ascii="Wingdings 2" w:hAnsi="Wingdings 2" w:hint="default"/>
      </w:rPr>
    </w:lvl>
    <w:lvl w:ilvl="7" w:tplc="B464F06C" w:tentative="1">
      <w:start w:val="1"/>
      <w:numFmt w:val="bullet"/>
      <w:lvlText w:val=""/>
      <w:lvlJc w:val="left"/>
      <w:pPr>
        <w:tabs>
          <w:tab w:val="num" w:pos="5760"/>
        </w:tabs>
        <w:ind w:left="5760" w:hanging="360"/>
      </w:pPr>
      <w:rPr>
        <w:rFonts w:ascii="Wingdings 2" w:hAnsi="Wingdings 2" w:hint="default"/>
      </w:rPr>
    </w:lvl>
    <w:lvl w:ilvl="8" w:tplc="237EE5E0" w:tentative="1">
      <w:start w:val="1"/>
      <w:numFmt w:val="bullet"/>
      <w:lvlText w:val=""/>
      <w:lvlJc w:val="left"/>
      <w:pPr>
        <w:tabs>
          <w:tab w:val="num" w:pos="6480"/>
        </w:tabs>
        <w:ind w:left="6480" w:hanging="360"/>
      </w:pPr>
      <w:rPr>
        <w:rFonts w:ascii="Wingdings 2" w:hAnsi="Wingdings 2" w:hint="default"/>
      </w:rPr>
    </w:lvl>
  </w:abstractNum>
  <w:num w:numId="1">
    <w:abstractNumId w:val="66"/>
  </w:num>
  <w:num w:numId="2">
    <w:abstractNumId w:val="32"/>
  </w:num>
  <w:num w:numId="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0"/>
  </w:num>
  <w:num w:numId="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65"/>
  </w:num>
  <w:num w:numId="17">
    <w:abstractNumId w:val="0"/>
  </w:num>
  <w:num w:numId="18">
    <w:abstractNumId w:val="20"/>
  </w:num>
  <w:num w:numId="19">
    <w:abstractNumId w:val="30"/>
  </w:num>
  <w:num w:numId="20">
    <w:abstractNumId w:val="46"/>
  </w:num>
  <w:num w:numId="21">
    <w:abstractNumId w:val="71"/>
  </w:num>
  <w:num w:numId="22">
    <w:abstractNumId w:val="57"/>
  </w:num>
  <w:num w:numId="23">
    <w:abstractNumId w:val="34"/>
  </w:num>
  <w:num w:numId="24">
    <w:abstractNumId w:val="21"/>
  </w:num>
  <w:num w:numId="25">
    <w:abstractNumId w:val="61"/>
  </w:num>
  <w:num w:numId="26">
    <w:abstractNumId w:val="17"/>
  </w:num>
  <w:num w:numId="27">
    <w:abstractNumId w:val="69"/>
  </w:num>
  <w:num w:numId="28">
    <w:abstractNumId w:val="24"/>
  </w:num>
  <w:num w:numId="29">
    <w:abstractNumId w:val="28"/>
  </w:num>
  <w:num w:numId="30">
    <w:abstractNumId w:val="44"/>
  </w:num>
  <w:num w:numId="31">
    <w:abstractNumId w:val="12"/>
  </w:num>
  <w:num w:numId="32">
    <w:abstractNumId w:val="52"/>
  </w:num>
  <w:num w:numId="33">
    <w:abstractNumId w:val="19"/>
  </w:num>
  <w:num w:numId="34">
    <w:abstractNumId w:val="67"/>
  </w:num>
  <w:num w:numId="35">
    <w:abstractNumId w:val="49"/>
  </w:num>
  <w:num w:numId="36">
    <w:abstractNumId w:val="54"/>
  </w:num>
  <w:num w:numId="37">
    <w:abstractNumId w:val="73"/>
  </w:num>
  <w:num w:numId="38">
    <w:abstractNumId w:val="68"/>
  </w:num>
  <w:num w:numId="39">
    <w:abstractNumId w:val="11"/>
  </w:num>
  <w:num w:numId="40">
    <w:abstractNumId w:val="60"/>
  </w:num>
  <w:num w:numId="41">
    <w:abstractNumId w:val="58"/>
  </w:num>
  <w:num w:numId="42">
    <w:abstractNumId w:val="45"/>
  </w:num>
  <w:num w:numId="43">
    <w:abstractNumId w:val="74"/>
  </w:num>
  <w:num w:numId="44">
    <w:abstractNumId w:val="22"/>
  </w:num>
  <w:num w:numId="45">
    <w:abstractNumId w:val="13"/>
  </w:num>
  <w:num w:numId="46">
    <w:abstractNumId w:val="35"/>
  </w:num>
  <w:num w:numId="47">
    <w:abstractNumId w:val="29"/>
  </w:num>
  <w:num w:numId="48">
    <w:abstractNumId w:val="33"/>
  </w:num>
  <w:num w:numId="49">
    <w:abstractNumId w:val="43"/>
  </w:num>
  <w:num w:numId="50">
    <w:abstractNumId w:val="42"/>
  </w:num>
  <w:num w:numId="51">
    <w:abstractNumId w:val="62"/>
  </w:num>
  <w:num w:numId="52">
    <w:abstractNumId w:val="25"/>
  </w:num>
  <w:num w:numId="53">
    <w:abstractNumId w:val="18"/>
  </w:num>
  <w:num w:numId="54">
    <w:abstractNumId w:val="37"/>
  </w:num>
  <w:num w:numId="55">
    <w:abstractNumId w:val="76"/>
  </w:num>
  <w:num w:numId="56">
    <w:abstractNumId w:val="75"/>
  </w:num>
  <w:num w:numId="57">
    <w:abstractNumId w:val="31"/>
  </w:num>
  <w:num w:numId="58">
    <w:abstractNumId w:val="14"/>
  </w:num>
  <w:num w:numId="59">
    <w:abstractNumId w:val="47"/>
  </w:num>
  <w:num w:numId="60">
    <w:abstractNumId w:val="51"/>
  </w:num>
  <w:num w:numId="61">
    <w:abstractNumId w:val="70"/>
  </w:num>
  <w:num w:numId="62">
    <w:abstractNumId w:val="63"/>
  </w:num>
  <w:num w:numId="63">
    <w:abstractNumId w:val="38"/>
  </w:num>
  <w:num w:numId="64">
    <w:abstractNumId w:val="55"/>
  </w:num>
  <w:num w:numId="65">
    <w:abstractNumId w:val="39"/>
  </w:num>
  <w:num w:numId="66">
    <w:abstractNumId w:val="56"/>
  </w:num>
  <w:num w:numId="67">
    <w:abstractNumId w:val="16"/>
  </w:num>
  <w:num w:numId="68">
    <w:abstractNumId w:val="41"/>
  </w:num>
  <w:num w:numId="69">
    <w:abstractNumId w:val="64"/>
  </w:num>
  <w:num w:numId="70">
    <w:abstractNumId w:val="40"/>
  </w:num>
  <w:num w:numId="71">
    <w:abstractNumId w:val="48"/>
  </w:num>
  <w:num w:numId="72">
    <w:abstractNumId w:val="59"/>
  </w:num>
  <w:num w:numId="73">
    <w:abstractNumId w:val="26"/>
  </w:num>
  <w:num w:numId="74">
    <w:abstractNumId w:val="72"/>
  </w:num>
  <w:num w:numId="75">
    <w:abstractNumId w:val="15"/>
  </w:num>
  <w:num w:numId="76">
    <w:abstractNumId w:val="53"/>
  </w:num>
  <w:num w:numId="77">
    <w:abstractNumId w:val="36"/>
  </w:num>
  <w:num w:numId="78">
    <w:abstractNumId w:val="23"/>
  </w:num>
  <w:num w:numId="79">
    <w:abstractNumId w:val="27"/>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7"/>
  <w:printFractionalCharacterWidth/>
  <w:bordersDoNotSurroundHeader/>
  <w:bordersDoNotSurroundFooter/>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consecutiveHyphenLimit w:val="3"/>
  <w:hyphenationZone w:val="259"/>
  <w:doNotHyphenateCaps/>
  <w:evenAndOddHeaders/>
  <w:drawingGridHorizontalSpacing w:val="110"/>
  <w:drawingGridVerticalSpacing w:val="0"/>
  <w:displayHorizontalDrawingGridEvery w:val="0"/>
  <w:displayVerticalDrawingGridEvery w:val="0"/>
  <w:doNotShadeFormData/>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dgnword-docGUID" w:val="{ADDB42FF-FCBF-451E-A104-C94A9C589F76}"/>
    <w:docVar w:name="dgnword-eventsink" w:val="206975520"/>
  </w:docVars>
  <w:rsids>
    <w:rsidRoot w:val="004A1995"/>
    <w:rsid w:val="00000722"/>
    <w:rsid w:val="00000A10"/>
    <w:rsid w:val="00001479"/>
    <w:rsid w:val="0000357C"/>
    <w:rsid w:val="00003F44"/>
    <w:rsid w:val="00004224"/>
    <w:rsid w:val="000044E5"/>
    <w:rsid w:val="000072FE"/>
    <w:rsid w:val="00010B20"/>
    <w:rsid w:val="00012846"/>
    <w:rsid w:val="00015642"/>
    <w:rsid w:val="0001617F"/>
    <w:rsid w:val="00016268"/>
    <w:rsid w:val="00017114"/>
    <w:rsid w:val="00017AB9"/>
    <w:rsid w:val="00021CC2"/>
    <w:rsid w:val="00021CD0"/>
    <w:rsid w:val="0002355F"/>
    <w:rsid w:val="000251DA"/>
    <w:rsid w:val="00025521"/>
    <w:rsid w:val="00026008"/>
    <w:rsid w:val="00030624"/>
    <w:rsid w:val="000374B8"/>
    <w:rsid w:val="00037759"/>
    <w:rsid w:val="00037F6E"/>
    <w:rsid w:val="000411DE"/>
    <w:rsid w:val="00041779"/>
    <w:rsid w:val="0004230C"/>
    <w:rsid w:val="00043E9D"/>
    <w:rsid w:val="00045635"/>
    <w:rsid w:val="00047369"/>
    <w:rsid w:val="0004745A"/>
    <w:rsid w:val="00047E07"/>
    <w:rsid w:val="00051643"/>
    <w:rsid w:val="00053BBB"/>
    <w:rsid w:val="00053F11"/>
    <w:rsid w:val="00054DCE"/>
    <w:rsid w:val="00055DE7"/>
    <w:rsid w:val="00061296"/>
    <w:rsid w:val="000630E2"/>
    <w:rsid w:val="000645E4"/>
    <w:rsid w:val="00070312"/>
    <w:rsid w:val="000719EC"/>
    <w:rsid w:val="00071F96"/>
    <w:rsid w:val="0007289C"/>
    <w:rsid w:val="00073575"/>
    <w:rsid w:val="00076481"/>
    <w:rsid w:val="00080794"/>
    <w:rsid w:val="00082D99"/>
    <w:rsid w:val="00083953"/>
    <w:rsid w:val="00083D26"/>
    <w:rsid w:val="0008435C"/>
    <w:rsid w:val="00084F09"/>
    <w:rsid w:val="000910F3"/>
    <w:rsid w:val="0009245B"/>
    <w:rsid w:val="00092AAF"/>
    <w:rsid w:val="000931AD"/>
    <w:rsid w:val="00095573"/>
    <w:rsid w:val="00096DE3"/>
    <w:rsid w:val="000A0444"/>
    <w:rsid w:val="000A14CB"/>
    <w:rsid w:val="000A4135"/>
    <w:rsid w:val="000A428F"/>
    <w:rsid w:val="000A632A"/>
    <w:rsid w:val="000A7C91"/>
    <w:rsid w:val="000B064D"/>
    <w:rsid w:val="000B16DF"/>
    <w:rsid w:val="000B3DF5"/>
    <w:rsid w:val="000B46D1"/>
    <w:rsid w:val="000C1651"/>
    <w:rsid w:val="000C31B2"/>
    <w:rsid w:val="000C4ACD"/>
    <w:rsid w:val="000C72D2"/>
    <w:rsid w:val="000C7C52"/>
    <w:rsid w:val="000D0650"/>
    <w:rsid w:val="000D3DEE"/>
    <w:rsid w:val="000E1CB4"/>
    <w:rsid w:val="000E3851"/>
    <w:rsid w:val="000E63E2"/>
    <w:rsid w:val="000E7B0C"/>
    <w:rsid w:val="000F0D30"/>
    <w:rsid w:val="000F2415"/>
    <w:rsid w:val="000F30FC"/>
    <w:rsid w:val="000F3CB2"/>
    <w:rsid w:val="00100031"/>
    <w:rsid w:val="00100D71"/>
    <w:rsid w:val="00101146"/>
    <w:rsid w:val="0010299B"/>
    <w:rsid w:val="00103654"/>
    <w:rsid w:val="001041E4"/>
    <w:rsid w:val="00106DD0"/>
    <w:rsid w:val="00107AAF"/>
    <w:rsid w:val="001109DD"/>
    <w:rsid w:val="00111917"/>
    <w:rsid w:val="001127D3"/>
    <w:rsid w:val="00112B52"/>
    <w:rsid w:val="00113AF9"/>
    <w:rsid w:val="0011443E"/>
    <w:rsid w:val="001157AA"/>
    <w:rsid w:val="001172BB"/>
    <w:rsid w:val="001179B1"/>
    <w:rsid w:val="00117ECB"/>
    <w:rsid w:val="00121214"/>
    <w:rsid w:val="001231CB"/>
    <w:rsid w:val="00123E4C"/>
    <w:rsid w:val="001260B7"/>
    <w:rsid w:val="001335C2"/>
    <w:rsid w:val="00133AB7"/>
    <w:rsid w:val="00134133"/>
    <w:rsid w:val="00134D57"/>
    <w:rsid w:val="001363E5"/>
    <w:rsid w:val="001372BF"/>
    <w:rsid w:val="00141FB1"/>
    <w:rsid w:val="00142FE9"/>
    <w:rsid w:val="00146796"/>
    <w:rsid w:val="001517F8"/>
    <w:rsid w:val="001539C5"/>
    <w:rsid w:val="001543FB"/>
    <w:rsid w:val="00154884"/>
    <w:rsid w:val="00155492"/>
    <w:rsid w:val="00160769"/>
    <w:rsid w:val="00160E37"/>
    <w:rsid w:val="001612DD"/>
    <w:rsid w:val="001677CB"/>
    <w:rsid w:val="00171083"/>
    <w:rsid w:val="00171882"/>
    <w:rsid w:val="00174547"/>
    <w:rsid w:val="00180052"/>
    <w:rsid w:val="001802E4"/>
    <w:rsid w:val="00181AE2"/>
    <w:rsid w:val="00183733"/>
    <w:rsid w:val="001867BE"/>
    <w:rsid w:val="0018749F"/>
    <w:rsid w:val="00187BE6"/>
    <w:rsid w:val="00190AEA"/>
    <w:rsid w:val="001953C9"/>
    <w:rsid w:val="00197D1F"/>
    <w:rsid w:val="001A04B9"/>
    <w:rsid w:val="001A0ADC"/>
    <w:rsid w:val="001A1852"/>
    <w:rsid w:val="001A7AED"/>
    <w:rsid w:val="001A7B4F"/>
    <w:rsid w:val="001B027A"/>
    <w:rsid w:val="001B116A"/>
    <w:rsid w:val="001B160C"/>
    <w:rsid w:val="001B28FB"/>
    <w:rsid w:val="001B2BFB"/>
    <w:rsid w:val="001B2E43"/>
    <w:rsid w:val="001B6949"/>
    <w:rsid w:val="001B77A0"/>
    <w:rsid w:val="001B786D"/>
    <w:rsid w:val="001C1E74"/>
    <w:rsid w:val="001C2B37"/>
    <w:rsid w:val="001C7B37"/>
    <w:rsid w:val="001D0591"/>
    <w:rsid w:val="001D0FDF"/>
    <w:rsid w:val="001D3A4E"/>
    <w:rsid w:val="001D5E27"/>
    <w:rsid w:val="001D6865"/>
    <w:rsid w:val="001E3D33"/>
    <w:rsid w:val="001E434D"/>
    <w:rsid w:val="001F0516"/>
    <w:rsid w:val="001F13B8"/>
    <w:rsid w:val="001F1E6B"/>
    <w:rsid w:val="001F5B0E"/>
    <w:rsid w:val="001F5F7D"/>
    <w:rsid w:val="001F6CDA"/>
    <w:rsid w:val="001F6D91"/>
    <w:rsid w:val="001F7428"/>
    <w:rsid w:val="001F7674"/>
    <w:rsid w:val="0020175E"/>
    <w:rsid w:val="002033E4"/>
    <w:rsid w:val="00204202"/>
    <w:rsid w:val="0020434F"/>
    <w:rsid w:val="002068EB"/>
    <w:rsid w:val="00206AB4"/>
    <w:rsid w:val="00211074"/>
    <w:rsid w:val="00213952"/>
    <w:rsid w:val="00217033"/>
    <w:rsid w:val="002170B7"/>
    <w:rsid w:val="002213AB"/>
    <w:rsid w:val="00222106"/>
    <w:rsid w:val="00222212"/>
    <w:rsid w:val="002222F2"/>
    <w:rsid w:val="00222711"/>
    <w:rsid w:val="002302AA"/>
    <w:rsid w:val="00231A29"/>
    <w:rsid w:val="00231C80"/>
    <w:rsid w:val="002330C2"/>
    <w:rsid w:val="002331DB"/>
    <w:rsid w:val="00233BFE"/>
    <w:rsid w:val="002342F1"/>
    <w:rsid w:val="00235A63"/>
    <w:rsid w:val="00235A78"/>
    <w:rsid w:val="00237B15"/>
    <w:rsid w:val="00241520"/>
    <w:rsid w:val="002450DF"/>
    <w:rsid w:val="002456FD"/>
    <w:rsid w:val="002457DA"/>
    <w:rsid w:val="0024786B"/>
    <w:rsid w:val="00252826"/>
    <w:rsid w:val="0025414D"/>
    <w:rsid w:val="00257D56"/>
    <w:rsid w:val="00260ED8"/>
    <w:rsid w:val="00261A5F"/>
    <w:rsid w:val="00261E75"/>
    <w:rsid w:val="0026228A"/>
    <w:rsid w:val="00262DAC"/>
    <w:rsid w:val="002639AF"/>
    <w:rsid w:val="00263E16"/>
    <w:rsid w:val="002669D1"/>
    <w:rsid w:val="00266D25"/>
    <w:rsid w:val="00267389"/>
    <w:rsid w:val="002713ED"/>
    <w:rsid w:val="00271701"/>
    <w:rsid w:val="00271A70"/>
    <w:rsid w:val="00271C94"/>
    <w:rsid w:val="00274DDA"/>
    <w:rsid w:val="00275A3F"/>
    <w:rsid w:val="0027603D"/>
    <w:rsid w:val="0027779A"/>
    <w:rsid w:val="00283B05"/>
    <w:rsid w:val="0028472D"/>
    <w:rsid w:val="00287D00"/>
    <w:rsid w:val="00290249"/>
    <w:rsid w:val="002917A8"/>
    <w:rsid w:val="00293397"/>
    <w:rsid w:val="002939C2"/>
    <w:rsid w:val="002941A9"/>
    <w:rsid w:val="002953D1"/>
    <w:rsid w:val="00297042"/>
    <w:rsid w:val="002970B3"/>
    <w:rsid w:val="002A0DA5"/>
    <w:rsid w:val="002A1157"/>
    <w:rsid w:val="002A16D1"/>
    <w:rsid w:val="002A1812"/>
    <w:rsid w:val="002A3BE3"/>
    <w:rsid w:val="002A42DD"/>
    <w:rsid w:val="002A6C83"/>
    <w:rsid w:val="002A74B9"/>
    <w:rsid w:val="002A7B2A"/>
    <w:rsid w:val="002B08DE"/>
    <w:rsid w:val="002B45BA"/>
    <w:rsid w:val="002B5D05"/>
    <w:rsid w:val="002B5D44"/>
    <w:rsid w:val="002B5DEC"/>
    <w:rsid w:val="002B6284"/>
    <w:rsid w:val="002B6A5D"/>
    <w:rsid w:val="002C184E"/>
    <w:rsid w:val="002C235F"/>
    <w:rsid w:val="002C4C40"/>
    <w:rsid w:val="002C617A"/>
    <w:rsid w:val="002C7583"/>
    <w:rsid w:val="002D1549"/>
    <w:rsid w:val="002D2AD3"/>
    <w:rsid w:val="002D47BC"/>
    <w:rsid w:val="002E2E74"/>
    <w:rsid w:val="002E6D6D"/>
    <w:rsid w:val="002F0E0C"/>
    <w:rsid w:val="002F117C"/>
    <w:rsid w:val="002F1696"/>
    <w:rsid w:val="002F5861"/>
    <w:rsid w:val="002F58C2"/>
    <w:rsid w:val="00300D5A"/>
    <w:rsid w:val="003020FF"/>
    <w:rsid w:val="0030255E"/>
    <w:rsid w:val="00303248"/>
    <w:rsid w:val="003042E7"/>
    <w:rsid w:val="00304303"/>
    <w:rsid w:val="00304EDB"/>
    <w:rsid w:val="003050DF"/>
    <w:rsid w:val="0030541C"/>
    <w:rsid w:val="00305D52"/>
    <w:rsid w:val="0030753C"/>
    <w:rsid w:val="00312531"/>
    <w:rsid w:val="00312767"/>
    <w:rsid w:val="0031493E"/>
    <w:rsid w:val="003209BE"/>
    <w:rsid w:val="00321F83"/>
    <w:rsid w:val="00322D94"/>
    <w:rsid w:val="00323FCE"/>
    <w:rsid w:val="00324D36"/>
    <w:rsid w:val="00326E3B"/>
    <w:rsid w:val="00326EA7"/>
    <w:rsid w:val="003278B1"/>
    <w:rsid w:val="00331414"/>
    <w:rsid w:val="0033210B"/>
    <w:rsid w:val="00334D95"/>
    <w:rsid w:val="003361D8"/>
    <w:rsid w:val="00336339"/>
    <w:rsid w:val="0034026B"/>
    <w:rsid w:val="00340DF2"/>
    <w:rsid w:val="00341A4D"/>
    <w:rsid w:val="00341C63"/>
    <w:rsid w:val="0034453E"/>
    <w:rsid w:val="00350C5B"/>
    <w:rsid w:val="00351E4A"/>
    <w:rsid w:val="00352D82"/>
    <w:rsid w:val="0035376B"/>
    <w:rsid w:val="00354F8B"/>
    <w:rsid w:val="00357FAB"/>
    <w:rsid w:val="00362DC9"/>
    <w:rsid w:val="00365ED6"/>
    <w:rsid w:val="003715FC"/>
    <w:rsid w:val="00371890"/>
    <w:rsid w:val="00371CFC"/>
    <w:rsid w:val="003737B3"/>
    <w:rsid w:val="00373AC2"/>
    <w:rsid w:val="00373D94"/>
    <w:rsid w:val="00376FF0"/>
    <w:rsid w:val="00377DBA"/>
    <w:rsid w:val="00382BD0"/>
    <w:rsid w:val="003830D7"/>
    <w:rsid w:val="003860DD"/>
    <w:rsid w:val="00392734"/>
    <w:rsid w:val="003933E6"/>
    <w:rsid w:val="003958E4"/>
    <w:rsid w:val="00396DD4"/>
    <w:rsid w:val="00397FFE"/>
    <w:rsid w:val="003A1E5A"/>
    <w:rsid w:val="003A2650"/>
    <w:rsid w:val="003A5256"/>
    <w:rsid w:val="003B0594"/>
    <w:rsid w:val="003B074B"/>
    <w:rsid w:val="003B18C1"/>
    <w:rsid w:val="003B1B29"/>
    <w:rsid w:val="003B2D9D"/>
    <w:rsid w:val="003B4909"/>
    <w:rsid w:val="003B53DB"/>
    <w:rsid w:val="003B797C"/>
    <w:rsid w:val="003C0804"/>
    <w:rsid w:val="003C205F"/>
    <w:rsid w:val="003C3DDB"/>
    <w:rsid w:val="003C4035"/>
    <w:rsid w:val="003C61EC"/>
    <w:rsid w:val="003C6CBD"/>
    <w:rsid w:val="003C72BF"/>
    <w:rsid w:val="003D1978"/>
    <w:rsid w:val="003D23EF"/>
    <w:rsid w:val="003D29A7"/>
    <w:rsid w:val="003D3173"/>
    <w:rsid w:val="003D535F"/>
    <w:rsid w:val="003D6A17"/>
    <w:rsid w:val="003E1662"/>
    <w:rsid w:val="003E2008"/>
    <w:rsid w:val="003E465F"/>
    <w:rsid w:val="003E520F"/>
    <w:rsid w:val="003E57CE"/>
    <w:rsid w:val="003F117F"/>
    <w:rsid w:val="003F2FE2"/>
    <w:rsid w:val="003F3F84"/>
    <w:rsid w:val="003F418B"/>
    <w:rsid w:val="003F41E4"/>
    <w:rsid w:val="003F5E1C"/>
    <w:rsid w:val="003F68C5"/>
    <w:rsid w:val="003F6E55"/>
    <w:rsid w:val="003F79A2"/>
    <w:rsid w:val="00401C33"/>
    <w:rsid w:val="00401CAD"/>
    <w:rsid w:val="00402B80"/>
    <w:rsid w:val="00403EE0"/>
    <w:rsid w:val="0041238B"/>
    <w:rsid w:val="00413684"/>
    <w:rsid w:val="00414E96"/>
    <w:rsid w:val="00415776"/>
    <w:rsid w:val="00415CB6"/>
    <w:rsid w:val="004207F5"/>
    <w:rsid w:val="00421808"/>
    <w:rsid w:val="004225C3"/>
    <w:rsid w:val="00424CE6"/>
    <w:rsid w:val="00430D45"/>
    <w:rsid w:val="00432CC8"/>
    <w:rsid w:val="0043304E"/>
    <w:rsid w:val="00434799"/>
    <w:rsid w:val="00437247"/>
    <w:rsid w:val="00437E05"/>
    <w:rsid w:val="00440CB9"/>
    <w:rsid w:val="00440F84"/>
    <w:rsid w:val="00441871"/>
    <w:rsid w:val="00452D5A"/>
    <w:rsid w:val="004618E5"/>
    <w:rsid w:val="00463507"/>
    <w:rsid w:val="00466E14"/>
    <w:rsid w:val="004671AF"/>
    <w:rsid w:val="00467931"/>
    <w:rsid w:val="00467ADC"/>
    <w:rsid w:val="0047176D"/>
    <w:rsid w:val="00472ACB"/>
    <w:rsid w:val="00472DE3"/>
    <w:rsid w:val="004740DB"/>
    <w:rsid w:val="00475028"/>
    <w:rsid w:val="00480BCA"/>
    <w:rsid w:val="00482C7F"/>
    <w:rsid w:val="00484628"/>
    <w:rsid w:val="004869CE"/>
    <w:rsid w:val="00486E5C"/>
    <w:rsid w:val="00487B23"/>
    <w:rsid w:val="00492432"/>
    <w:rsid w:val="00492E72"/>
    <w:rsid w:val="00492ECB"/>
    <w:rsid w:val="004938E8"/>
    <w:rsid w:val="004956AC"/>
    <w:rsid w:val="00495D5B"/>
    <w:rsid w:val="00496961"/>
    <w:rsid w:val="004A0C72"/>
    <w:rsid w:val="004A1995"/>
    <w:rsid w:val="004A394E"/>
    <w:rsid w:val="004A56EA"/>
    <w:rsid w:val="004A657E"/>
    <w:rsid w:val="004B25CC"/>
    <w:rsid w:val="004B2B1D"/>
    <w:rsid w:val="004B33A5"/>
    <w:rsid w:val="004B7B21"/>
    <w:rsid w:val="004C0D75"/>
    <w:rsid w:val="004C13DC"/>
    <w:rsid w:val="004C1C05"/>
    <w:rsid w:val="004C2DCF"/>
    <w:rsid w:val="004C43F2"/>
    <w:rsid w:val="004C6293"/>
    <w:rsid w:val="004C66A7"/>
    <w:rsid w:val="004C6B61"/>
    <w:rsid w:val="004D3983"/>
    <w:rsid w:val="004D4C82"/>
    <w:rsid w:val="004D4E63"/>
    <w:rsid w:val="004D6453"/>
    <w:rsid w:val="004D68D1"/>
    <w:rsid w:val="004E1927"/>
    <w:rsid w:val="004E39E3"/>
    <w:rsid w:val="004E4CD4"/>
    <w:rsid w:val="004E53B5"/>
    <w:rsid w:val="004E5CF9"/>
    <w:rsid w:val="004E635E"/>
    <w:rsid w:val="004E6B51"/>
    <w:rsid w:val="004F13FF"/>
    <w:rsid w:val="004F5731"/>
    <w:rsid w:val="004F7646"/>
    <w:rsid w:val="00500FB4"/>
    <w:rsid w:val="005025D8"/>
    <w:rsid w:val="00502603"/>
    <w:rsid w:val="0050405E"/>
    <w:rsid w:val="0050694F"/>
    <w:rsid w:val="00511834"/>
    <w:rsid w:val="00511F04"/>
    <w:rsid w:val="00515144"/>
    <w:rsid w:val="0051712E"/>
    <w:rsid w:val="005201AB"/>
    <w:rsid w:val="00521040"/>
    <w:rsid w:val="0052193C"/>
    <w:rsid w:val="0052481E"/>
    <w:rsid w:val="00524E13"/>
    <w:rsid w:val="00525F11"/>
    <w:rsid w:val="005275D4"/>
    <w:rsid w:val="00531BAE"/>
    <w:rsid w:val="00537B49"/>
    <w:rsid w:val="00537DE5"/>
    <w:rsid w:val="00541B57"/>
    <w:rsid w:val="00541C84"/>
    <w:rsid w:val="005421A1"/>
    <w:rsid w:val="00543E51"/>
    <w:rsid w:val="00544E2B"/>
    <w:rsid w:val="0054601D"/>
    <w:rsid w:val="0054642F"/>
    <w:rsid w:val="00546CBB"/>
    <w:rsid w:val="005472C8"/>
    <w:rsid w:val="005504ED"/>
    <w:rsid w:val="00551C42"/>
    <w:rsid w:val="005539D4"/>
    <w:rsid w:val="00553DE7"/>
    <w:rsid w:val="00553FD6"/>
    <w:rsid w:val="0055505B"/>
    <w:rsid w:val="00556CFA"/>
    <w:rsid w:val="00556F2A"/>
    <w:rsid w:val="005577F3"/>
    <w:rsid w:val="00562417"/>
    <w:rsid w:val="00563EB1"/>
    <w:rsid w:val="00565082"/>
    <w:rsid w:val="00566E7A"/>
    <w:rsid w:val="00574570"/>
    <w:rsid w:val="00576BDA"/>
    <w:rsid w:val="00581545"/>
    <w:rsid w:val="00581630"/>
    <w:rsid w:val="00590B37"/>
    <w:rsid w:val="005912B6"/>
    <w:rsid w:val="00592CDA"/>
    <w:rsid w:val="00594643"/>
    <w:rsid w:val="005A0737"/>
    <w:rsid w:val="005A1D02"/>
    <w:rsid w:val="005A1D42"/>
    <w:rsid w:val="005A2272"/>
    <w:rsid w:val="005A3CA0"/>
    <w:rsid w:val="005B1AFC"/>
    <w:rsid w:val="005B3375"/>
    <w:rsid w:val="005B3CD6"/>
    <w:rsid w:val="005B55FA"/>
    <w:rsid w:val="005B7EE9"/>
    <w:rsid w:val="005C0641"/>
    <w:rsid w:val="005C3D9D"/>
    <w:rsid w:val="005C44C6"/>
    <w:rsid w:val="005C4B52"/>
    <w:rsid w:val="005C51CE"/>
    <w:rsid w:val="005C6070"/>
    <w:rsid w:val="005C6FBF"/>
    <w:rsid w:val="005D03EE"/>
    <w:rsid w:val="005D04BB"/>
    <w:rsid w:val="005D1644"/>
    <w:rsid w:val="005D169D"/>
    <w:rsid w:val="005D3010"/>
    <w:rsid w:val="005D30BA"/>
    <w:rsid w:val="005D39B4"/>
    <w:rsid w:val="005D41CE"/>
    <w:rsid w:val="005D7CC9"/>
    <w:rsid w:val="005E203F"/>
    <w:rsid w:val="005E3C82"/>
    <w:rsid w:val="005E431C"/>
    <w:rsid w:val="005E5C06"/>
    <w:rsid w:val="005E73D3"/>
    <w:rsid w:val="005E77C3"/>
    <w:rsid w:val="005E787F"/>
    <w:rsid w:val="005F14C6"/>
    <w:rsid w:val="005F31B5"/>
    <w:rsid w:val="005F49E8"/>
    <w:rsid w:val="005F7CBF"/>
    <w:rsid w:val="006005DD"/>
    <w:rsid w:val="0060182A"/>
    <w:rsid w:val="00602447"/>
    <w:rsid w:val="00604AE5"/>
    <w:rsid w:val="00606641"/>
    <w:rsid w:val="006071C0"/>
    <w:rsid w:val="00614845"/>
    <w:rsid w:val="00614D58"/>
    <w:rsid w:val="00614F03"/>
    <w:rsid w:val="006162BC"/>
    <w:rsid w:val="0061665F"/>
    <w:rsid w:val="00617231"/>
    <w:rsid w:val="00617D60"/>
    <w:rsid w:val="00620AE8"/>
    <w:rsid w:val="00622163"/>
    <w:rsid w:val="00623103"/>
    <w:rsid w:val="006267B0"/>
    <w:rsid w:val="0062716E"/>
    <w:rsid w:val="00630016"/>
    <w:rsid w:val="00630EA2"/>
    <w:rsid w:val="006334BE"/>
    <w:rsid w:val="0064271E"/>
    <w:rsid w:val="006463C3"/>
    <w:rsid w:val="00646B77"/>
    <w:rsid w:val="00647F52"/>
    <w:rsid w:val="00651864"/>
    <w:rsid w:val="006553A1"/>
    <w:rsid w:val="00656AB3"/>
    <w:rsid w:val="00656EA8"/>
    <w:rsid w:val="006612E0"/>
    <w:rsid w:val="00663268"/>
    <w:rsid w:val="00663A74"/>
    <w:rsid w:val="00664D28"/>
    <w:rsid w:val="00665002"/>
    <w:rsid w:val="006654F6"/>
    <w:rsid w:val="006674C5"/>
    <w:rsid w:val="0066768A"/>
    <w:rsid w:val="00671F3E"/>
    <w:rsid w:val="00671F7E"/>
    <w:rsid w:val="006736E5"/>
    <w:rsid w:val="00675EDB"/>
    <w:rsid w:val="00681B97"/>
    <w:rsid w:val="00682D5F"/>
    <w:rsid w:val="00687043"/>
    <w:rsid w:val="00691A1D"/>
    <w:rsid w:val="00691BDC"/>
    <w:rsid w:val="00692C1F"/>
    <w:rsid w:val="00692E1C"/>
    <w:rsid w:val="006A0046"/>
    <w:rsid w:val="006A1BD4"/>
    <w:rsid w:val="006A3C90"/>
    <w:rsid w:val="006A6F00"/>
    <w:rsid w:val="006A7726"/>
    <w:rsid w:val="006B25A2"/>
    <w:rsid w:val="006B6026"/>
    <w:rsid w:val="006C0169"/>
    <w:rsid w:val="006C090F"/>
    <w:rsid w:val="006C193C"/>
    <w:rsid w:val="006C1BFC"/>
    <w:rsid w:val="006C282B"/>
    <w:rsid w:val="006C340B"/>
    <w:rsid w:val="006C445F"/>
    <w:rsid w:val="006C5063"/>
    <w:rsid w:val="006C5267"/>
    <w:rsid w:val="006C5D07"/>
    <w:rsid w:val="006C7D70"/>
    <w:rsid w:val="006D317B"/>
    <w:rsid w:val="006D3ACE"/>
    <w:rsid w:val="006D4EC4"/>
    <w:rsid w:val="006D6243"/>
    <w:rsid w:val="006D7D9A"/>
    <w:rsid w:val="006D7F2B"/>
    <w:rsid w:val="006E101B"/>
    <w:rsid w:val="006E23D1"/>
    <w:rsid w:val="006E7992"/>
    <w:rsid w:val="006F2665"/>
    <w:rsid w:val="006F275B"/>
    <w:rsid w:val="006F2CCE"/>
    <w:rsid w:val="006F3CF8"/>
    <w:rsid w:val="006F50F8"/>
    <w:rsid w:val="006F7C5B"/>
    <w:rsid w:val="007003B8"/>
    <w:rsid w:val="00702754"/>
    <w:rsid w:val="007034A5"/>
    <w:rsid w:val="00705F12"/>
    <w:rsid w:val="00706C00"/>
    <w:rsid w:val="00711AC1"/>
    <w:rsid w:val="0071220E"/>
    <w:rsid w:val="007143F0"/>
    <w:rsid w:val="00715B1A"/>
    <w:rsid w:val="0071648F"/>
    <w:rsid w:val="007216B9"/>
    <w:rsid w:val="007219EE"/>
    <w:rsid w:val="00722AEA"/>
    <w:rsid w:val="00725B2D"/>
    <w:rsid w:val="00725C47"/>
    <w:rsid w:val="007273C8"/>
    <w:rsid w:val="00730C42"/>
    <w:rsid w:val="00732AC5"/>
    <w:rsid w:val="00735E5E"/>
    <w:rsid w:val="007368D1"/>
    <w:rsid w:val="00737F8F"/>
    <w:rsid w:val="007435AD"/>
    <w:rsid w:val="0074413F"/>
    <w:rsid w:val="007446AE"/>
    <w:rsid w:val="00745247"/>
    <w:rsid w:val="007453D1"/>
    <w:rsid w:val="00746361"/>
    <w:rsid w:val="0074686D"/>
    <w:rsid w:val="00750AEB"/>
    <w:rsid w:val="007534CF"/>
    <w:rsid w:val="00753C7D"/>
    <w:rsid w:val="00755CA8"/>
    <w:rsid w:val="00757C94"/>
    <w:rsid w:val="007623E6"/>
    <w:rsid w:val="00763E86"/>
    <w:rsid w:val="00763FAE"/>
    <w:rsid w:val="0076418A"/>
    <w:rsid w:val="00765F62"/>
    <w:rsid w:val="00770065"/>
    <w:rsid w:val="00771244"/>
    <w:rsid w:val="00776B8A"/>
    <w:rsid w:val="0077702A"/>
    <w:rsid w:val="007777F5"/>
    <w:rsid w:val="007800F4"/>
    <w:rsid w:val="007840C3"/>
    <w:rsid w:val="00786D30"/>
    <w:rsid w:val="0078755B"/>
    <w:rsid w:val="00787D28"/>
    <w:rsid w:val="00791501"/>
    <w:rsid w:val="00795469"/>
    <w:rsid w:val="007A095B"/>
    <w:rsid w:val="007A14BB"/>
    <w:rsid w:val="007A26CE"/>
    <w:rsid w:val="007A62B5"/>
    <w:rsid w:val="007A7A57"/>
    <w:rsid w:val="007B1E78"/>
    <w:rsid w:val="007B2760"/>
    <w:rsid w:val="007B4962"/>
    <w:rsid w:val="007B6186"/>
    <w:rsid w:val="007C0294"/>
    <w:rsid w:val="007C1C0F"/>
    <w:rsid w:val="007C20C5"/>
    <w:rsid w:val="007C2501"/>
    <w:rsid w:val="007C3E37"/>
    <w:rsid w:val="007C5550"/>
    <w:rsid w:val="007C7CA7"/>
    <w:rsid w:val="007D15EB"/>
    <w:rsid w:val="007D2946"/>
    <w:rsid w:val="007D5006"/>
    <w:rsid w:val="007D56A7"/>
    <w:rsid w:val="007D7563"/>
    <w:rsid w:val="007E086F"/>
    <w:rsid w:val="007E1690"/>
    <w:rsid w:val="007E2785"/>
    <w:rsid w:val="007E286A"/>
    <w:rsid w:val="007E507C"/>
    <w:rsid w:val="007E71D1"/>
    <w:rsid w:val="007E7E99"/>
    <w:rsid w:val="007F2812"/>
    <w:rsid w:val="007F2EEA"/>
    <w:rsid w:val="007F428E"/>
    <w:rsid w:val="007F5A75"/>
    <w:rsid w:val="007F5DCE"/>
    <w:rsid w:val="007F6562"/>
    <w:rsid w:val="00800F89"/>
    <w:rsid w:val="008032D9"/>
    <w:rsid w:val="00805414"/>
    <w:rsid w:val="00805CA9"/>
    <w:rsid w:val="00807E33"/>
    <w:rsid w:val="008159F9"/>
    <w:rsid w:val="008170B6"/>
    <w:rsid w:val="008212F7"/>
    <w:rsid w:val="0082251E"/>
    <w:rsid w:val="008225B3"/>
    <w:rsid w:val="008240DA"/>
    <w:rsid w:val="00831D36"/>
    <w:rsid w:val="0083236A"/>
    <w:rsid w:val="00832F08"/>
    <w:rsid w:val="00833617"/>
    <w:rsid w:val="008341AA"/>
    <w:rsid w:val="00835673"/>
    <w:rsid w:val="008405A7"/>
    <w:rsid w:val="008406DC"/>
    <w:rsid w:val="0084119F"/>
    <w:rsid w:val="00843D55"/>
    <w:rsid w:val="00843FE9"/>
    <w:rsid w:val="008447C3"/>
    <w:rsid w:val="00847D85"/>
    <w:rsid w:val="00847EFA"/>
    <w:rsid w:val="00850517"/>
    <w:rsid w:val="00850EEA"/>
    <w:rsid w:val="008533EF"/>
    <w:rsid w:val="008543A2"/>
    <w:rsid w:val="00855F1E"/>
    <w:rsid w:val="00856F8B"/>
    <w:rsid w:val="00862411"/>
    <w:rsid w:val="00862894"/>
    <w:rsid w:val="00862D0F"/>
    <w:rsid w:val="0086627B"/>
    <w:rsid w:val="00866559"/>
    <w:rsid w:val="00871124"/>
    <w:rsid w:val="00882CA4"/>
    <w:rsid w:val="00886F78"/>
    <w:rsid w:val="008942E2"/>
    <w:rsid w:val="00895788"/>
    <w:rsid w:val="00896143"/>
    <w:rsid w:val="00897302"/>
    <w:rsid w:val="008A5CDE"/>
    <w:rsid w:val="008A62E0"/>
    <w:rsid w:val="008A647F"/>
    <w:rsid w:val="008A74E9"/>
    <w:rsid w:val="008B027F"/>
    <w:rsid w:val="008B10DC"/>
    <w:rsid w:val="008B13FC"/>
    <w:rsid w:val="008B1B56"/>
    <w:rsid w:val="008B2989"/>
    <w:rsid w:val="008B6053"/>
    <w:rsid w:val="008C05A5"/>
    <w:rsid w:val="008C2468"/>
    <w:rsid w:val="008C349A"/>
    <w:rsid w:val="008C3822"/>
    <w:rsid w:val="008C5C78"/>
    <w:rsid w:val="008C7EF3"/>
    <w:rsid w:val="008D2632"/>
    <w:rsid w:val="008D29AB"/>
    <w:rsid w:val="008D4EA1"/>
    <w:rsid w:val="008D72A0"/>
    <w:rsid w:val="008E173D"/>
    <w:rsid w:val="008E2716"/>
    <w:rsid w:val="008E491A"/>
    <w:rsid w:val="008E5F6A"/>
    <w:rsid w:val="008F0AEC"/>
    <w:rsid w:val="008F1DB4"/>
    <w:rsid w:val="008F4B1A"/>
    <w:rsid w:val="008F59BA"/>
    <w:rsid w:val="008F6036"/>
    <w:rsid w:val="008F7246"/>
    <w:rsid w:val="008F7A7F"/>
    <w:rsid w:val="00901C6F"/>
    <w:rsid w:val="009037D7"/>
    <w:rsid w:val="0090402D"/>
    <w:rsid w:val="00904CFD"/>
    <w:rsid w:val="00905A33"/>
    <w:rsid w:val="009079A9"/>
    <w:rsid w:val="00907D40"/>
    <w:rsid w:val="00910287"/>
    <w:rsid w:val="00910AEC"/>
    <w:rsid w:val="00910BC2"/>
    <w:rsid w:val="00911467"/>
    <w:rsid w:val="00911D5A"/>
    <w:rsid w:val="009130DD"/>
    <w:rsid w:val="009154F0"/>
    <w:rsid w:val="00917636"/>
    <w:rsid w:val="009203E1"/>
    <w:rsid w:val="00922485"/>
    <w:rsid w:val="009240EF"/>
    <w:rsid w:val="00924663"/>
    <w:rsid w:val="00930187"/>
    <w:rsid w:val="0093068D"/>
    <w:rsid w:val="0093087F"/>
    <w:rsid w:val="0093165A"/>
    <w:rsid w:val="00931F49"/>
    <w:rsid w:val="00932531"/>
    <w:rsid w:val="00932AEB"/>
    <w:rsid w:val="009333FD"/>
    <w:rsid w:val="00934292"/>
    <w:rsid w:val="00936638"/>
    <w:rsid w:val="00936A2E"/>
    <w:rsid w:val="00942046"/>
    <w:rsid w:val="009444FE"/>
    <w:rsid w:val="009450B0"/>
    <w:rsid w:val="00946668"/>
    <w:rsid w:val="00946F79"/>
    <w:rsid w:val="00947027"/>
    <w:rsid w:val="00951131"/>
    <w:rsid w:val="009516AF"/>
    <w:rsid w:val="00953025"/>
    <w:rsid w:val="009553F0"/>
    <w:rsid w:val="009554C2"/>
    <w:rsid w:val="009615AE"/>
    <w:rsid w:val="00961CEF"/>
    <w:rsid w:val="0096351F"/>
    <w:rsid w:val="00965478"/>
    <w:rsid w:val="00966659"/>
    <w:rsid w:val="00967D04"/>
    <w:rsid w:val="009704E7"/>
    <w:rsid w:val="00973560"/>
    <w:rsid w:val="00973E95"/>
    <w:rsid w:val="00974D12"/>
    <w:rsid w:val="0097659C"/>
    <w:rsid w:val="00976D88"/>
    <w:rsid w:val="00977645"/>
    <w:rsid w:val="00980937"/>
    <w:rsid w:val="00982302"/>
    <w:rsid w:val="009825C0"/>
    <w:rsid w:val="00985458"/>
    <w:rsid w:val="00985AB5"/>
    <w:rsid w:val="0098643E"/>
    <w:rsid w:val="00986BB6"/>
    <w:rsid w:val="00986DC0"/>
    <w:rsid w:val="00986F6C"/>
    <w:rsid w:val="009907B0"/>
    <w:rsid w:val="009927E0"/>
    <w:rsid w:val="00993B28"/>
    <w:rsid w:val="00994AF4"/>
    <w:rsid w:val="0099719D"/>
    <w:rsid w:val="00997AC9"/>
    <w:rsid w:val="00997D4A"/>
    <w:rsid w:val="009A0569"/>
    <w:rsid w:val="009A1C52"/>
    <w:rsid w:val="009A2377"/>
    <w:rsid w:val="009A2B5C"/>
    <w:rsid w:val="009A36CA"/>
    <w:rsid w:val="009A43C1"/>
    <w:rsid w:val="009A4A77"/>
    <w:rsid w:val="009A5362"/>
    <w:rsid w:val="009A60E7"/>
    <w:rsid w:val="009A65E3"/>
    <w:rsid w:val="009B05B1"/>
    <w:rsid w:val="009B2044"/>
    <w:rsid w:val="009B7FF7"/>
    <w:rsid w:val="009C1262"/>
    <w:rsid w:val="009C26F8"/>
    <w:rsid w:val="009C2983"/>
    <w:rsid w:val="009C32E3"/>
    <w:rsid w:val="009C35C6"/>
    <w:rsid w:val="009C3806"/>
    <w:rsid w:val="009C46E7"/>
    <w:rsid w:val="009C6A78"/>
    <w:rsid w:val="009C79BE"/>
    <w:rsid w:val="009D2077"/>
    <w:rsid w:val="009D4DC3"/>
    <w:rsid w:val="009D7841"/>
    <w:rsid w:val="009D7F38"/>
    <w:rsid w:val="009D7F42"/>
    <w:rsid w:val="009E26DD"/>
    <w:rsid w:val="009E28FB"/>
    <w:rsid w:val="009E2CC0"/>
    <w:rsid w:val="009E2F07"/>
    <w:rsid w:val="009E4495"/>
    <w:rsid w:val="009E5339"/>
    <w:rsid w:val="009E5B55"/>
    <w:rsid w:val="009E661C"/>
    <w:rsid w:val="009F3C90"/>
    <w:rsid w:val="009F79B8"/>
    <w:rsid w:val="009F7EE4"/>
    <w:rsid w:val="00A03295"/>
    <w:rsid w:val="00A0715D"/>
    <w:rsid w:val="00A07E64"/>
    <w:rsid w:val="00A11276"/>
    <w:rsid w:val="00A11A0B"/>
    <w:rsid w:val="00A132F5"/>
    <w:rsid w:val="00A243FE"/>
    <w:rsid w:val="00A26CBA"/>
    <w:rsid w:val="00A30221"/>
    <w:rsid w:val="00A30A84"/>
    <w:rsid w:val="00A30F43"/>
    <w:rsid w:val="00A314FB"/>
    <w:rsid w:val="00A34869"/>
    <w:rsid w:val="00A35AF4"/>
    <w:rsid w:val="00A417BC"/>
    <w:rsid w:val="00A425C2"/>
    <w:rsid w:val="00A4389F"/>
    <w:rsid w:val="00A44A34"/>
    <w:rsid w:val="00A45108"/>
    <w:rsid w:val="00A45321"/>
    <w:rsid w:val="00A460A0"/>
    <w:rsid w:val="00A47D3C"/>
    <w:rsid w:val="00A50FD8"/>
    <w:rsid w:val="00A51EF3"/>
    <w:rsid w:val="00A52047"/>
    <w:rsid w:val="00A54F45"/>
    <w:rsid w:val="00A55699"/>
    <w:rsid w:val="00A562CC"/>
    <w:rsid w:val="00A56F64"/>
    <w:rsid w:val="00A6402F"/>
    <w:rsid w:val="00A70426"/>
    <w:rsid w:val="00A70793"/>
    <w:rsid w:val="00A717CC"/>
    <w:rsid w:val="00A7324C"/>
    <w:rsid w:val="00A74724"/>
    <w:rsid w:val="00A750D8"/>
    <w:rsid w:val="00A7775F"/>
    <w:rsid w:val="00A7794C"/>
    <w:rsid w:val="00A80A00"/>
    <w:rsid w:val="00A80A84"/>
    <w:rsid w:val="00A8246C"/>
    <w:rsid w:val="00A82FA0"/>
    <w:rsid w:val="00A83C7F"/>
    <w:rsid w:val="00A8522D"/>
    <w:rsid w:val="00A8593E"/>
    <w:rsid w:val="00A86A4B"/>
    <w:rsid w:val="00A873DC"/>
    <w:rsid w:val="00A9004C"/>
    <w:rsid w:val="00A90F0B"/>
    <w:rsid w:val="00A926D5"/>
    <w:rsid w:val="00AA10F7"/>
    <w:rsid w:val="00AA20B2"/>
    <w:rsid w:val="00AA3B18"/>
    <w:rsid w:val="00AA5366"/>
    <w:rsid w:val="00AA55DD"/>
    <w:rsid w:val="00AB40AF"/>
    <w:rsid w:val="00AB5F3C"/>
    <w:rsid w:val="00AC2642"/>
    <w:rsid w:val="00AC2CBF"/>
    <w:rsid w:val="00AC331F"/>
    <w:rsid w:val="00AC3838"/>
    <w:rsid w:val="00AC5B21"/>
    <w:rsid w:val="00AD1A53"/>
    <w:rsid w:val="00AD213C"/>
    <w:rsid w:val="00AD4C11"/>
    <w:rsid w:val="00AD4FAC"/>
    <w:rsid w:val="00AD6BD6"/>
    <w:rsid w:val="00AD756C"/>
    <w:rsid w:val="00AD75A5"/>
    <w:rsid w:val="00AE09AB"/>
    <w:rsid w:val="00AE0E4B"/>
    <w:rsid w:val="00AE1AC3"/>
    <w:rsid w:val="00AE2828"/>
    <w:rsid w:val="00AE2B0E"/>
    <w:rsid w:val="00AE3EDA"/>
    <w:rsid w:val="00AE46ED"/>
    <w:rsid w:val="00AE5244"/>
    <w:rsid w:val="00AF10D5"/>
    <w:rsid w:val="00AF2346"/>
    <w:rsid w:val="00B0098F"/>
    <w:rsid w:val="00B0172E"/>
    <w:rsid w:val="00B028B3"/>
    <w:rsid w:val="00B03451"/>
    <w:rsid w:val="00B04D18"/>
    <w:rsid w:val="00B050E9"/>
    <w:rsid w:val="00B06FEE"/>
    <w:rsid w:val="00B07DEF"/>
    <w:rsid w:val="00B104F8"/>
    <w:rsid w:val="00B10B49"/>
    <w:rsid w:val="00B10F89"/>
    <w:rsid w:val="00B119A9"/>
    <w:rsid w:val="00B1268F"/>
    <w:rsid w:val="00B126ED"/>
    <w:rsid w:val="00B12A3C"/>
    <w:rsid w:val="00B137BD"/>
    <w:rsid w:val="00B14D93"/>
    <w:rsid w:val="00B17158"/>
    <w:rsid w:val="00B177B1"/>
    <w:rsid w:val="00B2149F"/>
    <w:rsid w:val="00B22E0E"/>
    <w:rsid w:val="00B2328A"/>
    <w:rsid w:val="00B24A1C"/>
    <w:rsid w:val="00B24A3A"/>
    <w:rsid w:val="00B320B5"/>
    <w:rsid w:val="00B32FEA"/>
    <w:rsid w:val="00B343C7"/>
    <w:rsid w:val="00B34810"/>
    <w:rsid w:val="00B34FAB"/>
    <w:rsid w:val="00B366E9"/>
    <w:rsid w:val="00B367E3"/>
    <w:rsid w:val="00B4029A"/>
    <w:rsid w:val="00B40B66"/>
    <w:rsid w:val="00B42707"/>
    <w:rsid w:val="00B4350B"/>
    <w:rsid w:val="00B47576"/>
    <w:rsid w:val="00B50FF6"/>
    <w:rsid w:val="00B60BFC"/>
    <w:rsid w:val="00B6164B"/>
    <w:rsid w:val="00B61C47"/>
    <w:rsid w:val="00B622F7"/>
    <w:rsid w:val="00B632AA"/>
    <w:rsid w:val="00B65543"/>
    <w:rsid w:val="00B6561B"/>
    <w:rsid w:val="00B7026D"/>
    <w:rsid w:val="00B715D5"/>
    <w:rsid w:val="00B719BF"/>
    <w:rsid w:val="00B71DD8"/>
    <w:rsid w:val="00B75C8B"/>
    <w:rsid w:val="00B83853"/>
    <w:rsid w:val="00B838B7"/>
    <w:rsid w:val="00B84875"/>
    <w:rsid w:val="00B86055"/>
    <w:rsid w:val="00B86FCD"/>
    <w:rsid w:val="00B87CA2"/>
    <w:rsid w:val="00B90EF0"/>
    <w:rsid w:val="00B92F42"/>
    <w:rsid w:val="00B93BFB"/>
    <w:rsid w:val="00B93FB6"/>
    <w:rsid w:val="00B9419F"/>
    <w:rsid w:val="00B9566C"/>
    <w:rsid w:val="00B976A2"/>
    <w:rsid w:val="00BA0860"/>
    <w:rsid w:val="00BA0A79"/>
    <w:rsid w:val="00BA30FB"/>
    <w:rsid w:val="00BA6BD2"/>
    <w:rsid w:val="00BB22EA"/>
    <w:rsid w:val="00BB33BD"/>
    <w:rsid w:val="00BB41F9"/>
    <w:rsid w:val="00BC13FA"/>
    <w:rsid w:val="00BC1EE2"/>
    <w:rsid w:val="00BC29B3"/>
    <w:rsid w:val="00BC39BF"/>
    <w:rsid w:val="00BC4878"/>
    <w:rsid w:val="00BC4FFC"/>
    <w:rsid w:val="00BD18EC"/>
    <w:rsid w:val="00BD18FD"/>
    <w:rsid w:val="00BD49DB"/>
    <w:rsid w:val="00BD553E"/>
    <w:rsid w:val="00BE0362"/>
    <w:rsid w:val="00BE08D1"/>
    <w:rsid w:val="00BE0E4B"/>
    <w:rsid w:val="00BE1DE4"/>
    <w:rsid w:val="00BE505C"/>
    <w:rsid w:val="00BE6699"/>
    <w:rsid w:val="00BE707B"/>
    <w:rsid w:val="00BF18EA"/>
    <w:rsid w:val="00BF7F34"/>
    <w:rsid w:val="00C002FA"/>
    <w:rsid w:val="00C00CE4"/>
    <w:rsid w:val="00C03950"/>
    <w:rsid w:val="00C062AC"/>
    <w:rsid w:val="00C11999"/>
    <w:rsid w:val="00C13804"/>
    <w:rsid w:val="00C1527C"/>
    <w:rsid w:val="00C160BC"/>
    <w:rsid w:val="00C16216"/>
    <w:rsid w:val="00C167D2"/>
    <w:rsid w:val="00C21EA3"/>
    <w:rsid w:val="00C22820"/>
    <w:rsid w:val="00C233B1"/>
    <w:rsid w:val="00C23DED"/>
    <w:rsid w:val="00C313E0"/>
    <w:rsid w:val="00C340E6"/>
    <w:rsid w:val="00C34F04"/>
    <w:rsid w:val="00C36C44"/>
    <w:rsid w:val="00C36E21"/>
    <w:rsid w:val="00C36FE3"/>
    <w:rsid w:val="00C37773"/>
    <w:rsid w:val="00C37873"/>
    <w:rsid w:val="00C44945"/>
    <w:rsid w:val="00C45A2C"/>
    <w:rsid w:val="00C46F7B"/>
    <w:rsid w:val="00C47BA3"/>
    <w:rsid w:val="00C47EBB"/>
    <w:rsid w:val="00C51411"/>
    <w:rsid w:val="00C52286"/>
    <w:rsid w:val="00C523BC"/>
    <w:rsid w:val="00C55684"/>
    <w:rsid w:val="00C579DB"/>
    <w:rsid w:val="00C62747"/>
    <w:rsid w:val="00C629A4"/>
    <w:rsid w:val="00C67B87"/>
    <w:rsid w:val="00C7002A"/>
    <w:rsid w:val="00C74B6A"/>
    <w:rsid w:val="00C75162"/>
    <w:rsid w:val="00C762F5"/>
    <w:rsid w:val="00C76842"/>
    <w:rsid w:val="00C7747A"/>
    <w:rsid w:val="00C84051"/>
    <w:rsid w:val="00C85FCD"/>
    <w:rsid w:val="00C866DE"/>
    <w:rsid w:val="00C87B48"/>
    <w:rsid w:val="00C90E92"/>
    <w:rsid w:val="00C91404"/>
    <w:rsid w:val="00C930E8"/>
    <w:rsid w:val="00C9343C"/>
    <w:rsid w:val="00C945CD"/>
    <w:rsid w:val="00C960D6"/>
    <w:rsid w:val="00C97555"/>
    <w:rsid w:val="00CA2E52"/>
    <w:rsid w:val="00CA4CC7"/>
    <w:rsid w:val="00CA5727"/>
    <w:rsid w:val="00CA6C75"/>
    <w:rsid w:val="00CB0C15"/>
    <w:rsid w:val="00CB1837"/>
    <w:rsid w:val="00CB4C8B"/>
    <w:rsid w:val="00CB73AE"/>
    <w:rsid w:val="00CC0C6D"/>
    <w:rsid w:val="00CC12E8"/>
    <w:rsid w:val="00CC27C2"/>
    <w:rsid w:val="00CC4C04"/>
    <w:rsid w:val="00CC4E90"/>
    <w:rsid w:val="00CC5E5E"/>
    <w:rsid w:val="00CD1427"/>
    <w:rsid w:val="00CD66DF"/>
    <w:rsid w:val="00CD77E9"/>
    <w:rsid w:val="00CE151B"/>
    <w:rsid w:val="00CE17D2"/>
    <w:rsid w:val="00CE19A2"/>
    <w:rsid w:val="00CE1EF7"/>
    <w:rsid w:val="00CE2FAC"/>
    <w:rsid w:val="00CE37FA"/>
    <w:rsid w:val="00CE614B"/>
    <w:rsid w:val="00CE647D"/>
    <w:rsid w:val="00CF1E0C"/>
    <w:rsid w:val="00CF2B02"/>
    <w:rsid w:val="00CF6619"/>
    <w:rsid w:val="00CF6FDF"/>
    <w:rsid w:val="00CF7FE7"/>
    <w:rsid w:val="00D04030"/>
    <w:rsid w:val="00D0669C"/>
    <w:rsid w:val="00D10BE3"/>
    <w:rsid w:val="00D10C62"/>
    <w:rsid w:val="00D11B7B"/>
    <w:rsid w:val="00D1370B"/>
    <w:rsid w:val="00D14FD2"/>
    <w:rsid w:val="00D1677C"/>
    <w:rsid w:val="00D16B39"/>
    <w:rsid w:val="00D1754B"/>
    <w:rsid w:val="00D20223"/>
    <w:rsid w:val="00D2090E"/>
    <w:rsid w:val="00D21934"/>
    <w:rsid w:val="00D22D87"/>
    <w:rsid w:val="00D23523"/>
    <w:rsid w:val="00D24255"/>
    <w:rsid w:val="00D24BE6"/>
    <w:rsid w:val="00D2503A"/>
    <w:rsid w:val="00D26363"/>
    <w:rsid w:val="00D26416"/>
    <w:rsid w:val="00D2747A"/>
    <w:rsid w:val="00D27606"/>
    <w:rsid w:val="00D300B4"/>
    <w:rsid w:val="00D3569D"/>
    <w:rsid w:val="00D37C05"/>
    <w:rsid w:val="00D4054A"/>
    <w:rsid w:val="00D40EAF"/>
    <w:rsid w:val="00D4125C"/>
    <w:rsid w:val="00D45107"/>
    <w:rsid w:val="00D4641F"/>
    <w:rsid w:val="00D51C22"/>
    <w:rsid w:val="00D5211F"/>
    <w:rsid w:val="00D5420E"/>
    <w:rsid w:val="00D55B7B"/>
    <w:rsid w:val="00D603F7"/>
    <w:rsid w:val="00D613A8"/>
    <w:rsid w:val="00D62251"/>
    <w:rsid w:val="00D62BCB"/>
    <w:rsid w:val="00D6326B"/>
    <w:rsid w:val="00D63271"/>
    <w:rsid w:val="00D70A4B"/>
    <w:rsid w:val="00D70DED"/>
    <w:rsid w:val="00D710E2"/>
    <w:rsid w:val="00D73465"/>
    <w:rsid w:val="00D76A4B"/>
    <w:rsid w:val="00D774AA"/>
    <w:rsid w:val="00D805C3"/>
    <w:rsid w:val="00D8291D"/>
    <w:rsid w:val="00D8355F"/>
    <w:rsid w:val="00D8462B"/>
    <w:rsid w:val="00D852B5"/>
    <w:rsid w:val="00D87AE4"/>
    <w:rsid w:val="00D901EB"/>
    <w:rsid w:val="00D914C3"/>
    <w:rsid w:val="00D91554"/>
    <w:rsid w:val="00D92F89"/>
    <w:rsid w:val="00D93010"/>
    <w:rsid w:val="00D95FC6"/>
    <w:rsid w:val="00DA076B"/>
    <w:rsid w:val="00DA7A0E"/>
    <w:rsid w:val="00DB6D8E"/>
    <w:rsid w:val="00DB6ED3"/>
    <w:rsid w:val="00DB7A17"/>
    <w:rsid w:val="00DC2216"/>
    <w:rsid w:val="00DC2D47"/>
    <w:rsid w:val="00DC385E"/>
    <w:rsid w:val="00DC643E"/>
    <w:rsid w:val="00DC7102"/>
    <w:rsid w:val="00DC73DA"/>
    <w:rsid w:val="00DD02BF"/>
    <w:rsid w:val="00DD0E2B"/>
    <w:rsid w:val="00DD473A"/>
    <w:rsid w:val="00DD4FCA"/>
    <w:rsid w:val="00DD6EBF"/>
    <w:rsid w:val="00DE0D41"/>
    <w:rsid w:val="00DE1483"/>
    <w:rsid w:val="00DE46AF"/>
    <w:rsid w:val="00DE580A"/>
    <w:rsid w:val="00DF1A2C"/>
    <w:rsid w:val="00DF2FC3"/>
    <w:rsid w:val="00DF3964"/>
    <w:rsid w:val="00DF5B0E"/>
    <w:rsid w:val="00DF6038"/>
    <w:rsid w:val="00DF6BAF"/>
    <w:rsid w:val="00DF7A54"/>
    <w:rsid w:val="00E00E64"/>
    <w:rsid w:val="00E02348"/>
    <w:rsid w:val="00E11330"/>
    <w:rsid w:val="00E133FF"/>
    <w:rsid w:val="00E139C0"/>
    <w:rsid w:val="00E15B9A"/>
    <w:rsid w:val="00E15D17"/>
    <w:rsid w:val="00E16D18"/>
    <w:rsid w:val="00E17989"/>
    <w:rsid w:val="00E20F3B"/>
    <w:rsid w:val="00E21677"/>
    <w:rsid w:val="00E22885"/>
    <w:rsid w:val="00E22D56"/>
    <w:rsid w:val="00E24536"/>
    <w:rsid w:val="00E253A2"/>
    <w:rsid w:val="00E25F34"/>
    <w:rsid w:val="00E309BB"/>
    <w:rsid w:val="00E30B58"/>
    <w:rsid w:val="00E3138B"/>
    <w:rsid w:val="00E31DD2"/>
    <w:rsid w:val="00E34D1A"/>
    <w:rsid w:val="00E34D47"/>
    <w:rsid w:val="00E406C5"/>
    <w:rsid w:val="00E40CA1"/>
    <w:rsid w:val="00E41041"/>
    <w:rsid w:val="00E4189A"/>
    <w:rsid w:val="00E41D9F"/>
    <w:rsid w:val="00E4219D"/>
    <w:rsid w:val="00E4275B"/>
    <w:rsid w:val="00E42B02"/>
    <w:rsid w:val="00E4489D"/>
    <w:rsid w:val="00E4528B"/>
    <w:rsid w:val="00E46A7F"/>
    <w:rsid w:val="00E47F25"/>
    <w:rsid w:val="00E51045"/>
    <w:rsid w:val="00E5323E"/>
    <w:rsid w:val="00E5464B"/>
    <w:rsid w:val="00E54846"/>
    <w:rsid w:val="00E549EF"/>
    <w:rsid w:val="00E577DF"/>
    <w:rsid w:val="00E62F39"/>
    <w:rsid w:val="00E63DB7"/>
    <w:rsid w:val="00E64342"/>
    <w:rsid w:val="00E66572"/>
    <w:rsid w:val="00E7243C"/>
    <w:rsid w:val="00E74F94"/>
    <w:rsid w:val="00E765AF"/>
    <w:rsid w:val="00E76902"/>
    <w:rsid w:val="00E773F5"/>
    <w:rsid w:val="00E77CEA"/>
    <w:rsid w:val="00E805B0"/>
    <w:rsid w:val="00E81E00"/>
    <w:rsid w:val="00E82142"/>
    <w:rsid w:val="00E856D2"/>
    <w:rsid w:val="00E8735F"/>
    <w:rsid w:val="00E90F1F"/>
    <w:rsid w:val="00E93154"/>
    <w:rsid w:val="00E949B0"/>
    <w:rsid w:val="00E94FC9"/>
    <w:rsid w:val="00E955B3"/>
    <w:rsid w:val="00E96842"/>
    <w:rsid w:val="00E972F6"/>
    <w:rsid w:val="00EA0C0B"/>
    <w:rsid w:val="00EA391B"/>
    <w:rsid w:val="00EA3C9B"/>
    <w:rsid w:val="00EA55F0"/>
    <w:rsid w:val="00EB002F"/>
    <w:rsid w:val="00EB016D"/>
    <w:rsid w:val="00EB1093"/>
    <w:rsid w:val="00EB47F4"/>
    <w:rsid w:val="00EB49EC"/>
    <w:rsid w:val="00EB50FF"/>
    <w:rsid w:val="00EB6425"/>
    <w:rsid w:val="00EB690E"/>
    <w:rsid w:val="00EB7885"/>
    <w:rsid w:val="00EC153E"/>
    <w:rsid w:val="00EC5039"/>
    <w:rsid w:val="00EC5E95"/>
    <w:rsid w:val="00EC66A8"/>
    <w:rsid w:val="00EC68B6"/>
    <w:rsid w:val="00ED13F5"/>
    <w:rsid w:val="00ED1F04"/>
    <w:rsid w:val="00ED1F7A"/>
    <w:rsid w:val="00ED2543"/>
    <w:rsid w:val="00ED2BFB"/>
    <w:rsid w:val="00ED6A12"/>
    <w:rsid w:val="00EE3F17"/>
    <w:rsid w:val="00EE4378"/>
    <w:rsid w:val="00EE522D"/>
    <w:rsid w:val="00EE62B7"/>
    <w:rsid w:val="00EF373E"/>
    <w:rsid w:val="00EF4C97"/>
    <w:rsid w:val="00EF5ABA"/>
    <w:rsid w:val="00F00DB9"/>
    <w:rsid w:val="00F01DC0"/>
    <w:rsid w:val="00F0227C"/>
    <w:rsid w:val="00F034AE"/>
    <w:rsid w:val="00F0416E"/>
    <w:rsid w:val="00F05E97"/>
    <w:rsid w:val="00F06652"/>
    <w:rsid w:val="00F068C5"/>
    <w:rsid w:val="00F07E6C"/>
    <w:rsid w:val="00F11159"/>
    <w:rsid w:val="00F11E53"/>
    <w:rsid w:val="00F125EB"/>
    <w:rsid w:val="00F12E03"/>
    <w:rsid w:val="00F1493C"/>
    <w:rsid w:val="00F14FF1"/>
    <w:rsid w:val="00F1662D"/>
    <w:rsid w:val="00F17634"/>
    <w:rsid w:val="00F17FE2"/>
    <w:rsid w:val="00F2416B"/>
    <w:rsid w:val="00F24F89"/>
    <w:rsid w:val="00F26AE2"/>
    <w:rsid w:val="00F27019"/>
    <w:rsid w:val="00F30AF9"/>
    <w:rsid w:val="00F3285B"/>
    <w:rsid w:val="00F35A4E"/>
    <w:rsid w:val="00F36EC7"/>
    <w:rsid w:val="00F37555"/>
    <w:rsid w:val="00F3786F"/>
    <w:rsid w:val="00F423FC"/>
    <w:rsid w:val="00F426CE"/>
    <w:rsid w:val="00F44F03"/>
    <w:rsid w:val="00F47826"/>
    <w:rsid w:val="00F508F2"/>
    <w:rsid w:val="00F511DC"/>
    <w:rsid w:val="00F512E3"/>
    <w:rsid w:val="00F54C17"/>
    <w:rsid w:val="00F55A5F"/>
    <w:rsid w:val="00F56849"/>
    <w:rsid w:val="00F57054"/>
    <w:rsid w:val="00F60B75"/>
    <w:rsid w:val="00F71FEE"/>
    <w:rsid w:val="00F73632"/>
    <w:rsid w:val="00F74133"/>
    <w:rsid w:val="00F747A6"/>
    <w:rsid w:val="00F7506C"/>
    <w:rsid w:val="00F754AB"/>
    <w:rsid w:val="00F764AA"/>
    <w:rsid w:val="00F76BB8"/>
    <w:rsid w:val="00F76F45"/>
    <w:rsid w:val="00F807DD"/>
    <w:rsid w:val="00F80AB5"/>
    <w:rsid w:val="00F81587"/>
    <w:rsid w:val="00F81821"/>
    <w:rsid w:val="00F81FF1"/>
    <w:rsid w:val="00F83376"/>
    <w:rsid w:val="00F83E31"/>
    <w:rsid w:val="00F8463F"/>
    <w:rsid w:val="00F84805"/>
    <w:rsid w:val="00F85283"/>
    <w:rsid w:val="00F90AB5"/>
    <w:rsid w:val="00F927DD"/>
    <w:rsid w:val="00F92A1C"/>
    <w:rsid w:val="00F92C8C"/>
    <w:rsid w:val="00F932C9"/>
    <w:rsid w:val="00F956B6"/>
    <w:rsid w:val="00FA2513"/>
    <w:rsid w:val="00FA60D1"/>
    <w:rsid w:val="00FA7CC6"/>
    <w:rsid w:val="00FB011B"/>
    <w:rsid w:val="00FB16D9"/>
    <w:rsid w:val="00FB2A65"/>
    <w:rsid w:val="00FB4BE6"/>
    <w:rsid w:val="00FB5471"/>
    <w:rsid w:val="00FB5750"/>
    <w:rsid w:val="00FB6841"/>
    <w:rsid w:val="00FC27D4"/>
    <w:rsid w:val="00FC358B"/>
    <w:rsid w:val="00FC373F"/>
    <w:rsid w:val="00FC424F"/>
    <w:rsid w:val="00FD1D1C"/>
    <w:rsid w:val="00FD23B3"/>
    <w:rsid w:val="00FE2AA9"/>
    <w:rsid w:val="00FE53B0"/>
    <w:rsid w:val="00FE5860"/>
    <w:rsid w:val="00FF05AE"/>
    <w:rsid w:val="00FF0915"/>
    <w:rsid w:val="00FF138C"/>
    <w:rsid w:val="00FF1FBD"/>
    <w:rsid w:val="00FF4199"/>
    <w:rsid w:val="00FF5B90"/>
    <w:rsid w:val="00FF5C23"/>
    <w:rsid w:val="00FF6077"/>
    <w:rsid w:val="00FF6889"/>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E9D9C6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sz w:val="24"/>
        <w:szCs w:val="24"/>
        <w:lang w:val="en-US" w:eastAsia="ja-JP" w:bidi="ar-SA"/>
      </w:rPr>
    </w:rPrDefault>
    <w:pPrDefault/>
  </w:docDefaults>
  <w:latentStyles w:defLockedState="0" w:defUIPriority="0" w:defSemiHidden="0" w:defUnhideWhenUsed="0" w:defQFormat="0" w:count="382">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6D317B"/>
    <w:pPr>
      <w:tabs>
        <w:tab w:val="left" w:pos="360"/>
        <w:tab w:val="left" w:pos="720"/>
        <w:tab w:val="left" w:pos="1080"/>
      </w:tabs>
      <w:spacing w:after="240" w:line="360" w:lineRule="auto"/>
      <w:jc w:val="both"/>
    </w:pPr>
    <w:rPr>
      <w:snapToGrid w:val="0"/>
      <w:sz w:val="22"/>
      <w:lang w:eastAsia="en-US"/>
    </w:rPr>
  </w:style>
  <w:style w:type="paragraph" w:styleId="Heading1">
    <w:name w:val="heading 1"/>
    <w:basedOn w:val="Normal"/>
    <w:next w:val="Normal"/>
    <w:link w:val="Heading1Char"/>
    <w:autoRedefine/>
    <w:uiPriority w:val="9"/>
    <w:qFormat/>
    <w:rsid w:val="00CF2B02"/>
    <w:pPr>
      <w:keepNext/>
      <w:tabs>
        <w:tab w:val="clear" w:pos="360"/>
      </w:tabs>
      <w:suppressAutoHyphens/>
      <w:spacing w:before="240" w:after="120"/>
      <w:jc w:val="left"/>
      <w:outlineLvl w:val="0"/>
    </w:pPr>
    <w:rPr>
      <w:b/>
      <w:caps/>
      <w:sz w:val="24"/>
    </w:rPr>
  </w:style>
  <w:style w:type="paragraph" w:styleId="Heading2">
    <w:name w:val="heading 2"/>
    <w:basedOn w:val="Normal"/>
    <w:next w:val="Normal"/>
    <w:qFormat/>
    <w:rsid w:val="00424CE6"/>
    <w:pPr>
      <w:keepNext/>
      <w:tabs>
        <w:tab w:val="clear" w:pos="360"/>
      </w:tabs>
      <w:suppressAutoHyphens/>
      <w:spacing w:before="240" w:after="120"/>
      <w:jc w:val="left"/>
      <w:outlineLvl w:val="1"/>
    </w:pPr>
    <w:rPr>
      <w:b/>
      <w:sz w:val="24"/>
    </w:rPr>
  </w:style>
  <w:style w:type="paragraph" w:styleId="Heading3">
    <w:name w:val="heading 3"/>
    <w:basedOn w:val="Normal"/>
    <w:next w:val="Normal"/>
    <w:qFormat/>
    <w:rsid w:val="00134D57"/>
    <w:pPr>
      <w:keepNext/>
      <w:tabs>
        <w:tab w:val="clear" w:pos="360"/>
        <w:tab w:val="clear" w:pos="720"/>
        <w:tab w:val="clear" w:pos="1080"/>
      </w:tabs>
      <w:suppressAutoHyphens/>
      <w:spacing w:before="240"/>
      <w:jc w:val="left"/>
      <w:outlineLvl w:val="2"/>
    </w:pPr>
    <w:rPr>
      <w:b/>
    </w:rPr>
  </w:style>
  <w:style w:type="paragraph" w:styleId="Heading4">
    <w:name w:val="heading 4"/>
    <w:basedOn w:val="Normal"/>
    <w:next w:val="Normal"/>
    <w:qFormat/>
    <w:rsid w:val="007446AE"/>
    <w:pPr>
      <w:keepNext/>
      <w:tabs>
        <w:tab w:val="clear" w:pos="360"/>
        <w:tab w:val="clear" w:pos="720"/>
        <w:tab w:val="clear" w:pos="1080"/>
      </w:tabs>
      <w:suppressAutoHyphens/>
      <w:spacing w:before="240"/>
      <w:jc w:val="left"/>
      <w:outlineLvl w:val="3"/>
    </w:pPr>
    <w:rPr>
      <w:b/>
      <w:i/>
    </w:rPr>
  </w:style>
  <w:style w:type="paragraph" w:styleId="Heading5">
    <w:name w:val="heading 5"/>
    <w:basedOn w:val="Normal"/>
    <w:next w:val="Normal"/>
    <w:qFormat/>
    <w:rsid w:val="00134D57"/>
    <w:pPr>
      <w:keepNext/>
      <w:tabs>
        <w:tab w:val="clear" w:pos="360"/>
        <w:tab w:val="clear" w:pos="720"/>
        <w:tab w:val="clear" w:pos="1080"/>
        <w:tab w:val="left" w:pos="864"/>
      </w:tabs>
      <w:suppressAutoHyphens/>
      <w:spacing w:before="240"/>
      <w:jc w:val="left"/>
      <w:outlineLvl w:val="4"/>
    </w:pPr>
    <w:rPr>
      <w:b/>
    </w:rPr>
  </w:style>
  <w:style w:type="paragraph" w:styleId="Heading6">
    <w:name w:val="heading 6"/>
    <w:basedOn w:val="Normal"/>
    <w:next w:val="Normal"/>
    <w:qFormat/>
    <w:rsid w:val="00134D57"/>
    <w:pPr>
      <w:keepNext/>
      <w:tabs>
        <w:tab w:val="clear" w:pos="360"/>
        <w:tab w:val="clear" w:pos="720"/>
        <w:tab w:val="clear" w:pos="1080"/>
        <w:tab w:val="left" w:pos="1008"/>
      </w:tabs>
      <w:suppressAutoHyphens/>
      <w:spacing w:before="240"/>
      <w:jc w:val="left"/>
      <w:outlineLvl w:val="5"/>
    </w:pPr>
    <w:rPr>
      <w:b/>
    </w:rPr>
  </w:style>
  <w:style w:type="paragraph" w:styleId="Heading7">
    <w:name w:val="heading 7"/>
    <w:basedOn w:val="Normal"/>
    <w:next w:val="Normal"/>
    <w:qFormat/>
    <w:rsid w:val="00134D57"/>
    <w:pPr>
      <w:keepNext/>
      <w:tabs>
        <w:tab w:val="clear" w:pos="360"/>
        <w:tab w:val="clear" w:pos="720"/>
        <w:tab w:val="clear" w:pos="1080"/>
        <w:tab w:val="left" w:pos="1152"/>
      </w:tabs>
      <w:suppressAutoHyphens/>
      <w:spacing w:before="240"/>
      <w:jc w:val="left"/>
      <w:outlineLvl w:val="6"/>
    </w:pPr>
    <w:rPr>
      <w:b/>
    </w:rPr>
  </w:style>
  <w:style w:type="paragraph" w:styleId="Heading8">
    <w:name w:val="heading 8"/>
    <w:basedOn w:val="Normal"/>
    <w:next w:val="Normal"/>
    <w:qFormat/>
    <w:rsid w:val="00134D57"/>
    <w:pPr>
      <w:keepNext/>
      <w:tabs>
        <w:tab w:val="clear" w:pos="360"/>
        <w:tab w:val="clear" w:pos="720"/>
        <w:tab w:val="clear" w:pos="1080"/>
        <w:tab w:val="left" w:pos="1296"/>
      </w:tabs>
      <w:suppressAutoHyphens/>
      <w:spacing w:before="240"/>
      <w:jc w:val="left"/>
      <w:outlineLvl w:val="7"/>
    </w:pPr>
    <w:rPr>
      <w:b/>
    </w:rPr>
  </w:style>
  <w:style w:type="paragraph" w:styleId="Heading9">
    <w:name w:val="heading 9"/>
    <w:basedOn w:val="Normal"/>
    <w:next w:val="Normal"/>
    <w:qFormat/>
    <w:rsid w:val="00134D57"/>
    <w:pPr>
      <w:keepNext/>
      <w:tabs>
        <w:tab w:val="clear" w:pos="360"/>
        <w:tab w:val="clear" w:pos="720"/>
        <w:tab w:val="clear" w:pos="1080"/>
        <w:tab w:val="left" w:pos="1440"/>
      </w:tabs>
      <w:suppressAutoHyphens/>
      <w:spacing w:before="240"/>
      <w:jc w:val="left"/>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
    <w:uiPriority w:val="99"/>
    <w:rsid w:val="00C97555"/>
    <w:pPr>
      <w:ind w:firstLine="360"/>
    </w:pPr>
  </w:style>
  <w:style w:type="character" w:customStyle="1" w:styleId="NormalIndentChar">
    <w:name w:val="Normal Indent Char"/>
    <w:link w:val="NormalIndent"/>
    <w:uiPriority w:val="99"/>
    <w:rsid w:val="00A91578"/>
    <w:rPr>
      <w:snapToGrid/>
      <w:lang w:val="en-US" w:eastAsia="en-US" w:bidi="ar-SA"/>
    </w:rPr>
  </w:style>
  <w:style w:type="paragraph" w:customStyle="1" w:styleId="Heading">
    <w:name w:val="Heading"/>
    <w:basedOn w:val="Normal"/>
    <w:next w:val="Normal"/>
    <w:link w:val="HeadingChar"/>
    <w:rsid w:val="00C97555"/>
    <w:pPr>
      <w:keepNext/>
      <w:suppressAutoHyphens/>
      <w:spacing w:before="240"/>
      <w:jc w:val="left"/>
    </w:pPr>
    <w:rPr>
      <w:b/>
      <w:caps/>
    </w:rPr>
  </w:style>
  <w:style w:type="paragraph" w:customStyle="1" w:styleId="Program">
    <w:name w:val="Program"/>
    <w:basedOn w:val="Normal"/>
    <w:rsid w:val="001B77A0"/>
    <w:pPr>
      <w:ind w:left="360"/>
    </w:pPr>
    <w:rPr>
      <w:rFonts w:ascii="Courier New" w:hAnsi="Courier New"/>
      <w:sz w:val="18"/>
    </w:rPr>
  </w:style>
  <w:style w:type="paragraph" w:customStyle="1" w:styleId="ProgramStart">
    <w:name w:val="ProgramStart"/>
    <w:basedOn w:val="Program"/>
    <w:rsid w:val="00C97555"/>
  </w:style>
  <w:style w:type="paragraph" w:customStyle="1" w:styleId="ProgramEnd">
    <w:name w:val="ProgramEnd"/>
    <w:basedOn w:val="Program"/>
    <w:rsid w:val="00C97555"/>
    <w:pPr>
      <w:spacing w:after="40"/>
    </w:pPr>
  </w:style>
  <w:style w:type="paragraph" w:customStyle="1" w:styleId="ProgramBoth">
    <w:name w:val="ProgramBoth"/>
    <w:basedOn w:val="Normal"/>
    <w:rsid w:val="001B77A0"/>
    <w:pPr>
      <w:spacing w:after="40"/>
      <w:ind w:left="360"/>
    </w:pPr>
    <w:rPr>
      <w:rFonts w:ascii="Courier New" w:hAnsi="Courier New"/>
      <w:sz w:val="18"/>
    </w:rPr>
  </w:style>
  <w:style w:type="paragraph" w:customStyle="1" w:styleId="Equation">
    <w:name w:val="Equation"/>
    <w:basedOn w:val="Normal"/>
    <w:rsid w:val="00E954B0"/>
    <w:pPr>
      <w:tabs>
        <w:tab w:val="clear" w:pos="360"/>
        <w:tab w:val="clear" w:pos="720"/>
        <w:tab w:val="clear" w:pos="1080"/>
        <w:tab w:val="center" w:pos="2380"/>
        <w:tab w:val="right" w:pos="4760"/>
      </w:tabs>
    </w:pPr>
  </w:style>
  <w:style w:type="character" w:customStyle="1" w:styleId="style91">
    <w:name w:val="style91"/>
    <w:rsid w:val="00E5332D"/>
    <w:rPr>
      <w:sz w:val="24"/>
      <w:szCs w:val="24"/>
    </w:rPr>
  </w:style>
  <w:style w:type="paragraph" w:customStyle="1" w:styleId="Reference">
    <w:name w:val="Reference"/>
    <w:basedOn w:val="Normal"/>
    <w:rsid w:val="00C97555"/>
    <w:pPr>
      <w:ind w:left="360" w:hanging="360"/>
    </w:pPr>
  </w:style>
  <w:style w:type="paragraph" w:styleId="Title">
    <w:name w:val="Title"/>
    <w:basedOn w:val="Normal"/>
    <w:qFormat/>
    <w:rsid w:val="00C97555"/>
    <w:pPr>
      <w:suppressAutoHyphens/>
      <w:jc w:val="center"/>
    </w:pPr>
    <w:rPr>
      <w:b/>
      <w:caps/>
    </w:rPr>
  </w:style>
  <w:style w:type="paragraph" w:customStyle="1" w:styleId="FigureLabel">
    <w:name w:val="Figure Label"/>
    <w:basedOn w:val="Normal"/>
    <w:next w:val="NormalIndent"/>
    <w:rsid w:val="00AB40AF"/>
    <w:pPr>
      <w:spacing w:before="120"/>
      <w:jc w:val="center"/>
    </w:pPr>
  </w:style>
  <w:style w:type="paragraph" w:customStyle="1" w:styleId="Biography">
    <w:name w:val="Biography"/>
    <w:basedOn w:val="Normal"/>
    <w:rsid w:val="00C97555"/>
  </w:style>
  <w:style w:type="paragraph" w:customStyle="1" w:styleId="Appendices">
    <w:name w:val="Appendices"/>
    <w:basedOn w:val="Heading1"/>
    <w:next w:val="Normal"/>
    <w:rsid w:val="00231420"/>
    <w:pPr>
      <w:numPr>
        <w:numId w:val="16"/>
      </w:numPr>
    </w:pPr>
  </w:style>
  <w:style w:type="character" w:styleId="CommentReference">
    <w:name w:val="annotation reference"/>
    <w:semiHidden/>
    <w:rsid w:val="00C97555"/>
    <w:rPr>
      <w:sz w:val="16"/>
    </w:rPr>
  </w:style>
  <w:style w:type="paragraph" w:styleId="CommentText">
    <w:name w:val="annotation text"/>
    <w:basedOn w:val="Normal"/>
    <w:semiHidden/>
    <w:rsid w:val="00C97555"/>
  </w:style>
  <w:style w:type="paragraph" w:customStyle="1" w:styleId="FigureLabelMultiline">
    <w:name w:val="Figure Label Multiline"/>
    <w:basedOn w:val="FigureLabel"/>
    <w:next w:val="NormalIndent"/>
    <w:rsid w:val="00C97555"/>
    <w:pPr>
      <w:jc w:val="both"/>
    </w:pPr>
  </w:style>
  <w:style w:type="paragraph" w:customStyle="1" w:styleId="TableLabelMultiline">
    <w:name w:val="Table Label Multiline"/>
    <w:basedOn w:val="TableLabel"/>
    <w:rsid w:val="00C97555"/>
    <w:pPr>
      <w:jc w:val="both"/>
    </w:pPr>
  </w:style>
  <w:style w:type="paragraph" w:customStyle="1" w:styleId="TableLabel">
    <w:name w:val="Table Label"/>
    <w:basedOn w:val="FigureLabel"/>
    <w:rsid w:val="00D1677C"/>
    <w:pPr>
      <w:spacing w:before="240" w:after="120"/>
    </w:pPr>
  </w:style>
  <w:style w:type="character" w:styleId="Hyperlink">
    <w:name w:val="Hyperlink"/>
    <w:rsid w:val="00437E05"/>
    <w:rPr>
      <w:color w:val="4F81BD"/>
    </w:rPr>
  </w:style>
  <w:style w:type="paragraph" w:customStyle="1" w:styleId="AbstractHeading">
    <w:name w:val="Abstract Heading"/>
    <w:basedOn w:val="Heading"/>
    <w:next w:val="Normal"/>
    <w:link w:val="AbstractHeadingChar"/>
    <w:rsid w:val="00C97555"/>
    <w:pPr>
      <w:spacing w:before="0"/>
    </w:pPr>
  </w:style>
  <w:style w:type="paragraph" w:styleId="BalloonText">
    <w:name w:val="Balloon Text"/>
    <w:basedOn w:val="Normal"/>
    <w:semiHidden/>
    <w:rsid w:val="00F2690C"/>
    <w:rPr>
      <w:rFonts w:ascii="Tahoma" w:hAnsi="Tahoma" w:cs="Tahoma"/>
      <w:sz w:val="16"/>
      <w:szCs w:val="16"/>
    </w:rPr>
  </w:style>
  <w:style w:type="paragraph" w:customStyle="1" w:styleId="Listenum">
    <w:name w:val="List enum"/>
    <w:basedOn w:val="Normal"/>
    <w:rsid w:val="00CA4019"/>
    <w:pPr>
      <w:numPr>
        <w:numId w:val="4"/>
      </w:numPr>
    </w:pPr>
  </w:style>
  <w:style w:type="paragraph" w:customStyle="1" w:styleId="ListBulleted">
    <w:name w:val="List Bulleted"/>
    <w:basedOn w:val="Normal"/>
    <w:rsid w:val="00D521AD"/>
    <w:pPr>
      <w:numPr>
        <w:numId w:val="1"/>
      </w:numPr>
    </w:pPr>
  </w:style>
  <w:style w:type="character" w:customStyle="1" w:styleId="ExternalHyperlink">
    <w:name w:val="External Hyperlink"/>
    <w:rsid w:val="00A70793"/>
    <w:rPr>
      <w:rFonts w:ascii="Courier New" w:hAnsi="Courier New"/>
      <w:dstrike w:val="0"/>
      <w:color w:val="FF0000"/>
      <w:sz w:val="22"/>
      <w:vertAlign w:val="baseline"/>
    </w:rPr>
  </w:style>
  <w:style w:type="paragraph" w:styleId="CommentSubject">
    <w:name w:val="annotation subject"/>
    <w:basedOn w:val="CommentText"/>
    <w:next w:val="CommentText"/>
    <w:semiHidden/>
    <w:rsid w:val="00641BB1"/>
    <w:rPr>
      <w:b/>
      <w:bCs/>
    </w:rPr>
  </w:style>
  <w:style w:type="table" w:styleId="TableGrid">
    <w:name w:val="Table Grid"/>
    <w:basedOn w:val="TableNormal"/>
    <w:uiPriority w:val="39"/>
    <w:rsid w:val="00260DA3"/>
    <w:pPr>
      <w:tabs>
        <w:tab w:val="left" w:pos="360"/>
        <w:tab w:val="left" w:pos="720"/>
        <w:tab w:val="left" w:pos="1080"/>
      </w:tabs>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rsid w:val="004B3B54"/>
    <w:pPr>
      <w:tabs>
        <w:tab w:val="clear" w:pos="360"/>
        <w:tab w:val="clear" w:pos="720"/>
        <w:tab w:val="clear" w:pos="1080"/>
        <w:tab w:val="center" w:pos="4320"/>
        <w:tab w:val="right" w:pos="8640"/>
      </w:tabs>
    </w:pPr>
  </w:style>
  <w:style w:type="paragraph" w:styleId="Footer">
    <w:name w:val="footer"/>
    <w:basedOn w:val="Normal"/>
    <w:link w:val="FooterChar"/>
    <w:uiPriority w:val="99"/>
    <w:rsid w:val="004B3B54"/>
    <w:pPr>
      <w:tabs>
        <w:tab w:val="clear" w:pos="360"/>
        <w:tab w:val="clear" w:pos="720"/>
        <w:tab w:val="clear" w:pos="1080"/>
        <w:tab w:val="center" w:pos="4320"/>
        <w:tab w:val="right" w:pos="8640"/>
      </w:tabs>
    </w:pPr>
  </w:style>
  <w:style w:type="character" w:styleId="FollowedHyperlink">
    <w:name w:val="FollowedHyperlink"/>
    <w:rsid w:val="00D86810"/>
    <w:rPr>
      <w:color w:val="800080"/>
      <w:u w:val="single"/>
    </w:rPr>
  </w:style>
  <w:style w:type="paragraph" w:styleId="BlockText">
    <w:name w:val="Block Text"/>
    <w:basedOn w:val="Normal"/>
    <w:rsid w:val="00BF1CDD"/>
    <w:pPr>
      <w:spacing w:after="120"/>
      <w:ind w:left="1440" w:right="1440"/>
    </w:pPr>
  </w:style>
  <w:style w:type="paragraph" w:styleId="BodyText">
    <w:name w:val="Body Text"/>
    <w:basedOn w:val="Normal"/>
    <w:link w:val="BodyTextChar"/>
    <w:rsid w:val="00BF1CDD"/>
    <w:pPr>
      <w:spacing w:after="120"/>
    </w:pPr>
  </w:style>
  <w:style w:type="paragraph" w:styleId="BodyText2">
    <w:name w:val="Body Text 2"/>
    <w:basedOn w:val="Normal"/>
    <w:rsid w:val="00BF1CDD"/>
    <w:pPr>
      <w:spacing w:after="120" w:line="480" w:lineRule="auto"/>
    </w:pPr>
  </w:style>
  <w:style w:type="paragraph" w:styleId="BodyText3">
    <w:name w:val="Body Text 3"/>
    <w:basedOn w:val="Normal"/>
    <w:rsid w:val="00A70793"/>
    <w:pPr>
      <w:spacing w:after="120"/>
    </w:pPr>
    <w:rPr>
      <w:sz w:val="18"/>
      <w:szCs w:val="16"/>
    </w:rPr>
  </w:style>
  <w:style w:type="paragraph" w:styleId="BodyTextFirstIndent">
    <w:name w:val="Body Text First Indent"/>
    <w:basedOn w:val="BodyText"/>
    <w:rsid w:val="00BF1CDD"/>
    <w:pPr>
      <w:ind w:firstLine="210"/>
    </w:pPr>
  </w:style>
  <w:style w:type="paragraph" w:styleId="BodyTextIndent">
    <w:name w:val="Body Text Indent"/>
    <w:basedOn w:val="Normal"/>
    <w:rsid w:val="00BF1CDD"/>
    <w:pPr>
      <w:spacing w:after="120"/>
      <w:ind w:left="360"/>
    </w:pPr>
  </w:style>
  <w:style w:type="paragraph" w:styleId="BodyTextFirstIndent2">
    <w:name w:val="Body Text First Indent 2"/>
    <w:basedOn w:val="BodyTextIndent"/>
    <w:rsid w:val="00BF1CDD"/>
    <w:pPr>
      <w:ind w:firstLine="210"/>
    </w:pPr>
  </w:style>
  <w:style w:type="paragraph" w:styleId="BodyTextIndent2">
    <w:name w:val="Body Text Indent 2"/>
    <w:basedOn w:val="Normal"/>
    <w:rsid w:val="00BF1CDD"/>
    <w:pPr>
      <w:spacing w:after="120" w:line="480" w:lineRule="auto"/>
      <w:ind w:left="360"/>
    </w:pPr>
  </w:style>
  <w:style w:type="paragraph" w:styleId="BodyTextIndent3">
    <w:name w:val="Body Text Indent 3"/>
    <w:basedOn w:val="Normal"/>
    <w:rsid w:val="00A70793"/>
    <w:pPr>
      <w:spacing w:after="120"/>
      <w:ind w:left="360"/>
    </w:pPr>
    <w:rPr>
      <w:sz w:val="18"/>
      <w:szCs w:val="16"/>
    </w:rPr>
  </w:style>
  <w:style w:type="paragraph" w:styleId="Caption">
    <w:name w:val="caption"/>
    <w:basedOn w:val="Normal"/>
    <w:next w:val="Normal"/>
    <w:autoRedefine/>
    <w:uiPriority w:val="35"/>
    <w:qFormat/>
    <w:rsid w:val="00CF2B02"/>
    <w:pPr>
      <w:spacing w:before="120" w:after="120"/>
      <w:jc w:val="center"/>
    </w:pPr>
    <w:rPr>
      <w:b/>
      <w:bCs/>
    </w:rPr>
  </w:style>
  <w:style w:type="paragraph" w:styleId="Closing">
    <w:name w:val="Closing"/>
    <w:basedOn w:val="Normal"/>
    <w:rsid w:val="00BF1CDD"/>
    <w:pPr>
      <w:ind w:left="4320"/>
    </w:pPr>
  </w:style>
  <w:style w:type="paragraph" w:styleId="Date">
    <w:name w:val="Date"/>
    <w:basedOn w:val="Normal"/>
    <w:next w:val="Normal"/>
    <w:rsid w:val="00BF1CDD"/>
  </w:style>
  <w:style w:type="paragraph" w:styleId="DocumentMap">
    <w:name w:val="Document Map"/>
    <w:basedOn w:val="Normal"/>
    <w:semiHidden/>
    <w:rsid w:val="00BF1CDD"/>
    <w:pPr>
      <w:shd w:val="clear" w:color="auto" w:fill="000080"/>
    </w:pPr>
    <w:rPr>
      <w:rFonts w:ascii="Tahoma" w:hAnsi="Tahoma" w:cs="Tahoma"/>
    </w:rPr>
  </w:style>
  <w:style w:type="paragraph" w:styleId="E-mailSignature">
    <w:name w:val="E-mail Signature"/>
    <w:basedOn w:val="Normal"/>
    <w:rsid w:val="00BF1CDD"/>
  </w:style>
  <w:style w:type="paragraph" w:styleId="EndnoteText">
    <w:name w:val="endnote text"/>
    <w:basedOn w:val="Normal"/>
    <w:semiHidden/>
    <w:rsid w:val="00BF1CDD"/>
  </w:style>
  <w:style w:type="paragraph" w:styleId="EnvelopeAddress">
    <w:name w:val="envelope address"/>
    <w:basedOn w:val="Normal"/>
    <w:rsid w:val="00BF1CDD"/>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BF1CDD"/>
    <w:rPr>
      <w:rFonts w:ascii="Arial" w:hAnsi="Arial" w:cs="Arial"/>
    </w:rPr>
  </w:style>
  <w:style w:type="paragraph" w:styleId="FootnoteText">
    <w:name w:val="footnote text"/>
    <w:basedOn w:val="Normal"/>
    <w:semiHidden/>
    <w:rsid w:val="00BF1CDD"/>
  </w:style>
  <w:style w:type="paragraph" w:styleId="HTMLAddress">
    <w:name w:val="HTML Address"/>
    <w:basedOn w:val="Normal"/>
    <w:rsid w:val="00BF1CDD"/>
    <w:rPr>
      <w:i/>
      <w:iCs/>
    </w:rPr>
  </w:style>
  <w:style w:type="paragraph" w:styleId="HTMLPreformatted">
    <w:name w:val="HTML Preformatted"/>
    <w:basedOn w:val="Normal"/>
    <w:rsid w:val="00BF1CDD"/>
    <w:rPr>
      <w:rFonts w:ascii="Courier New" w:hAnsi="Courier New" w:cs="Courier New"/>
    </w:rPr>
  </w:style>
  <w:style w:type="paragraph" w:styleId="Index1">
    <w:name w:val="index 1"/>
    <w:basedOn w:val="Normal"/>
    <w:next w:val="Normal"/>
    <w:autoRedefine/>
    <w:semiHidden/>
    <w:rsid w:val="00BF1CDD"/>
    <w:pPr>
      <w:tabs>
        <w:tab w:val="clear" w:pos="360"/>
        <w:tab w:val="clear" w:pos="720"/>
        <w:tab w:val="clear" w:pos="1080"/>
      </w:tabs>
      <w:ind w:left="200" w:hanging="200"/>
    </w:pPr>
  </w:style>
  <w:style w:type="paragraph" w:styleId="Index2">
    <w:name w:val="index 2"/>
    <w:basedOn w:val="Normal"/>
    <w:next w:val="Normal"/>
    <w:autoRedefine/>
    <w:semiHidden/>
    <w:rsid w:val="00BF1CDD"/>
    <w:pPr>
      <w:tabs>
        <w:tab w:val="clear" w:pos="360"/>
        <w:tab w:val="clear" w:pos="720"/>
        <w:tab w:val="clear" w:pos="1080"/>
      </w:tabs>
      <w:ind w:left="400" w:hanging="200"/>
    </w:pPr>
  </w:style>
  <w:style w:type="paragraph" w:styleId="Index3">
    <w:name w:val="index 3"/>
    <w:basedOn w:val="Normal"/>
    <w:next w:val="Normal"/>
    <w:autoRedefine/>
    <w:semiHidden/>
    <w:rsid w:val="00BF1CDD"/>
    <w:pPr>
      <w:tabs>
        <w:tab w:val="clear" w:pos="360"/>
        <w:tab w:val="clear" w:pos="720"/>
        <w:tab w:val="clear" w:pos="1080"/>
      </w:tabs>
      <w:ind w:left="600" w:hanging="200"/>
    </w:pPr>
  </w:style>
  <w:style w:type="paragraph" w:styleId="Index4">
    <w:name w:val="index 4"/>
    <w:basedOn w:val="Normal"/>
    <w:next w:val="Normal"/>
    <w:autoRedefine/>
    <w:semiHidden/>
    <w:rsid w:val="00BF1CDD"/>
    <w:pPr>
      <w:tabs>
        <w:tab w:val="clear" w:pos="360"/>
        <w:tab w:val="clear" w:pos="720"/>
        <w:tab w:val="clear" w:pos="1080"/>
      </w:tabs>
      <w:ind w:left="800" w:hanging="200"/>
    </w:pPr>
  </w:style>
  <w:style w:type="paragraph" w:styleId="Index5">
    <w:name w:val="index 5"/>
    <w:basedOn w:val="Normal"/>
    <w:next w:val="Normal"/>
    <w:autoRedefine/>
    <w:semiHidden/>
    <w:rsid w:val="00BF1CDD"/>
    <w:pPr>
      <w:tabs>
        <w:tab w:val="clear" w:pos="360"/>
        <w:tab w:val="clear" w:pos="720"/>
        <w:tab w:val="clear" w:pos="1080"/>
      </w:tabs>
      <w:ind w:left="1000" w:hanging="200"/>
    </w:pPr>
  </w:style>
  <w:style w:type="paragraph" w:styleId="Index6">
    <w:name w:val="index 6"/>
    <w:basedOn w:val="Normal"/>
    <w:next w:val="Normal"/>
    <w:autoRedefine/>
    <w:semiHidden/>
    <w:rsid w:val="00BF1CDD"/>
    <w:pPr>
      <w:tabs>
        <w:tab w:val="clear" w:pos="360"/>
        <w:tab w:val="clear" w:pos="720"/>
        <w:tab w:val="clear" w:pos="1080"/>
      </w:tabs>
      <w:ind w:left="1200" w:hanging="200"/>
    </w:pPr>
  </w:style>
  <w:style w:type="paragraph" w:styleId="Index7">
    <w:name w:val="index 7"/>
    <w:basedOn w:val="Normal"/>
    <w:next w:val="Normal"/>
    <w:autoRedefine/>
    <w:semiHidden/>
    <w:rsid w:val="00BF1CDD"/>
    <w:pPr>
      <w:tabs>
        <w:tab w:val="clear" w:pos="360"/>
        <w:tab w:val="clear" w:pos="720"/>
        <w:tab w:val="clear" w:pos="1080"/>
      </w:tabs>
      <w:ind w:left="1400" w:hanging="200"/>
    </w:pPr>
  </w:style>
  <w:style w:type="paragraph" w:styleId="Index8">
    <w:name w:val="index 8"/>
    <w:basedOn w:val="Normal"/>
    <w:next w:val="Normal"/>
    <w:autoRedefine/>
    <w:semiHidden/>
    <w:rsid w:val="00BF1CDD"/>
    <w:pPr>
      <w:tabs>
        <w:tab w:val="clear" w:pos="360"/>
        <w:tab w:val="clear" w:pos="720"/>
        <w:tab w:val="clear" w:pos="1080"/>
      </w:tabs>
      <w:ind w:left="1600" w:hanging="200"/>
    </w:pPr>
  </w:style>
  <w:style w:type="paragraph" w:styleId="Index9">
    <w:name w:val="index 9"/>
    <w:basedOn w:val="Normal"/>
    <w:next w:val="Normal"/>
    <w:autoRedefine/>
    <w:semiHidden/>
    <w:rsid w:val="00BF1CDD"/>
    <w:pPr>
      <w:tabs>
        <w:tab w:val="clear" w:pos="360"/>
        <w:tab w:val="clear" w:pos="720"/>
        <w:tab w:val="clear" w:pos="1080"/>
      </w:tabs>
      <w:ind w:left="1800" w:hanging="200"/>
    </w:pPr>
  </w:style>
  <w:style w:type="paragraph" w:styleId="IndexHeading">
    <w:name w:val="index heading"/>
    <w:basedOn w:val="Normal"/>
    <w:next w:val="Index1"/>
    <w:semiHidden/>
    <w:rsid w:val="00BF1CDD"/>
    <w:rPr>
      <w:rFonts w:ascii="Arial" w:hAnsi="Arial" w:cs="Arial"/>
      <w:b/>
      <w:bCs/>
    </w:rPr>
  </w:style>
  <w:style w:type="paragraph" w:styleId="List">
    <w:name w:val="List"/>
    <w:basedOn w:val="Normal"/>
    <w:rsid w:val="00BF1CDD"/>
    <w:pPr>
      <w:ind w:left="360" w:hanging="360"/>
    </w:pPr>
  </w:style>
  <w:style w:type="paragraph" w:styleId="List2">
    <w:name w:val="List 2"/>
    <w:basedOn w:val="Normal"/>
    <w:rsid w:val="00BF1CDD"/>
    <w:pPr>
      <w:ind w:left="720" w:hanging="360"/>
    </w:pPr>
  </w:style>
  <w:style w:type="paragraph" w:styleId="List3">
    <w:name w:val="List 3"/>
    <w:basedOn w:val="Normal"/>
    <w:rsid w:val="00BF1CDD"/>
    <w:pPr>
      <w:ind w:left="1080" w:hanging="360"/>
    </w:pPr>
  </w:style>
  <w:style w:type="paragraph" w:styleId="List4">
    <w:name w:val="List 4"/>
    <w:basedOn w:val="Normal"/>
    <w:rsid w:val="00BF1CDD"/>
    <w:pPr>
      <w:ind w:left="1440" w:hanging="360"/>
    </w:pPr>
  </w:style>
  <w:style w:type="paragraph" w:styleId="List5">
    <w:name w:val="List 5"/>
    <w:basedOn w:val="Normal"/>
    <w:rsid w:val="00BF1CDD"/>
    <w:pPr>
      <w:ind w:left="1800" w:hanging="360"/>
    </w:pPr>
  </w:style>
  <w:style w:type="paragraph" w:styleId="ListBullet">
    <w:name w:val="List Bullet"/>
    <w:basedOn w:val="Normal"/>
    <w:autoRedefine/>
    <w:rsid w:val="00BF1CDD"/>
    <w:pPr>
      <w:numPr>
        <w:numId w:val="6"/>
      </w:numPr>
    </w:pPr>
  </w:style>
  <w:style w:type="paragraph" w:styleId="ListBullet2">
    <w:name w:val="List Bullet 2"/>
    <w:basedOn w:val="Normal"/>
    <w:autoRedefine/>
    <w:rsid w:val="00BF1CDD"/>
    <w:pPr>
      <w:numPr>
        <w:numId w:val="7"/>
      </w:numPr>
    </w:pPr>
  </w:style>
  <w:style w:type="paragraph" w:styleId="ListBullet3">
    <w:name w:val="List Bullet 3"/>
    <w:basedOn w:val="Normal"/>
    <w:autoRedefine/>
    <w:rsid w:val="00BF1CDD"/>
    <w:pPr>
      <w:numPr>
        <w:numId w:val="8"/>
      </w:numPr>
    </w:pPr>
  </w:style>
  <w:style w:type="paragraph" w:styleId="ListBullet4">
    <w:name w:val="List Bullet 4"/>
    <w:basedOn w:val="Normal"/>
    <w:autoRedefine/>
    <w:rsid w:val="00BF1CDD"/>
    <w:pPr>
      <w:numPr>
        <w:numId w:val="9"/>
      </w:numPr>
    </w:pPr>
  </w:style>
  <w:style w:type="paragraph" w:styleId="ListBullet5">
    <w:name w:val="List Bullet 5"/>
    <w:basedOn w:val="Normal"/>
    <w:autoRedefine/>
    <w:rsid w:val="00BF1CDD"/>
    <w:pPr>
      <w:numPr>
        <w:numId w:val="10"/>
      </w:numPr>
    </w:pPr>
  </w:style>
  <w:style w:type="paragraph" w:styleId="ListContinue">
    <w:name w:val="List Continue"/>
    <w:basedOn w:val="Normal"/>
    <w:rsid w:val="00BF1CDD"/>
    <w:pPr>
      <w:spacing w:after="120"/>
      <w:ind w:left="360"/>
    </w:pPr>
  </w:style>
  <w:style w:type="paragraph" w:styleId="ListContinue2">
    <w:name w:val="List Continue 2"/>
    <w:basedOn w:val="Normal"/>
    <w:rsid w:val="00BF1CDD"/>
    <w:pPr>
      <w:spacing w:after="120"/>
      <w:ind w:left="720"/>
    </w:pPr>
  </w:style>
  <w:style w:type="paragraph" w:styleId="ListContinue3">
    <w:name w:val="List Continue 3"/>
    <w:basedOn w:val="Normal"/>
    <w:rsid w:val="00BF1CDD"/>
    <w:pPr>
      <w:spacing w:after="120"/>
      <w:ind w:left="1080"/>
    </w:pPr>
  </w:style>
  <w:style w:type="paragraph" w:styleId="ListContinue4">
    <w:name w:val="List Continue 4"/>
    <w:basedOn w:val="Normal"/>
    <w:rsid w:val="00BF1CDD"/>
    <w:pPr>
      <w:spacing w:after="120"/>
      <w:ind w:left="1440"/>
    </w:pPr>
  </w:style>
  <w:style w:type="paragraph" w:styleId="ListContinue5">
    <w:name w:val="List Continue 5"/>
    <w:basedOn w:val="Normal"/>
    <w:rsid w:val="00BF1CDD"/>
    <w:pPr>
      <w:spacing w:after="120"/>
      <w:ind w:left="1800"/>
    </w:pPr>
  </w:style>
  <w:style w:type="paragraph" w:styleId="ListNumber">
    <w:name w:val="List Number"/>
    <w:basedOn w:val="Normal"/>
    <w:rsid w:val="00BF1CDD"/>
    <w:pPr>
      <w:numPr>
        <w:numId w:val="11"/>
      </w:numPr>
    </w:pPr>
  </w:style>
  <w:style w:type="paragraph" w:styleId="ListNumber2">
    <w:name w:val="List Number 2"/>
    <w:basedOn w:val="Normal"/>
    <w:rsid w:val="00BF1CDD"/>
    <w:pPr>
      <w:numPr>
        <w:numId w:val="12"/>
      </w:numPr>
    </w:pPr>
  </w:style>
  <w:style w:type="paragraph" w:styleId="ListNumber3">
    <w:name w:val="List Number 3"/>
    <w:basedOn w:val="Normal"/>
    <w:rsid w:val="00BF1CDD"/>
    <w:pPr>
      <w:numPr>
        <w:numId w:val="13"/>
      </w:numPr>
    </w:pPr>
  </w:style>
  <w:style w:type="paragraph" w:styleId="ListNumber4">
    <w:name w:val="List Number 4"/>
    <w:basedOn w:val="Normal"/>
    <w:rsid w:val="00BF1CDD"/>
    <w:pPr>
      <w:numPr>
        <w:numId w:val="14"/>
      </w:numPr>
    </w:pPr>
  </w:style>
  <w:style w:type="paragraph" w:styleId="ListNumber5">
    <w:name w:val="List Number 5"/>
    <w:basedOn w:val="Normal"/>
    <w:rsid w:val="00BF1CDD"/>
    <w:pPr>
      <w:numPr>
        <w:numId w:val="15"/>
      </w:numPr>
    </w:pPr>
  </w:style>
  <w:style w:type="paragraph" w:styleId="MacroText">
    <w:name w:val="macro"/>
    <w:semiHidden/>
    <w:rsid w:val="00BF1CDD"/>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snapToGrid w:val="0"/>
      <w:lang w:eastAsia="en-US"/>
    </w:rPr>
  </w:style>
  <w:style w:type="paragraph" w:styleId="MessageHeader">
    <w:name w:val="Message Header"/>
    <w:basedOn w:val="Normal"/>
    <w:rsid w:val="00BF1CD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BF1CDD"/>
    <w:rPr>
      <w:sz w:val="24"/>
    </w:rPr>
  </w:style>
  <w:style w:type="paragraph" w:styleId="NoteHeading">
    <w:name w:val="Note Heading"/>
    <w:basedOn w:val="Normal"/>
    <w:next w:val="Normal"/>
    <w:rsid w:val="00BF1CDD"/>
  </w:style>
  <w:style w:type="paragraph" w:styleId="PlainText">
    <w:name w:val="Plain Text"/>
    <w:basedOn w:val="Normal"/>
    <w:rsid w:val="00BF1CDD"/>
    <w:rPr>
      <w:rFonts w:ascii="Courier New" w:hAnsi="Courier New" w:cs="Courier New"/>
    </w:rPr>
  </w:style>
  <w:style w:type="paragraph" w:styleId="Salutation">
    <w:name w:val="Salutation"/>
    <w:basedOn w:val="Normal"/>
    <w:next w:val="Normal"/>
    <w:rsid w:val="00BF1CDD"/>
  </w:style>
  <w:style w:type="paragraph" w:styleId="Signature">
    <w:name w:val="Signature"/>
    <w:basedOn w:val="Normal"/>
    <w:rsid w:val="00BF1CDD"/>
    <w:pPr>
      <w:ind w:left="4320"/>
    </w:pPr>
  </w:style>
  <w:style w:type="paragraph" w:styleId="Subtitle">
    <w:name w:val="Subtitle"/>
    <w:basedOn w:val="Normal"/>
    <w:qFormat/>
    <w:rsid w:val="00BF1CDD"/>
    <w:pPr>
      <w:spacing w:after="60"/>
      <w:jc w:val="center"/>
      <w:outlineLvl w:val="1"/>
    </w:pPr>
    <w:rPr>
      <w:rFonts w:ascii="Arial" w:hAnsi="Arial" w:cs="Arial"/>
      <w:sz w:val="24"/>
    </w:rPr>
  </w:style>
  <w:style w:type="paragraph" w:styleId="TableofAuthorities">
    <w:name w:val="table of authorities"/>
    <w:basedOn w:val="Normal"/>
    <w:next w:val="Normal"/>
    <w:semiHidden/>
    <w:rsid w:val="00BF1CDD"/>
    <w:pPr>
      <w:tabs>
        <w:tab w:val="clear" w:pos="360"/>
        <w:tab w:val="clear" w:pos="720"/>
        <w:tab w:val="clear" w:pos="1080"/>
      </w:tabs>
      <w:ind w:left="200" w:hanging="200"/>
    </w:pPr>
  </w:style>
  <w:style w:type="paragraph" w:styleId="TableofFigures">
    <w:name w:val="table of figures"/>
    <w:basedOn w:val="Normal"/>
    <w:next w:val="Normal"/>
    <w:uiPriority w:val="99"/>
    <w:rsid w:val="00107AAF"/>
    <w:pPr>
      <w:tabs>
        <w:tab w:val="clear" w:pos="360"/>
        <w:tab w:val="clear" w:pos="720"/>
        <w:tab w:val="clear" w:pos="1080"/>
        <w:tab w:val="right" w:leader="dot" w:pos="9360"/>
      </w:tabs>
      <w:spacing w:after="0" w:line="240" w:lineRule="auto"/>
      <w:ind w:left="446" w:hanging="446"/>
      <w:jc w:val="left"/>
    </w:pPr>
    <w:rPr>
      <w:noProof/>
      <w:sz w:val="20"/>
      <w:szCs w:val="22"/>
    </w:rPr>
  </w:style>
  <w:style w:type="paragraph" w:styleId="TOAHeading">
    <w:name w:val="toa heading"/>
    <w:basedOn w:val="Normal"/>
    <w:next w:val="Normal"/>
    <w:semiHidden/>
    <w:rsid w:val="00BF1CDD"/>
    <w:pPr>
      <w:spacing w:before="120"/>
    </w:pPr>
    <w:rPr>
      <w:rFonts w:ascii="Arial" w:hAnsi="Arial" w:cs="Arial"/>
      <w:b/>
      <w:bCs/>
      <w:sz w:val="24"/>
    </w:rPr>
  </w:style>
  <w:style w:type="paragraph" w:styleId="TOC1">
    <w:name w:val="toc 1"/>
    <w:basedOn w:val="Normal"/>
    <w:next w:val="Normal"/>
    <w:autoRedefine/>
    <w:uiPriority w:val="39"/>
    <w:rsid w:val="00544E2B"/>
    <w:pPr>
      <w:tabs>
        <w:tab w:val="clear" w:pos="360"/>
        <w:tab w:val="clear" w:pos="720"/>
        <w:tab w:val="clear" w:pos="1080"/>
        <w:tab w:val="left" w:pos="270"/>
        <w:tab w:val="right" w:leader="dot" w:pos="9360"/>
      </w:tabs>
      <w:spacing w:after="0" w:line="240" w:lineRule="auto"/>
      <w:jc w:val="left"/>
    </w:pPr>
    <w:rPr>
      <w:b/>
      <w:noProof/>
      <w:sz w:val="18"/>
      <w:szCs w:val="22"/>
    </w:rPr>
  </w:style>
  <w:style w:type="paragraph" w:styleId="TOC2">
    <w:name w:val="toc 2"/>
    <w:basedOn w:val="TOC1"/>
    <w:next w:val="Normal"/>
    <w:autoRedefine/>
    <w:uiPriority w:val="39"/>
    <w:rsid w:val="00134133"/>
    <w:pPr>
      <w:tabs>
        <w:tab w:val="left" w:pos="540"/>
      </w:tabs>
      <w:ind w:left="180"/>
    </w:pPr>
  </w:style>
  <w:style w:type="paragraph" w:styleId="TOC3">
    <w:name w:val="toc 3"/>
    <w:basedOn w:val="Normal"/>
    <w:next w:val="Normal"/>
    <w:autoRedefine/>
    <w:uiPriority w:val="39"/>
    <w:rsid w:val="00134133"/>
    <w:pPr>
      <w:tabs>
        <w:tab w:val="clear" w:pos="360"/>
        <w:tab w:val="clear" w:pos="720"/>
        <w:tab w:val="clear" w:pos="1080"/>
        <w:tab w:val="right" w:leader="dot" w:pos="9360"/>
      </w:tabs>
      <w:spacing w:after="0" w:line="240" w:lineRule="auto"/>
      <w:ind w:left="360"/>
      <w:jc w:val="left"/>
    </w:pPr>
    <w:rPr>
      <w:rFonts w:ascii="Calibri" w:hAnsi="Calibri"/>
      <w:noProof/>
      <w:sz w:val="18"/>
      <w:szCs w:val="22"/>
    </w:rPr>
  </w:style>
  <w:style w:type="paragraph" w:styleId="TOC4">
    <w:name w:val="toc 4"/>
    <w:basedOn w:val="Normal"/>
    <w:next w:val="Normal"/>
    <w:autoRedefine/>
    <w:semiHidden/>
    <w:rsid w:val="00BF1CDD"/>
    <w:pPr>
      <w:tabs>
        <w:tab w:val="clear" w:pos="360"/>
        <w:tab w:val="clear" w:pos="720"/>
        <w:tab w:val="clear" w:pos="1080"/>
      </w:tabs>
      <w:ind w:left="660"/>
      <w:jc w:val="left"/>
    </w:pPr>
    <w:rPr>
      <w:rFonts w:ascii="Calibri" w:hAnsi="Calibri"/>
      <w:sz w:val="20"/>
    </w:rPr>
  </w:style>
  <w:style w:type="paragraph" w:styleId="TOC5">
    <w:name w:val="toc 5"/>
    <w:basedOn w:val="Normal"/>
    <w:next w:val="Normal"/>
    <w:autoRedefine/>
    <w:semiHidden/>
    <w:rsid w:val="00BF1CDD"/>
    <w:pPr>
      <w:tabs>
        <w:tab w:val="clear" w:pos="360"/>
        <w:tab w:val="clear" w:pos="720"/>
        <w:tab w:val="clear" w:pos="1080"/>
      </w:tabs>
      <w:ind w:left="880"/>
      <w:jc w:val="left"/>
    </w:pPr>
    <w:rPr>
      <w:rFonts w:ascii="Calibri" w:hAnsi="Calibri"/>
      <w:sz w:val="20"/>
    </w:rPr>
  </w:style>
  <w:style w:type="paragraph" w:styleId="TOC6">
    <w:name w:val="toc 6"/>
    <w:basedOn w:val="Normal"/>
    <w:next w:val="Normal"/>
    <w:autoRedefine/>
    <w:semiHidden/>
    <w:rsid w:val="00BF1CDD"/>
    <w:pPr>
      <w:tabs>
        <w:tab w:val="clear" w:pos="360"/>
        <w:tab w:val="clear" w:pos="720"/>
        <w:tab w:val="clear" w:pos="1080"/>
      </w:tabs>
      <w:ind w:left="1100"/>
      <w:jc w:val="left"/>
    </w:pPr>
    <w:rPr>
      <w:rFonts w:ascii="Calibri" w:hAnsi="Calibri"/>
      <w:sz w:val="20"/>
    </w:rPr>
  </w:style>
  <w:style w:type="paragraph" w:styleId="TOC7">
    <w:name w:val="toc 7"/>
    <w:basedOn w:val="Normal"/>
    <w:next w:val="Normal"/>
    <w:autoRedefine/>
    <w:semiHidden/>
    <w:rsid w:val="00BF1CDD"/>
    <w:pPr>
      <w:tabs>
        <w:tab w:val="clear" w:pos="360"/>
        <w:tab w:val="clear" w:pos="720"/>
        <w:tab w:val="clear" w:pos="1080"/>
      </w:tabs>
      <w:ind w:left="1320"/>
      <w:jc w:val="left"/>
    </w:pPr>
    <w:rPr>
      <w:rFonts w:ascii="Calibri" w:hAnsi="Calibri"/>
      <w:sz w:val="20"/>
    </w:rPr>
  </w:style>
  <w:style w:type="paragraph" w:styleId="TOC8">
    <w:name w:val="toc 8"/>
    <w:basedOn w:val="Normal"/>
    <w:next w:val="Normal"/>
    <w:autoRedefine/>
    <w:semiHidden/>
    <w:rsid w:val="00BF1CDD"/>
    <w:pPr>
      <w:tabs>
        <w:tab w:val="clear" w:pos="360"/>
        <w:tab w:val="clear" w:pos="720"/>
        <w:tab w:val="clear" w:pos="1080"/>
      </w:tabs>
      <w:ind w:left="1540"/>
      <w:jc w:val="left"/>
    </w:pPr>
    <w:rPr>
      <w:rFonts w:ascii="Calibri" w:hAnsi="Calibri"/>
      <w:sz w:val="20"/>
    </w:rPr>
  </w:style>
  <w:style w:type="paragraph" w:styleId="TOC9">
    <w:name w:val="toc 9"/>
    <w:basedOn w:val="Normal"/>
    <w:next w:val="Normal"/>
    <w:autoRedefine/>
    <w:semiHidden/>
    <w:rsid w:val="00BF1CDD"/>
    <w:pPr>
      <w:tabs>
        <w:tab w:val="clear" w:pos="360"/>
        <w:tab w:val="clear" w:pos="720"/>
        <w:tab w:val="clear" w:pos="1080"/>
      </w:tabs>
      <w:ind w:left="1760"/>
      <w:jc w:val="left"/>
    </w:pPr>
    <w:rPr>
      <w:rFonts w:ascii="Calibri" w:hAnsi="Calibri"/>
      <w:sz w:val="20"/>
    </w:rPr>
  </w:style>
  <w:style w:type="paragraph" w:customStyle="1" w:styleId="MediumGrid21">
    <w:name w:val="Medium Grid 21"/>
    <w:uiPriority w:val="1"/>
    <w:qFormat/>
    <w:rsid w:val="007B4962"/>
    <w:pPr>
      <w:tabs>
        <w:tab w:val="left" w:pos="360"/>
        <w:tab w:val="left" w:pos="720"/>
        <w:tab w:val="left" w:pos="1080"/>
      </w:tabs>
      <w:jc w:val="both"/>
    </w:pPr>
    <w:rPr>
      <w:snapToGrid w:val="0"/>
      <w:sz w:val="22"/>
      <w:lang w:eastAsia="en-US"/>
    </w:rPr>
  </w:style>
  <w:style w:type="character" w:styleId="HTMLCode">
    <w:name w:val="HTML Code"/>
    <w:uiPriority w:val="99"/>
    <w:unhideWhenUsed/>
    <w:rsid w:val="00CB4C8B"/>
    <w:rPr>
      <w:rFonts w:ascii="Courier New" w:eastAsia="Times New Roman" w:hAnsi="Courier New" w:cs="Courier New"/>
      <w:sz w:val="20"/>
      <w:szCs w:val="20"/>
    </w:rPr>
  </w:style>
  <w:style w:type="character" w:customStyle="1" w:styleId="apple-converted-space">
    <w:name w:val="apple-converted-space"/>
    <w:basedOn w:val="DefaultParagraphFont"/>
    <w:rsid w:val="00D8462B"/>
  </w:style>
  <w:style w:type="paragraph" w:customStyle="1" w:styleId="Abstract">
    <w:name w:val="Abstract"/>
    <w:basedOn w:val="AbstractHeading"/>
    <w:link w:val="AbstractChar"/>
    <w:qFormat/>
    <w:rsid w:val="00730C42"/>
  </w:style>
  <w:style w:type="character" w:customStyle="1" w:styleId="HeadingChar">
    <w:name w:val="Heading Char"/>
    <w:link w:val="Heading"/>
    <w:rsid w:val="00730C42"/>
    <w:rPr>
      <w:b/>
      <w:caps/>
      <w:snapToGrid w:val="0"/>
      <w:sz w:val="22"/>
      <w:lang w:eastAsia="en-US"/>
    </w:rPr>
  </w:style>
  <w:style w:type="character" w:customStyle="1" w:styleId="AbstractHeadingChar">
    <w:name w:val="Abstract Heading Char"/>
    <w:link w:val="AbstractHeading"/>
    <w:rsid w:val="00730C42"/>
    <w:rPr>
      <w:b/>
      <w:caps/>
      <w:snapToGrid w:val="0"/>
      <w:sz w:val="22"/>
      <w:lang w:eastAsia="en-US"/>
    </w:rPr>
  </w:style>
  <w:style w:type="character" w:customStyle="1" w:styleId="AbstractChar">
    <w:name w:val="Abstract Char"/>
    <w:link w:val="Abstract"/>
    <w:rsid w:val="00730C42"/>
    <w:rPr>
      <w:b/>
      <w:caps/>
      <w:snapToGrid w:val="0"/>
      <w:sz w:val="22"/>
      <w:lang w:eastAsia="en-US"/>
    </w:rPr>
  </w:style>
  <w:style w:type="paragraph" w:styleId="ListParagraph">
    <w:name w:val="List Paragraph"/>
    <w:basedOn w:val="Normal"/>
    <w:uiPriority w:val="34"/>
    <w:qFormat/>
    <w:rsid w:val="005B55FA"/>
    <w:pPr>
      <w:ind w:left="720"/>
      <w:contextualSpacing/>
    </w:pPr>
  </w:style>
  <w:style w:type="character" w:customStyle="1" w:styleId="BodyTextChar">
    <w:name w:val="Body Text Char"/>
    <w:link w:val="BodyText"/>
    <w:rsid w:val="00F508F2"/>
    <w:rPr>
      <w:snapToGrid w:val="0"/>
      <w:sz w:val="22"/>
      <w:lang w:eastAsia="en-US"/>
    </w:rPr>
  </w:style>
  <w:style w:type="character" w:customStyle="1" w:styleId="FooterChar">
    <w:name w:val="Footer Char"/>
    <w:link w:val="Footer"/>
    <w:uiPriority w:val="99"/>
    <w:rsid w:val="003F2FE2"/>
    <w:rPr>
      <w:snapToGrid w:val="0"/>
      <w:sz w:val="22"/>
      <w:lang w:eastAsia="en-US"/>
    </w:rPr>
  </w:style>
  <w:style w:type="character" w:styleId="PageNumber">
    <w:name w:val="page number"/>
    <w:basedOn w:val="DefaultParagraphFont"/>
    <w:semiHidden/>
    <w:unhideWhenUsed/>
    <w:rsid w:val="00C7747A"/>
  </w:style>
  <w:style w:type="table" w:styleId="MediumList1">
    <w:name w:val="Medium List 1"/>
    <w:basedOn w:val="TableNormal"/>
    <w:uiPriority w:val="60"/>
    <w:rsid w:val="003B1B2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Cambria" w:eastAsia="MS Gothic"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character" w:styleId="Emphasis">
    <w:name w:val="Emphasis"/>
    <w:qFormat/>
    <w:rsid w:val="00A7775F"/>
    <w:rPr>
      <w:i/>
      <w:iCs/>
    </w:rPr>
  </w:style>
  <w:style w:type="character" w:styleId="PlaceholderText">
    <w:name w:val="Placeholder Text"/>
    <w:uiPriority w:val="67"/>
    <w:rsid w:val="002639AF"/>
    <w:rPr>
      <w:color w:val="808080"/>
    </w:rPr>
  </w:style>
  <w:style w:type="table" w:customStyle="1" w:styleId="3">
    <w:name w:val="3"/>
    <w:basedOn w:val="TableNormal"/>
    <w:rsid w:val="00A54F45"/>
    <w:rPr>
      <w:rFonts w:eastAsia="Times New Roman"/>
      <w:color w:val="000000"/>
      <w:sz w:val="22"/>
      <w:szCs w:val="22"/>
      <w:lang w:eastAsia="en-US"/>
    </w:rPr>
    <w:tblPr>
      <w:tblStyleRowBandSize w:val="1"/>
      <w:tblStyleColBandSize w:val="1"/>
      <w:tblInd w:w="0" w:type="dxa"/>
      <w:tblCellMar>
        <w:top w:w="0" w:type="dxa"/>
        <w:left w:w="108" w:type="dxa"/>
        <w:bottom w:w="0" w:type="dxa"/>
        <w:right w:w="108" w:type="dxa"/>
      </w:tblCellMar>
    </w:tblPr>
  </w:style>
  <w:style w:type="table" w:customStyle="1" w:styleId="2">
    <w:name w:val="2"/>
    <w:basedOn w:val="TableNormal"/>
    <w:rsid w:val="00A54F45"/>
    <w:pPr>
      <w:contextualSpacing/>
    </w:pPr>
    <w:rPr>
      <w:rFonts w:eastAsia="Times New Roman"/>
      <w:color w:val="000000"/>
      <w:sz w:val="22"/>
      <w:szCs w:val="22"/>
      <w:lang w:eastAsia="en-US"/>
    </w:rPr>
    <w:tblPr>
      <w:tblStyleRowBandSize w:val="1"/>
      <w:tblStyleColBandSize w:val="1"/>
      <w:tblInd w:w="0" w:type="dxa"/>
      <w:tblCellMar>
        <w:top w:w="0" w:type="dxa"/>
        <w:left w:w="108" w:type="dxa"/>
        <w:bottom w:w="0" w:type="dxa"/>
        <w:right w:w="108"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table" w:customStyle="1" w:styleId="1">
    <w:name w:val="1"/>
    <w:basedOn w:val="TableNormal"/>
    <w:rsid w:val="00A54F45"/>
    <w:pPr>
      <w:contextualSpacing/>
    </w:pPr>
    <w:rPr>
      <w:rFonts w:eastAsia="Times New Roman"/>
      <w:color w:val="000000"/>
      <w:sz w:val="22"/>
      <w:szCs w:val="22"/>
      <w:lang w:eastAsia="en-US"/>
    </w:rPr>
    <w:tblPr>
      <w:tblStyleRowBandSize w:val="1"/>
      <w:tblStyleColBandSize w:val="1"/>
      <w:tblInd w:w="0" w:type="dxa"/>
      <w:tblCellMar>
        <w:top w:w="0" w:type="dxa"/>
        <w:left w:w="108" w:type="dxa"/>
        <w:bottom w:w="0" w:type="dxa"/>
        <w:right w:w="108" w:type="dxa"/>
      </w:tblCellMar>
    </w:tblPr>
    <w:tblStylePr w:type="firstRow">
      <w:pPr>
        <w:contextualSpacing/>
      </w:pPr>
    </w:tblStylePr>
    <w:tblStylePr w:type="lastRow">
      <w:pPr>
        <w:contextualSpacing/>
      </w:pPr>
    </w:tblStylePr>
    <w:tblStylePr w:type="firstCol">
      <w:pPr>
        <w:contextualSpacing/>
      </w:pPr>
    </w:tblStylePr>
    <w:tblStylePr w:type="lastCol">
      <w:pPr>
        <w:contextualSpacing/>
      </w:pPr>
    </w:tblStylePr>
    <w:tblStylePr w:type="band1Vert">
      <w:pPr>
        <w:contextualSpacing/>
      </w:pPr>
    </w:tblStylePr>
    <w:tblStylePr w:type="band2Vert">
      <w:pPr>
        <w:contextualSpacing/>
      </w:pPr>
    </w:tblStylePr>
    <w:tblStylePr w:type="band1Horz">
      <w:pPr>
        <w:contextualSpacing/>
      </w:pPr>
    </w:tblStylePr>
    <w:tblStylePr w:type="band2Horz">
      <w:pPr>
        <w:contextualSpacing/>
      </w:pPr>
    </w:tblStylePr>
    <w:tblStylePr w:type="neCell">
      <w:pPr>
        <w:contextualSpacing/>
      </w:pPr>
    </w:tblStylePr>
    <w:tblStylePr w:type="nwCell">
      <w:pPr>
        <w:contextualSpacing/>
      </w:pPr>
    </w:tblStylePr>
    <w:tblStylePr w:type="seCell">
      <w:pPr>
        <w:contextualSpacing/>
      </w:pPr>
    </w:tblStylePr>
    <w:tblStylePr w:type="swCell">
      <w:pPr>
        <w:contextualSpacing/>
      </w:pPr>
    </w:tblStylePr>
  </w:style>
  <w:style w:type="paragraph" w:customStyle="1" w:styleId="Default">
    <w:name w:val="Default"/>
    <w:rsid w:val="00DB6D8E"/>
    <w:pPr>
      <w:autoSpaceDE w:val="0"/>
      <w:autoSpaceDN w:val="0"/>
      <w:adjustRightInd w:val="0"/>
    </w:pPr>
    <w:rPr>
      <w:rFonts w:eastAsia="Calibri"/>
      <w:color w:val="000000"/>
      <w:lang w:eastAsia="en-US"/>
    </w:rPr>
  </w:style>
  <w:style w:type="character" w:styleId="Strong">
    <w:name w:val="Strong"/>
    <w:uiPriority w:val="1"/>
    <w:qFormat/>
    <w:rsid w:val="00373D94"/>
    <w:rPr>
      <w:b/>
      <w:bCs/>
    </w:rPr>
  </w:style>
  <w:style w:type="paragraph" w:customStyle="1" w:styleId="Tabletext">
    <w:name w:val="Table text"/>
    <w:basedOn w:val="Normal"/>
    <w:uiPriority w:val="1"/>
    <w:qFormat/>
    <w:rsid w:val="00373D94"/>
    <w:pPr>
      <w:tabs>
        <w:tab w:val="clear" w:pos="360"/>
        <w:tab w:val="clear" w:pos="720"/>
        <w:tab w:val="clear" w:pos="1080"/>
      </w:tabs>
      <w:spacing w:before="120"/>
      <w:ind w:left="72" w:right="72"/>
      <w:jc w:val="left"/>
    </w:pPr>
    <w:rPr>
      <w:rFonts w:ascii="Calibri" w:hAnsi="Calibri"/>
      <w:snapToGrid/>
      <w:kern w:val="22"/>
      <w:szCs w:val="22"/>
      <w:lang w:eastAsia="ja-JP"/>
    </w:rPr>
  </w:style>
  <w:style w:type="table" w:styleId="GridTable1Light-Accent2">
    <w:name w:val="Grid Table 1 Light Accent 2"/>
    <w:basedOn w:val="TableNormal"/>
    <w:uiPriority w:val="46"/>
    <w:rsid w:val="00373D94"/>
    <w:rPr>
      <w:rFonts w:ascii="Calibri" w:hAnsi="Calibri"/>
      <w:kern w:val="22"/>
      <w:sz w:val="22"/>
      <w:szCs w:val="22"/>
    </w:rPr>
    <w:tblPr>
      <w:tblStyleRowBandSize w:val="1"/>
      <w:tblStyleColBandSize w:val="1"/>
      <w:tblInd w:w="0" w:type="dxa"/>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0" w:type="dxa"/>
        <w:left w:w="108" w:type="dxa"/>
        <w:bottom w:w="0" w:type="dxa"/>
        <w:right w:w="108" w:type="dxa"/>
      </w:tblCellMar>
    </w:tblPr>
    <w:tblStylePr w:type="firstRow">
      <w:rPr>
        <w:b/>
        <w:bCs/>
      </w:rPr>
      <w:tblPr/>
      <w:tcPr>
        <w:tcBorders>
          <w:bottom w:val="single" w:sz="12" w:space="0" w:color="D99594"/>
        </w:tcBorders>
      </w:tcPr>
    </w:tblStylePr>
    <w:tblStylePr w:type="lastRow">
      <w:rPr>
        <w:b/>
        <w:bCs/>
      </w:rPr>
      <w:tblPr/>
      <w:tcPr>
        <w:tcBorders>
          <w:top w:val="double" w:sz="2" w:space="0" w:color="D99594"/>
        </w:tcBorders>
      </w:tcPr>
    </w:tblStylePr>
    <w:tblStylePr w:type="firstCol">
      <w:rPr>
        <w:b/>
        <w:bCs/>
      </w:rPr>
    </w:tblStylePr>
    <w:tblStylePr w:type="lastCol">
      <w:rPr>
        <w:b/>
        <w:bCs/>
      </w:rPr>
    </w:tblStylePr>
  </w:style>
  <w:style w:type="paragraph" w:styleId="Revision">
    <w:name w:val="Revision"/>
    <w:hidden/>
    <w:uiPriority w:val="71"/>
    <w:semiHidden/>
    <w:rsid w:val="004E6B51"/>
    <w:rPr>
      <w:snapToGrid w:val="0"/>
      <w:sz w:val="22"/>
      <w:lang w:eastAsia="en-US"/>
    </w:rPr>
  </w:style>
  <w:style w:type="paragraph" w:customStyle="1" w:styleId="p1">
    <w:name w:val="p1"/>
    <w:basedOn w:val="Normal"/>
    <w:rsid w:val="00973560"/>
    <w:pPr>
      <w:tabs>
        <w:tab w:val="clear" w:pos="360"/>
        <w:tab w:val="clear" w:pos="720"/>
        <w:tab w:val="clear" w:pos="1080"/>
      </w:tabs>
      <w:spacing w:after="0" w:line="240" w:lineRule="auto"/>
      <w:ind w:firstLine="2"/>
      <w:jc w:val="left"/>
    </w:pPr>
    <w:rPr>
      <w:rFonts w:ascii="Consolas" w:hAnsi="Consolas"/>
      <w:snapToGrid/>
      <w:color w:val="4F76CB"/>
      <w:sz w:val="15"/>
      <w:szCs w:val="15"/>
      <w:lang w:eastAsia="ja-JP"/>
    </w:rPr>
  </w:style>
  <w:style w:type="paragraph" w:customStyle="1" w:styleId="p2">
    <w:name w:val="p2"/>
    <w:basedOn w:val="Normal"/>
    <w:rsid w:val="00973560"/>
    <w:pPr>
      <w:tabs>
        <w:tab w:val="clear" w:pos="360"/>
        <w:tab w:val="clear" w:pos="720"/>
        <w:tab w:val="clear" w:pos="1080"/>
      </w:tabs>
      <w:spacing w:after="0" w:line="240" w:lineRule="auto"/>
      <w:ind w:firstLine="2"/>
      <w:jc w:val="left"/>
    </w:pPr>
    <w:rPr>
      <w:rFonts w:ascii="Consolas" w:hAnsi="Consolas"/>
      <w:snapToGrid/>
      <w:sz w:val="15"/>
      <w:szCs w:val="15"/>
      <w:lang w:eastAsia="ja-JP"/>
    </w:rPr>
  </w:style>
  <w:style w:type="paragraph" w:customStyle="1" w:styleId="p3">
    <w:name w:val="p3"/>
    <w:basedOn w:val="Normal"/>
    <w:rsid w:val="00973560"/>
    <w:pPr>
      <w:tabs>
        <w:tab w:val="clear" w:pos="360"/>
        <w:tab w:val="clear" w:pos="720"/>
        <w:tab w:val="clear" w:pos="1080"/>
      </w:tabs>
      <w:spacing w:after="0" w:line="240" w:lineRule="auto"/>
      <w:ind w:firstLine="2"/>
      <w:jc w:val="left"/>
    </w:pPr>
    <w:rPr>
      <w:rFonts w:ascii="Consolas" w:hAnsi="Consolas"/>
      <w:snapToGrid/>
      <w:sz w:val="15"/>
      <w:szCs w:val="15"/>
      <w:lang w:eastAsia="ja-JP"/>
    </w:rPr>
  </w:style>
  <w:style w:type="paragraph" w:customStyle="1" w:styleId="p4">
    <w:name w:val="p4"/>
    <w:basedOn w:val="Normal"/>
    <w:rsid w:val="00973560"/>
    <w:pPr>
      <w:tabs>
        <w:tab w:val="clear" w:pos="360"/>
        <w:tab w:val="clear" w:pos="720"/>
        <w:tab w:val="clear" w:pos="1080"/>
      </w:tabs>
      <w:spacing w:after="0" w:line="240" w:lineRule="auto"/>
      <w:ind w:firstLine="2"/>
      <w:jc w:val="left"/>
    </w:pPr>
    <w:rPr>
      <w:rFonts w:ascii="Consolas" w:hAnsi="Consolas"/>
      <w:snapToGrid/>
      <w:color w:val="4E9072"/>
      <w:sz w:val="15"/>
      <w:szCs w:val="15"/>
      <w:lang w:eastAsia="ja-JP"/>
    </w:rPr>
  </w:style>
  <w:style w:type="paragraph" w:customStyle="1" w:styleId="p5">
    <w:name w:val="p5"/>
    <w:basedOn w:val="Normal"/>
    <w:rsid w:val="00973560"/>
    <w:pPr>
      <w:tabs>
        <w:tab w:val="clear" w:pos="360"/>
        <w:tab w:val="clear" w:pos="720"/>
        <w:tab w:val="clear" w:pos="1080"/>
      </w:tabs>
      <w:spacing w:after="0" w:line="240" w:lineRule="auto"/>
      <w:ind w:firstLine="2"/>
      <w:jc w:val="left"/>
    </w:pPr>
    <w:rPr>
      <w:rFonts w:ascii="Consolas" w:hAnsi="Consolas"/>
      <w:snapToGrid/>
      <w:color w:val="0326CC"/>
      <w:sz w:val="15"/>
      <w:szCs w:val="15"/>
      <w:lang w:eastAsia="ja-JP"/>
    </w:rPr>
  </w:style>
  <w:style w:type="paragraph" w:customStyle="1" w:styleId="p6">
    <w:name w:val="p6"/>
    <w:basedOn w:val="Normal"/>
    <w:rsid w:val="00973560"/>
    <w:pPr>
      <w:tabs>
        <w:tab w:val="clear" w:pos="360"/>
        <w:tab w:val="clear" w:pos="720"/>
        <w:tab w:val="clear" w:pos="1080"/>
      </w:tabs>
      <w:spacing w:after="0" w:line="240" w:lineRule="auto"/>
      <w:ind w:firstLine="2"/>
      <w:jc w:val="left"/>
    </w:pPr>
    <w:rPr>
      <w:rFonts w:ascii="Consolas" w:hAnsi="Consolas"/>
      <w:snapToGrid/>
      <w:color w:val="3933FF"/>
      <w:sz w:val="15"/>
      <w:szCs w:val="15"/>
      <w:lang w:eastAsia="ja-JP"/>
    </w:rPr>
  </w:style>
  <w:style w:type="character" w:customStyle="1" w:styleId="s1">
    <w:name w:val="s1"/>
    <w:basedOn w:val="DefaultParagraphFont"/>
    <w:rsid w:val="00973560"/>
    <w:rPr>
      <w:color w:val="000000"/>
    </w:rPr>
  </w:style>
  <w:style w:type="character" w:customStyle="1" w:styleId="s2">
    <w:name w:val="s2"/>
    <w:basedOn w:val="DefaultParagraphFont"/>
    <w:rsid w:val="00973560"/>
    <w:rPr>
      <w:u w:val="single"/>
    </w:rPr>
  </w:style>
  <w:style w:type="character" w:customStyle="1" w:styleId="s3">
    <w:name w:val="s3"/>
    <w:basedOn w:val="DefaultParagraphFont"/>
    <w:rsid w:val="00973560"/>
    <w:rPr>
      <w:color w:val="91AFCB"/>
    </w:rPr>
  </w:style>
  <w:style w:type="character" w:customStyle="1" w:styleId="s4">
    <w:name w:val="s4"/>
    <w:basedOn w:val="DefaultParagraphFont"/>
    <w:rsid w:val="00973560"/>
    <w:rPr>
      <w:color w:val="931A68"/>
    </w:rPr>
  </w:style>
  <w:style w:type="character" w:customStyle="1" w:styleId="s5">
    <w:name w:val="s5"/>
    <w:basedOn w:val="DefaultParagraphFont"/>
    <w:rsid w:val="00973560"/>
    <w:rPr>
      <w:color w:val="7E504F"/>
    </w:rPr>
  </w:style>
  <w:style w:type="character" w:customStyle="1" w:styleId="s6">
    <w:name w:val="s6"/>
    <w:basedOn w:val="DefaultParagraphFont"/>
    <w:rsid w:val="00973560"/>
    <w:rPr>
      <w:color w:val="4E9072"/>
    </w:rPr>
  </w:style>
  <w:style w:type="character" w:customStyle="1" w:styleId="s7">
    <w:name w:val="s7"/>
    <w:basedOn w:val="DefaultParagraphFont"/>
    <w:rsid w:val="00973560"/>
    <w:rPr>
      <w:color w:val="4E9072"/>
      <w:u w:val="single"/>
    </w:rPr>
  </w:style>
  <w:style w:type="character" w:customStyle="1" w:styleId="s8">
    <w:name w:val="s8"/>
    <w:basedOn w:val="DefaultParagraphFont"/>
    <w:rsid w:val="00973560"/>
    <w:rPr>
      <w:color w:val="0326CC"/>
    </w:rPr>
  </w:style>
  <w:style w:type="character" w:customStyle="1" w:styleId="s9">
    <w:name w:val="s9"/>
    <w:basedOn w:val="DefaultParagraphFont"/>
    <w:rsid w:val="00973560"/>
    <w:rPr>
      <w:color w:val="3933FF"/>
    </w:rPr>
  </w:style>
  <w:style w:type="character" w:customStyle="1" w:styleId="Heading1Char">
    <w:name w:val="Heading 1 Char"/>
    <w:basedOn w:val="DefaultParagraphFont"/>
    <w:link w:val="Heading1"/>
    <w:uiPriority w:val="9"/>
    <w:rsid w:val="00CF2B02"/>
    <w:rPr>
      <w:b/>
      <w:caps/>
      <w:snapToGrid w:val="0"/>
      <w:lang w:eastAsia="en-US"/>
    </w:rPr>
  </w:style>
  <w:style w:type="paragraph" w:styleId="Bibliography">
    <w:name w:val="Bibliography"/>
    <w:basedOn w:val="Normal"/>
    <w:next w:val="Normal"/>
    <w:uiPriority w:val="37"/>
    <w:unhideWhenUsed/>
    <w:rsid w:val="00341C63"/>
  </w:style>
  <w:style w:type="paragraph" w:customStyle="1" w:styleId="p7">
    <w:name w:val="p7"/>
    <w:basedOn w:val="Normal"/>
    <w:rsid w:val="00936638"/>
    <w:pPr>
      <w:tabs>
        <w:tab w:val="clear" w:pos="360"/>
        <w:tab w:val="clear" w:pos="720"/>
        <w:tab w:val="clear" w:pos="1080"/>
      </w:tabs>
      <w:spacing w:after="0" w:line="240" w:lineRule="auto"/>
      <w:ind w:firstLine="2"/>
      <w:jc w:val="left"/>
    </w:pPr>
    <w:rPr>
      <w:rFonts w:ascii="Consolas" w:hAnsi="Consolas"/>
      <w:snapToGrid/>
      <w:color w:val="777777"/>
      <w:sz w:val="15"/>
      <w:szCs w:val="15"/>
      <w:lang w:eastAsia="ja-JP"/>
    </w:rPr>
  </w:style>
  <w:style w:type="paragraph" w:customStyle="1" w:styleId="p8">
    <w:name w:val="p8"/>
    <w:basedOn w:val="Normal"/>
    <w:rsid w:val="00936638"/>
    <w:pPr>
      <w:tabs>
        <w:tab w:val="clear" w:pos="360"/>
        <w:tab w:val="clear" w:pos="720"/>
        <w:tab w:val="clear" w:pos="1080"/>
      </w:tabs>
      <w:spacing w:after="0" w:line="240" w:lineRule="auto"/>
      <w:ind w:firstLine="2"/>
      <w:jc w:val="left"/>
    </w:pPr>
    <w:rPr>
      <w:rFonts w:ascii="Consolas" w:hAnsi="Consolas"/>
      <w:snapToGrid/>
      <w:color w:val="3933FF"/>
      <w:sz w:val="15"/>
      <w:szCs w:val="15"/>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243871">
      <w:bodyDiv w:val="1"/>
      <w:marLeft w:val="0"/>
      <w:marRight w:val="0"/>
      <w:marTop w:val="0"/>
      <w:marBottom w:val="0"/>
      <w:divBdr>
        <w:top w:val="none" w:sz="0" w:space="0" w:color="auto"/>
        <w:left w:val="none" w:sz="0" w:space="0" w:color="auto"/>
        <w:bottom w:val="none" w:sz="0" w:space="0" w:color="auto"/>
        <w:right w:val="none" w:sz="0" w:space="0" w:color="auto"/>
      </w:divBdr>
      <w:divsChild>
        <w:div w:id="465784755">
          <w:marLeft w:val="288"/>
          <w:marRight w:val="0"/>
          <w:marTop w:val="240"/>
          <w:marBottom w:val="0"/>
          <w:divBdr>
            <w:top w:val="none" w:sz="0" w:space="0" w:color="auto"/>
            <w:left w:val="none" w:sz="0" w:space="0" w:color="auto"/>
            <w:bottom w:val="none" w:sz="0" w:space="0" w:color="auto"/>
            <w:right w:val="none" w:sz="0" w:space="0" w:color="auto"/>
          </w:divBdr>
        </w:div>
        <w:div w:id="519205715">
          <w:marLeft w:val="1080"/>
          <w:marRight w:val="0"/>
          <w:marTop w:val="50"/>
          <w:marBottom w:val="50"/>
          <w:divBdr>
            <w:top w:val="none" w:sz="0" w:space="0" w:color="auto"/>
            <w:left w:val="none" w:sz="0" w:space="0" w:color="auto"/>
            <w:bottom w:val="none" w:sz="0" w:space="0" w:color="auto"/>
            <w:right w:val="none" w:sz="0" w:space="0" w:color="auto"/>
          </w:divBdr>
        </w:div>
        <w:div w:id="591553927">
          <w:marLeft w:val="1080"/>
          <w:marRight w:val="0"/>
          <w:marTop w:val="50"/>
          <w:marBottom w:val="50"/>
          <w:divBdr>
            <w:top w:val="none" w:sz="0" w:space="0" w:color="auto"/>
            <w:left w:val="none" w:sz="0" w:space="0" w:color="auto"/>
            <w:bottom w:val="none" w:sz="0" w:space="0" w:color="auto"/>
            <w:right w:val="none" w:sz="0" w:space="0" w:color="auto"/>
          </w:divBdr>
        </w:div>
        <w:div w:id="855734804">
          <w:marLeft w:val="1080"/>
          <w:marRight w:val="0"/>
          <w:marTop w:val="50"/>
          <w:marBottom w:val="50"/>
          <w:divBdr>
            <w:top w:val="none" w:sz="0" w:space="0" w:color="auto"/>
            <w:left w:val="none" w:sz="0" w:space="0" w:color="auto"/>
            <w:bottom w:val="none" w:sz="0" w:space="0" w:color="auto"/>
            <w:right w:val="none" w:sz="0" w:space="0" w:color="auto"/>
          </w:divBdr>
        </w:div>
        <w:div w:id="873930868">
          <w:marLeft w:val="1080"/>
          <w:marRight w:val="0"/>
          <w:marTop w:val="50"/>
          <w:marBottom w:val="50"/>
          <w:divBdr>
            <w:top w:val="none" w:sz="0" w:space="0" w:color="auto"/>
            <w:left w:val="none" w:sz="0" w:space="0" w:color="auto"/>
            <w:bottom w:val="none" w:sz="0" w:space="0" w:color="auto"/>
            <w:right w:val="none" w:sz="0" w:space="0" w:color="auto"/>
          </w:divBdr>
        </w:div>
        <w:div w:id="1031301447">
          <w:marLeft w:val="1080"/>
          <w:marRight w:val="0"/>
          <w:marTop w:val="50"/>
          <w:marBottom w:val="50"/>
          <w:divBdr>
            <w:top w:val="none" w:sz="0" w:space="0" w:color="auto"/>
            <w:left w:val="none" w:sz="0" w:space="0" w:color="auto"/>
            <w:bottom w:val="none" w:sz="0" w:space="0" w:color="auto"/>
            <w:right w:val="none" w:sz="0" w:space="0" w:color="auto"/>
          </w:divBdr>
        </w:div>
        <w:div w:id="1194466991">
          <w:marLeft w:val="1080"/>
          <w:marRight w:val="0"/>
          <w:marTop w:val="50"/>
          <w:marBottom w:val="50"/>
          <w:divBdr>
            <w:top w:val="none" w:sz="0" w:space="0" w:color="auto"/>
            <w:left w:val="none" w:sz="0" w:space="0" w:color="auto"/>
            <w:bottom w:val="none" w:sz="0" w:space="0" w:color="auto"/>
            <w:right w:val="none" w:sz="0" w:space="0" w:color="auto"/>
          </w:divBdr>
        </w:div>
        <w:div w:id="1382553320">
          <w:marLeft w:val="1080"/>
          <w:marRight w:val="0"/>
          <w:marTop w:val="50"/>
          <w:marBottom w:val="50"/>
          <w:divBdr>
            <w:top w:val="none" w:sz="0" w:space="0" w:color="auto"/>
            <w:left w:val="none" w:sz="0" w:space="0" w:color="auto"/>
            <w:bottom w:val="none" w:sz="0" w:space="0" w:color="auto"/>
            <w:right w:val="none" w:sz="0" w:space="0" w:color="auto"/>
          </w:divBdr>
        </w:div>
        <w:div w:id="1721634091">
          <w:marLeft w:val="288"/>
          <w:marRight w:val="0"/>
          <w:marTop w:val="240"/>
          <w:marBottom w:val="0"/>
          <w:divBdr>
            <w:top w:val="none" w:sz="0" w:space="0" w:color="auto"/>
            <w:left w:val="none" w:sz="0" w:space="0" w:color="auto"/>
            <w:bottom w:val="none" w:sz="0" w:space="0" w:color="auto"/>
            <w:right w:val="none" w:sz="0" w:space="0" w:color="auto"/>
          </w:divBdr>
        </w:div>
        <w:div w:id="2020615984">
          <w:marLeft w:val="1080"/>
          <w:marRight w:val="0"/>
          <w:marTop w:val="50"/>
          <w:marBottom w:val="50"/>
          <w:divBdr>
            <w:top w:val="none" w:sz="0" w:space="0" w:color="auto"/>
            <w:left w:val="none" w:sz="0" w:space="0" w:color="auto"/>
            <w:bottom w:val="none" w:sz="0" w:space="0" w:color="auto"/>
            <w:right w:val="none" w:sz="0" w:space="0" w:color="auto"/>
          </w:divBdr>
        </w:div>
      </w:divsChild>
    </w:div>
    <w:div w:id="72708724">
      <w:bodyDiv w:val="1"/>
      <w:marLeft w:val="0"/>
      <w:marRight w:val="0"/>
      <w:marTop w:val="0"/>
      <w:marBottom w:val="0"/>
      <w:divBdr>
        <w:top w:val="none" w:sz="0" w:space="0" w:color="auto"/>
        <w:left w:val="none" w:sz="0" w:space="0" w:color="auto"/>
        <w:bottom w:val="none" w:sz="0" w:space="0" w:color="auto"/>
        <w:right w:val="none" w:sz="0" w:space="0" w:color="auto"/>
      </w:divBdr>
    </w:div>
    <w:div w:id="80180835">
      <w:bodyDiv w:val="1"/>
      <w:marLeft w:val="0"/>
      <w:marRight w:val="0"/>
      <w:marTop w:val="0"/>
      <w:marBottom w:val="0"/>
      <w:divBdr>
        <w:top w:val="none" w:sz="0" w:space="0" w:color="auto"/>
        <w:left w:val="none" w:sz="0" w:space="0" w:color="auto"/>
        <w:bottom w:val="none" w:sz="0" w:space="0" w:color="auto"/>
        <w:right w:val="none" w:sz="0" w:space="0" w:color="auto"/>
      </w:divBdr>
    </w:div>
    <w:div w:id="94181189">
      <w:bodyDiv w:val="1"/>
      <w:marLeft w:val="0"/>
      <w:marRight w:val="0"/>
      <w:marTop w:val="0"/>
      <w:marBottom w:val="0"/>
      <w:divBdr>
        <w:top w:val="none" w:sz="0" w:space="0" w:color="auto"/>
        <w:left w:val="none" w:sz="0" w:space="0" w:color="auto"/>
        <w:bottom w:val="none" w:sz="0" w:space="0" w:color="auto"/>
        <w:right w:val="none" w:sz="0" w:space="0" w:color="auto"/>
      </w:divBdr>
    </w:div>
    <w:div w:id="121458815">
      <w:bodyDiv w:val="1"/>
      <w:marLeft w:val="0"/>
      <w:marRight w:val="0"/>
      <w:marTop w:val="0"/>
      <w:marBottom w:val="0"/>
      <w:divBdr>
        <w:top w:val="none" w:sz="0" w:space="0" w:color="auto"/>
        <w:left w:val="none" w:sz="0" w:space="0" w:color="auto"/>
        <w:bottom w:val="none" w:sz="0" w:space="0" w:color="auto"/>
        <w:right w:val="none" w:sz="0" w:space="0" w:color="auto"/>
      </w:divBdr>
    </w:div>
    <w:div w:id="132331593">
      <w:bodyDiv w:val="1"/>
      <w:marLeft w:val="0"/>
      <w:marRight w:val="0"/>
      <w:marTop w:val="0"/>
      <w:marBottom w:val="0"/>
      <w:divBdr>
        <w:top w:val="none" w:sz="0" w:space="0" w:color="auto"/>
        <w:left w:val="none" w:sz="0" w:space="0" w:color="auto"/>
        <w:bottom w:val="none" w:sz="0" w:space="0" w:color="auto"/>
        <w:right w:val="none" w:sz="0" w:space="0" w:color="auto"/>
      </w:divBdr>
    </w:div>
    <w:div w:id="140737488">
      <w:bodyDiv w:val="1"/>
      <w:marLeft w:val="0"/>
      <w:marRight w:val="0"/>
      <w:marTop w:val="0"/>
      <w:marBottom w:val="0"/>
      <w:divBdr>
        <w:top w:val="none" w:sz="0" w:space="0" w:color="auto"/>
        <w:left w:val="none" w:sz="0" w:space="0" w:color="auto"/>
        <w:bottom w:val="none" w:sz="0" w:space="0" w:color="auto"/>
        <w:right w:val="none" w:sz="0" w:space="0" w:color="auto"/>
      </w:divBdr>
      <w:divsChild>
        <w:div w:id="325477699">
          <w:marLeft w:val="1800"/>
          <w:marRight w:val="0"/>
          <w:marTop w:val="50"/>
          <w:marBottom w:val="50"/>
          <w:divBdr>
            <w:top w:val="none" w:sz="0" w:space="0" w:color="auto"/>
            <w:left w:val="none" w:sz="0" w:space="0" w:color="auto"/>
            <w:bottom w:val="none" w:sz="0" w:space="0" w:color="auto"/>
            <w:right w:val="none" w:sz="0" w:space="0" w:color="auto"/>
          </w:divBdr>
        </w:div>
        <w:div w:id="325744321">
          <w:marLeft w:val="1080"/>
          <w:marRight w:val="0"/>
          <w:marTop w:val="50"/>
          <w:marBottom w:val="50"/>
          <w:divBdr>
            <w:top w:val="none" w:sz="0" w:space="0" w:color="auto"/>
            <w:left w:val="none" w:sz="0" w:space="0" w:color="auto"/>
            <w:bottom w:val="none" w:sz="0" w:space="0" w:color="auto"/>
            <w:right w:val="none" w:sz="0" w:space="0" w:color="auto"/>
          </w:divBdr>
        </w:div>
        <w:div w:id="395976835">
          <w:marLeft w:val="288"/>
          <w:marRight w:val="0"/>
          <w:marTop w:val="240"/>
          <w:marBottom w:val="0"/>
          <w:divBdr>
            <w:top w:val="none" w:sz="0" w:space="0" w:color="auto"/>
            <w:left w:val="none" w:sz="0" w:space="0" w:color="auto"/>
            <w:bottom w:val="none" w:sz="0" w:space="0" w:color="auto"/>
            <w:right w:val="none" w:sz="0" w:space="0" w:color="auto"/>
          </w:divBdr>
        </w:div>
        <w:div w:id="604307555">
          <w:marLeft w:val="1080"/>
          <w:marRight w:val="0"/>
          <w:marTop w:val="50"/>
          <w:marBottom w:val="50"/>
          <w:divBdr>
            <w:top w:val="none" w:sz="0" w:space="0" w:color="auto"/>
            <w:left w:val="none" w:sz="0" w:space="0" w:color="auto"/>
            <w:bottom w:val="none" w:sz="0" w:space="0" w:color="auto"/>
            <w:right w:val="none" w:sz="0" w:space="0" w:color="auto"/>
          </w:divBdr>
        </w:div>
        <w:div w:id="761141894">
          <w:marLeft w:val="1800"/>
          <w:marRight w:val="0"/>
          <w:marTop w:val="50"/>
          <w:marBottom w:val="50"/>
          <w:divBdr>
            <w:top w:val="none" w:sz="0" w:space="0" w:color="auto"/>
            <w:left w:val="none" w:sz="0" w:space="0" w:color="auto"/>
            <w:bottom w:val="none" w:sz="0" w:space="0" w:color="auto"/>
            <w:right w:val="none" w:sz="0" w:space="0" w:color="auto"/>
          </w:divBdr>
        </w:div>
        <w:div w:id="1286498490">
          <w:marLeft w:val="1800"/>
          <w:marRight w:val="0"/>
          <w:marTop w:val="50"/>
          <w:marBottom w:val="50"/>
          <w:divBdr>
            <w:top w:val="none" w:sz="0" w:space="0" w:color="auto"/>
            <w:left w:val="none" w:sz="0" w:space="0" w:color="auto"/>
            <w:bottom w:val="none" w:sz="0" w:space="0" w:color="auto"/>
            <w:right w:val="none" w:sz="0" w:space="0" w:color="auto"/>
          </w:divBdr>
        </w:div>
        <w:div w:id="1330404288">
          <w:marLeft w:val="288"/>
          <w:marRight w:val="0"/>
          <w:marTop w:val="240"/>
          <w:marBottom w:val="0"/>
          <w:divBdr>
            <w:top w:val="none" w:sz="0" w:space="0" w:color="auto"/>
            <w:left w:val="none" w:sz="0" w:space="0" w:color="auto"/>
            <w:bottom w:val="none" w:sz="0" w:space="0" w:color="auto"/>
            <w:right w:val="none" w:sz="0" w:space="0" w:color="auto"/>
          </w:divBdr>
        </w:div>
        <w:div w:id="1398478903">
          <w:marLeft w:val="288"/>
          <w:marRight w:val="0"/>
          <w:marTop w:val="240"/>
          <w:marBottom w:val="0"/>
          <w:divBdr>
            <w:top w:val="none" w:sz="0" w:space="0" w:color="auto"/>
            <w:left w:val="none" w:sz="0" w:space="0" w:color="auto"/>
            <w:bottom w:val="none" w:sz="0" w:space="0" w:color="auto"/>
            <w:right w:val="none" w:sz="0" w:space="0" w:color="auto"/>
          </w:divBdr>
        </w:div>
        <w:div w:id="1514804962">
          <w:marLeft w:val="288"/>
          <w:marRight w:val="0"/>
          <w:marTop w:val="240"/>
          <w:marBottom w:val="0"/>
          <w:divBdr>
            <w:top w:val="none" w:sz="0" w:space="0" w:color="auto"/>
            <w:left w:val="none" w:sz="0" w:space="0" w:color="auto"/>
            <w:bottom w:val="none" w:sz="0" w:space="0" w:color="auto"/>
            <w:right w:val="none" w:sz="0" w:space="0" w:color="auto"/>
          </w:divBdr>
        </w:div>
        <w:div w:id="1684897518">
          <w:marLeft w:val="1080"/>
          <w:marRight w:val="0"/>
          <w:marTop w:val="50"/>
          <w:marBottom w:val="50"/>
          <w:divBdr>
            <w:top w:val="none" w:sz="0" w:space="0" w:color="auto"/>
            <w:left w:val="none" w:sz="0" w:space="0" w:color="auto"/>
            <w:bottom w:val="none" w:sz="0" w:space="0" w:color="auto"/>
            <w:right w:val="none" w:sz="0" w:space="0" w:color="auto"/>
          </w:divBdr>
        </w:div>
        <w:div w:id="1716463882">
          <w:marLeft w:val="1080"/>
          <w:marRight w:val="0"/>
          <w:marTop w:val="50"/>
          <w:marBottom w:val="50"/>
          <w:divBdr>
            <w:top w:val="none" w:sz="0" w:space="0" w:color="auto"/>
            <w:left w:val="none" w:sz="0" w:space="0" w:color="auto"/>
            <w:bottom w:val="none" w:sz="0" w:space="0" w:color="auto"/>
            <w:right w:val="none" w:sz="0" w:space="0" w:color="auto"/>
          </w:divBdr>
        </w:div>
        <w:div w:id="1875652254">
          <w:marLeft w:val="1080"/>
          <w:marRight w:val="0"/>
          <w:marTop w:val="50"/>
          <w:marBottom w:val="50"/>
          <w:divBdr>
            <w:top w:val="none" w:sz="0" w:space="0" w:color="auto"/>
            <w:left w:val="none" w:sz="0" w:space="0" w:color="auto"/>
            <w:bottom w:val="none" w:sz="0" w:space="0" w:color="auto"/>
            <w:right w:val="none" w:sz="0" w:space="0" w:color="auto"/>
          </w:divBdr>
        </w:div>
        <w:div w:id="2082941283">
          <w:marLeft w:val="288"/>
          <w:marRight w:val="0"/>
          <w:marTop w:val="240"/>
          <w:marBottom w:val="0"/>
          <w:divBdr>
            <w:top w:val="none" w:sz="0" w:space="0" w:color="auto"/>
            <w:left w:val="none" w:sz="0" w:space="0" w:color="auto"/>
            <w:bottom w:val="none" w:sz="0" w:space="0" w:color="auto"/>
            <w:right w:val="none" w:sz="0" w:space="0" w:color="auto"/>
          </w:divBdr>
        </w:div>
        <w:div w:id="2111778456">
          <w:marLeft w:val="1080"/>
          <w:marRight w:val="0"/>
          <w:marTop w:val="50"/>
          <w:marBottom w:val="50"/>
          <w:divBdr>
            <w:top w:val="none" w:sz="0" w:space="0" w:color="auto"/>
            <w:left w:val="none" w:sz="0" w:space="0" w:color="auto"/>
            <w:bottom w:val="none" w:sz="0" w:space="0" w:color="auto"/>
            <w:right w:val="none" w:sz="0" w:space="0" w:color="auto"/>
          </w:divBdr>
        </w:div>
      </w:divsChild>
    </w:div>
    <w:div w:id="145822518">
      <w:bodyDiv w:val="1"/>
      <w:marLeft w:val="0"/>
      <w:marRight w:val="0"/>
      <w:marTop w:val="0"/>
      <w:marBottom w:val="0"/>
      <w:divBdr>
        <w:top w:val="none" w:sz="0" w:space="0" w:color="auto"/>
        <w:left w:val="none" w:sz="0" w:space="0" w:color="auto"/>
        <w:bottom w:val="none" w:sz="0" w:space="0" w:color="auto"/>
        <w:right w:val="none" w:sz="0" w:space="0" w:color="auto"/>
      </w:divBdr>
    </w:div>
    <w:div w:id="151525150">
      <w:bodyDiv w:val="1"/>
      <w:marLeft w:val="0"/>
      <w:marRight w:val="0"/>
      <w:marTop w:val="0"/>
      <w:marBottom w:val="0"/>
      <w:divBdr>
        <w:top w:val="none" w:sz="0" w:space="0" w:color="auto"/>
        <w:left w:val="none" w:sz="0" w:space="0" w:color="auto"/>
        <w:bottom w:val="none" w:sz="0" w:space="0" w:color="auto"/>
        <w:right w:val="none" w:sz="0" w:space="0" w:color="auto"/>
      </w:divBdr>
    </w:div>
    <w:div w:id="168519758">
      <w:bodyDiv w:val="1"/>
      <w:marLeft w:val="0"/>
      <w:marRight w:val="0"/>
      <w:marTop w:val="0"/>
      <w:marBottom w:val="0"/>
      <w:divBdr>
        <w:top w:val="none" w:sz="0" w:space="0" w:color="auto"/>
        <w:left w:val="none" w:sz="0" w:space="0" w:color="auto"/>
        <w:bottom w:val="none" w:sz="0" w:space="0" w:color="auto"/>
        <w:right w:val="none" w:sz="0" w:space="0" w:color="auto"/>
      </w:divBdr>
    </w:div>
    <w:div w:id="189226968">
      <w:bodyDiv w:val="1"/>
      <w:marLeft w:val="0"/>
      <w:marRight w:val="0"/>
      <w:marTop w:val="0"/>
      <w:marBottom w:val="0"/>
      <w:divBdr>
        <w:top w:val="none" w:sz="0" w:space="0" w:color="auto"/>
        <w:left w:val="none" w:sz="0" w:space="0" w:color="auto"/>
        <w:bottom w:val="none" w:sz="0" w:space="0" w:color="auto"/>
        <w:right w:val="none" w:sz="0" w:space="0" w:color="auto"/>
      </w:divBdr>
    </w:div>
    <w:div w:id="210533439">
      <w:bodyDiv w:val="1"/>
      <w:marLeft w:val="0"/>
      <w:marRight w:val="0"/>
      <w:marTop w:val="0"/>
      <w:marBottom w:val="0"/>
      <w:divBdr>
        <w:top w:val="none" w:sz="0" w:space="0" w:color="auto"/>
        <w:left w:val="none" w:sz="0" w:space="0" w:color="auto"/>
        <w:bottom w:val="none" w:sz="0" w:space="0" w:color="auto"/>
        <w:right w:val="none" w:sz="0" w:space="0" w:color="auto"/>
      </w:divBdr>
    </w:div>
    <w:div w:id="214899425">
      <w:bodyDiv w:val="1"/>
      <w:marLeft w:val="0"/>
      <w:marRight w:val="0"/>
      <w:marTop w:val="0"/>
      <w:marBottom w:val="0"/>
      <w:divBdr>
        <w:top w:val="none" w:sz="0" w:space="0" w:color="auto"/>
        <w:left w:val="none" w:sz="0" w:space="0" w:color="auto"/>
        <w:bottom w:val="none" w:sz="0" w:space="0" w:color="auto"/>
        <w:right w:val="none" w:sz="0" w:space="0" w:color="auto"/>
      </w:divBdr>
    </w:div>
    <w:div w:id="228536789">
      <w:bodyDiv w:val="1"/>
      <w:marLeft w:val="0"/>
      <w:marRight w:val="0"/>
      <w:marTop w:val="0"/>
      <w:marBottom w:val="0"/>
      <w:divBdr>
        <w:top w:val="none" w:sz="0" w:space="0" w:color="auto"/>
        <w:left w:val="none" w:sz="0" w:space="0" w:color="auto"/>
        <w:bottom w:val="none" w:sz="0" w:space="0" w:color="auto"/>
        <w:right w:val="none" w:sz="0" w:space="0" w:color="auto"/>
      </w:divBdr>
    </w:div>
    <w:div w:id="242836035">
      <w:bodyDiv w:val="1"/>
      <w:marLeft w:val="0"/>
      <w:marRight w:val="0"/>
      <w:marTop w:val="0"/>
      <w:marBottom w:val="0"/>
      <w:divBdr>
        <w:top w:val="none" w:sz="0" w:space="0" w:color="auto"/>
        <w:left w:val="none" w:sz="0" w:space="0" w:color="auto"/>
        <w:bottom w:val="none" w:sz="0" w:space="0" w:color="auto"/>
        <w:right w:val="none" w:sz="0" w:space="0" w:color="auto"/>
      </w:divBdr>
    </w:div>
    <w:div w:id="251621138">
      <w:bodyDiv w:val="1"/>
      <w:marLeft w:val="0"/>
      <w:marRight w:val="0"/>
      <w:marTop w:val="0"/>
      <w:marBottom w:val="0"/>
      <w:divBdr>
        <w:top w:val="none" w:sz="0" w:space="0" w:color="auto"/>
        <w:left w:val="none" w:sz="0" w:space="0" w:color="auto"/>
        <w:bottom w:val="none" w:sz="0" w:space="0" w:color="auto"/>
        <w:right w:val="none" w:sz="0" w:space="0" w:color="auto"/>
      </w:divBdr>
    </w:div>
    <w:div w:id="254167802">
      <w:bodyDiv w:val="1"/>
      <w:marLeft w:val="0"/>
      <w:marRight w:val="0"/>
      <w:marTop w:val="0"/>
      <w:marBottom w:val="0"/>
      <w:divBdr>
        <w:top w:val="none" w:sz="0" w:space="0" w:color="auto"/>
        <w:left w:val="none" w:sz="0" w:space="0" w:color="auto"/>
        <w:bottom w:val="none" w:sz="0" w:space="0" w:color="auto"/>
        <w:right w:val="none" w:sz="0" w:space="0" w:color="auto"/>
      </w:divBdr>
    </w:div>
    <w:div w:id="256452946">
      <w:bodyDiv w:val="1"/>
      <w:marLeft w:val="0"/>
      <w:marRight w:val="0"/>
      <w:marTop w:val="0"/>
      <w:marBottom w:val="0"/>
      <w:divBdr>
        <w:top w:val="none" w:sz="0" w:space="0" w:color="auto"/>
        <w:left w:val="none" w:sz="0" w:space="0" w:color="auto"/>
        <w:bottom w:val="none" w:sz="0" w:space="0" w:color="auto"/>
        <w:right w:val="none" w:sz="0" w:space="0" w:color="auto"/>
      </w:divBdr>
    </w:div>
    <w:div w:id="258753271">
      <w:bodyDiv w:val="1"/>
      <w:marLeft w:val="0"/>
      <w:marRight w:val="0"/>
      <w:marTop w:val="0"/>
      <w:marBottom w:val="0"/>
      <w:divBdr>
        <w:top w:val="none" w:sz="0" w:space="0" w:color="auto"/>
        <w:left w:val="none" w:sz="0" w:space="0" w:color="auto"/>
        <w:bottom w:val="none" w:sz="0" w:space="0" w:color="auto"/>
        <w:right w:val="none" w:sz="0" w:space="0" w:color="auto"/>
      </w:divBdr>
    </w:div>
    <w:div w:id="263272840">
      <w:bodyDiv w:val="1"/>
      <w:marLeft w:val="0"/>
      <w:marRight w:val="0"/>
      <w:marTop w:val="0"/>
      <w:marBottom w:val="0"/>
      <w:divBdr>
        <w:top w:val="none" w:sz="0" w:space="0" w:color="auto"/>
        <w:left w:val="none" w:sz="0" w:space="0" w:color="auto"/>
        <w:bottom w:val="none" w:sz="0" w:space="0" w:color="auto"/>
        <w:right w:val="none" w:sz="0" w:space="0" w:color="auto"/>
      </w:divBdr>
    </w:div>
    <w:div w:id="263345361">
      <w:bodyDiv w:val="1"/>
      <w:marLeft w:val="0"/>
      <w:marRight w:val="0"/>
      <w:marTop w:val="0"/>
      <w:marBottom w:val="0"/>
      <w:divBdr>
        <w:top w:val="none" w:sz="0" w:space="0" w:color="auto"/>
        <w:left w:val="none" w:sz="0" w:space="0" w:color="auto"/>
        <w:bottom w:val="none" w:sz="0" w:space="0" w:color="auto"/>
        <w:right w:val="none" w:sz="0" w:space="0" w:color="auto"/>
      </w:divBdr>
    </w:div>
    <w:div w:id="274217075">
      <w:bodyDiv w:val="1"/>
      <w:marLeft w:val="0"/>
      <w:marRight w:val="0"/>
      <w:marTop w:val="0"/>
      <w:marBottom w:val="0"/>
      <w:divBdr>
        <w:top w:val="none" w:sz="0" w:space="0" w:color="auto"/>
        <w:left w:val="none" w:sz="0" w:space="0" w:color="auto"/>
        <w:bottom w:val="none" w:sz="0" w:space="0" w:color="auto"/>
        <w:right w:val="none" w:sz="0" w:space="0" w:color="auto"/>
      </w:divBdr>
    </w:div>
    <w:div w:id="289022108">
      <w:bodyDiv w:val="1"/>
      <w:marLeft w:val="0"/>
      <w:marRight w:val="0"/>
      <w:marTop w:val="0"/>
      <w:marBottom w:val="0"/>
      <w:divBdr>
        <w:top w:val="none" w:sz="0" w:space="0" w:color="auto"/>
        <w:left w:val="none" w:sz="0" w:space="0" w:color="auto"/>
        <w:bottom w:val="none" w:sz="0" w:space="0" w:color="auto"/>
        <w:right w:val="none" w:sz="0" w:space="0" w:color="auto"/>
      </w:divBdr>
    </w:div>
    <w:div w:id="305011957">
      <w:bodyDiv w:val="1"/>
      <w:marLeft w:val="0"/>
      <w:marRight w:val="0"/>
      <w:marTop w:val="0"/>
      <w:marBottom w:val="0"/>
      <w:divBdr>
        <w:top w:val="none" w:sz="0" w:space="0" w:color="auto"/>
        <w:left w:val="none" w:sz="0" w:space="0" w:color="auto"/>
        <w:bottom w:val="none" w:sz="0" w:space="0" w:color="auto"/>
        <w:right w:val="none" w:sz="0" w:space="0" w:color="auto"/>
      </w:divBdr>
    </w:div>
    <w:div w:id="360860218">
      <w:bodyDiv w:val="1"/>
      <w:marLeft w:val="0"/>
      <w:marRight w:val="0"/>
      <w:marTop w:val="0"/>
      <w:marBottom w:val="0"/>
      <w:divBdr>
        <w:top w:val="none" w:sz="0" w:space="0" w:color="auto"/>
        <w:left w:val="none" w:sz="0" w:space="0" w:color="auto"/>
        <w:bottom w:val="none" w:sz="0" w:space="0" w:color="auto"/>
        <w:right w:val="none" w:sz="0" w:space="0" w:color="auto"/>
      </w:divBdr>
    </w:div>
    <w:div w:id="373162142">
      <w:bodyDiv w:val="1"/>
      <w:marLeft w:val="0"/>
      <w:marRight w:val="0"/>
      <w:marTop w:val="0"/>
      <w:marBottom w:val="0"/>
      <w:divBdr>
        <w:top w:val="none" w:sz="0" w:space="0" w:color="auto"/>
        <w:left w:val="none" w:sz="0" w:space="0" w:color="auto"/>
        <w:bottom w:val="none" w:sz="0" w:space="0" w:color="auto"/>
        <w:right w:val="none" w:sz="0" w:space="0" w:color="auto"/>
      </w:divBdr>
    </w:div>
    <w:div w:id="376320709">
      <w:bodyDiv w:val="1"/>
      <w:marLeft w:val="0"/>
      <w:marRight w:val="0"/>
      <w:marTop w:val="0"/>
      <w:marBottom w:val="0"/>
      <w:divBdr>
        <w:top w:val="none" w:sz="0" w:space="0" w:color="auto"/>
        <w:left w:val="none" w:sz="0" w:space="0" w:color="auto"/>
        <w:bottom w:val="none" w:sz="0" w:space="0" w:color="auto"/>
        <w:right w:val="none" w:sz="0" w:space="0" w:color="auto"/>
      </w:divBdr>
    </w:div>
    <w:div w:id="410547463">
      <w:bodyDiv w:val="1"/>
      <w:marLeft w:val="0"/>
      <w:marRight w:val="0"/>
      <w:marTop w:val="0"/>
      <w:marBottom w:val="0"/>
      <w:divBdr>
        <w:top w:val="none" w:sz="0" w:space="0" w:color="auto"/>
        <w:left w:val="none" w:sz="0" w:space="0" w:color="auto"/>
        <w:bottom w:val="none" w:sz="0" w:space="0" w:color="auto"/>
        <w:right w:val="none" w:sz="0" w:space="0" w:color="auto"/>
      </w:divBdr>
    </w:div>
    <w:div w:id="418258252">
      <w:bodyDiv w:val="1"/>
      <w:marLeft w:val="0"/>
      <w:marRight w:val="0"/>
      <w:marTop w:val="0"/>
      <w:marBottom w:val="0"/>
      <w:divBdr>
        <w:top w:val="none" w:sz="0" w:space="0" w:color="auto"/>
        <w:left w:val="none" w:sz="0" w:space="0" w:color="auto"/>
        <w:bottom w:val="none" w:sz="0" w:space="0" w:color="auto"/>
        <w:right w:val="none" w:sz="0" w:space="0" w:color="auto"/>
      </w:divBdr>
    </w:div>
    <w:div w:id="493879800">
      <w:bodyDiv w:val="1"/>
      <w:marLeft w:val="0"/>
      <w:marRight w:val="0"/>
      <w:marTop w:val="0"/>
      <w:marBottom w:val="0"/>
      <w:divBdr>
        <w:top w:val="none" w:sz="0" w:space="0" w:color="auto"/>
        <w:left w:val="none" w:sz="0" w:space="0" w:color="auto"/>
        <w:bottom w:val="none" w:sz="0" w:space="0" w:color="auto"/>
        <w:right w:val="none" w:sz="0" w:space="0" w:color="auto"/>
      </w:divBdr>
    </w:div>
    <w:div w:id="509368456">
      <w:bodyDiv w:val="1"/>
      <w:marLeft w:val="0"/>
      <w:marRight w:val="0"/>
      <w:marTop w:val="0"/>
      <w:marBottom w:val="0"/>
      <w:divBdr>
        <w:top w:val="none" w:sz="0" w:space="0" w:color="auto"/>
        <w:left w:val="none" w:sz="0" w:space="0" w:color="auto"/>
        <w:bottom w:val="none" w:sz="0" w:space="0" w:color="auto"/>
        <w:right w:val="none" w:sz="0" w:space="0" w:color="auto"/>
      </w:divBdr>
    </w:div>
    <w:div w:id="513694747">
      <w:bodyDiv w:val="1"/>
      <w:marLeft w:val="0"/>
      <w:marRight w:val="0"/>
      <w:marTop w:val="0"/>
      <w:marBottom w:val="0"/>
      <w:divBdr>
        <w:top w:val="none" w:sz="0" w:space="0" w:color="auto"/>
        <w:left w:val="none" w:sz="0" w:space="0" w:color="auto"/>
        <w:bottom w:val="none" w:sz="0" w:space="0" w:color="auto"/>
        <w:right w:val="none" w:sz="0" w:space="0" w:color="auto"/>
      </w:divBdr>
    </w:div>
    <w:div w:id="540289527">
      <w:bodyDiv w:val="1"/>
      <w:marLeft w:val="0"/>
      <w:marRight w:val="0"/>
      <w:marTop w:val="0"/>
      <w:marBottom w:val="0"/>
      <w:divBdr>
        <w:top w:val="none" w:sz="0" w:space="0" w:color="auto"/>
        <w:left w:val="none" w:sz="0" w:space="0" w:color="auto"/>
        <w:bottom w:val="none" w:sz="0" w:space="0" w:color="auto"/>
        <w:right w:val="none" w:sz="0" w:space="0" w:color="auto"/>
      </w:divBdr>
    </w:div>
    <w:div w:id="548031141">
      <w:bodyDiv w:val="1"/>
      <w:marLeft w:val="0"/>
      <w:marRight w:val="0"/>
      <w:marTop w:val="0"/>
      <w:marBottom w:val="0"/>
      <w:divBdr>
        <w:top w:val="none" w:sz="0" w:space="0" w:color="auto"/>
        <w:left w:val="none" w:sz="0" w:space="0" w:color="auto"/>
        <w:bottom w:val="none" w:sz="0" w:space="0" w:color="auto"/>
        <w:right w:val="none" w:sz="0" w:space="0" w:color="auto"/>
      </w:divBdr>
    </w:div>
    <w:div w:id="559054576">
      <w:bodyDiv w:val="1"/>
      <w:marLeft w:val="0"/>
      <w:marRight w:val="0"/>
      <w:marTop w:val="0"/>
      <w:marBottom w:val="0"/>
      <w:divBdr>
        <w:top w:val="none" w:sz="0" w:space="0" w:color="auto"/>
        <w:left w:val="none" w:sz="0" w:space="0" w:color="auto"/>
        <w:bottom w:val="none" w:sz="0" w:space="0" w:color="auto"/>
        <w:right w:val="none" w:sz="0" w:space="0" w:color="auto"/>
      </w:divBdr>
    </w:div>
    <w:div w:id="562328187">
      <w:bodyDiv w:val="1"/>
      <w:marLeft w:val="0"/>
      <w:marRight w:val="0"/>
      <w:marTop w:val="0"/>
      <w:marBottom w:val="0"/>
      <w:divBdr>
        <w:top w:val="none" w:sz="0" w:space="0" w:color="auto"/>
        <w:left w:val="none" w:sz="0" w:space="0" w:color="auto"/>
        <w:bottom w:val="none" w:sz="0" w:space="0" w:color="auto"/>
        <w:right w:val="none" w:sz="0" w:space="0" w:color="auto"/>
      </w:divBdr>
    </w:div>
    <w:div w:id="572155990">
      <w:bodyDiv w:val="1"/>
      <w:marLeft w:val="0"/>
      <w:marRight w:val="0"/>
      <w:marTop w:val="0"/>
      <w:marBottom w:val="0"/>
      <w:divBdr>
        <w:top w:val="none" w:sz="0" w:space="0" w:color="auto"/>
        <w:left w:val="none" w:sz="0" w:space="0" w:color="auto"/>
        <w:bottom w:val="none" w:sz="0" w:space="0" w:color="auto"/>
        <w:right w:val="none" w:sz="0" w:space="0" w:color="auto"/>
      </w:divBdr>
    </w:div>
    <w:div w:id="573510042">
      <w:bodyDiv w:val="1"/>
      <w:marLeft w:val="0"/>
      <w:marRight w:val="0"/>
      <w:marTop w:val="0"/>
      <w:marBottom w:val="0"/>
      <w:divBdr>
        <w:top w:val="none" w:sz="0" w:space="0" w:color="auto"/>
        <w:left w:val="none" w:sz="0" w:space="0" w:color="auto"/>
        <w:bottom w:val="none" w:sz="0" w:space="0" w:color="auto"/>
        <w:right w:val="none" w:sz="0" w:space="0" w:color="auto"/>
      </w:divBdr>
    </w:div>
    <w:div w:id="576017014">
      <w:bodyDiv w:val="1"/>
      <w:marLeft w:val="0"/>
      <w:marRight w:val="0"/>
      <w:marTop w:val="0"/>
      <w:marBottom w:val="0"/>
      <w:divBdr>
        <w:top w:val="none" w:sz="0" w:space="0" w:color="auto"/>
        <w:left w:val="none" w:sz="0" w:space="0" w:color="auto"/>
        <w:bottom w:val="none" w:sz="0" w:space="0" w:color="auto"/>
        <w:right w:val="none" w:sz="0" w:space="0" w:color="auto"/>
      </w:divBdr>
    </w:div>
    <w:div w:id="581456321">
      <w:bodyDiv w:val="1"/>
      <w:marLeft w:val="0"/>
      <w:marRight w:val="0"/>
      <w:marTop w:val="0"/>
      <w:marBottom w:val="0"/>
      <w:divBdr>
        <w:top w:val="none" w:sz="0" w:space="0" w:color="auto"/>
        <w:left w:val="none" w:sz="0" w:space="0" w:color="auto"/>
        <w:bottom w:val="none" w:sz="0" w:space="0" w:color="auto"/>
        <w:right w:val="none" w:sz="0" w:space="0" w:color="auto"/>
      </w:divBdr>
    </w:div>
    <w:div w:id="582647687">
      <w:bodyDiv w:val="1"/>
      <w:marLeft w:val="0"/>
      <w:marRight w:val="0"/>
      <w:marTop w:val="0"/>
      <w:marBottom w:val="0"/>
      <w:divBdr>
        <w:top w:val="none" w:sz="0" w:space="0" w:color="auto"/>
        <w:left w:val="none" w:sz="0" w:space="0" w:color="auto"/>
        <w:bottom w:val="none" w:sz="0" w:space="0" w:color="auto"/>
        <w:right w:val="none" w:sz="0" w:space="0" w:color="auto"/>
      </w:divBdr>
    </w:div>
    <w:div w:id="617569210">
      <w:bodyDiv w:val="1"/>
      <w:marLeft w:val="0"/>
      <w:marRight w:val="0"/>
      <w:marTop w:val="0"/>
      <w:marBottom w:val="0"/>
      <w:divBdr>
        <w:top w:val="none" w:sz="0" w:space="0" w:color="auto"/>
        <w:left w:val="none" w:sz="0" w:space="0" w:color="auto"/>
        <w:bottom w:val="none" w:sz="0" w:space="0" w:color="auto"/>
        <w:right w:val="none" w:sz="0" w:space="0" w:color="auto"/>
      </w:divBdr>
    </w:div>
    <w:div w:id="633566318">
      <w:bodyDiv w:val="1"/>
      <w:marLeft w:val="0"/>
      <w:marRight w:val="0"/>
      <w:marTop w:val="0"/>
      <w:marBottom w:val="0"/>
      <w:divBdr>
        <w:top w:val="none" w:sz="0" w:space="0" w:color="auto"/>
        <w:left w:val="none" w:sz="0" w:space="0" w:color="auto"/>
        <w:bottom w:val="none" w:sz="0" w:space="0" w:color="auto"/>
        <w:right w:val="none" w:sz="0" w:space="0" w:color="auto"/>
      </w:divBdr>
    </w:div>
    <w:div w:id="643510606">
      <w:bodyDiv w:val="1"/>
      <w:marLeft w:val="0"/>
      <w:marRight w:val="0"/>
      <w:marTop w:val="0"/>
      <w:marBottom w:val="0"/>
      <w:divBdr>
        <w:top w:val="none" w:sz="0" w:space="0" w:color="auto"/>
        <w:left w:val="none" w:sz="0" w:space="0" w:color="auto"/>
        <w:bottom w:val="none" w:sz="0" w:space="0" w:color="auto"/>
        <w:right w:val="none" w:sz="0" w:space="0" w:color="auto"/>
      </w:divBdr>
    </w:div>
    <w:div w:id="654144615">
      <w:bodyDiv w:val="1"/>
      <w:marLeft w:val="0"/>
      <w:marRight w:val="0"/>
      <w:marTop w:val="0"/>
      <w:marBottom w:val="0"/>
      <w:divBdr>
        <w:top w:val="none" w:sz="0" w:space="0" w:color="auto"/>
        <w:left w:val="none" w:sz="0" w:space="0" w:color="auto"/>
        <w:bottom w:val="none" w:sz="0" w:space="0" w:color="auto"/>
        <w:right w:val="none" w:sz="0" w:space="0" w:color="auto"/>
      </w:divBdr>
    </w:div>
    <w:div w:id="677852637">
      <w:bodyDiv w:val="1"/>
      <w:marLeft w:val="0"/>
      <w:marRight w:val="0"/>
      <w:marTop w:val="0"/>
      <w:marBottom w:val="0"/>
      <w:divBdr>
        <w:top w:val="none" w:sz="0" w:space="0" w:color="auto"/>
        <w:left w:val="none" w:sz="0" w:space="0" w:color="auto"/>
        <w:bottom w:val="none" w:sz="0" w:space="0" w:color="auto"/>
        <w:right w:val="none" w:sz="0" w:space="0" w:color="auto"/>
      </w:divBdr>
    </w:div>
    <w:div w:id="701322873">
      <w:bodyDiv w:val="1"/>
      <w:marLeft w:val="0"/>
      <w:marRight w:val="0"/>
      <w:marTop w:val="0"/>
      <w:marBottom w:val="0"/>
      <w:divBdr>
        <w:top w:val="none" w:sz="0" w:space="0" w:color="auto"/>
        <w:left w:val="none" w:sz="0" w:space="0" w:color="auto"/>
        <w:bottom w:val="none" w:sz="0" w:space="0" w:color="auto"/>
        <w:right w:val="none" w:sz="0" w:space="0" w:color="auto"/>
      </w:divBdr>
    </w:div>
    <w:div w:id="709502234">
      <w:bodyDiv w:val="1"/>
      <w:marLeft w:val="0"/>
      <w:marRight w:val="0"/>
      <w:marTop w:val="0"/>
      <w:marBottom w:val="0"/>
      <w:divBdr>
        <w:top w:val="none" w:sz="0" w:space="0" w:color="auto"/>
        <w:left w:val="none" w:sz="0" w:space="0" w:color="auto"/>
        <w:bottom w:val="none" w:sz="0" w:space="0" w:color="auto"/>
        <w:right w:val="none" w:sz="0" w:space="0" w:color="auto"/>
      </w:divBdr>
    </w:div>
    <w:div w:id="731925283">
      <w:bodyDiv w:val="1"/>
      <w:marLeft w:val="0"/>
      <w:marRight w:val="0"/>
      <w:marTop w:val="0"/>
      <w:marBottom w:val="0"/>
      <w:divBdr>
        <w:top w:val="none" w:sz="0" w:space="0" w:color="auto"/>
        <w:left w:val="none" w:sz="0" w:space="0" w:color="auto"/>
        <w:bottom w:val="none" w:sz="0" w:space="0" w:color="auto"/>
        <w:right w:val="none" w:sz="0" w:space="0" w:color="auto"/>
      </w:divBdr>
    </w:div>
    <w:div w:id="744688221">
      <w:bodyDiv w:val="1"/>
      <w:marLeft w:val="0"/>
      <w:marRight w:val="0"/>
      <w:marTop w:val="0"/>
      <w:marBottom w:val="0"/>
      <w:divBdr>
        <w:top w:val="none" w:sz="0" w:space="0" w:color="auto"/>
        <w:left w:val="none" w:sz="0" w:space="0" w:color="auto"/>
        <w:bottom w:val="none" w:sz="0" w:space="0" w:color="auto"/>
        <w:right w:val="none" w:sz="0" w:space="0" w:color="auto"/>
      </w:divBdr>
    </w:div>
    <w:div w:id="747458857">
      <w:bodyDiv w:val="1"/>
      <w:marLeft w:val="0"/>
      <w:marRight w:val="0"/>
      <w:marTop w:val="0"/>
      <w:marBottom w:val="0"/>
      <w:divBdr>
        <w:top w:val="none" w:sz="0" w:space="0" w:color="auto"/>
        <w:left w:val="none" w:sz="0" w:space="0" w:color="auto"/>
        <w:bottom w:val="none" w:sz="0" w:space="0" w:color="auto"/>
        <w:right w:val="none" w:sz="0" w:space="0" w:color="auto"/>
      </w:divBdr>
    </w:div>
    <w:div w:id="761028839">
      <w:bodyDiv w:val="1"/>
      <w:marLeft w:val="0"/>
      <w:marRight w:val="0"/>
      <w:marTop w:val="0"/>
      <w:marBottom w:val="0"/>
      <w:divBdr>
        <w:top w:val="none" w:sz="0" w:space="0" w:color="auto"/>
        <w:left w:val="none" w:sz="0" w:space="0" w:color="auto"/>
        <w:bottom w:val="none" w:sz="0" w:space="0" w:color="auto"/>
        <w:right w:val="none" w:sz="0" w:space="0" w:color="auto"/>
      </w:divBdr>
    </w:div>
    <w:div w:id="769787064">
      <w:bodyDiv w:val="1"/>
      <w:marLeft w:val="0"/>
      <w:marRight w:val="0"/>
      <w:marTop w:val="0"/>
      <w:marBottom w:val="0"/>
      <w:divBdr>
        <w:top w:val="none" w:sz="0" w:space="0" w:color="auto"/>
        <w:left w:val="none" w:sz="0" w:space="0" w:color="auto"/>
        <w:bottom w:val="none" w:sz="0" w:space="0" w:color="auto"/>
        <w:right w:val="none" w:sz="0" w:space="0" w:color="auto"/>
      </w:divBdr>
    </w:div>
    <w:div w:id="832911571">
      <w:bodyDiv w:val="1"/>
      <w:marLeft w:val="0"/>
      <w:marRight w:val="0"/>
      <w:marTop w:val="0"/>
      <w:marBottom w:val="0"/>
      <w:divBdr>
        <w:top w:val="none" w:sz="0" w:space="0" w:color="auto"/>
        <w:left w:val="none" w:sz="0" w:space="0" w:color="auto"/>
        <w:bottom w:val="none" w:sz="0" w:space="0" w:color="auto"/>
        <w:right w:val="none" w:sz="0" w:space="0" w:color="auto"/>
      </w:divBdr>
    </w:div>
    <w:div w:id="864170510">
      <w:bodyDiv w:val="1"/>
      <w:marLeft w:val="0"/>
      <w:marRight w:val="0"/>
      <w:marTop w:val="0"/>
      <w:marBottom w:val="0"/>
      <w:divBdr>
        <w:top w:val="none" w:sz="0" w:space="0" w:color="auto"/>
        <w:left w:val="none" w:sz="0" w:space="0" w:color="auto"/>
        <w:bottom w:val="none" w:sz="0" w:space="0" w:color="auto"/>
        <w:right w:val="none" w:sz="0" w:space="0" w:color="auto"/>
      </w:divBdr>
    </w:div>
    <w:div w:id="898171309">
      <w:bodyDiv w:val="1"/>
      <w:marLeft w:val="0"/>
      <w:marRight w:val="0"/>
      <w:marTop w:val="0"/>
      <w:marBottom w:val="0"/>
      <w:divBdr>
        <w:top w:val="none" w:sz="0" w:space="0" w:color="auto"/>
        <w:left w:val="none" w:sz="0" w:space="0" w:color="auto"/>
        <w:bottom w:val="none" w:sz="0" w:space="0" w:color="auto"/>
        <w:right w:val="none" w:sz="0" w:space="0" w:color="auto"/>
      </w:divBdr>
    </w:div>
    <w:div w:id="921916630">
      <w:bodyDiv w:val="1"/>
      <w:marLeft w:val="0"/>
      <w:marRight w:val="0"/>
      <w:marTop w:val="0"/>
      <w:marBottom w:val="0"/>
      <w:divBdr>
        <w:top w:val="none" w:sz="0" w:space="0" w:color="auto"/>
        <w:left w:val="none" w:sz="0" w:space="0" w:color="auto"/>
        <w:bottom w:val="none" w:sz="0" w:space="0" w:color="auto"/>
        <w:right w:val="none" w:sz="0" w:space="0" w:color="auto"/>
      </w:divBdr>
    </w:div>
    <w:div w:id="924925651">
      <w:bodyDiv w:val="1"/>
      <w:marLeft w:val="0"/>
      <w:marRight w:val="0"/>
      <w:marTop w:val="0"/>
      <w:marBottom w:val="0"/>
      <w:divBdr>
        <w:top w:val="none" w:sz="0" w:space="0" w:color="auto"/>
        <w:left w:val="none" w:sz="0" w:space="0" w:color="auto"/>
        <w:bottom w:val="none" w:sz="0" w:space="0" w:color="auto"/>
        <w:right w:val="none" w:sz="0" w:space="0" w:color="auto"/>
      </w:divBdr>
    </w:div>
    <w:div w:id="953634782">
      <w:bodyDiv w:val="1"/>
      <w:marLeft w:val="0"/>
      <w:marRight w:val="0"/>
      <w:marTop w:val="0"/>
      <w:marBottom w:val="0"/>
      <w:divBdr>
        <w:top w:val="none" w:sz="0" w:space="0" w:color="auto"/>
        <w:left w:val="none" w:sz="0" w:space="0" w:color="auto"/>
        <w:bottom w:val="none" w:sz="0" w:space="0" w:color="auto"/>
        <w:right w:val="none" w:sz="0" w:space="0" w:color="auto"/>
      </w:divBdr>
      <w:divsChild>
        <w:div w:id="172765840">
          <w:marLeft w:val="288"/>
          <w:marRight w:val="0"/>
          <w:marTop w:val="240"/>
          <w:marBottom w:val="0"/>
          <w:divBdr>
            <w:top w:val="none" w:sz="0" w:space="0" w:color="auto"/>
            <w:left w:val="none" w:sz="0" w:space="0" w:color="auto"/>
            <w:bottom w:val="none" w:sz="0" w:space="0" w:color="auto"/>
            <w:right w:val="none" w:sz="0" w:space="0" w:color="auto"/>
          </w:divBdr>
        </w:div>
        <w:div w:id="315376404">
          <w:marLeft w:val="288"/>
          <w:marRight w:val="0"/>
          <w:marTop w:val="240"/>
          <w:marBottom w:val="0"/>
          <w:divBdr>
            <w:top w:val="none" w:sz="0" w:space="0" w:color="auto"/>
            <w:left w:val="none" w:sz="0" w:space="0" w:color="auto"/>
            <w:bottom w:val="none" w:sz="0" w:space="0" w:color="auto"/>
            <w:right w:val="none" w:sz="0" w:space="0" w:color="auto"/>
          </w:divBdr>
        </w:div>
        <w:div w:id="326594654">
          <w:marLeft w:val="1080"/>
          <w:marRight w:val="0"/>
          <w:marTop w:val="50"/>
          <w:marBottom w:val="50"/>
          <w:divBdr>
            <w:top w:val="none" w:sz="0" w:space="0" w:color="auto"/>
            <w:left w:val="none" w:sz="0" w:space="0" w:color="auto"/>
            <w:bottom w:val="none" w:sz="0" w:space="0" w:color="auto"/>
            <w:right w:val="none" w:sz="0" w:space="0" w:color="auto"/>
          </w:divBdr>
        </w:div>
        <w:div w:id="442501756">
          <w:marLeft w:val="1080"/>
          <w:marRight w:val="0"/>
          <w:marTop w:val="50"/>
          <w:marBottom w:val="50"/>
          <w:divBdr>
            <w:top w:val="none" w:sz="0" w:space="0" w:color="auto"/>
            <w:left w:val="none" w:sz="0" w:space="0" w:color="auto"/>
            <w:bottom w:val="none" w:sz="0" w:space="0" w:color="auto"/>
            <w:right w:val="none" w:sz="0" w:space="0" w:color="auto"/>
          </w:divBdr>
        </w:div>
        <w:div w:id="456873542">
          <w:marLeft w:val="288"/>
          <w:marRight w:val="0"/>
          <w:marTop w:val="240"/>
          <w:marBottom w:val="0"/>
          <w:divBdr>
            <w:top w:val="none" w:sz="0" w:space="0" w:color="auto"/>
            <w:left w:val="none" w:sz="0" w:space="0" w:color="auto"/>
            <w:bottom w:val="none" w:sz="0" w:space="0" w:color="auto"/>
            <w:right w:val="none" w:sz="0" w:space="0" w:color="auto"/>
          </w:divBdr>
        </w:div>
        <w:div w:id="693775099">
          <w:marLeft w:val="1080"/>
          <w:marRight w:val="0"/>
          <w:marTop w:val="50"/>
          <w:marBottom w:val="50"/>
          <w:divBdr>
            <w:top w:val="none" w:sz="0" w:space="0" w:color="auto"/>
            <w:left w:val="none" w:sz="0" w:space="0" w:color="auto"/>
            <w:bottom w:val="none" w:sz="0" w:space="0" w:color="auto"/>
            <w:right w:val="none" w:sz="0" w:space="0" w:color="auto"/>
          </w:divBdr>
        </w:div>
        <w:div w:id="697895190">
          <w:marLeft w:val="1800"/>
          <w:marRight w:val="0"/>
          <w:marTop w:val="50"/>
          <w:marBottom w:val="50"/>
          <w:divBdr>
            <w:top w:val="none" w:sz="0" w:space="0" w:color="auto"/>
            <w:left w:val="none" w:sz="0" w:space="0" w:color="auto"/>
            <w:bottom w:val="none" w:sz="0" w:space="0" w:color="auto"/>
            <w:right w:val="none" w:sz="0" w:space="0" w:color="auto"/>
          </w:divBdr>
        </w:div>
        <w:div w:id="737871028">
          <w:marLeft w:val="288"/>
          <w:marRight w:val="0"/>
          <w:marTop w:val="240"/>
          <w:marBottom w:val="0"/>
          <w:divBdr>
            <w:top w:val="none" w:sz="0" w:space="0" w:color="auto"/>
            <w:left w:val="none" w:sz="0" w:space="0" w:color="auto"/>
            <w:bottom w:val="none" w:sz="0" w:space="0" w:color="auto"/>
            <w:right w:val="none" w:sz="0" w:space="0" w:color="auto"/>
          </w:divBdr>
        </w:div>
        <w:div w:id="945580698">
          <w:marLeft w:val="1080"/>
          <w:marRight w:val="0"/>
          <w:marTop w:val="50"/>
          <w:marBottom w:val="50"/>
          <w:divBdr>
            <w:top w:val="none" w:sz="0" w:space="0" w:color="auto"/>
            <w:left w:val="none" w:sz="0" w:space="0" w:color="auto"/>
            <w:bottom w:val="none" w:sz="0" w:space="0" w:color="auto"/>
            <w:right w:val="none" w:sz="0" w:space="0" w:color="auto"/>
          </w:divBdr>
        </w:div>
        <w:div w:id="1063526604">
          <w:marLeft w:val="1080"/>
          <w:marRight w:val="0"/>
          <w:marTop w:val="50"/>
          <w:marBottom w:val="50"/>
          <w:divBdr>
            <w:top w:val="none" w:sz="0" w:space="0" w:color="auto"/>
            <w:left w:val="none" w:sz="0" w:space="0" w:color="auto"/>
            <w:bottom w:val="none" w:sz="0" w:space="0" w:color="auto"/>
            <w:right w:val="none" w:sz="0" w:space="0" w:color="auto"/>
          </w:divBdr>
        </w:div>
        <w:div w:id="1127044903">
          <w:marLeft w:val="288"/>
          <w:marRight w:val="0"/>
          <w:marTop w:val="240"/>
          <w:marBottom w:val="0"/>
          <w:divBdr>
            <w:top w:val="none" w:sz="0" w:space="0" w:color="auto"/>
            <w:left w:val="none" w:sz="0" w:space="0" w:color="auto"/>
            <w:bottom w:val="none" w:sz="0" w:space="0" w:color="auto"/>
            <w:right w:val="none" w:sz="0" w:space="0" w:color="auto"/>
          </w:divBdr>
        </w:div>
        <w:div w:id="1253128172">
          <w:marLeft w:val="1080"/>
          <w:marRight w:val="0"/>
          <w:marTop w:val="50"/>
          <w:marBottom w:val="50"/>
          <w:divBdr>
            <w:top w:val="none" w:sz="0" w:space="0" w:color="auto"/>
            <w:left w:val="none" w:sz="0" w:space="0" w:color="auto"/>
            <w:bottom w:val="none" w:sz="0" w:space="0" w:color="auto"/>
            <w:right w:val="none" w:sz="0" w:space="0" w:color="auto"/>
          </w:divBdr>
        </w:div>
        <w:div w:id="2018731665">
          <w:marLeft w:val="288"/>
          <w:marRight w:val="0"/>
          <w:marTop w:val="240"/>
          <w:marBottom w:val="0"/>
          <w:divBdr>
            <w:top w:val="none" w:sz="0" w:space="0" w:color="auto"/>
            <w:left w:val="none" w:sz="0" w:space="0" w:color="auto"/>
            <w:bottom w:val="none" w:sz="0" w:space="0" w:color="auto"/>
            <w:right w:val="none" w:sz="0" w:space="0" w:color="auto"/>
          </w:divBdr>
        </w:div>
      </w:divsChild>
    </w:div>
    <w:div w:id="1024139610">
      <w:bodyDiv w:val="1"/>
      <w:marLeft w:val="0"/>
      <w:marRight w:val="0"/>
      <w:marTop w:val="0"/>
      <w:marBottom w:val="0"/>
      <w:divBdr>
        <w:top w:val="none" w:sz="0" w:space="0" w:color="auto"/>
        <w:left w:val="none" w:sz="0" w:space="0" w:color="auto"/>
        <w:bottom w:val="none" w:sz="0" w:space="0" w:color="auto"/>
        <w:right w:val="none" w:sz="0" w:space="0" w:color="auto"/>
      </w:divBdr>
    </w:div>
    <w:div w:id="1024940869">
      <w:bodyDiv w:val="1"/>
      <w:marLeft w:val="0"/>
      <w:marRight w:val="0"/>
      <w:marTop w:val="0"/>
      <w:marBottom w:val="0"/>
      <w:divBdr>
        <w:top w:val="none" w:sz="0" w:space="0" w:color="auto"/>
        <w:left w:val="none" w:sz="0" w:space="0" w:color="auto"/>
        <w:bottom w:val="none" w:sz="0" w:space="0" w:color="auto"/>
        <w:right w:val="none" w:sz="0" w:space="0" w:color="auto"/>
      </w:divBdr>
    </w:div>
    <w:div w:id="1035423313">
      <w:bodyDiv w:val="1"/>
      <w:marLeft w:val="0"/>
      <w:marRight w:val="0"/>
      <w:marTop w:val="0"/>
      <w:marBottom w:val="0"/>
      <w:divBdr>
        <w:top w:val="none" w:sz="0" w:space="0" w:color="auto"/>
        <w:left w:val="none" w:sz="0" w:space="0" w:color="auto"/>
        <w:bottom w:val="none" w:sz="0" w:space="0" w:color="auto"/>
        <w:right w:val="none" w:sz="0" w:space="0" w:color="auto"/>
      </w:divBdr>
    </w:div>
    <w:div w:id="1037659581">
      <w:bodyDiv w:val="1"/>
      <w:marLeft w:val="0"/>
      <w:marRight w:val="0"/>
      <w:marTop w:val="0"/>
      <w:marBottom w:val="0"/>
      <w:divBdr>
        <w:top w:val="none" w:sz="0" w:space="0" w:color="auto"/>
        <w:left w:val="none" w:sz="0" w:space="0" w:color="auto"/>
        <w:bottom w:val="none" w:sz="0" w:space="0" w:color="auto"/>
        <w:right w:val="none" w:sz="0" w:space="0" w:color="auto"/>
      </w:divBdr>
    </w:div>
    <w:div w:id="1061320521">
      <w:bodyDiv w:val="1"/>
      <w:marLeft w:val="0"/>
      <w:marRight w:val="0"/>
      <w:marTop w:val="0"/>
      <w:marBottom w:val="0"/>
      <w:divBdr>
        <w:top w:val="none" w:sz="0" w:space="0" w:color="auto"/>
        <w:left w:val="none" w:sz="0" w:space="0" w:color="auto"/>
        <w:bottom w:val="none" w:sz="0" w:space="0" w:color="auto"/>
        <w:right w:val="none" w:sz="0" w:space="0" w:color="auto"/>
      </w:divBdr>
    </w:div>
    <w:div w:id="1065446808">
      <w:bodyDiv w:val="1"/>
      <w:marLeft w:val="0"/>
      <w:marRight w:val="0"/>
      <w:marTop w:val="0"/>
      <w:marBottom w:val="0"/>
      <w:divBdr>
        <w:top w:val="none" w:sz="0" w:space="0" w:color="auto"/>
        <w:left w:val="none" w:sz="0" w:space="0" w:color="auto"/>
        <w:bottom w:val="none" w:sz="0" w:space="0" w:color="auto"/>
        <w:right w:val="none" w:sz="0" w:space="0" w:color="auto"/>
      </w:divBdr>
    </w:div>
    <w:div w:id="1082917233">
      <w:bodyDiv w:val="1"/>
      <w:marLeft w:val="0"/>
      <w:marRight w:val="0"/>
      <w:marTop w:val="0"/>
      <w:marBottom w:val="0"/>
      <w:divBdr>
        <w:top w:val="none" w:sz="0" w:space="0" w:color="auto"/>
        <w:left w:val="none" w:sz="0" w:space="0" w:color="auto"/>
        <w:bottom w:val="none" w:sz="0" w:space="0" w:color="auto"/>
        <w:right w:val="none" w:sz="0" w:space="0" w:color="auto"/>
      </w:divBdr>
    </w:div>
    <w:div w:id="1092235581">
      <w:bodyDiv w:val="1"/>
      <w:marLeft w:val="0"/>
      <w:marRight w:val="0"/>
      <w:marTop w:val="0"/>
      <w:marBottom w:val="0"/>
      <w:divBdr>
        <w:top w:val="none" w:sz="0" w:space="0" w:color="auto"/>
        <w:left w:val="none" w:sz="0" w:space="0" w:color="auto"/>
        <w:bottom w:val="none" w:sz="0" w:space="0" w:color="auto"/>
        <w:right w:val="none" w:sz="0" w:space="0" w:color="auto"/>
      </w:divBdr>
    </w:div>
    <w:div w:id="1100108532">
      <w:bodyDiv w:val="1"/>
      <w:marLeft w:val="0"/>
      <w:marRight w:val="0"/>
      <w:marTop w:val="0"/>
      <w:marBottom w:val="0"/>
      <w:divBdr>
        <w:top w:val="none" w:sz="0" w:space="0" w:color="auto"/>
        <w:left w:val="none" w:sz="0" w:space="0" w:color="auto"/>
        <w:bottom w:val="none" w:sz="0" w:space="0" w:color="auto"/>
        <w:right w:val="none" w:sz="0" w:space="0" w:color="auto"/>
      </w:divBdr>
      <w:divsChild>
        <w:div w:id="11804077">
          <w:marLeft w:val="288"/>
          <w:marRight w:val="0"/>
          <w:marTop w:val="240"/>
          <w:marBottom w:val="0"/>
          <w:divBdr>
            <w:top w:val="none" w:sz="0" w:space="0" w:color="auto"/>
            <w:left w:val="none" w:sz="0" w:space="0" w:color="auto"/>
            <w:bottom w:val="none" w:sz="0" w:space="0" w:color="auto"/>
            <w:right w:val="none" w:sz="0" w:space="0" w:color="auto"/>
          </w:divBdr>
        </w:div>
        <w:div w:id="259878683">
          <w:marLeft w:val="1080"/>
          <w:marRight w:val="0"/>
          <w:marTop w:val="50"/>
          <w:marBottom w:val="50"/>
          <w:divBdr>
            <w:top w:val="none" w:sz="0" w:space="0" w:color="auto"/>
            <w:left w:val="none" w:sz="0" w:space="0" w:color="auto"/>
            <w:bottom w:val="none" w:sz="0" w:space="0" w:color="auto"/>
            <w:right w:val="none" w:sz="0" w:space="0" w:color="auto"/>
          </w:divBdr>
        </w:div>
        <w:div w:id="300888062">
          <w:marLeft w:val="1080"/>
          <w:marRight w:val="0"/>
          <w:marTop w:val="50"/>
          <w:marBottom w:val="50"/>
          <w:divBdr>
            <w:top w:val="none" w:sz="0" w:space="0" w:color="auto"/>
            <w:left w:val="none" w:sz="0" w:space="0" w:color="auto"/>
            <w:bottom w:val="none" w:sz="0" w:space="0" w:color="auto"/>
            <w:right w:val="none" w:sz="0" w:space="0" w:color="auto"/>
          </w:divBdr>
        </w:div>
        <w:div w:id="641546224">
          <w:marLeft w:val="1080"/>
          <w:marRight w:val="0"/>
          <w:marTop w:val="50"/>
          <w:marBottom w:val="50"/>
          <w:divBdr>
            <w:top w:val="none" w:sz="0" w:space="0" w:color="auto"/>
            <w:left w:val="none" w:sz="0" w:space="0" w:color="auto"/>
            <w:bottom w:val="none" w:sz="0" w:space="0" w:color="auto"/>
            <w:right w:val="none" w:sz="0" w:space="0" w:color="auto"/>
          </w:divBdr>
        </w:div>
        <w:div w:id="1056659034">
          <w:marLeft w:val="288"/>
          <w:marRight w:val="0"/>
          <w:marTop w:val="240"/>
          <w:marBottom w:val="0"/>
          <w:divBdr>
            <w:top w:val="none" w:sz="0" w:space="0" w:color="auto"/>
            <w:left w:val="none" w:sz="0" w:space="0" w:color="auto"/>
            <w:bottom w:val="none" w:sz="0" w:space="0" w:color="auto"/>
            <w:right w:val="none" w:sz="0" w:space="0" w:color="auto"/>
          </w:divBdr>
        </w:div>
        <w:div w:id="1195730203">
          <w:marLeft w:val="1800"/>
          <w:marRight w:val="0"/>
          <w:marTop w:val="50"/>
          <w:marBottom w:val="50"/>
          <w:divBdr>
            <w:top w:val="none" w:sz="0" w:space="0" w:color="auto"/>
            <w:left w:val="none" w:sz="0" w:space="0" w:color="auto"/>
            <w:bottom w:val="none" w:sz="0" w:space="0" w:color="auto"/>
            <w:right w:val="none" w:sz="0" w:space="0" w:color="auto"/>
          </w:divBdr>
        </w:div>
        <w:div w:id="1332564596">
          <w:marLeft w:val="288"/>
          <w:marRight w:val="0"/>
          <w:marTop w:val="240"/>
          <w:marBottom w:val="0"/>
          <w:divBdr>
            <w:top w:val="none" w:sz="0" w:space="0" w:color="auto"/>
            <w:left w:val="none" w:sz="0" w:space="0" w:color="auto"/>
            <w:bottom w:val="none" w:sz="0" w:space="0" w:color="auto"/>
            <w:right w:val="none" w:sz="0" w:space="0" w:color="auto"/>
          </w:divBdr>
        </w:div>
        <w:div w:id="1349719461">
          <w:marLeft w:val="1080"/>
          <w:marRight w:val="0"/>
          <w:marTop w:val="50"/>
          <w:marBottom w:val="50"/>
          <w:divBdr>
            <w:top w:val="none" w:sz="0" w:space="0" w:color="auto"/>
            <w:left w:val="none" w:sz="0" w:space="0" w:color="auto"/>
            <w:bottom w:val="none" w:sz="0" w:space="0" w:color="auto"/>
            <w:right w:val="none" w:sz="0" w:space="0" w:color="auto"/>
          </w:divBdr>
        </w:div>
        <w:div w:id="1706566304">
          <w:marLeft w:val="288"/>
          <w:marRight w:val="0"/>
          <w:marTop w:val="240"/>
          <w:marBottom w:val="0"/>
          <w:divBdr>
            <w:top w:val="none" w:sz="0" w:space="0" w:color="auto"/>
            <w:left w:val="none" w:sz="0" w:space="0" w:color="auto"/>
            <w:bottom w:val="none" w:sz="0" w:space="0" w:color="auto"/>
            <w:right w:val="none" w:sz="0" w:space="0" w:color="auto"/>
          </w:divBdr>
        </w:div>
        <w:div w:id="1708751589">
          <w:marLeft w:val="288"/>
          <w:marRight w:val="0"/>
          <w:marTop w:val="240"/>
          <w:marBottom w:val="0"/>
          <w:divBdr>
            <w:top w:val="none" w:sz="0" w:space="0" w:color="auto"/>
            <w:left w:val="none" w:sz="0" w:space="0" w:color="auto"/>
            <w:bottom w:val="none" w:sz="0" w:space="0" w:color="auto"/>
            <w:right w:val="none" w:sz="0" w:space="0" w:color="auto"/>
          </w:divBdr>
        </w:div>
        <w:div w:id="1744134562">
          <w:marLeft w:val="1080"/>
          <w:marRight w:val="0"/>
          <w:marTop w:val="50"/>
          <w:marBottom w:val="50"/>
          <w:divBdr>
            <w:top w:val="none" w:sz="0" w:space="0" w:color="auto"/>
            <w:left w:val="none" w:sz="0" w:space="0" w:color="auto"/>
            <w:bottom w:val="none" w:sz="0" w:space="0" w:color="auto"/>
            <w:right w:val="none" w:sz="0" w:space="0" w:color="auto"/>
          </w:divBdr>
        </w:div>
        <w:div w:id="1778868156">
          <w:marLeft w:val="1080"/>
          <w:marRight w:val="0"/>
          <w:marTop w:val="50"/>
          <w:marBottom w:val="50"/>
          <w:divBdr>
            <w:top w:val="none" w:sz="0" w:space="0" w:color="auto"/>
            <w:left w:val="none" w:sz="0" w:space="0" w:color="auto"/>
            <w:bottom w:val="none" w:sz="0" w:space="0" w:color="auto"/>
            <w:right w:val="none" w:sz="0" w:space="0" w:color="auto"/>
          </w:divBdr>
        </w:div>
        <w:div w:id="1790902559">
          <w:marLeft w:val="288"/>
          <w:marRight w:val="0"/>
          <w:marTop w:val="240"/>
          <w:marBottom w:val="0"/>
          <w:divBdr>
            <w:top w:val="none" w:sz="0" w:space="0" w:color="auto"/>
            <w:left w:val="none" w:sz="0" w:space="0" w:color="auto"/>
            <w:bottom w:val="none" w:sz="0" w:space="0" w:color="auto"/>
            <w:right w:val="none" w:sz="0" w:space="0" w:color="auto"/>
          </w:divBdr>
        </w:div>
        <w:div w:id="1897350145">
          <w:marLeft w:val="1080"/>
          <w:marRight w:val="0"/>
          <w:marTop w:val="50"/>
          <w:marBottom w:val="50"/>
          <w:divBdr>
            <w:top w:val="none" w:sz="0" w:space="0" w:color="auto"/>
            <w:left w:val="none" w:sz="0" w:space="0" w:color="auto"/>
            <w:bottom w:val="none" w:sz="0" w:space="0" w:color="auto"/>
            <w:right w:val="none" w:sz="0" w:space="0" w:color="auto"/>
          </w:divBdr>
        </w:div>
      </w:divsChild>
    </w:div>
    <w:div w:id="1165514160">
      <w:bodyDiv w:val="1"/>
      <w:marLeft w:val="0"/>
      <w:marRight w:val="0"/>
      <w:marTop w:val="0"/>
      <w:marBottom w:val="0"/>
      <w:divBdr>
        <w:top w:val="none" w:sz="0" w:space="0" w:color="auto"/>
        <w:left w:val="none" w:sz="0" w:space="0" w:color="auto"/>
        <w:bottom w:val="none" w:sz="0" w:space="0" w:color="auto"/>
        <w:right w:val="none" w:sz="0" w:space="0" w:color="auto"/>
      </w:divBdr>
    </w:div>
    <w:div w:id="1190993808">
      <w:bodyDiv w:val="1"/>
      <w:marLeft w:val="0"/>
      <w:marRight w:val="0"/>
      <w:marTop w:val="0"/>
      <w:marBottom w:val="0"/>
      <w:divBdr>
        <w:top w:val="none" w:sz="0" w:space="0" w:color="auto"/>
        <w:left w:val="none" w:sz="0" w:space="0" w:color="auto"/>
        <w:bottom w:val="none" w:sz="0" w:space="0" w:color="auto"/>
        <w:right w:val="none" w:sz="0" w:space="0" w:color="auto"/>
      </w:divBdr>
    </w:div>
    <w:div w:id="1194339961">
      <w:bodyDiv w:val="1"/>
      <w:marLeft w:val="0"/>
      <w:marRight w:val="0"/>
      <w:marTop w:val="0"/>
      <w:marBottom w:val="0"/>
      <w:divBdr>
        <w:top w:val="none" w:sz="0" w:space="0" w:color="auto"/>
        <w:left w:val="none" w:sz="0" w:space="0" w:color="auto"/>
        <w:bottom w:val="none" w:sz="0" w:space="0" w:color="auto"/>
        <w:right w:val="none" w:sz="0" w:space="0" w:color="auto"/>
      </w:divBdr>
    </w:div>
    <w:div w:id="1201819659">
      <w:bodyDiv w:val="1"/>
      <w:marLeft w:val="0"/>
      <w:marRight w:val="0"/>
      <w:marTop w:val="0"/>
      <w:marBottom w:val="0"/>
      <w:divBdr>
        <w:top w:val="none" w:sz="0" w:space="0" w:color="auto"/>
        <w:left w:val="none" w:sz="0" w:space="0" w:color="auto"/>
        <w:bottom w:val="none" w:sz="0" w:space="0" w:color="auto"/>
        <w:right w:val="none" w:sz="0" w:space="0" w:color="auto"/>
      </w:divBdr>
    </w:div>
    <w:div w:id="1204489579">
      <w:bodyDiv w:val="1"/>
      <w:marLeft w:val="0"/>
      <w:marRight w:val="0"/>
      <w:marTop w:val="0"/>
      <w:marBottom w:val="0"/>
      <w:divBdr>
        <w:top w:val="none" w:sz="0" w:space="0" w:color="auto"/>
        <w:left w:val="none" w:sz="0" w:space="0" w:color="auto"/>
        <w:bottom w:val="none" w:sz="0" w:space="0" w:color="auto"/>
        <w:right w:val="none" w:sz="0" w:space="0" w:color="auto"/>
      </w:divBdr>
    </w:div>
    <w:div w:id="1210994413">
      <w:bodyDiv w:val="1"/>
      <w:marLeft w:val="0"/>
      <w:marRight w:val="0"/>
      <w:marTop w:val="0"/>
      <w:marBottom w:val="0"/>
      <w:divBdr>
        <w:top w:val="none" w:sz="0" w:space="0" w:color="auto"/>
        <w:left w:val="none" w:sz="0" w:space="0" w:color="auto"/>
        <w:bottom w:val="none" w:sz="0" w:space="0" w:color="auto"/>
        <w:right w:val="none" w:sz="0" w:space="0" w:color="auto"/>
      </w:divBdr>
    </w:div>
    <w:div w:id="1222981993">
      <w:bodyDiv w:val="1"/>
      <w:marLeft w:val="0"/>
      <w:marRight w:val="0"/>
      <w:marTop w:val="0"/>
      <w:marBottom w:val="0"/>
      <w:divBdr>
        <w:top w:val="none" w:sz="0" w:space="0" w:color="auto"/>
        <w:left w:val="none" w:sz="0" w:space="0" w:color="auto"/>
        <w:bottom w:val="none" w:sz="0" w:space="0" w:color="auto"/>
        <w:right w:val="none" w:sz="0" w:space="0" w:color="auto"/>
      </w:divBdr>
    </w:div>
    <w:div w:id="1226257158">
      <w:bodyDiv w:val="1"/>
      <w:marLeft w:val="0"/>
      <w:marRight w:val="0"/>
      <w:marTop w:val="0"/>
      <w:marBottom w:val="0"/>
      <w:divBdr>
        <w:top w:val="none" w:sz="0" w:space="0" w:color="auto"/>
        <w:left w:val="none" w:sz="0" w:space="0" w:color="auto"/>
        <w:bottom w:val="none" w:sz="0" w:space="0" w:color="auto"/>
        <w:right w:val="none" w:sz="0" w:space="0" w:color="auto"/>
      </w:divBdr>
    </w:div>
    <w:div w:id="1234580133">
      <w:bodyDiv w:val="1"/>
      <w:marLeft w:val="0"/>
      <w:marRight w:val="0"/>
      <w:marTop w:val="0"/>
      <w:marBottom w:val="0"/>
      <w:divBdr>
        <w:top w:val="none" w:sz="0" w:space="0" w:color="auto"/>
        <w:left w:val="none" w:sz="0" w:space="0" w:color="auto"/>
        <w:bottom w:val="none" w:sz="0" w:space="0" w:color="auto"/>
        <w:right w:val="none" w:sz="0" w:space="0" w:color="auto"/>
      </w:divBdr>
    </w:div>
    <w:div w:id="1311984341">
      <w:bodyDiv w:val="1"/>
      <w:marLeft w:val="0"/>
      <w:marRight w:val="0"/>
      <w:marTop w:val="0"/>
      <w:marBottom w:val="0"/>
      <w:divBdr>
        <w:top w:val="none" w:sz="0" w:space="0" w:color="auto"/>
        <w:left w:val="none" w:sz="0" w:space="0" w:color="auto"/>
        <w:bottom w:val="none" w:sz="0" w:space="0" w:color="auto"/>
        <w:right w:val="none" w:sz="0" w:space="0" w:color="auto"/>
      </w:divBdr>
    </w:div>
    <w:div w:id="1323043765">
      <w:bodyDiv w:val="1"/>
      <w:marLeft w:val="0"/>
      <w:marRight w:val="0"/>
      <w:marTop w:val="0"/>
      <w:marBottom w:val="0"/>
      <w:divBdr>
        <w:top w:val="none" w:sz="0" w:space="0" w:color="auto"/>
        <w:left w:val="none" w:sz="0" w:space="0" w:color="auto"/>
        <w:bottom w:val="none" w:sz="0" w:space="0" w:color="auto"/>
        <w:right w:val="none" w:sz="0" w:space="0" w:color="auto"/>
      </w:divBdr>
    </w:div>
    <w:div w:id="1339886514">
      <w:bodyDiv w:val="1"/>
      <w:marLeft w:val="0"/>
      <w:marRight w:val="0"/>
      <w:marTop w:val="0"/>
      <w:marBottom w:val="0"/>
      <w:divBdr>
        <w:top w:val="none" w:sz="0" w:space="0" w:color="auto"/>
        <w:left w:val="none" w:sz="0" w:space="0" w:color="auto"/>
        <w:bottom w:val="none" w:sz="0" w:space="0" w:color="auto"/>
        <w:right w:val="none" w:sz="0" w:space="0" w:color="auto"/>
      </w:divBdr>
      <w:divsChild>
        <w:div w:id="176583949">
          <w:marLeft w:val="288"/>
          <w:marRight w:val="0"/>
          <w:marTop w:val="240"/>
          <w:marBottom w:val="0"/>
          <w:divBdr>
            <w:top w:val="none" w:sz="0" w:space="0" w:color="auto"/>
            <w:left w:val="none" w:sz="0" w:space="0" w:color="auto"/>
            <w:bottom w:val="none" w:sz="0" w:space="0" w:color="auto"/>
            <w:right w:val="none" w:sz="0" w:space="0" w:color="auto"/>
          </w:divBdr>
        </w:div>
        <w:div w:id="197008893">
          <w:marLeft w:val="1800"/>
          <w:marRight w:val="0"/>
          <w:marTop w:val="50"/>
          <w:marBottom w:val="50"/>
          <w:divBdr>
            <w:top w:val="none" w:sz="0" w:space="0" w:color="auto"/>
            <w:left w:val="none" w:sz="0" w:space="0" w:color="auto"/>
            <w:bottom w:val="none" w:sz="0" w:space="0" w:color="auto"/>
            <w:right w:val="none" w:sz="0" w:space="0" w:color="auto"/>
          </w:divBdr>
        </w:div>
        <w:div w:id="409933379">
          <w:marLeft w:val="1080"/>
          <w:marRight w:val="0"/>
          <w:marTop w:val="50"/>
          <w:marBottom w:val="50"/>
          <w:divBdr>
            <w:top w:val="none" w:sz="0" w:space="0" w:color="auto"/>
            <w:left w:val="none" w:sz="0" w:space="0" w:color="auto"/>
            <w:bottom w:val="none" w:sz="0" w:space="0" w:color="auto"/>
            <w:right w:val="none" w:sz="0" w:space="0" w:color="auto"/>
          </w:divBdr>
        </w:div>
        <w:div w:id="502161970">
          <w:marLeft w:val="1080"/>
          <w:marRight w:val="0"/>
          <w:marTop w:val="50"/>
          <w:marBottom w:val="50"/>
          <w:divBdr>
            <w:top w:val="none" w:sz="0" w:space="0" w:color="auto"/>
            <w:left w:val="none" w:sz="0" w:space="0" w:color="auto"/>
            <w:bottom w:val="none" w:sz="0" w:space="0" w:color="auto"/>
            <w:right w:val="none" w:sz="0" w:space="0" w:color="auto"/>
          </w:divBdr>
        </w:div>
        <w:div w:id="708339294">
          <w:marLeft w:val="288"/>
          <w:marRight w:val="0"/>
          <w:marTop w:val="240"/>
          <w:marBottom w:val="0"/>
          <w:divBdr>
            <w:top w:val="none" w:sz="0" w:space="0" w:color="auto"/>
            <w:left w:val="none" w:sz="0" w:space="0" w:color="auto"/>
            <w:bottom w:val="none" w:sz="0" w:space="0" w:color="auto"/>
            <w:right w:val="none" w:sz="0" w:space="0" w:color="auto"/>
          </w:divBdr>
        </w:div>
        <w:div w:id="777217598">
          <w:marLeft w:val="288"/>
          <w:marRight w:val="0"/>
          <w:marTop w:val="240"/>
          <w:marBottom w:val="0"/>
          <w:divBdr>
            <w:top w:val="none" w:sz="0" w:space="0" w:color="auto"/>
            <w:left w:val="none" w:sz="0" w:space="0" w:color="auto"/>
            <w:bottom w:val="none" w:sz="0" w:space="0" w:color="auto"/>
            <w:right w:val="none" w:sz="0" w:space="0" w:color="auto"/>
          </w:divBdr>
        </w:div>
        <w:div w:id="1006320646">
          <w:marLeft w:val="1080"/>
          <w:marRight w:val="0"/>
          <w:marTop w:val="50"/>
          <w:marBottom w:val="50"/>
          <w:divBdr>
            <w:top w:val="none" w:sz="0" w:space="0" w:color="auto"/>
            <w:left w:val="none" w:sz="0" w:space="0" w:color="auto"/>
            <w:bottom w:val="none" w:sz="0" w:space="0" w:color="auto"/>
            <w:right w:val="none" w:sz="0" w:space="0" w:color="auto"/>
          </w:divBdr>
        </w:div>
        <w:div w:id="1272738525">
          <w:marLeft w:val="288"/>
          <w:marRight w:val="0"/>
          <w:marTop w:val="240"/>
          <w:marBottom w:val="0"/>
          <w:divBdr>
            <w:top w:val="none" w:sz="0" w:space="0" w:color="auto"/>
            <w:left w:val="none" w:sz="0" w:space="0" w:color="auto"/>
            <w:bottom w:val="none" w:sz="0" w:space="0" w:color="auto"/>
            <w:right w:val="none" w:sz="0" w:space="0" w:color="auto"/>
          </w:divBdr>
        </w:div>
        <w:div w:id="1275939694">
          <w:marLeft w:val="288"/>
          <w:marRight w:val="0"/>
          <w:marTop w:val="240"/>
          <w:marBottom w:val="0"/>
          <w:divBdr>
            <w:top w:val="none" w:sz="0" w:space="0" w:color="auto"/>
            <w:left w:val="none" w:sz="0" w:space="0" w:color="auto"/>
            <w:bottom w:val="none" w:sz="0" w:space="0" w:color="auto"/>
            <w:right w:val="none" w:sz="0" w:space="0" w:color="auto"/>
          </w:divBdr>
        </w:div>
        <w:div w:id="1356033227">
          <w:marLeft w:val="288"/>
          <w:marRight w:val="0"/>
          <w:marTop w:val="240"/>
          <w:marBottom w:val="0"/>
          <w:divBdr>
            <w:top w:val="none" w:sz="0" w:space="0" w:color="auto"/>
            <w:left w:val="none" w:sz="0" w:space="0" w:color="auto"/>
            <w:bottom w:val="none" w:sz="0" w:space="0" w:color="auto"/>
            <w:right w:val="none" w:sz="0" w:space="0" w:color="auto"/>
          </w:divBdr>
        </w:div>
        <w:div w:id="1491411558">
          <w:marLeft w:val="1080"/>
          <w:marRight w:val="0"/>
          <w:marTop w:val="50"/>
          <w:marBottom w:val="50"/>
          <w:divBdr>
            <w:top w:val="none" w:sz="0" w:space="0" w:color="auto"/>
            <w:left w:val="none" w:sz="0" w:space="0" w:color="auto"/>
            <w:bottom w:val="none" w:sz="0" w:space="0" w:color="auto"/>
            <w:right w:val="none" w:sz="0" w:space="0" w:color="auto"/>
          </w:divBdr>
        </w:div>
        <w:div w:id="1691837568">
          <w:marLeft w:val="1080"/>
          <w:marRight w:val="0"/>
          <w:marTop w:val="50"/>
          <w:marBottom w:val="50"/>
          <w:divBdr>
            <w:top w:val="none" w:sz="0" w:space="0" w:color="auto"/>
            <w:left w:val="none" w:sz="0" w:space="0" w:color="auto"/>
            <w:bottom w:val="none" w:sz="0" w:space="0" w:color="auto"/>
            <w:right w:val="none" w:sz="0" w:space="0" w:color="auto"/>
          </w:divBdr>
        </w:div>
        <w:div w:id="1743719858">
          <w:marLeft w:val="1080"/>
          <w:marRight w:val="0"/>
          <w:marTop w:val="50"/>
          <w:marBottom w:val="50"/>
          <w:divBdr>
            <w:top w:val="none" w:sz="0" w:space="0" w:color="auto"/>
            <w:left w:val="none" w:sz="0" w:space="0" w:color="auto"/>
            <w:bottom w:val="none" w:sz="0" w:space="0" w:color="auto"/>
            <w:right w:val="none" w:sz="0" w:space="0" w:color="auto"/>
          </w:divBdr>
        </w:div>
        <w:div w:id="1992830101">
          <w:marLeft w:val="1080"/>
          <w:marRight w:val="0"/>
          <w:marTop w:val="50"/>
          <w:marBottom w:val="50"/>
          <w:divBdr>
            <w:top w:val="none" w:sz="0" w:space="0" w:color="auto"/>
            <w:left w:val="none" w:sz="0" w:space="0" w:color="auto"/>
            <w:bottom w:val="none" w:sz="0" w:space="0" w:color="auto"/>
            <w:right w:val="none" w:sz="0" w:space="0" w:color="auto"/>
          </w:divBdr>
        </w:div>
      </w:divsChild>
    </w:div>
    <w:div w:id="1360549422">
      <w:bodyDiv w:val="1"/>
      <w:marLeft w:val="0"/>
      <w:marRight w:val="0"/>
      <w:marTop w:val="0"/>
      <w:marBottom w:val="0"/>
      <w:divBdr>
        <w:top w:val="none" w:sz="0" w:space="0" w:color="auto"/>
        <w:left w:val="none" w:sz="0" w:space="0" w:color="auto"/>
        <w:bottom w:val="none" w:sz="0" w:space="0" w:color="auto"/>
        <w:right w:val="none" w:sz="0" w:space="0" w:color="auto"/>
      </w:divBdr>
    </w:div>
    <w:div w:id="1363676592">
      <w:bodyDiv w:val="1"/>
      <w:marLeft w:val="0"/>
      <w:marRight w:val="0"/>
      <w:marTop w:val="0"/>
      <w:marBottom w:val="0"/>
      <w:divBdr>
        <w:top w:val="none" w:sz="0" w:space="0" w:color="auto"/>
        <w:left w:val="none" w:sz="0" w:space="0" w:color="auto"/>
        <w:bottom w:val="none" w:sz="0" w:space="0" w:color="auto"/>
        <w:right w:val="none" w:sz="0" w:space="0" w:color="auto"/>
      </w:divBdr>
      <w:divsChild>
        <w:div w:id="108478023">
          <w:marLeft w:val="0"/>
          <w:marRight w:val="0"/>
          <w:marTop w:val="0"/>
          <w:marBottom w:val="0"/>
          <w:divBdr>
            <w:top w:val="none" w:sz="0" w:space="0" w:color="auto"/>
            <w:left w:val="none" w:sz="0" w:space="0" w:color="auto"/>
            <w:bottom w:val="none" w:sz="0" w:space="0" w:color="auto"/>
            <w:right w:val="none" w:sz="0" w:space="0" w:color="auto"/>
          </w:divBdr>
        </w:div>
      </w:divsChild>
    </w:div>
    <w:div w:id="1368871681">
      <w:bodyDiv w:val="1"/>
      <w:marLeft w:val="0"/>
      <w:marRight w:val="0"/>
      <w:marTop w:val="0"/>
      <w:marBottom w:val="0"/>
      <w:divBdr>
        <w:top w:val="none" w:sz="0" w:space="0" w:color="auto"/>
        <w:left w:val="none" w:sz="0" w:space="0" w:color="auto"/>
        <w:bottom w:val="none" w:sz="0" w:space="0" w:color="auto"/>
        <w:right w:val="none" w:sz="0" w:space="0" w:color="auto"/>
      </w:divBdr>
    </w:div>
    <w:div w:id="1371568781">
      <w:bodyDiv w:val="1"/>
      <w:marLeft w:val="0"/>
      <w:marRight w:val="0"/>
      <w:marTop w:val="0"/>
      <w:marBottom w:val="0"/>
      <w:divBdr>
        <w:top w:val="none" w:sz="0" w:space="0" w:color="auto"/>
        <w:left w:val="none" w:sz="0" w:space="0" w:color="auto"/>
        <w:bottom w:val="none" w:sz="0" w:space="0" w:color="auto"/>
        <w:right w:val="none" w:sz="0" w:space="0" w:color="auto"/>
      </w:divBdr>
    </w:div>
    <w:div w:id="1397775614">
      <w:bodyDiv w:val="1"/>
      <w:marLeft w:val="0"/>
      <w:marRight w:val="0"/>
      <w:marTop w:val="0"/>
      <w:marBottom w:val="0"/>
      <w:divBdr>
        <w:top w:val="none" w:sz="0" w:space="0" w:color="auto"/>
        <w:left w:val="none" w:sz="0" w:space="0" w:color="auto"/>
        <w:bottom w:val="none" w:sz="0" w:space="0" w:color="auto"/>
        <w:right w:val="none" w:sz="0" w:space="0" w:color="auto"/>
      </w:divBdr>
    </w:div>
    <w:div w:id="1438136251">
      <w:bodyDiv w:val="1"/>
      <w:marLeft w:val="0"/>
      <w:marRight w:val="0"/>
      <w:marTop w:val="0"/>
      <w:marBottom w:val="0"/>
      <w:divBdr>
        <w:top w:val="none" w:sz="0" w:space="0" w:color="auto"/>
        <w:left w:val="none" w:sz="0" w:space="0" w:color="auto"/>
        <w:bottom w:val="none" w:sz="0" w:space="0" w:color="auto"/>
        <w:right w:val="none" w:sz="0" w:space="0" w:color="auto"/>
      </w:divBdr>
    </w:div>
    <w:div w:id="1456174280">
      <w:bodyDiv w:val="1"/>
      <w:marLeft w:val="0"/>
      <w:marRight w:val="0"/>
      <w:marTop w:val="0"/>
      <w:marBottom w:val="0"/>
      <w:divBdr>
        <w:top w:val="none" w:sz="0" w:space="0" w:color="auto"/>
        <w:left w:val="none" w:sz="0" w:space="0" w:color="auto"/>
        <w:bottom w:val="none" w:sz="0" w:space="0" w:color="auto"/>
        <w:right w:val="none" w:sz="0" w:space="0" w:color="auto"/>
      </w:divBdr>
      <w:divsChild>
        <w:div w:id="76707645">
          <w:marLeft w:val="288"/>
          <w:marRight w:val="0"/>
          <w:marTop w:val="240"/>
          <w:marBottom w:val="0"/>
          <w:divBdr>
            <w:top w:val="none" w:sz="0" w:space="0" w:color="auto"/>
            <w:left w:val="none" w:sz="0" w:space="0" w:color="auto"/>
            <w:bottom w:val="none" w:sz="0" w:space="0" w:color="auto"/>
            <w:right w:val="none" w:sz="0" w:space="0" w:color="auto"/>
          </w:divBdr>
        </w:div>
        <w:div w:id="179705559">
          <w:marLeft w:val="1080"/>
          <w:marRight w:val="0"/>
          <w:marTop w:val="50"/>
          <w:marBottom w:val="50"/>
          <w:divBdr>
            <w:top w:val="none" w:sz="0" w:space="0" w:color="auto"/>
            <w:left w:val="none" w:sz="0" w:space="0" w:color="auto"/>
            <w:bottom w:val="none" w:sz="0" w:space="0" w:color="auto"/>
            <w:right w:val="none" w:sz="0" w:space="0" w:color="auto"/>
          </w:divBdr>
        </w:div>
        <w:div w:id="863713610">
          <w:marLeft w:val="1800"/>
          <w:marRight w:val="0"/>
          <w:marTop w:val="50"/>
          <w:marBottom w:val="50"/>
          <w:divBdr>
            <w:top w:val="none" w:sz="0" w:space="0" w:color="auto"/>
            <w:left w:val="none" w:sz="0" w:space="0" w:color="auto"/>
            <w:bottom w:val="none" w:sz="0" w:space="0" w:color="auto"/>
            <w:right w:val="none" w:sz="0" w:space="0" w:color="auto"/>
          </w:divBdr>
        </w:div>
        <w:div w:id="963465204">
          <w:marLeft w:val="288"/>
          <w:marRight w:val="0"/>
          <w:marTop w:val="240"/>
          <w:marBottom w:val="0"/>
          <w:divBdr>
            <w:top w:val="none" w:sz="0" w:space="0" w:color="auto"/>
            <w:left w:val="none" w:sz="0" w:space="0" w:color="auto"/>
            <w:bottom w:val="none" w:sz="0" w:space="0" w:color="auto"/>
            <w:right w:val="none" w:sz="0" w:space="0" w:color="auto"/>
          </w:divBdr>
        </w:div>
        <w:div w:id="1078140527">
          <w:marLeft w:val="1800"/>
          <w:marRight w:val="0"/>
          <w:marTop w:val="50"/>
          <w:marBottom w:val="50"/>
          <w:divBdr>
            <w:top w:val="none" w:sz="0" w:space="0" w:color="auto"/>
            <w:left w:val="none" w:sz="0" w:space="0" w:color="auto"/>
            <w:bottom w:val="none" w:sz="0" w:space="0" w:color="auto"/>
            <w:right w:val="none" w:sz="0" w:space="0" w:color="auto"/>
          </w:divBdr>
        </w:div>
        <w:div w:id="1205287780">
          <w:marLeft w:val="1080"/>
          <w:marRight w:val="0"/>
          <w:marTop w:val="50"/>
          <w:marBottom w:val="50"/>
          <w:divBdr>
            <w:top w:val="none" w:sz="0" w:space="0" w:color="auto"/>
            <w:left w:val="none" w:sz="0" w:space="0" w:color="auto"/>
            <w:bottom w:val="none" w:sz="0" w:space="0" w:color="auto"/>
            <w:right w:val="none" w:sz="0" w:space="0" w:color="auto"/>
          </w:divBdr>
        </w:div>
        <w:div w:id="1268270669">
          <w:marLeft w:val="288"/>
          <w:marRight w:val="0"/>
          <w:marTop w:val="240"/>
          <w:marBottom w:val="0"/>
          <w:divBdr>
            <w:top w:val="none" w:sz="0" w:space="0" w:color="auto"/>
            <w:left w:val="none" w:sz="0" w:space="0" w:color="auto"/>
            <w:bottom w:val="none" w:sz="0" w:space="0" w:color="auto"/>
            <w:right w:val="none" w:sz="0" w:space="0" w:color="auto"/>
          </w:divBdr>
        </w:div>
        <w:div w:id="1389449261">
          <w:marLeft w:val="1800"/>
          <w:marRight w:val="0"/>
          <w:marTop w:val="50"/>
          <w:marBottom w:val="50"/>
          <w:divBdr>
            <w:top w:val="none" w:sz="0" w:space="0" w:color="auto"/>
            <w:left w:val="none" w:sz="0" w:space="0" w:color="auto"/>
            <w:bottom w:val="none" w:sz="0" w:space="0" w:color="auto"/>
            <w:right w:val="none" w:sz="0" w:space="0" w:color="auto"/>
          </w:divBdr>
        </w:div>
        <w:div w:id="1854146433">
          <w:marLeft w:val="1800"/>
          <w:marRight w:val="0"/>
          <w:marTop w:val="50"/>
          <w:marBottom w:val="50"/>
          <w:divBdr>
            <w:top w:val="none" w:sz="0" w:space="0" w:color="auto"/>
            <w:left w:val="none" w:sz="0" w:space="0" w:color="auto"/>
            <w:bottom w:val="none" w:sz="0" w:space="0" w:color="auto"/>
            <w:right w:val="none" w:sz="0" w:space="0" w:color="auto"/>
          </w:divBdr>
        </w:div>
        <w:div w:id="1972709741">
          <w:marLeft w:val="288"/>
          <w:marRight w:val="0"/>
          <w:marTop w:val="240"/>
          <w:marBottom w:val="0"/>
          <w:divBdr>
            <w:top w:val="none" w:sz="0" w:space="0" w:color="auto"/>
            <w:left w:val="none" w:sz="0" w:space="0" w:color="auto"/>
            <w:bottom w:val="none" w:sz="0" w:space="0" w:color="auto"/>
            <w:right w:val="none" w:sz="0" w:space="0" w:color="auto"/>
          </w:divBdr>
        </w:div>
        <w:div w:id="1979337092">
          <w:marLeft w:val="1800"/>
          <w:marRight w:val="0"/>
          <w:marTop w:val="50"/>
          <w:marBottom w:val="50"/>
          <w:divBdr>
            <w:top w:val="none" w:sz="0" w:space="0" w:color="auto"/>
            <w:left w:val="none" w:sz="0" w:space="0" w:color="auto"/>
            <w:bottom w:val="none" w:sz="0" w:space="0" w:color="auto"/>
            <w:right w:val="none" w:sz="0" w:space="0" w:color="auto"/>
          </w:divBdr>
        </w:div>
        <w:div w:id="1992982422">
          <w:marLeft w:val="2520"/>
          <w:marRight w:val="0"/>
          <w:marTop w:val="50"/>
          <w:marBottom w:val="50"/>
          <w:divBdr>
            <w:top w:val="none" w:sz="0" w:space="0" w:color="auto"/>
            <w:left w:val="none" w:sz="0" w:space="0" w:color="auto"/>
            <w:bottom w:val="none" w:sz="0" w:space="0" w:color="auto"/>
            <w:right w:val="none" w:sz="0" w:space="0" w:color="auto"/>
          </w:divBdr>
        </w:div>
      </w:divsChild>
    </w:div>
    <w:div w:id="1456681709">
      <w:bodyDiv w:val="1"/>
      <w:marLeft w:val="0"/>
      <w:marRight w:val="0"/>
      <w:marTop w:val="0"/>
      <w:marBottom w:val="0"/>
      <w:divBdr>
        <w:top w:val="none" w:sz="0" w:space="0" w:color="auto"/>
        <w:left w:val="none" w:sz="0" w:space="0" w:color="auto"/>
        <w:bottom w:val="none" w:sz="0" w:space="0" w:color="auto"/>
        <w:right w:val="none" w:sz="0" w:space="0" w:color="auto"/>
      </w:divBdr>
    </w:div>
    <w:div w:id="1474907009">
      <w:bodyDiv w:val="1"/>
      <w:marLeft w:val="0"/>
      <w:marRight w:val="0"/>
      <w:marTop w:val="0"/>
      <w:marBottom w:val="0"/>
      <w:divBdr>
        <w:top w:val="none" w:sz="0" w:space="0" w:color="auto"/>
        <w:left w:val="none" w:sz="0" w:space="0" w:color="auto"/>
        <w:bottom w:val="none" w:sz="0" w:space="0" w:color="auto"/>
        <w:right w:val="none" w:sz="0" w:space="0" w:color="auto"/>
      </w:divBdr>
      <w:divsChild>
        <w:div w:id="1720401449">
          <w:marLeft w:val="0"/>
          <w:marRight w:val="0"/>
          <w:marTop w:val="0"/>
          <w:marBottom w:val="0"/>
          <w:divBdr>
            <w:top w:val="none" w:sz="0" w:space="0" w:color="auto"/>
            <w:left w:val="none" w:sz="0" w:space="0" w:color="auto"/>
            <w:bottom w:val="none" w:sz="0" w:space="0" w:color="auto"/>
            <w:right w:val="none" w:sz="0" w:space="0" w:color="auto"/>
          </w:divBdr>
        </w:div>
      </w:divsChild>
    </w:div>
    <w:div w:id="1498619098">
      <w:bodyDiv w:val="1"/>
      <w:marLeft w:val="0"/>
      <w:marRight w:val="0"/>
      <w:marTop w:val="0"/>
      <w:marBottom w:val="0"/>
      <w:divBdr>
        <w:top w:val="none" w:sz="0" w:space="0" w:color="auto"/>
        <w:left w:val="none" w:sz="0" w:space="0" w:color="auto"/>
        <w:bottom w:val="none" w:sz="0" w:space="0" w:color="auto"/>
        <w:right w:val="none" w:sz="0" w:space="0" w:color="auto"/>
      </w:divBdr>
      <w:divsChild>
        <w:div w:id="66808718">
          <w:marLeft w:val="288"/>
          <w:marRight w:val="0"/>
          <w:marTop w:val="240"/>
          <w:marBottom w:val="0"/>
          <w:divBdr>
            <w:top w:val="none" w:sz="0" w:space="0" w:color="auto"/>
            <w:left w:val="none" w:sz="0" w:space="0" w:color="auto"/>
            <w:bottom w:val="none" w:sz="0" w:space="0" w:color="auto"/>
            <w:right w:val="none" w:sz="0" w:space="0" w:color="auto"/>
          </w:divBdr>
        </w:div>
        <w:div w:id="700934127">
          <w:marLeft w:val="288"/>
          <w:marRight w:val="0"/>
          <w:marTop w:val="240"/>
          <w:marBottom w:val="0"/>
          <w:divBdr>
            <w:top w:val="none" w:sz="0" w:space="0" w:color="auto"/>
            <w:left w:val="none" w:sz="0" w:space="0" w:color="auto"/>
            <w:bottom w:val="none" w:sz="0" w:space="0" w:color="auto"/>
            <w:right w:val="none" w:sz="0" w:space="0" w:color="auto"/>
          </w:divBdr>
        </w:div>
        <w:div w:id="755244069">
          <w:marLeft w:val="288"/>
          <w:marRight w:val="0"/>
          <w:marTop w:val="240"/>
          <w:marBottom w:val="0"/>
          <w:divBdr>
            <w:top w:val="none" w:sz="0" w:space="0" w:color="auto"/>
            <w:left w:val="none" w:sz="0" w:space="0" w:color="auto"/>
            <w:bottom w:val="none" w:sz="0" w:space="0" w:color="auto"/>
            <w:right w:val="none" w:sz="0" w:space="0" w:color="auto"/>
          </w:divBdr>
        </w:div>
        <w:div w:id="982539735">
          <w:marLeft w:val="288"/>
          <w:marRight w:val="0"/>
          <w:marTop w:val="240"/>
          <w:marBottom w:val="0"/>
          <w:divBdr>
            <w:top w:val="none" w:sz="0" w:space="0" w:color="auto"/>
            <w:left w:val="none" w:sz="0" w:space="0" w:color="auto"/>
            <w:bottom w:val="none" w:sz="0" w:space="0" w:color="auto"/>
            <w:right w:val="none" w:sz="0" w:space="0" w:color="auto"/>
          </w:divBdr>
        </w:div>
      </w:divsChild>
    </w:div>
    <w:div w:id="1499466120">
      <w:bodyDiv w:val="1"/>
      <w:marLeft w:val="0"/>
      <w:marRight w:val="0"/>
      <w:marTop w:val="0"/>
      <w:marBottom w:val="0"/>
      <w:divBdr>
        <w:top w:val="none" w:sz="0" w:space="0" w:color="auto"/>
        <w:left w:val="none" w:sz="0" w:space="0" w:color="auto"/>
        <w:bottom w:val="none" w:sz="0" w:space="0" w:color="auto"/>
        <w:right w:val="none" w:sz="0" w:space="0" w:color="auto"/>
      </w:divBdr>
    </w:div>
    <w:div w:id="1525823438">
      <w:bodyDiv w:val="1"/>
      <w:marLeft w:val="0"/>
      <w:marRight w:val="0"/>
      <w:marTop w:val="0"/>
      <w:marBottom w:val="0"/>
      <w:divBdr>
        <w:top w:val="none" w:sz="0" w:space="0" w:color="auto"/>
        <w:left w:val="none" w:sz="0" w:space="0" w:color="auto"/>
        <w:bottom w:val="none" w:sz="0" w:space="0" w:color="auto"/>
        <w:right w:val="none" w:sz="0" w:space="0" w:color="auto"/>
      </w:divBdr>
      <w:divsChild>
        <w:div w:id="1025137829">
          <w:marLeft w:val="0"/>
          <w:marRight w:val="0"/>
          <w:marTop w:val="0"/>
          <w:marBottom w:val="0"/>
          <w:divBdr>
            <w:top w:val="none" w:sz="0" w:space="0" w:color="auto"/>
            <w:left w:val="none" w:sz="0" w:space="0" w:color="auto"/>
            <w:bottom w:val="none" w:sz="0" w:space="0" w:color="auto"/>
            <w:right w:val="none" w:sz="0" w:space="0" w:color="auto"/>
          </w:divBdr>
        </w:div>
      </w:divsChild>
    </w:div>
    <w:div w:id="1571227669">
      <w:bodyDiv w:val="1"/>
      <w:marLeft w:val="0"/>
      <w:marRight w:val="0"/>
      <w:marTop w:val="0"/>
      <w:marBottom w:val="0"/>
      <w:divBdr>
        <w:top w:val="none" w:sz="0" w:space="0" w:color="auto"/>
        <w:left w:val="none" w:sz="0" w:space="0" w:color="auto"/>
        <w:bottom w:val="none" w:sz="0" w:space="0" w:color="auto"/>
        <w:right w:val="none" w:sz="0" w:space="0" w:color="auto"/>
      </w:divBdr>
    </w:div>
    <w:div w:id="1637949633">
      <w:bodyDiv w:val="1"/>
      <w:marLeft w:val="0"/>
      <w:marRight w:val="0"/>
      <w:marTop w:val="0"/>
      <w:marBottom w:val="0"/>
      <w:divBdr>
        <w:top w:val="none" w:sz="0" w:space="0" w:color="auto"/>
        <w:left w:val="none" w:sz="0" w:space="0" w:color="auto"/>
        <w:bottom w:val="none" w:sz="0" w:space="0" w:color="auto"/>
        <w:right w:val="none" w:sz="0" w:space="0" w:color="auto"/>
      </w:divBdr>
    </w:div>
    <w:div w:id="1712270219">
      <w:bodyDiv w:val="1"/>
      <w:marLeft w:val="0"/>
      <w:marRight w:val="0"/>
      <w:marTop w:val="0"/>
      <w:marBottom w:val="0"/>
      <w:divBdr>
        <w:top w:val="none" w:sz="0" w:space="0" w:color="auto"/>
        <w:left w:val="none" w:sz="0" w:space="0" w:color="auto"/>
        <w:bottom w:val="none" w:sz="0" w:space="0" w:color="auto"/>
        <w:right w:val="none" w:sz="0" w:space="0" w:color="auto"/>
      </w:divBdr>
    </w:div>
    <w:div w:id="1723093829">
      <w:bodyDiv w:val="1"/>
      <w:marLeft w:val="0"/>
      <w:marRight w:val="0"/>
      <w:marTop w:val="0"/>
      <w:marBottom w:val="0"/>
      <w:divBdr>
        <w:top w:val="none" w:sz="0" w:space="0" w:color="auto"/>
        <w:left w:val="none" w:sz="0" w:space="0" w:color="auto"/>
        <w:bottom w:val="none" w:sz="0" w:space="0" w:color="auto"/>
        <w:right w:val="none" w:sz="0" w:space="0" w:color="auto"/>
      </w:divBdr>
    </w:div>
    <w:div w:id="1771924036">
      <w:bodyDiv w:val="1"/>
      <w:marLeft w:val="0"/>
      <w:marRight w:val="0"/>
      <w:marTop w:val="0"/>
      <w:marBottom w:val="0"/>
      <w:divBdr>
        <w:top w:val="none" w:sz="0" w:space="0" w:color="auto"/>
        <w:left w:val="none" w:sz="0" w:space="0" w:color="auto"/>
        <w:bottom w:val="none" w:sz="0" w:space="0" w:color="auto"/>
        <w:right w:val="none" w:sz="0" w:space="0" w:color="auto"/>
      </w:divBdr>
    </w:div>
    <w:div w:id="1802070217">
      <w:bodyDiv w:val="1"/>
      <w:marLeft w:val="0"/>
      <w:marRight w:val="0"/>
      <w:marTop w:val="0"/>
      <w:marBottom w:val="0"/>
      <w:divBdr>
        <w:top w:val="none" w:sz="0" w:space="0" w:color="auto"/>
        <w:left w:val="none" w:sz="0" w:space="0" w:color="auto"/>
        <w:bottom w:val="none" w:sz="0" w:space="0" w:color="auto"/>
        <w:right w:val="none" w:sz="0" w:space="0" w:color="auto"/>
      </w:divBdr>
      <w:divsChild>
        <w:div w:id="115103103">
          <w:marLeft w:val="288"/>
          <w:marRight w:val="0"/>
          <w:marTop w:val="240"/>
          <w:marBottom w:val="0"/>
          <w:divBdr>
            <w:top w:val="none" w:sz="0" w:space="0" w:color="auto"/>
            <w:left w:val="none" w:sz="0" w:space="0" w:color="auto"/>
            <w:bottom w:val="none" w:sz="0" w:space="0" w:color="auto"/>
            <w:right w:val="none" w:sz="0" w:space="0" w:color="auto"/>
          </w:divBdr>
        </w:div>
        <w:div w:id="314070565">
          <w:marLeft w:val="288"/>
          <w:marRight w:val="0"/>
          <w:marTop w:val="240"/>
          <w:marBottom w:val="0"/>
          <w:divBdr>
            <w:top w:val="none" w:sz="0" w:space="0" w:color="auto"/>
            <w:left w:val="none" w:sz="0" w:space="0" w:color="auto"/>
            <w:bottom w:val="none" w:sz="0" w:space="0" w:color="auto"/>
            <w:right w:val="none" w:sz="0" w:space="0" w:color="auto"/>
          </w:divBdr>
        </w:div>
      </w:divsChild>
    </w:div>
    <w:div w:id="1822036971">
      <w:bodyDiv w:val="1"/>
      <w:marLeft w:val="0"/>
      <w:marRight w:val="0"/>
      <w:marTop w:val="0"/>
      <w:marBottom w:val="0"/>
      <w:divBdr>
        <w:top w:val="none" w:sz="0" w:space="0" w:color="auto"/>
        <w:left w:val="none" w:sz="0" w:space="0" w:color="auto"/>
        <w:bottom w:val="none" w:sz="0" w:space="0" w:color="auto"/>
        <w:right w:val="none" w:sz="0" w:space="0" w:color="auto"/>
      </w:divBdr>
    </w:div>
    <w:div w:id="1834105067">
      <w:bodyDiv w:val="1"/>
      <w:marLeft w:val="0"/>
      <w:marRight w:val="0"/>
      <w:marTop w:val="0"/>
      <w:marBottom w:val="0"/>
      <w:divBdr>
        <w:top w:val="none" w:sz="0" w:space="0" w:color="auto"/>
        <w:left w:val="none" w:sz="0" w:space="0" w:color="auto"/>
        <w:bottom w:val="none" w:sz="0" w:space="0" w:color="auto"/>
        <w:right w:val="none" w:sz="0" w:space="0" w:color="auto"/>
      </w:divBdr>
    </w:div>
    <w:div w:id="1841387435">
      <w:bodyDiv w:val="1"/>
      <w:marLeft w:val="0"/>
      <w:marRight w:val="0"/>
      <w:marTop w:val="0"/>
      <w:marBottom w:val="0"/>
      <w:divBdr>
        <w:top w:val="none" w:sz="0" w:space="0" w:color="auto"/>
        <w:left w:val="none" w:sz="0" w:space="0" w:color="auto"/>
        <w:bottom w:val="none" w:sz="0" w:space="0" w:color="auto"/>
        <w:right w:val="none" w:sz="0" w:space="0" w:color="auto"/>
      </w:divBdr>
    </w:div>
    <w:div w:id="1845707885">
      <w:bodyDiv w:val="1"/>
      <w:marLeft w:val="0"/>
      <w:marRight w:val="0"/>
      <w:marTop w:val="0"/>
      <w:marBottom w:val="0"/>
      <w:divBdr>
        <w:top w:val="none" w:sz="0" w:space="0" w:color="auto"/>
        <w:left w:val="none" w:sz="0" w:space="0" w:color="auto"/>
        <w:bottom w:val="none" w:sz="0" w:space="0" w:color="auto"/>
        <w:right w:val="none" w:sz="0" w:space="0" w:color="auto"/>
      </w:divBdr>
    </w:div>
    <w:div w:id="1853884106">
      <w:bodyDiv w:val="1"/>
      <w:marLeft w:val="0"/>
      <w:marRight w:val="0"/>
      <w:marTop w:val="0"/>
      <w:marBottom w:val="0"/>
      <w:divBdr>
        <w:top w:val="none" w:sz="0" w:space="0" w:color="auto"/>
        <w:left w:val="none" w:sz="0" w:space="0" w:color="auto"/>
        <w:bottom w:val="none" w:sz="0" w:space="0" w:color="auto"/>
        <w:right w:val="none" w:sz="0" w:space="0" w:color="auto"/>
      </w:divBdr>
      <w:divsChild>
        <w:div w:id="1299073093">
          <w:marLeft w:val="288"/>
          <w:marRight w:val="0"/>
          <w:marTop w:val="240"/>
          <w:marBottom w:val="0"/>
          <w:divBdr>
            <w:top w:val="none" w:sz="0" w:space="0" w:color="auto"/>
            <w:left w:val="none" w:sz="0" w:space="0" w:color="auto"/>
            <w:bottom w:val="none" w:sz="0" w:space="0" w:color="auto"/>
            <w:right w:val="none" w:sz="0" w:space="0" w:color="auto"/>
          </w:divBdr>
        </w:div>
        <w:div w:id="1387140954">
          <w:marLeft w:val="288"/>
          <w:marRight w:val="0"/>
          <w:marTop w:val="240"/>
          <w:marBottom w:val="0"/>
          <w:divBdr>
            <w:top w:val="none" w:sz="0" w:space="0" w:color="auto"/>
            <w:left w:val="none" w:sz="0" w:space="0" w:color="auto"/>
            <w:bottom w:val="none" w:sz="0" w:space="0" w:color="auto"/>
            <w:right w:val="none" w:sz="0" w:space="0" w:color="auto"/>
          </w:divBdr>
        </w:div>
      </w:divsChild>
    </w:div>
    <w:div w:id="1858956417">
      <w:bodyDiv w:val="1"/>
      <w:marLeft w:val="0"/>
      <w:marRight w:val="0"/>
      <w:marTop w:val="0"/>
      <w:marBottom w:val="0"/>
      <w:divBdr>
        <w:top w:val="none" w:sz="0" w:space="0" w:color="auto"/>
        <w:left w:val="none" w:sz="0" w:space="0" w:color="auto"/>
        <w:bottom w:val="none" w:sz="0" w:space="0" w:color="auto"/>
        <w:right w:val="none" w:sz="0" w:space="0" w:color="auto"/>
      </w:divBdr>
    </w:div>
    <w:div w:id="1869173000">
      <w:bodyDiv w:val="1"/>
      <w:marLeft w:val="0"/>
      <w:marRight w:val="0"/>
      <w:marTop w:val="0"/>
      <w:marBottom w:val="0"/>
      <w:divBdr>
        <w:top w:val="none" w:sz="0" w:space="0" w:color="auto"/>
        <w:left w:val="none" w:sz="0" w:space="0" w:color="auto"/>
        <w:bottom w:val="none" w:sz="0" w:space="0" w:color="auto"/>
        <w:right w:val="none" w:sz="0" w:space="0" w:color="auto"/>
      </w:divBdr>
    </w:div>
    <w:div w:id="1892037604">
      <w:bodyDiv w:val="1"/>
      <w:marLeft w:val="0"/>
      <w:marRight w:val="0"/>
      <w:marTop w:val="0"/>
      <w:marBottom w:val="0"/>
      <w:divBdr>
        <w:top w:val="none" w:sz="0" w:space="0" w:color="auto"/>
        <w:left w:val="none" w:sz="0" w:space="0" w:color="auto"/>
        <w:bottom w:val="none" w:sz="0" w:space="0" w:color="auto"/>
        <w:right w:val="none" w:sz="0" w:space="0" w:color="auto"/>
      </w:divBdr>
    </w:div>
    <w:div w:id="1933314014">
      <w:bodyDiv w:val="1"/>
      <w:marLeft w:val="0"/>
      <w:marRight w:val="0"/>
      <w:marTop w:val="0"/>
      <w:marBottom w:val="0"/>
      <w:divBdr>
        <w:top w:val="none" w:sz="0" w:space="0" w:color="auto"/>
        <w:left w:val="none" w:sz="0" w:space="0" w:color="auto"/>
        <w:bottom w:val="none" w:sz="0" w:space="0" w:color="auto"/>
        <w:right w:val="none" w:sz="0" w:space="0" w:color="auto"/>
      </w:divBdr>
    </w:div>
    <w:div w:id="1956785291">
      <w:bodyDiv w:val="1"/>
      <w:marLeft w:val="0"/>
      <w:marRight w:val="0"/>
      <w:marTop w:val="0"/>
      <w:marBottom w:val="0"/>
      <w:divBdr>
        <w:top w:val="none" w:sz="0" w:space="0" w:color="auto"/>
        <w:left w:val="none" w:sz="0" w:space="0" w:color="auto"/>
        <w:bottom w:val="none" w:sz="0" w:space="0" w:color="auto"/>
        <w:right w:val="none" w:sz="0" w:space="0" w:color="auto"/>
      </w:divBdr>
      <w:divsChild>
        <w:div w:id="783577246">
          <w:marLeft w:val="0"/>
          <w:marRight w:val="0"/>
          <w:marTop w:val="0"/>
          <w:marBottom w:val="0"/>
          <w:divBdr>
            <w:top w:val="none" w:sz="0" w:space="0" w:color="auto"/>
            <w:left w:val="none" w:sz="0" w:space="0" w:color="auto"/>
            <w:bottom w:val="none" w:sz="0" w:space="0" w:color="auto"/>
            <w:right w:val="none" w:sz="0" w:space="0" w:color="auto"/>
          </w:divBdr>
        </w:div>
      </w:divsChild>
    </w:div>
    <w:div w:id="1969511050">
      <w:bodyDiv w:val="1"/>
      <w:marLeft w:val="0"/>
      <w:marRight w:val="0"/>
      <w:marTop w:val="0"/>
      <w:marBottom w:val="0"/>
      <w:divBdr>
        <w:top w:val="none" w:sz="0" w:space="0" w:color="auto"/>
        <w:left w:val="none" w:sz="0" w:space="0" w:color="auto"/>
        <w:bottom w:val="none" w:sz="0" w:space="0" w:color="auto"/>
        <w:right w:val="none" w:sz="0" w:space="0" w:color="auto"/>
      </w:divBdr>
    </w:div>
    <w:div w:id="1993631688">
      <w:bodyDiv w:val="1"/>
      <w:marLeft w:val="0"/>
      <w:marRight w:val="0"/>
      <w:marTop w:val="0"/>
      <w:marBottom w:val="0"/>
      <w:divBdr>
        <w:top w:val="none" w:sz="0" w:space="0" w:color="auto"/>
        <w:left w:val="none" w:sz="0" w:space="0" w:color="auto"/>
        <w:bottom w:val="none" w:sz="0" w:space="0" w:color="auto"/>
        <w:right w:val="none" w:sz="0" w:space="0" w:color="auto"/>
      </w:divBdr>
    </w:div>
    <w:div w:id="2033527179">
      <w:bodyDiv w:val="1"/>
      <w:marLeft w:val="0"/>
      <w:marRight w:val="0"/>
      <w:marTop w:val="0"/>
      <w:marBottom w:val="0"/>
      <w:divBdr>
        <w:top w:val="none" w:sz="0" w:space="0" w:color="auto"/>
        <w:left w:val="none" w:sz="0" w:space="0" w:color="auto"/>
        <w:bottom w:val="none" w:sz="0" w:space="0" w:color="auto"/>
        <w:right w:val="none" w:sz="0" w:space="0" w:color="auto"/>
      </w:divBdr>
    </w:div>
    <w:div w:id="2057317519">
      <w:bodyDiv w:val="1"/>
      <w:marLeft w:val="0"/>
      <w:marRight w:val="0"/>
      <w:marTop w:val="0"/>
      <w:marBottom w:val="0"/>
      <w:divBdr>
        <w:top w:val="none" w:sz="0" w:space="0" w:color="auto"/>
        <w:left w:val="none" w:sz="0" w:space="0" w:color="auto"/>
        <w:bottom w:val="none" w:sz="0" w:space="0" w:color="auto"/>
        <w:right w:val="none" w:sz="0" w:space="0" w:color="auto"/>
      </w:divBdr>
    </w:div>
    <w:div w:id="2080865234">
      <w:bodyDiv w:val="1"/>
      <w:marLeft w:val="0"/>
      <w:marRight w:val="0"/>
      <w:marTop w:val="0"/>
      <w:marBottom w:val="0"/>
      <w:divBdr>
        <w:top w:val="none" w:sz="0" w:space="0" w:color="auto"/>
        <w:left w:val="none" w:sz="0" w:space="0" w:color="auto"/>
        <w:bottom w:val="none" w:sz="0" w:space="0" w:color="auto"/>
        <w:right w:val="none" w:sz="0" w:space="0" w:color="auto"/>
      </w:divBdr>
    </w:div>
    <w:div w:id="2127234047">
      <w:bodyDiv w:val="1"/>
      <w:marLeft w:val="0"/>
      <w:marRight w:val="0"/>
      <w:marTop w:val="0"/>
      <w:marBottom w:val="0"/>
      <w:divBdr>
        <w:top w:val="none" w:sz="0" w:space="0" w:color="auto"/>
        <w:left w:val="none" w:sz="0" w:space="0" w:color="auto"/>
        <w:bottom w:val="none" w:sz="0" w:space="0" w:color="auto"/>
        <w:right w:val="none" w:sz="0" w:space="0" w:color="auto"/>
      </w:divBdr>
    </w:div>
    <w:div w:id="2128038429">
      <w:bodyDiv w:val="1"/>
      <w:marLeft w:val="0"/>
      <w:marRight w:val="0"/>
      <w:marTop w:val="0"/>
      <w:marBottom w:val="0"/>
      <w:divBdr>
        <w:top w:val="none" w:sz="0" w:space="0" w:color="auto"/>
        <w:left w:val="none" w:sz="0" w:space="0" w:color="auto"/>
        <w:bottom w:val="none" w:sz="0" w:space="0" w:color="auto"/>
        <w:right w:val="none" w:sz="0" w:space="0" w:color="auto"/>
      </w:divBdr>
    </w:div>
    <w:div w:id="2128620351">
      <w:bodyDiv w:val="1"/>
      <w:marLeft w:val="0"/>
      <w:marRight w:val="0"/>
      <w:marTop w:val="0"/>
      <w:marBottom w:val="0"/>
      <w:divBdr>
        <w:top w:val="none" w:sz="0" w:space="0" w:color="auto"/>
        <w:left w:val="none" w:sz="0" w:space="0" w:color="auto"/>
        <w:bottom w:val="none" w:sz="0" w:space="0" w:color="auto"/>
        <w:right w:val="none" w:sz="0" w:space="0" w:color="auto"/>
      </w:divBdr>
    </w:div>
    <w:div w:id="21320884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acims.asu.edu/software/devs-suite/" TargetMode="External"/><Relationship Id="rId14" Type="http://schemas.openxmlformats.org/officeDocument/2006/relationships/image" Target="media/image2.jpeg"/><Relationship Id="rId15" Type="http://schemas.openxmlformats.org/officeDocument/2006/relationships/image" Target="media/image3.jpeg"/><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image" Target="media/image34.tiff"/><Relationship Id="rId64" Type="http://schemas.openxmlformats.org/officeDocument/2006/relationships/image" Target="media/image35.tiff"/><Relationship Id="rId65" Type="http://schemas.openxmlformats.org/officeDocument/2006/relationships/image" Target="media/image36.tiff"/><Relationship Id="rId66" Type="http://schemas.openxmlformats.org/officeDocument/2006/relationships/header" Target="header3.xml"/><Relationship Id="rId67" Type="http://schemas.openxmlformats.org/officeDocument/2006/relationships/footer" Target="footer3.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hyperlink" Target="http://www.nasa.gov/press-release/nasa-begins-work-to-build-a-quieter-supersonic-passenger-jet/" TargetMode="External"/><Relationship Id="rId51" Type="http://schemas.openxmlformats.org/officeDocument/2006/relationships/hyperlink" Target="http://acims.asu.edu/software/devs-suite/" TargetMode="External"/><Relationship Id="rId52" Type="http://schemas.openxmlformats.org/officeDocument/2006/relationships/hyperlink" Target="http://www.oracle.com/technetwork/java/javase/overview/" TargetMode="External"/><Relationship Id="rId53" Type="http://schemas.openxmlformats.org/officeDocument/2006/relationships/hyperlink" Target="https://www.eclipse.org/eclipse/news/4.6/" TargetMode="External"/><Relationship Id="rId54" Type="http://schemas.openxmlformats.org/officeDocument/2006/relationships/hyperlink" Target="http://astah.net/editions/professional" TargetMode="External"/><Relationship Id="rId55" Type="http://schemas.openxmlformats.org/officeDocument/2006/relationships/hyperlink" Target="http://www.jmp.com/en_us/software/data-analysis-software.html" TargetMode="External"/><Relationship Id="rId56" Type="http://schemas.openxmlformats.org/officeDocument/2006/relationships/hyperlink" Target="https://www.thoughtworks.com/mingle/" TargetMode="External"/><Relationship Id="rId57" Type="http://schemas.openxmlformats.org/officeDocument/2006/relationships/hyperlink" Target="https://products.office.com/en-us/project/" TargetMode="External"/><Relationship Id="rId58" Type="http://schemas.openxmlformats.org/officeDocument/2006/relationships/hyperlink" Target="http://sourcerepo.com/" TargetMode="External"/><Relationship Id="rId59" Type="http://schemas.openxmlformats.org/officeDocument/2006/relationships/image" Target="media/image30.tiff"/><Relationship Id="rId40" Type="http://schemas.openxmlformats.org/officeDocument/2006/relationships/image" Target="media/image24.jpe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chart" Target="charts/chart5.xml"/><Relationship Id="rId44" Type="http://schemas.openxmlformats.org/officeDocument/2006/relationships/chart" Target="charts/chart6.xml"/><Relationship Id="rId45" Type="http://schemas.openxmlformats.org/officeDocument/2006/relationships/chart" Target="charts/chart7.xml"/><Relationship Id="rId46" Type="http://schemas.openxmlformats.org/officeDocument/2006/relationships/image" Target="media/image27.png"/><Relationship Id="rId47" Type="http://schemas.openxmlformats.org/officeDocument/2006/relationships/image" Target="media/image28.jpeg"/><Relationship Id="rId48" Type="http://schemas.openxmlformats.org/officeDocument/2006/relationships/image" Target="media/image29.jpeg"/><Relationship Id="rId49" Type="http://schemas.openxmlformats.org/officeDocument/2006/relationships/hyperlink" Target="http://money.cnn.com/2014/11/26/luxury/supersonic-je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18.tiff"/><Relationship Id="rId31" Type="http://schemas.openxmlformats.org/officeDocument/2006/relationships/image" Target="media/image19.tiff"/><Relationship Id="rId32" Type="http://schemas.openxmlformats.org/officeDocument/2006/relationships/image" Target="media/image20.tiff"/><Relationship Id="rId33" Type="http://schemas.openxmlformats.org/officeDocument/2006/relationships/image" Target="media/image21.tiff"/><Relationship Id="rId34" Type="http://schemas.openxmlformats.org/officeDocument/2006/relationships/chart" Target="charts/chart1.xml"/><Relationship Id="rId35" Type="http://schemas.openxmlformats.org/officeDocument/2006/relationships/chart" Target="charts/chart2.xml"/><Relationship Id="rId36" Type="http://schemas.openxmlformats.org/officeDocument/2006/relationships/chart" Target="charts/chart3.xml"/><Relationship Id="rId37" Type="http://schemas.openxmlformats.org/officeDocument/2006/relationships/chart" Target="charts/chart4.xml"/><Relationship Id="rId38" Type="http://schemas.openxmlformats.org/officeDocument/2006/relationships/image" Target="media/image22.png"/><Relationship Id="rId39" Type="http://schemas.openxmlformats.org/officeDocument/2006/relationships/image" Target="media/image23.jpe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jpg"/><Relationship Id="rId23" Type="http://schemas.openxmlformats.org/officeDocument/2006/relationships/image" Target="media/image11.jpeg"/><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tiff"/><Relationship Id="rId27" Type="http://schemas.openxmlformats.org/officeDocument/2006/relationships/image" Target="media/image15.tiff"/><Relationship Id="rId28" Type="http://schemas.openxmlformats.org/officeDocument/2006/relationships/image" Target="media/image16.tiff"/><Relationship Id="rId29" Type="http://schemas.openxmlformats.org/officeDocument/2006/relationships/image" Target="media/image17.emf"/><Relationship Id="rId60" Type="http://schemas.openxmlformats.org/officeDocument/2006/relationships/image" Target="media/image31.tiff"/><Relationship Id="rId61" Type="http://schemas.openxmlformats.org/officeDocument/2006/relationships/image" Target="media/image32.tiff"/><Relationship Id="rId62" Type="http://schemas.openxmlformats.org/officeDocument/2006/relationships/image" Target="media/image33.tiff"/><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ssam\Desktop\CSE-561%20Project%20Report.dotx" TargetMode="Externa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Microsoft_Excel_Macro-Enabled_Worksheet1.xlsm"/></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package" Target="../embeddings/Microsoft_Excel_Macro-Enabled_Worksheet2.xlsm"/></Relationships>
</file>

<file path=word/charts/_rels/chart3.xml.rels><?xml version="1.0" encoding="UTF-8" standalone="yes"?>
<Relationships xmlns="http://schemas.openxmlformats.org/package/2006/relationships"><Relationship Id="rId1" Type="http://schemas.openxmlformats.org/officeDocument/2006/relationships/themeOverride" Target="../theme/themeOverride3.xml"/><Relationship Id="rId2" Type="http://schemas.openxmlformats.org/officeDocument/2006/relationships/package" Target="../embeddings/Microsoft_Excel_Macro-Enabled_Worksheet3.xlsm"/></Relationships>
</file>

<file path=word/charts/_rels/chart4.xml.rels><?xml version="1.0" encoding="UTF-8" standalone="yes"?>
<Relationships xmlns="http://schemas.openxmlformats.org/package/2006/relationships"><Relationship Id="rId1" Type="http://schemas.openxmlformats.org/officeDocument/2006/relationships/themeOverride" Target="../theme/themeOverride4.xml"/><Relationship Id="rId2" Type="http://schemas.openxmlformats.org/officeDocument/2006/relationships/package" Target="../embeddings/Microsoft_Excel_Macro-Enabled_Worksheet4.xlsm"/></Relationships>
</file>

<file path=word/charts/_rels/chart5.xml.rels><?xml version="1.0" encoding="UTF-8" standalone="yes"?>
<Relationships xmlns="http://schemas.openxmlformats.org/package/2006/relationships"><Relationship Id="rId1" Type="http://schemas.openxmlformats.org/officeDocument/2006/relationships/themeOverride" Target="../theme/themeOverride5.xml"/><Relationship Id="rId2" Type="http://schemas.openxmlformats.org/officeDocument/2006/relationships/package" Target="../embeddings/Microsoft_Excel_Macro-Enabled_Worksheet5.xlsm"/></Relationships>
</file>

<file path=word/charts/_rels/chart6.xml.rels><?xml version="1.0" encoding="UTF-8" standalone="yes"?>
<Relationships xmlns="http://schemas.openxmlformats.org/package/2006/relationships"><Relationship Id="rId1" Type="http://schemas.openxmlformats.org/officeDocument/2006/relationships/themeOverride" Target="../theme/themeOverride6.xml"/><Relationship Id="rId2" Type="http://schemas.openxmlformats.org/officeDocument/2006/relationships/package" Target="../embeddings/Microsoft_Excel_Macro-Enabled_Worksheet6.xlsm"/></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4" Type="http://schemas.openxmlformats.org/officeDocument/2006/relationships/oleObject" Target="file:////C:\Users\Andres\neonworkspace\output_pic\pi_c.xlsx" TargetMode="External"/><Relationship Id="rId1" Type="http://schemas.microsoft.com/office/2011/relationships/chartStyle" Target="style1.xml"/><Relationship Id="rId2" Type="http://schemas.microsoft.com/office/2011/relationships/chartColorStyle" Target="colors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Turbojet Efficiency</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DEVS Turbojet</c:v>
                </c:pt>
              </c:strCache>
            </c:strRef>
          </c:tx>
          <c:spPr>
            <a:solidFill>
              <a:schemeClr val="accent1"/>
            </a:solidFill>
            <a:ln>
              <a:noFill/>
            </a:ln>
            <a:effectLst/>
          </c:spPr>
          <c:invertIfNegative val="0"/>
          <c:cat>
            <c:strRef>
              <c:f>Sheet1!$A$2:$A$4</c:f>
              <c:strCache>
                <c:ptCount val="3"/>
                <c:pt idx="0">
                  <c:v>Thermal Efficiency</c:v>
                </c:pt>
                <c:pt idx="1">
                  <c:v>Performance Efficiency</c:v>
                </c:pt>
                <c:pt idx="2">
                  <c:v>Overall Efficiency</c:v>
                </c:pt>
              </c:strCache>
            </c:strRef>
          </c:cat>
          <c:val>
            <c:numRef>
              <c:f>Sheet1!$B$2:$B$4</c:f>
              <c:numCache>
                <c:formatCode>General</c:formatCode>
                <c:ptCount val="3"/>
                <c:pt idx="0">
                  <c:v>0.578557436398528</c:v>
                </c:pt>
                <c:pt idx="1">
                  <c:v>0.508466151537713</c:v>
                </c:pt>
                <c:pt idx="2">
                  <c:v>0.294176873129085</c:v>
                </c:pt>
              </c:numCache>
            </c:numRef>
          </c:val>
          <c:extLst xmlns:c16r2="http://schemas.microsoft.com/office/drawing/2015/06/chart">
            <c:ext xmlns:c16="http://schemas.microsoft.com/office/drawing/2014/chart" uri="{C3380CC4-5D6E-409C-BE32-E72D297353CC}">
              <c16:uniqueId val="{00000000-ABB7-401E-96FF-FB0F8030BF71}"/>
            </c:ext>
          </c:extLst>
        </c:ser>
        <c:ser>
          <c:idx val="1"/>
          <c:order val="1"/>
          <c:tx>
            <c:strRef>
              <c:f>Sheet1!$C$1</c:f>
              <c:strCache>
                <c:ptCount val="1"/>
                <c:pt idx="0">
                  <c:v>AEDSys</c:v>
                </c:pt>
              </c:strCache>
            </c:strRef>
          </c:tx>
          <c:spPr>
            <a:solidFill>
              <a:schemeClr val="accent2"/>
            </a:solidFill>
            <a:ln>
              <a:noFill/>
            </a:ln>
            <a:effectLst/>
          </c:spPr>
          <c:invertIfNegative val="0"/>
          <c:cat>
            <c:strRef>
              <c:f>Sheet1!$A$2:$A$4</c:f>
              <c:strCache>
                <c:ptCount val="3"/>
                <c:pt idx="0">
                  <c:v>Thermal Efficiency</c:v>
                </c:pt>
                <c:pt idx="1">
                  <c:v>Performance Efficiency</c:v>
                </c:pt>
                <c:pt idx="2">
                  <c:v>Overall Efficiency</c:v>
                </c:pt>
              </c:strCache>
            </c:strRef>
          </c:cat>
          <c:val>
            <c:numRef>
              <c:f>Sheet1!$C$2:$C$4</c:f>
              <c:numCache>
                <c:formatCode>General</c:formatCode>
                <c:ptCount val="3"/>
                <c:pt idx="0">
                  <c:v>0.5464</c:v>
                </c:pt>
                <c:pt idx="1">
                  <c:v>0.5314</c:v>
                </c:pt>
                <c:pt idx="2">
                  <c:v>0.2904</c:v>
                </c:pt>
              </c:numCache>
            </c:numRef>
          </c:val>
          <c:extLst xmlns:c16r2="http://schemas.microsoft.com/office/drawing/2015/06/chart">
            <c:ext xmlns:c16="http://schemas.microsoft.com/office/drawing/2014/chart" uri="{C3380CC4-5D6E-409C-BE32-E72D297353CC}">
              <c16:uniqueId val="{00000001-ABB7-401E-96FF-FB0F8030BF71}"/>
            </c:ext>
          </c:extLst>
        </c:ser>
        <c:ser>
          <c:idx val="2"/>
          <c:order val="2"/>
          <c:tx>
            <c:strRef>
              <c:f>Sheet1!$D$1</c:f>
              <c:strCache>
                <c:ptCount val="1"/>
                <c:pt idx="0">
                  <c:v>% Error</c:v>
                </c:pt>
              </c:strCache>
            </c:strRef>
          </c:tx>
          <c:spPr>
            <a:solidFill>
              <a:srgbClr val="FF0000"/>
            </a:solidFill>
            <a:ln>
              <a:noFill/>
            </a:ln>
            <a:effectLst/>
          </c:spPr>
          <c:invertIfNegative val="0"/>
          <c:cat>
            <c:strRef>
              <c:f>Sheet1!$A$2:$A$4</c:f>
              <c:strCache>
                <c:ptCount val="3"/>
                <c:pt idx="0">
                  <c:v>Thermal Efficiency</c:v>
                </c:pt>
                <c:pt idx="1">
                  <c:v>Performance Efficiency</c:v>
                </c:pt>
                <c:pt idx="2">
                  <c:v>Overall Efficiency</c:v>
                </c:pt>
              </c:strCache>
            </c:strRef>
          </c:cat>
          <c:val>
            <c:numRef>
              <c:f>Sheet1!$D$2:$D$4</c:f>
              <c:numCache>
                <c:formatCode>0%</c:formatCode>
                <c:ptCount val="3"/>
                <c:pt idx="0">
                  <c:v>0.0588532876986237</c:v>
                </c:pt>
                <c:pt idx="1">
                  <c:v>0.0431574114834154</c:v>
                </c:pt>
                <c:pt idx="2">
                  <c:v>0.0130057614637914</c:v>
                </c:pt>
              </c:numCache>
            </c:numRef>
          </c:val>
          <c:extLst xmlns:c16r2="http://schemas.microsoft.com/office/drawing/2015/06/chart">
            <c:ext xmlns:c16="http://schemas.microsoft.com/office/drawing/2014/chart" uri="{C3380CC4-5D6E-409C-BE32-E72D297353CC}">
              <c16:uniqueId val="{00000002-ABB7-401E-96FF-FB0F8030BF71}"/>
            </c:ext>
          </c:extLst>
        </c:ser>
        <c:dLbls>
          <c:showLegendKey val="0"/>
          <c:showVal val="0"/>
          <c:showCatName val="0"/>
          <c:showSerName val="0"/>
          <c:showPercent val="0"/>
          <c:showBubbleSize val="0"/>
        </c:dLbls>
        <c:gapWidth val="150"/>
        <c:axId val="-758572752"/>
        <c:axId val="-758570976"/>
      </c:barChart>
      <c:catAx>
        <c:axId val="-758572752"/>
        <c:scaling>
          <c:orientation val="minMax"/>
        </c:scaling>
        <c:delete val="0"/>
        <c:axPos val="b"/>
        <c:numFmt formatCode="General" sourceLinked="1"/>
        <c:majorTickMark val="none"/>
        <c:minorTickMark val="none"/>
        <c:tickLblPos val="nextTo"/>
        <c:spPr>
          <a:noFill/>
          <a:ln w="9522"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8570976"/>
        <c:crosses val="autoZero"/>
        <c:auto val="1"/>
        <c:lblAlgn val="ctr"/>
        <c:lblOffset val="100"/>
        <c:noMultiLvlLbl val="0"/>
      </c:catAx>
      <c:valAx>
        <c:axId val="-758570976"/>
        <c:scaling>
          <c:orientation val="minMax"/>
        </c:scaling>
        <c:delete val="0"/>
        <c:axPos val="l"/>
        <c:majorGridlines>
          <c:spPr>
            <a:ln w="9522" cap="flat" cmpd="sng" algn="ctr">
              <a:solidFill>
                <a:schemeClr val="tx1">
                  <a:lumMod val="15000"/>
                  <a:lumOff val="85000"/>
                </a:schemeClr>
              </a:solidFill>
              <a:round/>
            </a:ln>
            <a:effectLst/>
          </c:spPr>
        </c:majorGridlines>
        <c:title>
          <c:tx>
            <c:rich>
              <a:bodyPr/>
              <a:lstStyle/>
              <a:p>
                <a:pPr>
                  <a:defRPr sz="1000" b="0" i="0" u="none" strike="noStrike" baseline="0">
                    <a:solidFill>
                      <a:srgbClr val="333333"/>
                    </a:solidFill>
                    <a:latin typeface="Calibri"/>
                    <a:ea typeface="Calibri"/>
                    <a:cs typeface="Calibri"/>
                  </a:defRPr>
                </a:pPr>
                <a:r>
                  <a:rPr lang="en-US"/>
                  <a:t>Efficiency</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8572752"/>
        <c:crosses val="autoZero"/>
        <c:crossBetween val="between"/>
      </c:valAx>
      <c:dTable>
        <c:showHorzBorder val="1"/>
        <c:showVertBorder val="1"/>
        <c:showOutline val="1"/>
        <c:showKeys val="1"/>
        <c:spPr>
          <a:noFill/>
          <a:ln w="9522"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w="25391">
          <a:noFill/>
        </a:ln>
      </c:spPr>
    </c:plotArea>
    <c:plotVisOnly val="1"/>
    <c:dispBlanksAs val="gap"/>
    <c:showDLblsOverMax val="0"/>
  </c:chart>
  <c:spPr>
    <a:solidFill>
      <a:schemeClr val="bg1"/>
    </a:solidFill>
    <a:ln w="9522"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TSFC</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DEVS Turbojet</c:v>
                </c:pt>
              </c:strCache>
            </c:strRef>
          </c:tx>
          <c:spPr>
            <a:solidFill>
              <a:schemeClr val="accent1"/>
            </a:solidFill>
            <a:ln>
              <a:noFill/>
            </a:ln>
            <a:effectLst/>
          </c:spPr>
          <c:invertIfNegative val="0"/>
          <c:cat>
            <c:strRef>
              <c:f>Sheet1!$A$2:$A$3</c:f>
              <c:strCache>
                <c:ptCount val="1"/>
                <c:pt idx="0">
                  <c:v>TSFC</c:v>
                </c:pt>
              </c:strCache>
            </c:strRef>
          </c:cat>
          <c:val>
            <c:numRef>
              <c:f>Sheet1!$B$2:$B$3</c:f>
              <c:numCache>
                <c:formatCode>General</c:formatCode>
                <c:ptCount val="2"/>
                <c:pt idx="0">
                  <c:v>0.697309698963588</c:v>
                </c:pt>
              </c:numCache>
            </c:numRef>
          </c:val>
          <c:extLst xmlns:c16r2="http://schemas.microsoft.com/office/drawing/2015/06/chart">
            <c:ext xmlns:c16="http://schemas.microsoft.com/office/drawing/2014/chart" uri="{C3380CC4-5D6E-409C-BE32-E72D297353CC}">
              <c16:uniqueId val="{00000000-97A7-4EF0-B64F-DE1DBC2390A7}"/>
            </c:ext>
          </c:extLst>
        </c:ser>
        <c:ser>
          <c:idx val="1"/>
          <c:order val="1"/>
          <c:tx>
            <c:strRef>
              <c:f>Sheet1!$C$1</c:f>
              <c:strCache>
                <c:ptCount val="1"/>
                <c:pt idx="0">
                  <c:v>AEDSys</c:v>
                </c:pt>
              </c:strCache>
            </c:strRef>
          </c:tx>
          <c:spPr>
            <a:solidFill>
              <a:schemeClr val="accent2"/>
            </a:solidFill>
            <a:ln>
              <a:noFill/>
            </a:ln>
            <a:effectLst/>
          </c:spPr>
          <c:invertIfNegative val="0"/>
          <c:cat>
            <c:strRef>
              <c:f>Sheet1!$A$2:$A$3</c:f>
              <c:strCache>
                <c:ptCount val="1"/>
                <c:pt idx="0">
                  <c:v>TSFC</c:v>
                </c:pt>
              </c:strCache>
            </c:strRef>
          </c:cat>
          <c:val>
            <c:numRef>
              <c:f>Sheet1!$C$2:$C$3</c:f>
              <c:numCache>
                <c:formatCode>General</c:formatCode>
                <c:ptCount val="2"/>
                <c:pt idx="0">
                  <c:v>0.7125</c:v>
                </c:pt>
              </c:numCache>
            </c:numRef>
          </c:val>
          <c:extLst xmlns:c16r2="http://schemas.microsoft.com/office/drawing/2015/06/chart">
            <c:ext xmlns:c16="http://schemas.microsoft.com/office/drawing/2014/chart" uri="{C3380CC4-5D6E-409C-BE32-E72D297353CC}">
              <c16:uniqueId val="{00000001-97A7-4EF0-B64F-DE1DBC2390A7}"/>
            </c:ext>
          </c:extLst>
        </c:ser>
        <c:ser>
          <c:idx val="2"/>
          <c:order val="2"/>
          <c:tx>
            <c:strRef>
              <c:f>Sheet1!$D$1</c:f>
              <c:strCache>
                <c:ptCount val="1"/>
                <c:pt idx="0">
                  <c:v>% Error</c:v>
                </c:pt>
              </c:strCache>
            </c:strRef>
          </c:tx>
          <c:spPr>
            <a:solidFill>
              <a:srgbClr val="FF0000"/>
            </a:solidFill>
            <a:ln>
              <a:noFill/>
            </a:ln>
            <a:effectLst/>
          </c:spPr>
          <c:invertIfNegative val="0"/>
          <c:cat>
            <c:strRef>
              <c:f>Sheet1!$A$2:$A$3</c:f>
              <c:strCache>
                <c:ptCount val="1"/>
                <c:pt idx="0">
                  <c:v>TSFC</c:v>
                </c:pt>
              </c:strCache>
            </c:strRef>
          </c:cat>
          <c:val>
            <c:numRef>
              <c:f>Sheet1!$D$2:$D$3</c:f>
              <c:numCache>
                <c:formatCode>General</c:formatCode>
                <c:ptCount val="2"/>
                <c:pt idx="0" formatCode="0%">
                  <c:v>0.021319720752859</c:v>
                </c:pt>
              </c:numCache>
            </c:numRef>
          </c:val>
          <c:extLst xmlns:c16r2="http://schemas.microsoft.com/office/drawing/2015/06/chart">
            <c:ext xmlns:c16="http://schemas.microsoft.com/office/drawing/2014/chart" uri="{C3380CC4-5D6E-409C-BE32-E72D297353CC}">
              <c16:uniqueId val="{00000002-97A7-4EF0-B64F-DE1DBC2390A7}"/>
            </c:ext>
          </c:extLst>
        </c:ser>
        <c:dLbls>
          <c:showLegendKey val="0"/>
          <c:showVal val="0"/>
          <c:showCatName val="0"/>
          <c:showSerName val="0"/>
          <c:showPercent val="0"/>
          <c:showBubbleSize val="0"/>
        </c:dLbls>
        <c:gapWidth val="150"/>
        <c:axId val="-653429120"/>
        <c:axId val="-653427344"/>
      </c:barChart>
      <c:catAx>
        <c:axId val="-653429120"/>
        <c:scaling>
          <c:orientation val="minMax"/>
        </c:scaling>
        <c:delete val="0"/>
        <c:axPos val="b"/>
        <c:numFmt formatCode="General" sourceLinked="1"/>
        <c:majorTickMark val="none"/>
        <c:minorTickMark val="none"/>
        <c:tickLblPos val="nextTo"/>
        <c:spPr>
          <a:noFill/>
          <a:ln w="9522"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3427344"/>
        <c:crosses val="autoZero"/>
        <c:auto val="1"/>
        <c:lblAlgn val="ctr"/>
        <c:lblOffset val="100"/>
        <c:noMultiLvlLbl val="0"/>
      </c:catAx>
      <c:valAx>
        <c:axId val="-653427344"/>
        <c:scaling>
          <c:orientation val="minMax"/>
          <c:min val="0.0"/>
        </c:scaling>
        <c:delete val="0"/>
        <c:axPos val="l"/>
        <c:majorGridlines>
          <c:spPr>
            <a:ln w="9522"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3429120"/>
        <c:crosses val="autoZero"/>
        <c:crossBetween val="between"/>
      </c:valAx>
      <c:dTable>
        <c:showHorzBorder val="1"/>
        <c:showVertBorder val="1"/>
        <c:showOutline val="1"/>
        <c:showKeys val="1"/>
        <c:spPr>
          <a:noFill/>
          <a:ln w="9522"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w="25391">
          <a:noFill/>
        </a:ln>
      </c:spPr>
    </c:plotArea>
    <c:plotVisOnly val="1"/>
    <c:dispBlanksAs val="gap"/>
    <c:showDLblsOverMax val="0"/>
  </c:chart>
  <c:spPr>
    <a:solidFill>
      <a:schemeClr val="bg1"/>
    </a:solidFill>
    <a:ln w="9522"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Turbojet Efficiency</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DEVS Turbojet</c:v>
                </c:pt>
              </c:strCache>
            </c:strRef>
          </c:tx>
          <c:spPr>
            <a:solidFill>
              <a:schemeClr val="accent1"/>
            </a:solidFill>
            <a:ln>
              <a:noFill/>
            </a:ln>
            <a:effectLst/>
          </c:spPr>
          <c:invertIfNegative val="0"/>
          <c:cat>
            <c:strRef>
              <c:f>Sheet1!$A$2:$A$7</c:f>
              <c:strCache>
                <c:ptCount val="6"/>
                <c:pt idx="0">
                  <c:v>Thermal - AB Off</c:v>
                </c:pt>
                <c:pt idx="1">
                  <c:v>Perf. - AB Off</c:v>
                </c:pt>
                <c:pt idx="2">
                  <c:v>Overall - AB Off</c:v>
                </c:pt>
                <c:pt idx="3">
                  <c:v>Thermal - AB On</c:v>
                </c:pt>
                <c:pt idx="4">
                  <c:v>Perf. - AB On</c:v>
                </c:pt>
                <c:pt idx="5">
                  <c:v>Overall - AB On</c:v>
                </c:pt>
              </c:strCache>
            </c:strRef>
          </c:cat>
          <c:val>
            <c:numRef>
              <c:f>Sheet1!$B$2:$B$7</c:f>
              <c:numCache>
                <c:formatCode>General</c:formatCode>
                <c:ptCount val="6"/>
                <c:pt idx="0">
                  <c:v>0.685590468424299</c:v>
                </c:pt>
                <c:pt idx="1">
                  <c:v>0.511980594049188</c:v>
                </c:pt>
                <c:pt idx="2">
                  <c:v>0.351009015298333</c:v>
                </c:pt>
                <c:pt idx="3">
                  <c:v>0.659716050797106</c:v>
                </c:pt>
                <c:pt idx="4">
                  <c:v>0.447936041822358</c:v>
                </c:pt>
                <c:pt idx="5">
                  <c:v>0.295510596520733</c:v>
                </c:pt>
              </c:numCache>
            </c:numRef>
          </c:val>
          <c:extLst xmlns:c16r2="http://schemas.microsoft.com/office/drawing/2015/06/chart">
            <c:ext xmlns:c16="http://schemas.microsoft.com/office/drawing/2014/chart" uri="{C3380CC4-5D6E-409C-BE32-E72D297353CC}">
              <c16:uniqueId val="{00000000-D8BF-412C-A224-8A16641F5C1D}"/>
            </c:ext>
          </c:extLst>
        </c:ser>
        <c:ser>
          <c:idx val="1"/>
          <c:order val="1"/>
          <c:tx>
            <c:strRef>
              <c:f>Sheet1!$C$1</c:f>
              <c:strCache>
                <c:ptCount val="1"/>
                <c:pt idx="0">
                  <c:v>AEDSys</c:v>
                </c:pt>
              </c:strCache>
            </c:strRef>
          </c:tx>
          <c:spPr>
            <a:solidFill>
              <a:schemeClr val="accent2"/>
            </a:solidFill>
            <a:ln>
              <a:noFill/>
            </a:ln>
            <a:effectLst/>
          </c:spPr>
          <c:invertIfNegative val="0"/>
          <c:cat>
            <c:strRef>
              <c:f>Sheet1!$A$2:$A$7</c:f>
              <c:strCache>
                <c:ptCount val="6"/>
                <c:pt idx="0">
                  <c:v>Thermal - AB Off</c:v>
                </c:pt>
                <c:pt idx="1">
                  <c:v>Perf. - AB Off</c:v>
                </c:pt>
                <c:pt idx="2">
                  <c:v>Overall - AB Off</c:v>
                </c:pt>
                <c:pt idx="3">
                  <c:v>Thermal - AB On</c:v>
                </c:pt>
                <c:pt idx="4">
                  <c:v>Perf. - AB On</c:v>
                </c:pt>
                <c:pt idx="5">
                  <c:v>Overall - AB On</c:v>
                </c:pt>
              </c:strCache>
            </c:strRef>
          </c:cat>
          <c:val>
            <c:numRef>
              <c:f>Sheet1!$C$2:$C$7</c:f>
              <c:numCache>
                <c:formatCode>General</c:formatCode>
                <c:ptCount val="6"/>
                <c:pt idx="0">
                  <c:v>0.6777</c:v>
                </c:pt>
                <c:pt idx="1">
                  <c:v>0.5232</c:v>
                </c:pt>
                <c:pt idx="2">
                  <c:v>0.3546</c:v>
                </c:pt>
                <c:pt idx="3">
                  <c:v>0.6525</c:v>
                </c:pt>
                <c:pt idx="4">
                  <c:v>0.4566</c:v>
                </c:pt>
                <c:pt idx="5">
                  <c:v>0.2979</c:v>
                </c:pt>
              </c:numCache>
            </c:numRef>
          </c:val>
          <c:extLst xmlns:c16r2="http://schemas.microsoft.com/office/drawing/2015/06/chart">
            <c:ext xmlns:c16="http://schemas.microsoft.com/office/drawing/2014/chart" uri="{C3380CC4-5D6E-409C-BE32-E72D297353CC}">
              <c16:uniqueId val="{00000001-D8BF-412C-A224-8A16641F5C1D}"/>
            </c:ext>
          </c:extLst>
        </c:ser>
        <c:ser>
          <c:idx val="2"/>
          <c:order val="2"/>
          <c:tx>
            <c:strRef>
              <c:f>Sheet1!$D$1</c:f>
              <c:strCache>
                <c:ptCount val="1"/>
                <c:pt idx="0">
                  <c:v>% Error</c:v>
                </c:pt>
              </c:strCache>
            </c:strRef>
          </c:tx>
          <c:spPr>
            <a:solidFill>
              <a:srgbClr val="FF0000"/>
            </a:solidFill>
            <a:ln>
              <a:noFill/>
            </a:ln>
            <a:effectLst/>
          </c:spPr>
          <c:invertIfNegative val="0"/>
          <c:cat>
            <c:strRef>
              <c:f>Sheet1!$A$2:$A$7</c:f>
              <c:strCache>
                <c:ptCount val="6"/>
                <c:pt idx="0">
                  <c:v>Thermal - AB Off</c:v>
                </c:pt>
                <c:pt idx="1">
                  <c:v>Perf. - AB Off</c:v>
                </c:pt>
                <c:pt idx="2">
                  <c:v>Overall - AB Off</c:v>
                </c:pt>
                <c:pt idx="3">
                  <c:v>Thermal - AB On</c:v>
                </c:pt>
                <c:pt idx="4">
                  <c:v>Perf. - AB On</c:v>
                </c:pt>
                <c:pt idx="5">
                  <c:v>Overall - AB On</c:v>
                </c:pt>
              </c:strCache>
            </c:strRef>
          </c:cat>
          <c:val>
            <c:numRef>
              <c:f>Sheet1!$D$2:$D$7</c:f>
              <c:numCache>
                <c:formatCode>0%</c:formatCode>
                <c:ptCount val="6"/>
                <c:pt idx="0">
                  <c:v>0.0116430108075831</c:v>
                </c:pt>
                <c:pt idx="1">
                  <c:v>0.0214438187133256</c:v>
                </c:pt>
                <c:pt idx="2">
                  <c:v>0.0101268604107925</c:v>
                </c:pt>
                <c:pt idx="3">
                  <c:v>0.0110590816813886</c:v>
                </c:pt>
                <c:pt idx="4">
                  <c:v>0.0189749412563337</c:v>
                </c:pt>
                <c:pt idx="5">
                  <c:v>0.00802082403245039</c:v>
                </c:pt>
              </c:numCache>
            </c:numRef>
          </c:val>
          <c:extLst xmlns:c16r2="http://schemas.microsoft.com/office/drawing/2015/06/chart">
            <c:ext xmlns:c16="http://schemas.microsoft.com/office/drawing/2014/chart" uri="{C3380CC4-5D6E-409C-BE32-E72D297353CC}">
              <c16:uniqueId val="{00000002-D8BF-412C-A224-8A16641F5C1D}"/>
            </c:ext>
          </c:extLst>
        </c:ser>
        <c:dLbls>
          <c:showLegendKey val="0"/>
          <c:showVal val="0"/>
          <c:showCatName val="0"/>
          <c:showSerName val="0"/>
          <c:showPercent val="0"/>
          <c:showBubbleSize val="0"/>
        </c:dLbls>
        <c:gapWidth val="150"/>
        <c:axId val="-653513168"/>
        <c:axId val="-653511392"/>
      </c:barChart>
      <c:catAx>
        <c:axId val="-653513168"/>
        <c:scaling>
          <c:orientation val="minMax"/>
        </c:scaling>
        <c:delete val="0"/>
        <c:axPos val="b"/>
        <c:numFmt formatCode="General" sourceLinked="1"/>
        <c:majorTickMark val="none"/>
        <c:minorTickMark val="none"/>
        <c:tickLblPos val="nextTo"/>
        <c:spPr>
          <a:noFill/>
          <a:ln w="9522"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3511392"/>
        <c:crosses val="autoZero"/>
        <c:auto val="1"/>
        <c:lblAlgn val="ctr"/>
        <c:lblOffset val="100"/>
        <c:noMultiLvlLbl val="0"/>
      </c:catAx>
      <c:valAx>
        <c:axId val="-653511392"/>
        <c:scaling>
          <c:orientation val="minMax"/>
        </c:scaling>
        <c:delete val="0"/>
        <c:axPos val="l"/>
        <c:majorGridlines>
          <c:spPr>
            <a:ln w="9522" cap="flat" cmpd="sng" algn="ctr">
              <a:solidFill>
                <a:schemeClr val="tx1">
                  <a:lumMod val="15000"/>
                  <a:lumOff val="85000"/>
                </a:schemeClr>
              </a:solidFill>
              <a:round/>
            </a:ln>
            <a:effectLst/>
          </c:spPr>
        </c:majorGridlines>
        <c:title>
          <c:tx>
            <c:rich>
              <a:bodyPr/>
              <a:lstStyle/>
              <a:p>
                <a:pPr>
                  <a:defRPr sz="1000" b="0" i="0" u="none" strike="noStrike" baseline="0">
                    <a:solidFill>
                      <a:srgbClr val="333333"/>
                    </a:solidFill>
                    <a:latin typeface="Calibri"/>
                    <a:ea typeface="Calibri"/>
                    <a:cs typeface="Calibri"/>
                  </a:defRPr>
                </a:pPr>
                <a:r>
                  <a:rPr lang="en-US"/>
                  <a:t>% Efficiency</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3513168"/>
        <c:crosses val="autoZero"/>
        <c:crossBetween val="between"/>
      </c:valAx>
      <c:dTable>
        <c:showHorzBorder val="1"/>
        <c:showVertBorder val="1"/>
        <c:showOutline val="1"/>
        <c:showKeys val="1"/>
        <c:spPr>
          <a:noFill/>
          <a:ln w="9522"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w="25391">
          <a:noFill/>
        </a:ln>
      </c:spPr>
    </c:plotArea>
    <c:plotVisOnly val="1"/>
    <c:dispBlanksAs val="gap"/>
    <c:showDLblsOverMax val="0"/>
  </c:chart>
  <c:spPr>
    <a:solidFill>
      <a:schemeClr val="bg1"/>
    </a:solidFill>
    <a:ln w="9522"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Turbojet Efficiency</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DEVS Turbojet</c:v>
                </c:pt>
              </c:strCache>
            </c:strRef>
          </c:tx>
          <c:spPr>
            <a:solidFill>
              <a:schemeClr val="accent1"/>
            </a:solidFill>
            <a:ln>
              <a:noFill/>
            </a:ln>
            <a:effectLst/>
          </c:spPr>
          <c:invertIfNegative val="0"/>
          <c:cat>
            <c:strRef>
              <c:f>Sheet1!$A$2:$A$7</c:f>
              <c:strCache>
                <c:ptCount val="6"/>
                <c:pt idx="0">
                  <c:v>Thermal - AB Off</c:v>
                </c:pt>
                <c:pt idx="1">
                  <c:v>Perf. - AB Off</c:v>
                </c:pt>
                <c:pt idx="2">
                  <c:v>Overall - AB Off</c:v>
                </c:pt>
                <c:pt idx="3">
                  <c:v>Thermal - AB On</c:v>
                </c:pt>
                <c:pt idx="4">
                  <c:v>Perf. - AB On</c:v>
                </c:pt>
                <c:pt idx="5">
                  <c:v>Overall - AB On</c:v>
                </c:pt>
              </c:strCache>
            </c:strRef>
          </c:cat>
          <c:val>
            <c:numRef>
              <c:f>Sheet1!$B$2:$B$7</c:f>
              <c:numCache>
                <c:formatCode>0%</c:formatCode>
                <c:ptCount val="6"/>
                <c:pt idx="0">
                  <c:v>0.564258220206019</c:v>
                </c:pt>
                <c:pt idx="1">
                  <c:v>0.695044805190385</c:v>
                </c:pt>
                <c:pt idx="2">
                  <c:v>0.351009015298333</c:v>
                </c:pt>
                <c:pt idx="3">
                  <c:v>0.517743079118297</c:v>
                </c:pt>
                <c:pt idx="4">
                  <c:v>0.617269137189794</c:v>
                </c:pt>
                <c:pt idx="5">
                  <c:v>0.319586823733338</c:v>
                </c:pt>
              </c:numCache>
            </c:numRef>
          </c:val>
          <c:extLst xmlns:c16r2="http://schemas.microsoft.com/office/drawing/2015/06/chart">
            <c:ext xmlns:c16="http://schemas.microsoft.com/office/drawing/2014/chart" uri="{C3380CC4-5D6E-409C-BE32-E72D297353CC}">
              <c16:uniqueId val="{00000000-664A-4406-9B48-D2ED3B44CA92}"/>
            </c:ext>
          </c:extLst>
        </c:ser>
        <c:ser>
          <c:idx val="1"/>
          <c:order val="1"/>
          <c:tx>
            <c:strRef>
              <c:f>Sheet1!$C$1</c:f>
              <c:strCache>
                <c:ptCount val="1"/>
                <c:pt idx="0">
                  <c:v>AEDSys</c:v>
                </c:pt>
              </c:strCache>
            </c:strRef>
          </c:tx>
          <c:spPr>
            <a:solidFill>
              <a:schemeClr val="accent2"/>
            </a:solidFill>
            <a:ln>
              <a:noFill/>
            </a:ln>
            <a:effectLst/>
          </c:spPr>
          <c:invertIfNegative val="0"/>
          <c:cat>
            <c:strRef>
              <c:f>Sheet1!$A$2:$A$7</c:f>
              <c:strCache>
                <c:ptCount val="6"/>
                <c:pt idx="0">
                  <c:v>Thermal - AB Off</c:v>
                </c:pt>
                <c:pt idx="1">
                  <c:v>Perf. - AB Off</c:v>
                </c:pt>
                <c:pt idx="2">
                  <c:v>Overall - AB Off</c:v>
                </c:pt>
                <c:pt idx="3">
                  <c:v>Thermal - AB On</c:v>
                </c:pt>
                <c:pt idx="4">
                  <c:v>Perf. - AB On</c:v>
                </c:pt>
                <c:pt idx="5">
                  <c:v>Overall - AB On</c:v>
                </c:pt>
              </c:strCache>
            </c:strRef>
          </c:cat>
          <c:val>
            <c:numRef>
              <c:f>Sheet1!$C$2:$C$7</c:f>
              <c:numCache>
                <c:formatCode>0%</c:formatCode>
                <c:ptCount val="6"/>
                <c:pt idx="0">
                  <c:v>0.5576</c:v>
                </c:pt>
                <c:pt idx="1">
                  <c:v>0.7248</c:v>
                </c:pt>
                <c:pt idx="2">
                  <c:v>0.4041</c:v>
                </c:pt>
                <c:pt idx="3">
                  <c:v>0.5252</c:v>
                </c:pt>
                <c:pt idx="4">
                  <c:v>0.6136</c:v>
                </c:pt>
                <c:pt idx="5">
                  <c:v>0.3222</c:v>
                </c:pt>
              </c:numCache>
            </c:numRef>
          </c:val>
          <c:extLst xmlns:c16r2="http://schemas.microsoft.com/office/drawing/2015/06/chart">
            <c:ext xmlns:c16="http://schemas.microsoft.com/office/drawing/2014/chart" uri="{C3380CC4-5D6E-409C-BE32-E72D297353CC}">
              <c16:uniqueId val="{00000001-664A-4406-9B48-D2ED3B44CA92}"/>
            </c:ext>
          </c:extLst>
        </c:ser>
        <c:ser>
          <c:idx val="2"/>
          <c:order val="2"/>
          <c:tx>
            <c:strRef>
              <c:f>Sheet1!$D$1</c:f>
              <c:strCache>
                <c:ptCount val="1"/>
                <c:pt idx="0">
                  <c:v>% Error</c:v>
                </c:pt>
              </c:strCache>
            </c:strRef>
          </c:tx>
          <c:spPr>
            <a:solidFill>
              <a:srgbClr val="FF0000"/>
            </a:solidFill>
            <a:ln>
              <a:noFill/>
            </a:ln>
            <a:effectLst/>
          </c:spPr>
          <c:invertIfNegative val="0"/>
          <c:cat>
            <c:strRef>
              <c:f>Sheet1!$A$2:$A$7</c:f>
              <c:strCache>
                <c:ptCount val="6"/>
                <c:pt idx="0">
                  <c:v>Thermal - AB Off</c:v>
                </c:pt>
                <c:pt idx="1">
                  <c:v>Perf. - AB Off</c:v>
                </c:pt>
                <c:pt idx="2">
                  <c:v>Overall - AB Off</c:v>
                </c:pt>
                <c:pt idx="3">
                  <c:v>Thermal - AB On</c:v>
                </c:pt>
                <c:pt idx="4">
                  <c:v>Perf. - AB On</c:v>
                </c:pt>
                <c:pt idx="5">
                  <c:v>Overall - AB On</c:v>
                </c:pt>
              </c:strCache>
            </c:strRef>
          </c:cat>
          <c:val>
            <c:numRef>
              <c:f>Sheet1!$D$2:$D$7</c:f>
              <c:numCache>
                <c:formatCode>0%</c:formatCode>
                <c:ptCount val="6"/>
                <c:pt idx="0">
                  <c:v>0.0119408540280112</c:v>
                </c:pt>
                <c:pt idx="1">
                  <c:v>0.0410529729713231</c:v>
                </c:pt>
                <c:pt idx="2">
                  <c:v>0.131380808467377</c:v>
                </c:pt>
                <c:pt idx="3">
                  <c:v>0.0141982499651619</c:v>
                </c:pt>
                <c:pt idx="4">
                  <c:v>0.00597968903160691</c:v>
                </c:pt>
                <c:pt idx="5">
                  <c:v>0.00811041671837978</c:v>
                </c:pt>
              </c:numCache>
            </c:numRef>
          </c:val>
          <c:extLst xmlns:c16r2="http://schemas.microsoft.com/office/drawing/2015/06/chart">
            <c:ext xmlns:c16="http://schemas.microsoft.com/office/drawing/2014/chart" uri="{C3380CC4-5D6E-409C-BE32-E72D297353CC}">
              <c16:uniqueId val="{00000002-664A-4406-9B48-D2ED3B44CA92}"/>
            </c:ext>
          </c:extLst>
        </c:ser>
        <c:dLbls>
          <c:showLegendKey val="0"/>
          <c:showVal val="0"/>
          <c:showCatName val="0"/>
          <c:showSerName val="0"/>
          <c:showPercent val="0"/>
          <c:showBubbleSize val="0"/>
        </c:dLbls>
        <c:gapWidth val="150"/>
        <c:axId val="-652259728"/>
        <c:axId val="-651021952"/>
      </c:barChart>
      <c:catAx>
        <c:axId val="-652259728"/>
        <c:scaling>
          <c:orientation val="minMax"/>
        </c:scaling>
        <c:delete val="0"/>
        <c:axPos val="b"/>
        <c:numFmt formatCode="General" sourceLinked="1"/>
        <c:majorTickMark val="none"/>
        <c:minorTickMark val="none"/>
        <c:tickLblPos val="nextTo"/>
        <c:spPr>
          <a:noFill/>
          <a:ln w="9522"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1021952"/>
        <c:crosses val="autoZero"/>
        <c:auto val="1"/>
        <c:lblAlgn val="ctr"/>
        <c:lblOffset val="100"/>
        <c:noMultiLvlLbl val="0"/>
      </c:catAx>
      <c:valAx>
        <c:axId val="-651021952"/>
        <c:scaling>
          <c:orientation val="minMax"/>
        </c:scaling>
        <c:delete val="0"/>
        <c:axPos val="l"/>
        <c:majorGridlines>
          <c:spPr>
            <a:ln w="9522" cap="flat" cmpd="sng" algn="ctr">
              <a:solidFill>
                <a:schemeClr val="tx1">
                  <a:lumMod val="15000"/>
                  <a:lumOff val="85000"/>
                </a:schemeClr>
              </a:solidFill>
              <a:round/>
            </a:ln>
            <a:effectLst/>
          </c:spPr>
        </c:majorGridlines>
        <c:title>
          <c:tx>
            <c:rich>
              <a:bodyPr/>
              <a:lstStyle/>
              <a:p>
                <a:pPr>
                  <a:defRPr sz="1000" b="0" i="0" u="none" strike="noStrike" baseline="0">
                    <a:solidFill>
                      <a:srgbClr val="333333"/>
                    </a:solidFill>
                    <a:latin typeface="Calibri"/>
                    <a:ea typeface="Calibri"/>
                    <a:cs typeface="Calibri"/>
                  </a:defRPr>
                </a:pPr>
                <a:r>
                  <a:rPr lang="en-US"/>
                  <a:t>% Efficiency</a:t>
                </a:r>
              </a:p>
            </c:rich>
          </c:tx>
          <c:overlay val="0"/>
          <c:spPr>
            <a:noFill/>
            <a:ln>
              <a:noFill/>
            </a:ln>
            <a:effectLst/>
          </c:sp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259728"/>
        <c:crosses val="autoZero"/>
        <c:crossBetween val="between"/>
      </c:valAx>
      <c:dTable>
        <c:showHorzBorder val="1"/>
        <c:showVertBorder val="1"/>
        <c:showOutline val="1"/>
        <c:showKeys val="1"/>
        <c:spPr>
          <a:noFill/>
          <a:ln w="9522"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w="25391">
          <a:noFill/>
        </a:ln>
      </c:spPr>
    </c:plotArea>
    <c:plotVisOnly val="1"/>
    <c:dispBlanksAs val="gap"/>
    <c:showDLblsOverMax val="0"/>
  </c:chart>
  <c:spPr>
    <a:solidFill>
      <a:schemeClr val="bg1"/>
    </a:solidFill>
    <a:ln w="9522"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000" b="0" i="0" u="none" strike="noStrike" baseline="0">
                <a:solidFill>
                  <a:srgbClr val="000000"/>
                </a:solidFill>
                <a:latin typeface="Calibri"/>
                <a:ea typeface="Calibri"/>
                <a:cs typeface="Calibri"/>
              </a:defRPr>
            </a:pPr>
            <a:r>
              <a:rPr lang="en-US" sz="1200" b="1" i="0" u="none" strike="noStrike" baseline="0">
                <a:solidFill>
                  <a:srgbClr val="003366"/>
                </a:solidFill>
                <a:latin typeface="Calibri"/>
                <a:ea typeface="Calibri"/>
                <a:cs typeface="Calibri"/>
              </a:rPr>
              <a:t>Specific Thrust vs. </a:t>
            </a:r>
          </a:p>
          <a:p>
            <a:pPr>
              <a:defRPr sz="1000" b="0" i="0" u="none" strike="noStrike" baseline="0">
                <a:solidFill>
                  <a:srgbClr val="000000"/>
                </a:solidFill>
                <a:latin typeface="Calibri"/>
                <a:ea typeface="Calibri"/>
                <a:cs typeface="Calibri"/>
              </a:defRPr>
            </a:pPr>
            <a:r>
              <a:rPr lang="en-US" sz="1200" b="1" i="0" u="none" strike="noStrike" baseline="0">
                <a:solidFill>
                  <a:srgbClr val="003366"/>
                </a:solidFill>
                <a:latin typeface="Calibri"/>
                <a:ea typeface="Calibri"/>
                <a:cs typeface="Calibri"/>
              </a:rPr>
              <a:t>(pressure) Compression Ratio</a:t>
            </a:r>
          </a:p>
        </c:rich>
      </c:tx>
      <c:overlay val="0"/>
      <c:spPr>
        <a:noFill/>
        <a:ln w="25396">
          <a:noFill/>
        </a:ln>
      </c:spPr>
    </c:title>
    <c:autoTitleDeleted val="0"/>
    <c:plotArea>
      <c:layout/>
      <c:scatterChart>
        <c:scatterStyle val="smoothMarker"/>
        <c:varyColors val="0"/>
        <c:ser>
          <c:idx val="0"/>
          <c:order val="0"/>
          <c:tx>
            <c:v>M=1</c:v>
          </c:tx>
          <c:spPr>
            <a:ln w="9524" cap="rnd">
              <a:solidFill>
                <a:schemeClr val="accent1"/>
              </a:solidFill>
              <a:round/>
            </a:ln>
            <a:effectLst/>
          </c:spPr>
          <c:marker>
            <c:symbol val="circle"/>
            <c:size val="4"/>
            <c:spPr>
              <a:solidFill>
                <a:schemeClr val="accent1">
                  <a:shade val="80000"/>
                  <a:satMod val="150000"/>
                </a:schemeClr>
              </a:solidFill>
              <a:ln w="9524">
                <a:solidFill>
                  <a:schemeClr val="accent1"/>
                </a:solidFill>
                <a:round/>
              </a:ln>
              <a:effectLst/>
            </c:spPr>
          </c:marker>
          <c:xVal>
            <c:numRef>
              <c:f>'C'!$Y$2:$Y$19</c:f>
              <c:numCache>
                <c:formatCode>General</c:formatCode>
                <c:ptCount val="18"/>
                <c:pt idx="0">
                  <c:v>1.0</c:v>
                </c:pt>
                <c:pt idx="1">
                  <c:v>2.0</c:v>
                </c:pt>
                <c:pt idx="2">
                  <c:v>3.0</c:v>
                </c:pt>
                <c:pt idx="3">
                  <c:v>4.0</c:v>
                </c:pt>
                <c:pt idx="4">
                  <c:v>5.0</c:v>
                </c:pt>
                <c:pt idx="5">
                  <c:v>6.0</c:v>
                </c:pt>
                <c:pt idx="6">
                  <c:v>7.0</c:v>
                </c:pt>
                <c:pt idx="7">
                  <c:v>8.0</c:v>
                </c:pt>
                <c:pt idx="8">
                  <c:v>9.0</c:v>
                </c:pt>
                <c:pt idx="9">
                  <c:v>10.0</c:v>
                </c:pt>
                <c:pt idx="10">
                  <c:v>15.0</c:v>
                </c:pt>
                <c:pt idx="11">
                  <c:v>20.0</c:v>
                </c:pt>
                <c:pt idx="12">
                  <c:v>25.0</c:v>
                </c:pt>
                <c:pt idx="13">
                  <c:v>30.0</c:v>
                </c:pt>
                <c:pt idx="14">
                  <c:v>35.0</c:v>
                </c:pt>
                <c:pt idx="15">
                  <c:v>40.0</c:v>
                </c:pt>
                <c:pt idx="16">
                  <c:v>45.0</c:v>
                </c:pt>
                <c:pt idx="17">
                  <c:v>50.0</c:v>
                </c:pt>
              </c:numCache>
            </c:numRef>
          </c:xVal>
          <c:yVal>
            <c:numRef>
              <c:f>'C'!$CJ$2:$CJ$19</c:f>
              <c:numCache>
                <c:formatCode>General</c:formatCode>
                <c:ptCount val="18"/>
                <c:pt idx="0">
                  <c:v>54.15884870706729</c:v>
                </c:pt>
                <c:pt idx="1">
                  <c:v>82.81640972753388</c:v>
                </c:pt>
                <c:pt idx="2">
                  <c:v>93.8017852800971</c:v>
                </c:pt>
                <c:pt idx="3">
                  <c:v>99.87071113386274</c:v>
                </c:pt>
                <c:pt idx="4">
                  <c:v>103.753221416593</c:v>
                </c:pt>
                <c:pt idx="5">
                  <c:v>106.443804473879</c:v>
                </c:pt>
                <c:pt idx="6">
                  <c:v>108.403276222592</c:v>
                </c:pt>
                <c:pt idx="7">
                  <c:v>109.878070863128</c:v>
                </c:pt>
                <c:pt idx="8">
                  <c:v>111.013311936536</c:v>
                </c:pt>
                <c:pt idx="9">
                  <c:v>111.900627740646</c:v>
                </c:pt>
                <c:pt idx="10">
                  <c:v>114.222722645467</c:v>
                </c:pt>
                <c:pt idx="11">
                  <c:v>114.84322753879</c:v>
                </c:pt>
                <c:pt idx="12">
                  <c:v>114.740183460928</c:v>
                </c:pt>
                <c:pt idx="13">
                  <c:v>114.271399337204</c:v>
                </c:pt>
                <c:pt idx="14">
                  <c:v>113.598870946853</c:v>
                </c:pt>
                <c:pt idx="15">
                  <c:v>112.806080229713</c:v>
                </c:pt>
                <c:pt idx="16">
                  <c:v>111.939959731017</c:v>
                </c:pt>
                <c:pt idx="17">
                  <c:v>111.028580463771</c:v>
                </c:pt>
              </c:numCache>
            </c:numRef>
          </c:yVal>
          <c:smooth val="1"/>
          <c:extLst xmlns:c16r2="http://schemas.microsoft.com/office/drawing/2015/06/chart">
            <c:ext xmlns:c16="http://schemas.microsoft.com/office/drawing/2014/chart" uri="{C3380CC4-5D6E-409C-BE32-E72D297353CC}">
              <c16:uniqueId val="{00000000-04EE-4333-B064-3E0F0214CF1C}"/>
            </c:ext>
          </c:extLst>
        </c:ser>
        <c:ser>
          <c:idx val="1"/>
          <c:order val="1"/>
          <c:tx>
            <c:v>M=1.5</c:v>
          </c:tx>
          <c:spPr>
            <a:ln w="9524" cap="rnd">
              <a:solidFill>
                <a:schemeClr val="accent2"/>
              </a:solidFill>
              <a:round/>
            </a:ln>
            <a:effectLst/>
          </c:spPr>
          <c:marker>
            <c:symbol val="circle"/>
            <c:size val="4"/>
            <c:spPr>
              <a:solidFill>
                <a:schemeClr val="accent2">
                  <a:shade val="80000"/>
                  <a:satMod val="150000"/>
                </a:schemeClr>
              </a:solidFill>
              <a:ln w="9524">
                <a:solidFill>
                  <a:schemeClr val="accent2"/>
                </a:solidFill>
                <a:round/>
              </a:ln>
              <a:effectLst/>
            </c:spPr>
          </c:marker>
          <c:xVal>
            <c:numRef>
              <c:f>'C'!$Y$20:$Y$37</c:f>
              <c:numCache>
                <c:formatCode>General</c:formatCode>
                <c:ptCount val="18"/>
                <c:pt idx="0">
                  <c:v>1.0</c:v>
                </c:pt>
                <c:pt idx="1">
                  <c:v>2.0</c:v>
                </c:pt>
                <c:pt idx="2">
                  <c:v>3.0</c:v>
                </c:pt>
                <c:pt idx="3">
                  <c:v>4.0</c:v>
                </c:pt>
                <c:pt idx="4">
                  <c:v>5.0</c:v>
                </c:pt>
                <c:pt idx="5">
                  <c:v>6.0</c:v>
                </c:pt>
                <c:pt idx="6">
                  <c:v>7.0</c:v>
                </c:pt>
                <c:pt idx="7">
                  <c:v>8.0</c:v>
                </c:pt>
                <c:pt idx="8">
                  <c:v>9.0</c:v>
                </c:pt>
                <c:pt idx="9">
                  <c:v>10.0</c:v>
                </c:pt>
                <c:pt idx="10">
                  <c:v>15.0</c:v>
                </c:pt>
                <c:pt idx="11">
                  <c:v>20.0</c:v>
                </c:pt>
                <c:pt idx="12">
                  <c:v>25.0</c:v>
                </c:pt>
                <c:pt idx="13">
                  <c:v>30.0</c:v>
                </c:pt>
                <c:pt idx="14">
                  <c:v>35.0</c:v>
                </c:pt>
                <c:pt idx="15">
                  <c:v>40.0</c:v>
                </c:pt>
                <c:pt idx="16">
                  <c:v>45.0</c:v>
                </c:pt>
                <c:pt idx="17">
                  <c:v>50.0</c:v>
                </c:pt>
              </c:numCache>
            </c:numRef>
          </c:xVal>
          <c:yVal>
            <c:numRef>
              <c:f>'C'!$CJ$20:$CJ$37</c:f>
              <c:numCache>
                <c:formatCode>General</c:formatCode>
                <c:ptCount val="18"/>
                <c:pt idx="0">
                  <c:v>71.7177142697287</c:v>
                </c:pt>
                <c:pt idx="1">
                  <c:v>88.8136112190563</c:v>
                </c:pt>
                <c:pt idx="2">
                  <c:v>95.50173102786518</c:v>
                </c:pt>
                <c:pt idx="3">
                  <c:v>99.0488824818776</c:v>
                </c:pt>
                <c:pt idx="4">
                  <c:v>101.176286299777</c:v>
                </c:pt>
                <c:pt idx="5">
                  <c:v>102.529614095904</c:v>
                </c:pt>
                <c:pt idx="6">
                  <c:v>103.41143740051</c:v>
                </c:pt>
                <c:pt idx="7">
                  <c:v>103.984120491397</c:v>
                </c:pt>
                <c:pt idx="8">
                  <c:v>104.343198549425</c:v>
                </c:pt>
                <c:pt idx="9">
                  <c:v>104.548779601176</c:v>
                </c:pt>
                <c:pt idx="10">
                  <c:v>104.3161914414</c:v>
                </c:pt>
                <c:pt idx="11">
                  <c:v>103.142632297576</c:v>
                </c:pt>
                <c:pt idx="12">
                  <c:v>101.627692752043</c:v>
                </c:pt>
                <c:pt idx="13">
                  <c:v>99.9761116446496</c:v>
                </c:pt>
                <c:pt idx="14">
                  <c:v>98.2730365537932</c:v>
                </c:pt>
                <c:pt idx="15">
                  <c:v>96.5579481872892</c:v>
                </c:pt>
                <c:pt idx="16">
                  <c:v>94.8502332260103</c:v>
                </c:pt>
                <c:pt idx="17">
                  <c:v>93.1595624770452</c:v>
                </c:pt>
              </c:numCache>
            </c:numRef>
          </c:yVal>
          <c:smooth val="1"/>
          <c:extLst xmlns:c16r2="http://schemas.microsoft.com/office/drawing/2015/06/chart">
            <c:ext xmlns:c16="http://schemas.microsoft.com/office/drawing/2014/chart" uri="{C3380CC4-5D6E-409C-BE32-E72D297353CC}">
              <c16:uniqueId val="{00000001-04EE-4333-B064-3E0F0214CF1C}"/>
            </c:ext>
          </c:extLst>
        </c:ser>
        <c:ser>
          <c:idx val="2"/>
          <c:order val="2"/>
          <c:tx>
            <c:v>M=1.8</c:v>
          </c:tx>
          <c:spPr>
            <a:ln w="9524" cap="rnd">
              <a:solidFill>
                <a:schemeClr val="accent3"/>
              </a:solidFill>
              <a:round/>
            </a:ln>
            <a:effectLst/>
          </c:spPr>
          <c:marker>
            <c:symbol val="circle"/>
            <c:size val="4"/>
            <c:spPr>
              <a:solidFill>
                <a:schemeClr val="accent3">
                  <a:shade val="80000"/>
                  <a:satMod val="150000"/>
                </a:schemeClr>
              </a:solidFill>
              <a:ln w="9524">
                <a:solidFill>
                  <a:schemeClr val="accent3"/>
                </a:solidFill>
                <a:round/>
              </a:ln>
              <a:effectLst/>
            </c:spPr>
          </c:marker>
          <c:xVal>
            <c:numRef>
              <c:f>'C'!$Y$38:$Y$55</c:f>
              <c:numCache>
                <c:formatCode>General</c:formatCode>
                <c:ptCount val="18"/>
                <c:pt idx="0">
                  <c:v>1.0</c:v>
                </c:pt>
                <c:pt idx="1">
                  <c:v>2.0</c:v>
                </c:pt>
                <c:pt idx="2">
                  <c:v>3.0</c:v>
                </c:pt>
                <c:pt idx="3">
                  <c:v>4.0</c:v>
                </c:pt>
                <c:pt idx="4">
                  <c:v>5.0</c:v>
                </c:pt>
                <c:pt idx="5">
                  <c:v>6.0</c:v>
                </c:pt>
                <c:pt idx="6">
                  <c:v>7.0</c:v>
                </c:pt>
                <c:pt idx="7">
                  <c:v>8.0</c:v>
                </c:pt>
                <c:pt idx="8">
                  <c:v>9.0</c:v>
                </c:pt>
                <c:pt idx="9">
                  <c:v>10.0</c:v>
                </c:pt>
                <c:pt idx="10">
                  <c:v>15.0</c:v>
                </c:pt>
                <c:pt idx="11">
                  <c:v>20.0</c:v>
                </c:pt>
                <c:pt idx="12">
                  <c:v>25.0</c:v>
                </c:pt>
                <c:pt idx="13">
                  <c:v>30.0</c:v>
                </c:pt>
                <c:pt idx="14">
                  <c:v>35.0</c:v>
                </c:pt>
                <c:pt idx="15">
                  <c:v>40.0</c:v>
                </c:pt>
                <c:pt idx="16">
                  <c:v>45.0</c:v>
                </c:pt>
                <c:pt idx="17">
                  <c:v>50.0</c:v>
                </c:pt>
              </c:numCache>
            </c:numRef>
          </c:xVal>
          <c:yVal>
            <c:numRef>
              <c:f>'C'!$CJ$38:$CJ$55</c:f>
              <c:numCache>
                <c:formatCode>General</c:formatCode>
                <c:ptCount val="18"/>
                <c:pt idx="0">
                  <c:v>77.79923883101378</c:v>
                </c:pt>
                <c:pt idx="1">
                  <c:v>90.18221180865557</c:v>
                </c:pt>
                <c:pt idx="2">
                  <c:v>94.77330312510458</c:v>
                </c:pt>
                <c:pt idx="3">
                  <c:v>96.9942154048846</c:v>
                </c:pt>
                <c:pt idx="4">
                  <c:v>98.1542207437319</c:v>
                </c:pt>
                <c:pt idx="5">
                  <c:v>98.7448183772609</c:v>
                </c:pt>
                <c:pt idx="6">
                  <c:v>98.9951997835384</c:v>
                </c:pt>
                <c:pt idx="7">
                  <c:v>99.02740327943438</c:v>
                </c:pt>
                <c:pt idx="8">
                  <c:v>98.9125543173601</c:v>
                </c:pt>
                <c:pt idx="9">
                  <c:v>98.69491852352499</c:v>
                </c:pt>
                <c:pt idx="10">
                  <c:v>96.81651975805488</c:v>
                </c:pt>
                <c:pt idx="11">
                  <c:v>94.42837715786553</c:v>
                </c:pt>
                <c:pt idx="12">
                  <c:v>91.92207872205448</c:v>
                </c:pt>
                <c:pt idx="13">
                  <c:v>89.41521783448505</c:v>
                </c:pt>
                <c:pt idx="14">
                  <c:v>86.94805183349362</c:v>
                </c:pt>
                <c:pt idx="15">
                  <c:v>84.5338134570772</c:v>
                </c:pt>
                <c:pt idx="16">
                  <c:v>82.17515046801998</c:v>
                </c:pt>
                <c:pt idx="17">
                  <c:v>79.87035599536368</c:v>
                </c:pt>
              </c:numCache>
            </c:numRef>
          </c:yVal>
          <c:smooth val="1"/>
          <c:extLst xmlns:c16r2="http://schemas.microsoft.com/office/drawing/2015/06/chart">
            <c:ext xmlns:c16="http://schemas.microsoft.com/office/drawing/2014/chart" uri="{C3380CC4-5D6E-409C-BE32-E72D297353CC}">
              <c16:uniqueId val="{00000002-04EE-4333-B064-3E0F0214CF1C}"/>
            </c:ext>
          </c:extLst>
        </c:ser>
        <c:ser>
          <c:idx val="3"/>
          <c:order val="3"/>
          <c:tx>
            <c:v>M=2.0</c:v>
          </c:tx>
          <c:spPr>
            <a:ln w="9524" cap="rnd">
              <a:solidFill>
                <a:schemeClr val="accent4"/>
              </a:solidFill>
              <a:round/>
            </a:ln>
            <a:effectLst/>
          </c:spPr>
          <c:marker>
            <c:symbol val="circle"/>
            <c:size val="4"/>
            <c:spPr>
              <a:solidFill>
                <a:schemeClr val="accent4">
                  <a:shade val="80000"/>
                  <a:satMod val="150000"/>
                </a:schemeClr>
              </a:solidFill>
              <a:ln w="9524">
                <a:solidFill>
                  <a:schemeClr val="accent4"/>
                </a:solidFill>
                <a:round/>
              </a:ln>
              <a:effectLst/>
            </c:spPr>
          </c:marker>
          <c:xVal>
            <c:numRef>
              <c:f>'C'!$Y$56:$Y$73</c:f>
              <c:numCache>
                <c:formatCode>General</c:formatCode>
                <c:ptCount val="18"/>
                <c:pt idx="0">
                  <c:v>1.0</c:v>
                </c:pt>
                <c:pt idx="1">
                  <c:v>2.0</c:v>
                </c:pt>
                <c:pt idx="2">
                  <c:v>3.0</c:v>
                </c:pt>
                <c:pt idx="3">
                  <c:v>4.0</c:v>
                </c:pt>
                <c:pt idx="4">
                  <c:v>5.0</c:v>
                </c:pt>
                <c:pt idx="5">
                  <c:v>6.0</c:v>
                </c:pt>
                <c:pt idx="6">
                  <c:v>7.0</c:v>
                </c:pt>
                <c:pt idx="7">
                  <c:v>8.0</c:v>
                </c:pt>
                <c:pt idx="8">
                  <c:v>9.0</c:v>
                </c:pt>
                <c:pt idx="9">
                  <c:v>10.0</c:v>
                </c:pt>
                <c:pt idx="10">
                  <c:v>15.0</c:v>
                </c:pt>
                <c:pt idx="11">
                  <c:v>20.0</c:v>
                </c:pt>
                <c:pt idx="12">
                  <c:v>25.0</c:v>
                </c:pt>
                <c:pt idx="13">
                  <c:v>30.0</c:v>
                </c:pt>
                <c:pt idx="14">
                  <c:v>35.0</c:v>
                </c:pt>
                <c:pt idx="15">
                  <c:v>40.0</c:v>
                </c:pt>
                <c:pt idx="16">
                  <c:v>45.0</c:v>
                </c:pt>
                <c:pt idx="17">
                  <c:v>50.0</c:v>
                </c:pt>
              </c:numCache>
            </c:numRef>
          </c:xVal>
          <c:yVal>
            <c:numRef>
              <c:f>'C'!$CJ$56:$CJ$73</c:f>
              <c:numCache>
                <c:formatCode>General</c:formatCode>
                <c:ptCount val="18"/>
                <c:pt idx="0">
                  <c:v>80.32038152815797</c:v>
                </c:pt>
                <c:pt idx="1">
                  <c:v>90.1009790456028</c:v>
                </c:pt>
                <c:pt idx="2">
                  <c:v>93.4429449192045</c:v>
                </c:pt>
                <c:pt idx="3">
                  <c:v>94.8432936415412</c:v>
                </c:pt>
                <c:pt idx="4">
                  <c:v>95.38920681568003</c:v>
                </c:pt>
                <c:pt idx="5">
                  <c:v>95.4861187759593</c:v>
                </c:pt>
                <c:pt idx="6">
                  <c:v>95.3213149196432</c:v>
                </c:pt>
                <c:pt idx="7">
                  <c:v>94.993413485421</c:v>
                </c:pt>
                <c:pt idx="8">
                  <c:v>94.55917353353595</c:v>
                </c:pt>
                <c:pt idx="9">
                  <c:v>94.053433481779</c:v>
                </c:pt>
                <c:pt idx="10">
                  <c:v>91.02846800542555</c:v>
                </c:pt>
                <c:pt idx="11">
                  <c:v>87.767161512713</c:v>
                </c:pt>
                <c:pt idx="12">
                  <c:v>84.5309188961092</c:v>
                </c:pt>
                <c:pt idx="13">
                  <c:v>81.3816122516136</c:v>
                </c:pt>
                <c:pt idx="14">
                  <c:v>78.3303022154149</c:v>
                </c:pt>
                <c:pt idx="15">
                  <c:v>75.37287998729585</c:v>
                </c:pt>
                <c:pt idx="16">
                  <c:v>72.5007553952169</c:v>
                </c:pt>
                <c:pt idx="17">
                  <c:v>69.7044462953876</c:v>
                </c:pt>
              </c:numCache>
            </c:numRef>
          </c:yVal>
          <c:smooth val="1"/>
          <c:extLst xmlns:c16r2="http://schemas.microsoft.com/office/drawing/2015/06/chart">
            <c:ext xmlns:c16="http://schemas.microsoft.com/office/drawing/2014/chart" uri="{C3380CC4-5D6E-409C-BE32-E72D297353CC}">
              <c16:uniqueId val="{00000003-04EE-4333-B064-3E0F0214CF1C}"/>
            </c:ext>
          </c:extLst>
        </c:ser>
        <c:dLbls>
          <c:showLegendKey val="0"/>
          <c:showVal val="0"/>
          <c:showCatName val="0"/>
          <c:showSerName val="0"/>
          <c:showPercent val="0"/>
          <c:showBubbleSize val="0"/>
        </c:dLbls>
        <c:axId val="-653383200"/>
        <c:axId val="-653379568"/>
      </c:scatterChart>
      <c:valAx>
        <c:axId val="-653383200"/>
        <c:scaling>
          <c:orientation val="minMax"/>
        </c:scaling>
        <c:delete val="0"/>
        <c:axPos val="b"/>
        <c:majorGridlines>
          <c:spPr>
            <a:ln w="9524" cap="flat" cmpd="sng" algn="ctr">
              <a:solidFill>
                <a:schemeClr val="tx2">
                  <a:lumMod val="15000"/>
                  <a:lumOff val="85000"/>
                </a:schemeClr>
              </a:solidFill>
              <a:round/>
            </a:ln>
            <a:effectLst/>
          </c:spPr>
        </c:majorGridlines>
        <c:title>
          <c:tx>
            <c:rich>
              <a:bodyPr/>
              <a:lstStyle/>
              <a:p>
                <a:pPr>
                  <a:defRPr sz="1195" b="1" i="0" u="none" strike="noStrike" baseline="0">
                    <a:solidFill>
                      <a:srgbClr val="003366"/>
                    </a:solidFill>
                    <a:latin typeface="Calibri"/>
                    <a:ea typeface="Calibri"/>
                    <a:cs typeface="Calibri"/>
                  </a:defRPr>
                </a:pPr>
                <a:r>
                  <a:rPr lang="en-US"/>
                  <a:t>pi_c</a:t>
                </a:r>
              </a:p>
            </c:rich>
          </c:tx>
          <c:overlay val="0"/>
          <c:spPr>
            <a:noFill/>
            <a:ln w="25396">
              <a:noFill/>
            </a:ln>
          </c:spPr>
        </c:title>
        <c:numFmt formatCode="General" sourceLinked="1"/>
        <c:majorTickMark val="none"/>
        <c:minorTickMark val="none"/>
        <c:tickLblPos val="nextTo"/>
        <c:spPr>
          <a:noFill/>
          <a:ln>
            <a:solidFill>
              <a:schemeClr val="tx2">
                <a:lumMod val="40000"/>
                <a:lumOff val="60000"/>
              </a:schemeClr>
            </a:solidFill>
          </a:ln>
          <a:effectLst/>
        </c:spPr>
        <c:txPr>
          <a:bodyPr rot="0" vert="horz"/>
          <a:lstStyle/>
          <a:p>
            <a:pPr>
              <a:defRPr sz="1195" b="0" i="0" u="none" strike="noStrike" baseline="0">
                <a:solidFill>
                  <a:srgbClr val="333399"/>
                </a:solidFill>
                <a:latin typeface="Calibri"/>
                <a:ea typeface="Calibri"/>
                <a:cs typeface="Calibri"/>
              </a:defRPr>
            </a:pPr>
            <a:endParaRPr lang="en-US"/>
          </a:p>
        </c:txPr>
        <c:crossAx val="-653379568"/>
        <c:crosses val="autoZero"/>
        <c:crossBetween val="midCat"/>
      </c:valAx>
      <c:valAx>
        <c:axId val="-653379568"/>
        <c:scaling>
          <c:orientation val="minMax"/>
        </c:scaling>
        <c:delete val="0"/>
        <c:axPos val="l"/>
        <c:majorGridlines>
          <c:spPr>
            <a:ln w="9524" cap="flat" cmpd="sng" algn="ctr">
              <a:solidFill>
                <a:schemeClr val="tx2">
                  <a:lumMod val="15000"/>
                  <a:lumOff val="85000"/>
                </a:schemeClr>
              </a:solidFill>
              <a:round/>
            </a:ln>
            <a:effectLst/>
          </c:spPr>
        </c:majorGridlines>
        <c:title>
          <c:tx>
            <c:rich>
              <a:bodyPr/>
              <a:lstStyle/>
              <a:p>
                <a:pPr>
                  <a:defRPr sz="1195" b="1" i="0" u="none" strike="noStrike" baseline="0">
                    <a:solidFill>
                      <a:srgbClr val="003366"/>
                    </a:solidFill>
                    <a:latin typeface="Calibri"/>
                    <a:ea typeface="Calibri"/>
                    <a:cs typeface="Calibri"/>
                  </a:defRPr>
                </a:pPr>
                <a:r>
                  <a:rPr lang="en-US"/>
                  <a:t>Fs</a:t>
                </a:r>
              </a:p>
            </c:rich>
          </c:tx>
          <c:overlay val="0"/>
          <c:spPr>
            <a:noFill/>
            <a:ln w="25396">
              <a:noFill/>
            </a:ln>
          </c:sp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1197" b="0" i="0" u="none" strike="noStrike" kern="1200" baseline="0">
                <a:solidFill>
                  <a:schemeClr val="tx2"/>
                </a:solidFill>
                <a:latin typeface="+mn-lt"/>
                <a:ea typeface="+mn-ea"/>
                <a:cs typeface="+mn-cs"/>
              </a:defRPr>
            </a:pPr>
            <a:endParaRPr lang="en-US"/>
          </a:p>
        </c:txPr>
        <c:crossAx val="-653383200"/>
        <c:crosses val="autoZero"/>
        <c:crossBetween val="midCat"/>
      </c:valAx>
      <c:spPr>
        <a:noFill/>
        <a:ln w="25396">
          <a:noFill/>
        </a:ln>
      </c:spPr>
    </c:plotArea>
    <c:legend>
      <c:legendPos val="b"/>
      <c:overlay val="0"/>
      <c:spPr>
        <a:noFill/>
        <a:ln w="25396">
          <a:noFill/>
        </a:ln>
      </c:spPr>
      <c:txPr>
        <a:bodyPr rot="0" spcFirstLastPara="1" vertOverflow="ellipsis" vert="horz" wrap="square" anchor="ctr" anchorCtr="1"/>
        <a:lstStyle/>
        <a:p>
          <a:pPr>
            <a:defRPr sz="1197"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4" cap="flat" cmpd="sng" algn="ctr">
      <a:solidFill>
        <a:schemeClr val="tx2">
          <a:lumMod val="15000"/>
          <a:lumOff val="85000"/>
        </a:schemeClr>
      </a:solidFill>
      <a:round/>
    </a:ln>
    <a:effectLst/>
  </c:spPr>
  <c:txPr>
    <a:bodyPr/>
    <a:lstStyle/>
    <a:p>
      <a:pPr>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2128" b="1" i="0" u="none" strike="noStrike" kern="1200" baseline="0">
                <a:solidFill>
                  <a:schemeClr val="tx2"/>
                </a:solidFill>
                <a:latin typeface="+mn-lt"/>
                <a:ea typeface="+mn-ea"/>
                <a:cs typeface="+mn-cs"/>
              </a:defRPr>
            </a:pPr>
            <a:r>
              <a:rPr lang="en-US" sz="1200"/>
              <a:t>TSFC vs. (pressure) Compression Ratio</a:t>
            </a:r>
          </a:p>
        </c:rich>
      </c:tx>
      <c:overlay val="0"/>
      <c:spPr>
        <a:noFill/>
        <a:ln>
          <a:noFill/>
        </a:ln>
        <a:effectLst/>
      </c:spPr>
    </c:title>
    <c:autoTitleDeleted val="0"/>
    <c:plotArea>
      <c:layout/>
      <c:scatterChart>
        <c:scatterStyle val="smoothMarker"/>
        <c:varyColors val="0"/>
        <c:ser>
          <c:idx val="0"/>
          <c:order val="0"/>
          <c:tx>
            <c:v>M=1</c:v>
          </c:tx>
          <c:spPr>
            <a:ln w="9524" cap="rnd">
              <a:solidFill>
                <a:schemeClr val="accent1"/>
              </a:solidFill>
              <a:round/>
            </a:ln>
            <a:effectLst/>
          </c:spPr>
          <c:marker>
            <c:symbol val="circle"/>
            <c:size val="4"/>
            <c:spPr>
              <a:solidFill>
                <a:schemeClr val="accent1">
                  <a:shade val="80000"/>
                  <a:satMod val="150000"/>
                </a:schemeClr>
              </a:solidFill>
              <a:ln w="9524">
                <a:solidFill>
                  <a:schemeClr val="accent1"/>
                </a:solidFill>
                <a:round/>
              </a:ln>
              <a:effectLst/>
            </c:spPr>
          </c:marker>
          <c:xVal>
            <c:numRef>
              <c:f>'C'!$Y$2:$Y$19</c:f>
              <c:numCache>
                <c:formatCode>General</c:formatCode>
                <c:ptCount val="18"/>
                <c:pt idx="0">
                  <c:v>1.0</c:v>
                </c:pt>
                <c:pt idx="1">
                  <c:v>2.0</c:v>
                </c:pt>
                <c:pt idx="2">
                  <c:v>3.0</c:v>
                </c:pt>
                <c:pt idx="3">
                  <c:v>4.0</c:v>
                </c:pt>
                <c:pt idx="4">
                  <c:v>5.0</c:v>
                </c:pt>
                <c:pt idx="5">
                  <c:v>6.0</c:v>
                </c:pt>
                <c:pt idx="6">
                  <c:v>7.0</c:v>
                </c:pt>
                <c:pt idx="7">
                  <c:v>8.0</c:v>
                </c:pt>
                <c:pt idx="8">
                  <c:v>9.0</c:v>
                </c:pt>
                <c:pt idx="9">
                  <c:v>10.0</c:v>
                </c:pt>
                <c:pt idx="10">
                  <c:v>15.0</c:v>
                </c:pt>
                <c:pt idx="11">
                  <c:v>20.0</c:v>
                </c:pt>
                <c:pt idx="12">
                  <c:v>25.0</c:v>
                </c:pt>
                <c:pt idx="13">
                  <c:v>30.0</c:v>
                </c:pt>
                <c:pt idx="14">
                  <c:v>35.0</c:v>
                </c:pt>
                <c:pt idx="15">
                  <c:v>40.0</c:v>
                </c:pt>
                <c:pt idx="16">
                  <c:v>45.0</c:v>
                </c:pt>
                <c:pt idx="17">
                  <c:v>50.0</c:v>
                </c:pt>
              </c:numCache>
            </c:numRef>
          </c:xVal>
          <c:yVal>
            <c:numRef>
              <c:f>'C'!$CL$2:$CL$19</c:f>
              <c:numCache>
                <c:formatCode>General</c:formatCode>
                <c:ptCount val="18"/>
                <c:pt idx="0">
                  <c:v>3.40139898171008</c:v>
                </c:pt>
                <c:pt idx="1">
                  <c:v>2.15461497672145</c:v>
                </c:pt>
                <c:pt idx="2">
                  <c:v>1.85943927773526</c:v>
                </c:pt>
                <c:pt idx="3">
                  <c:v>1.71458517024565</c:v>
                </c:pt>
                <c:pt idx="4">
                  <c:v>1.62463094591207</c:v>
                </c:pt>
                <c:pt idx="5">
                  <c:v>1.56165906209937</c:v>
                </c:pt>
                <c:pt idx="6">
                  <c:v>1.51424742520528</c:v>
                </c:pt>
                <c:pt idx="7">
                  <c:v>1.47676305371699</c:v>
                </c:pt>
                <c:pt idx="8">
                  <c:v>1.44607057867761</c:v>
                </c:pt>
                <c:pt idx="9">
                  <c:v>1.42026939080667</c:v>
                </c:pt>
                <c:pt idx="10">
                  <c:v>1.33275056334694</c:v>
                </c:pt>
                <c:pt idx="11">
                  <c:v>1.27936748227128</c:v>
                </c:pt>
                <c:pt idx="12">
                  <c:v>1.24163972690468</c:v>
                </c:pt>
                <c:pt idx="13">
                  <c:v>1.21272062979088</c:v>
                </c:pt>
                <c:pt idx="14">
                  <c:v>1.18938678364204</c:v>
                </c:pt>
                <c:pt idx="15">
                  <c:v>1.16988506582014</c:v>
                </c:pt>
                <c:pt idx="16">
                  <c:v>1.15316450035263</c:v>
                </c:pt>
                <c:pt idx="17">
                  <c:v>1.13854908295476</c:v>
                </c:pt>
              </c:numCache>
            </c:numRef>
          </c:yVal>
          <c:smooth val="1"/>
          <c:extLst xmlns:c16r2="http://schemas.microsoft.com/office/drawing/2015/06/chart">
            <c:ext xmlns:c16="http://schemas.microsoft.com/office/drawing/2014/chart" uri="{C3380CC4-5D6E-409C-BE32-E72D297353CC}">
              <c16:uniqueId val="{00000000-19D9-42BE-A7CB-9C6679B311D4}"/>
            </c:ext>
          </c:extLst>
        </c:ser>
        <c:ser>
          <c:idx val="1"/>
          <c:order val="1"/>
          <c:tx>
            <c:v>M=1.5</c:v>
          </c:tx>
          <c:spPr>
            <a:ln w="9524" cap="rnd">
              <a:solidFill>
                <a:schemeClr val="accent2"/>
              </a:solidFill>
              <a:round/>
            </a:ln>
            <a:effectLst/>
          </c:spPr>
          <c:marker>
            <c:symbol val="circle"/>
            <c:size val="4"/>
            <c:spPr>
              <a:solidFill>
                <a:schemeClr val="accent2">
                  <a:shade val="80000"/>
                  <a:satMod val="150000"/>
                </a:schemeClr>
              </a:solidFill>
              <a:ln w="9524">
                <a:solidFill>
                  <a:schemeClr val="accent2"/>
                </a:solidFill>
                <a:round/>
              </a:ln>
              <a:effectLst/>
            </c:spPr>
          </c:marker>
          <c:xVal>
            <c:numRef>
              <c:f>'C'!$Y$20:$Y$37</c:f>
              <c:numCache>
                <c:formatCode>General</c:formatCode>
                <c:ptCount val="18"/>
                <c:pt idx="0">
                  <c:v>1.0</c:v>
                </c:pt>
                <c:pt idx="1">
                  <c:v>2.0</c:v>
                </c:pt>
                <c:pt idx="2">
                  <c:v>3.0</c:v>
                </c:pt>
                <c:pt idx="3">
                  <c:v>4.0</c:v>
                </c:pt>
                <c:pt idx="4">
                  <c:v>5.0</c:v>
                </c:pt>
                <c:pt idx="5">
                  <c:v>6.0</c:v>
                </c:pt>
                <c:pt idx="6">
                  <c:v>7.0</c:v>
                </c:pt>
                <c:pt idx="7">
                  <c:v>8.0</c:v>
                </c:pt>
                <c:pt idx="8">
                  <c:v>9.0</c:v>
                </c:pt>
                <c:pt idx="9">
                  <c:v>10.0</c:v>
                </c:pt>
                <c:pt idx="10">
                  <c:v>15.0</c:v>
                </c:pt>
                <c:pt idx="11">
                  <c:v>20.0</c:v>
                </c:pt>
                <c:pt idx="12">
                  <c:v>25.0</c:v>
                </c:pt>
                <c:pt idx="13">
                  <c:v>30.0</c:v>
                </c:pt>
                <c:pt idx="14">
                  <c:v>35.0</c:v>
                </c:pt>
                <c:pt idx="15">
                  <c:v>40.0</c:v>
                </c:pt>
                <c:pt idx="16">
                  <c:v>45.0</c:v>
                </c:pt>
                <c:pt idx="17">
                  <c:v>50.0</c:v>
                </c:pt>
              </c:numCache>
            </c:numRef>
          </c:xVal>
          <c:yVal>
            <c:numRef>
              <c:f>'C'!$CL$20:$CL$37</c:f>
              <c:numCache>
                <c:formatCode>General</c:formatCode>
                <c:ptCount val="18"/>
                <c:pt idx="0">
                  <c:v>2.50042721767075</c:v>
                </c:pt>
                <c:pt idx="1">
                  <c:v>1.94049896067201</c:v>
                </c:pt>
                <c:pt idx="2">
                  <c:v>1.75375593132755</c:v>
                </c:pt>
                <c:pt idx="3">
                  <c:v>1.65213324069446</c:v>
                </c:pt>
                <c:pt idx="4">
                  <c:v>1.58543351066814</c:v>
                </c:pt>
                <c:pt idx="5">
                  <c:v>1.53702644794276</c:v>
                </c:pt>
                <c:pt idx="6">
                  <c:v>1.49962076661476</c:v>
                </c:pt>
                <c:pt idx="7">
                  <c:v>1.46945147036035</c:v>
                </c:pt>
                <c:pt idx="8">
                  <c:v>1.44435141060877</c:v>
                </c:pt>
                <c:pt idx="9">
                  <c:v>1.42297233985317</c:v>
                </c:pt>
                <c:pt idx="10">
                  <c:v>1.34855223795935</c:v>
                </c:pt>
                <c:pt idx="11">
                  <c:v>1.30176227208017</c:v>
                </c:pt>
                <c:pt idx="12">
                  <c:v>1.26813023327469</c:v>
                </c:pt>
                <c:pt idx="13">
                  <c:v>1.24210408461512</c:v>
                </c:pt>
                <c:pt idx="14">
                  <c:v>1.22100944428713</c:v>
                </c:pt>
                <c:pt idx="15">
                  <c:v>1.20336752140817</c:v>
                </c:pt>
                <c:pt idx="16">
                  <c:v>1.18828073030915</c:v>
                </c:pt>
                <c:pt idx="17">
                  <c:v>1.17516636567366</c:v>
                </c:pt>
              </c:numCache>
            </c:numRef>
          </c:yVal>
          <c:smooth val="1"/>
          <c:extLst xmlns:c16r2="http://schemas.microsoft.com/office/drawing/2015/06/chart">
            <c:ext xmlns:c16="http://schemas.microsoft.com/office/drawing/2014/chart" uri="{C3380CC4-5D6E-409C-BE32-E72D297353CC}">
              <c16:uniqueId val="{00000001-19D9-42BE-A7CB-9C6679B311D4}"/>
            </c:ext>
          </c:extLst>
        </c:ser>
        <c:ser>
          <c:idx val="2"/>
          <c:order val="2"/>
          <c:tx>
            <c:v>M=1.8</c:v>
          </c:tx>
          <c:spPr>
            <a:ln w="9524" cap="rnd">
              <a:solidFill>
                <a:schemeClr val="accent3"/>
              </a:solidFill>
              <a:round/>
            </a:ln>
            <a:effectLst/>
          </c:spPr>
          <c:marker>
            <c:symbol val="circle"/>
            <c:size val="4"/>
            <c:spPr>
              <a:solidFill>
                <a:schemeClr val="accent3">
                  <a:shade val="80000"/>
                  <a:satMod val="150000"/>
                </a:schemeClr>
              </a:solidFill>
              <a:ln w="9524">
                <a:solidFill>
                  <a:schemeClr val="accent3"/>
                </a:solidFill>
                <a:round/>
              </a:ln>
              <a:effectLst/>
            </c:spPr>
          </c:marker>
          <c:xVal>
            <c:numRef>
              <c:f>'C'!$Y$38:$Y$55</c:f>
              <c:numCache>
                <c:formatCode>General</c:formatCode>
                <c:ptCount val="18"/>
                <c:pt idx="0">
                  <c:v>1.0</c:v>
                </c:pt>
                <c:pt idx="1">
                  <c:v>2.0</c:v>
                </c:pt>
                <c:pt idx="2">
                  <c:v>3.0</c:v>
                </c:pt>
                <c:pt idx="3">
                  <c:v>4.0</c:v>
                </c:pt>
                <c:pt idx="4">
                  <c:v>5.0</c:v>
                </c:pt>
                <c:pt idx="5">
                  <c:v>6.0</c:v>
                </c:pt>
                <c:pt idx="6">
                  <c:v>7.0</c:v>
                </c:pt>
                <c:pt idx="7">
                  <c:v>8.0</c:v>
                </c:pt>
                <c:pt idx="8">
                  <c:v>9.0</c:v>
                </c:pt>
                <c:pt idx="9">
                  <c:v>10.0</c:v>
                </c:pt>
                <c:pt idx="10">
                  <c:v>15.0</c:v>
                </c:pt>
                <c:pt idx="11">
                  <c:v>20.0</c:v>
                </c:pt>
                <c:pt idx="12">
                  <c:v>25.0</c:v>
                </c:pt>
                <c:pt idx="13">
                  <c:v>30.0</c:v>
                </c:pt>
                <c:pt idx="14">
                  <c:v>35.0</c:v>
                </c:pt>
                <c:pt idx="15">
                  <c:v>40.0</c:v>
                </c:pt>
                <c:pt idx="16">
                  <c:v>45.0</c:v>
                </c:pt>
                <c:pt idx="17">
                  <c:v>50.0</c:v>
                </c:pt>
              </c:numCache>
            </c:numRef>
          </c:xVal>
          <c:yVal>
            <c:numRef>
              <c:f>'C'!$CL$38:$CL$55</c:f>
              <c:numCache>
                <c:formatCode>General</c:formatCode>
                <c:ptCount val="18"/>
                <c:pt idx="0">
                  <c:v>2.2551802862762</c:v>
                </c:pt>
                <c:pt idx="1">
                  <c:v>1.85752455826484</c:v>
                </c:pt>
                <c:pt idx="2">
                  <c:v>1.70930610804914</c:v>
                </c:pt>
                <c:pt idx="3">
                  <c:v>1.62511546092017</c:v>
                </c:pt>
                <c:pt idx="4">
                  <c:v>1.56846600584635</c:v>
                </c:pt>
                <c:pt idx="5">
                  <c:v>1.52665500861678</c:v>
                </c:pt>
                <c:pt idx="6">
                  <c:v>1.49394472256815</c:v>
                </c:pt>
                <c:pt idx="7">
                  <c:v>1.46731028604863</c:v>
                </c:pt>
                <c:pt idx="8">
                  <c:v>1.44498314827585</c:v>
                </c:pt>
                <c:pt idx="9">
                  <c:v>1.425849312999849</c:v>
                </c:pt>
                <c:pt idx="10">
                  <c:v>1.35849355714658</c:v>
                </c:pt>
                <c:pt idx="11">
                  <c:v>1.31571530012635</c:v>
                </c:pt>
                <c:pt idx="12">
                  <c:v>1.28494487558538</c:v>
                </c:pt>
                <c:pt idx="13">
                  <c:v>1.26127397948691</c:v>
                </c:pt>
                <c:pt idx="14">
                  <c:v>1.2423132778848</c:v>
                </c:pt>
                <c:pt idx="15">
                  <c:v>1.22673446624889</c:v>
                </c:pt>
                <c:pt idx="16">
                  <c:v>1.21373102508986</c:v>
                </c:pt>
                <c:pt idx="17">
                  <c:v>1.20278228505198</c:v>
                </c:pt>
              </c:numCache>
            </c:numRef>
          </c:yVal>
          <c:smooth val="1"/>
          <c:extLst xmlns:c16r2="http://schemas.microsoft.com/office/drawing/2015/06/chart">
            <c:ext xmlns:c16="http://schemas.microsoft.com/office/drawing/2014/chart" uri="{C3380CC4-5D6E-409C-BE32-E72D297353CC}">
              <c16:uniqueId val="{00000002-19D9-42BE-A7CB-9C6679B311D4}"/>
            </c:ext>
          </c:extLst>
        </c:ser>
        <c:ser>
          <c:idx val="3"/>
          <c:order val="3"/>
          <c:tx>
            <c:v>M=2.0</c:v>
          </c:tx>
          <c:spPr>
            <a:ln w="9524" cap="rnd">
              <a:solidFill>
                <a:schemeClr val="accent4"/>
              </a:solidFill>
              <a:round/>
            </a:ln>
            <a:effectLst/>
          </c:spPr>
          <c:marker>
            <c:symbol val="circle"/>
            <c:size val="4"/>
            <c:spPr>
              <a:solidFill>
                <a:schemeClr val="accent4">
                  <a:shade val="80000"/>
                  <a:satMod val="150000"/>
                </a:schemeClr>
              </a:solidFill>
              <a:ln w="9524">
                <a:solidFill>
                  <a:schemeClr val="accent4"/>
                </a:solidFill>
                <a:round/>
              </a:ln>
              <a:effectLst/>
            </c:spPr>
          </c:marker>
          <c:xVal>
            <c:numRef>
              <c:f>'C'!$Y$56:$Y$73</c:f>
              <c:numCache>
                <c:formatCode>General</c:formatCode>
                <c:ptCount val="18"/>
                <c:pt idx="0">
                  <c:v>1.0</c:v>
                </c:pt>
                <c:pt idx="1">
                  <c:v>2.0</c:v>
                </c:pt>
                <c:pt idx="2">
                  <c:v>3.0</c:v>
                </c:pt>
                <c:pt idx="3">
                  <c:v>4.0</c:v>
                </c:pt>
                <c:pt idx="4">
                  <c:v>5.0</c:v>
                </c:pt>
                <c:pt idx="5">
                  <c:v>6.0</c:v>
                </c:pt>
                <c:pt idx="6">
                  <c:v>7.0</c:v>
                </c:pt>
                <c:pt idx="7">
                  <c:v>8.0</c:v>
                </c:pt>
                <c:pt idx="8">
                  <c:v>9.0</c:v>
                </c:pt>
                <c:pt idx="9">
                  <c:v>10.0</c:v>
                </c:pt>
                <c:pt idx="10">
                  <c:v>15.0</c:v>
                </c:pt>
                <c:pt idx="11">
                  <c:v>20.0</c:v>
                </c:pt>
                <c:pt idx="12">
                  <c:v>25.0</c:v>
                </c:pt>
                <c:pt idx="13">
                  <c:v>30.0</c:v>
                </c:pt>
                <c:pt idx="14">
                  <c:v>35.0</c:v>
                </c:pt>
                <c:pt idx="15">
                  <c:v>40.0</c:v>
                </c:pt>
                <c:pt idx="16">
                  <c:v>45.0</c:v>
                </c:pt>
                <c:pt idx="17">
                  <c:v>50.0</c:v>
                </c:pt>
              </c:numCache>
            </c:numRef>
          </c:xVal>
          <c:yVal>
            <c:numRef>
              <c:f>'C'!$CL$56:$CL$73</c:f>
              <c:numCache>
                <c:formatCode>General</c:formatCode>
                <c:ptCount val="18"/>
                <c:pt idx="0">
                  <c:v>2.1473705943191</c:v>
                </c:pt>
                <c:pt idx="1">
                  <c:v>1.81807193401089</c:v>
                </c:pt>
                <c:pt idx="2">
                  <c:v>1.68853766432046</c:v>
                </c:pt>
                <c:pt idx="3">
                  <c:v>1.61328335043021</c:v>
                </c:pt>
                <c:pt idx="4">
                  <c:v>1.5619679888831</c:v>
                </c:pt>
                <c:pt idx="5">
                  <c:v>1.52375283245808</c:v>
                </c:pt>
                <c:pt idx="6">
                  <c:v>1.49366297695</c:v>
                </c:pt>
                <c:pt idx="7">
                  <c:v>1.46904563411453</c:v>
                </c:pt>
                <c:pt idx="8">
                  <c:v>1.44833618342436</c:v>
                </c:pt>
                <c:pt idx="9">
                  <c:v>1.43054214781058</c:v>
                </c:pt>
                <c:pt idx="10">
                  <c:v>1.36769788409024</c:v>
                </c:pt>
                <c:pt idx="11">
                  <c:v>1.32787571630968</c:v>
                </c:pt>
                <c:pt idx="12">
                  <c:v>1.2995576373065</c:v>
                </c:pt>
                <c:pt idx="13">
                  <c:v>1.27820976179707</c:v>
                </c:pt>
                <c:pt idx="14">
                  <c:v>1.26162336886357</c:v>
                </c:pt>
                <c:pt idx="15">
                  <c:v>1.24857998077537</c:v>
                </c:pt>
                <c:pt idx="16">
                  <c:v>1.23835437663368</c:v>
                </c:pt>
                <c:pt idx="17">
                  <c:v>1.23049652375929</c:v>
                </c:pt>
              </c:numCache>
            </c:numRef>
          </c:yVal>
          <c:smooth val="1"/>
          <c:extLst xmlns:c16r2="http://schemas.microsoft.com/office/drawing/2015/06/chart">
            <c:ext xmlns:c16="http://schemas.microsoft.com/office/drawing/2014/chart" uri="{C3380CC4-5D6E-409C-BE32-E72D297353CC}">
              <c16:uniqueId val="{00000003-19D9-42BE-A7CB-9C6679B311D4}"/>
            </c:ext>
          </c:extLst>
        </c:ser>
        <c:dLbls>
          <c:showLegendKey val="0"/>
          <c:showVal val="0"/>
          <c:showCatName val="0"/>
          <c:showSerName val="0"/>
          <c:showPercent val="0"/>
          <c:showBubbleSize val="0"/>
        </c:dLbls>
        <c:axId val="-653331072"/>
        <c:axId val="-722960144"/>
      </c:scatterChart>
      <c:valAx>
        <c:axId val="-653331072"/>
        <c:scaling>
          <c:orientation val="minMax"/>
        </c:scaling>
        <c:delete val="0"/>
        <c:axPos val="b"/>
        <c:majorGridlines>
          <c:spPr>
            <a:ln w="9524" cap="flat" cmpd="sng" algn="ctr">
              <a:solidFill>
                <a:schemeClr val="tx2">
                  <a:lumMod val="15000"/>
                  <a:lumOff val="85000"/>
                </a:schemeClr>
              </a:solidFill>
              <a:round/>
            </a:ln>
            <a:effectLst/>
          </c:spPr>
        </c:majorGridlines>
        <c:title>
          <c:tx>
            <c:rich>
              <a:bodyPr/>
              <a:lstStyle/>
              <a:p>
                <a:pPr>
                  <a:defRPr sz="1195" b="1" i="0" u="none" strike="noStrike" baseline="0">
                    <a:solidFill>
                      <a:srgbClr val="003366"/>
                    </a:solidFill>
                    <a:latin typeface="Calibri"/>
                    <a:ea typeface="Calibri"/>
                    <a:cs typeface="Calibri"/>
                  </a:defRPr>
                </a:pPr>
                <a:r>
                  <a:rPr lang="en-US"/>
                  <a:t>pi_c</a:t>
                </a:r>
              </a:p>
            </c:rich>
          </c:tx>
          <c:overlay val="0"/>
          <c:spPr>
            <a:noFill/>
            <a:ln>
              <a:noFill/>
            </a:ln>
            <a:effectLst/>
          </c:spPr>
        </c:title>
        <c:numFmt formatCode="General" sourceLinked="1"/>
        <c:majorTickMark val="none"/>
        <c:minorTickMark val="none"/>
        <c:tickLblPos val="nextTo"/>
        <c:spPr>
          <a:noFill/>
          <a:ln>
            <a:solidFill>
              <a:schemeClr val="tx2">
                <a:lumMod val="40000"/>
                <a:lumOff val="60000"/>
              </a:schemeClr>
            </a:solidFill>
          </a:ln>
          <a:effectLst/>
        </c:spPr>
        <c:txPr>
          <a:bodyPr rot="0" vert="horz"/>
          <a:lstStyle/>
          <a:p>
            <a:pPr>
              <a:defRPr sz="1195" b="0" i="0" u="none" strike="noStrike" baseline="0">
                <a:solidFill>
                  <a:srgbClr val="333399"/>
                </a:solidFill>
                <a:latin typeface="Calibri"/>
                <a:ea typeface="Calibri"/>
                <a:cs typeface="Calibri"/>
              </a:defRPr>
            </a:pPr>
            <a:endParaRPr lang="en-US"/>
          </a:p>
        </c:txPr>
        <c:crossAx val="-722960144"/>
        <c:crosses val="autoZero"/>
        <c:crossBetween val="midCat"/>
      </c:valAx>
      <c:valAx>
        <c:axId val="-722960144"/>
        <c:scaling>
          <c:orientation val="minMax"/>
        </c:scaling>
        <c:delete val="0"/>
        <c:axPos val="l"/>
        <c:majorGridlines>
          <c:spPr>
            <a:ln w="9524" cap="flat" cmpd="sng" algn="ctr">
              <a:solidFill>
                <a:schemeClr val="tx2">
                  <a:lumMod val="15000"/>
                  <a:lumOff val="85000"/>
                </a:schemeClr>
              </a:solidFill>
              <a:round/>
            </a:ln>
            <a:effectLst/>
          </c:spPr>
        </c:majorGridlines>
        <c:title>
          <c:tx>
            <c:rich>
              <a:bodyPr/>
              <a:lstStyle/>
              <a:p>
                <a:pPr>
                  <a:defRPr sz="1195" b="1" i="0" u="none" strike="noStrike" baseline="0">
                    <a:solidFill>
                      <a:srgbClr val="003366"/>
                    </a:solidFill>
                    <a:latin typeface="Calibri"/>
                    <a:ea typeface="Calibri"/>
                    <a:cs typeface="Calibri"/>
                  </a:defRPr>
                </a:pPr>
                <a:r>
                  <a:rPr lang="en-US"/>
                  <a:t>TSFC</a:t>
                </a:r>
              </a:p>
            </c:rich>
          </c:tx>
          <c:overlay val="0"/>
          <c:spPr>
            <a:noFill/>
            <a:ln>
              <a:noFill/>
            </a:ln>
            <a:effectLst/>
          </c:sp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1197" b="0" i="0" u="none" strike="noStrike" kern="1200" baseline="0">
                <a:solidFill>
                  <a:schemeClr val="tx2"/>
                </a:solidFill>
                <a:latin typeface="+mn-lt"/>
                <a:ea typeface="+mn-ea"/>
                <a:cs typeface="+mn-cs"/>
              </a:defRPr>
            </a:pPr>
            <a:endParaRPr lang="en-US"/>
          </a:p>
        </c:txPr>
        <c:crossAx val="-653331072"/>
        <c:crosses val="autoZero"/>
        <c:crossBetween val="midCat"/>
      </c:valAx>
      <c:spPr>
        <a:noFill/>
        <a:ln w="25396">
          <a:noFill/>
        </a:ln>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4" cap="flat" cmpd="sng" algn="ctr">
      <a:solidFill>
        <a:schemeClr val="tx2">
          <a:lumMod val="15000"/>
          <a:lumOff val="85000"/>
        </a:schemeClr>
      </a:solidFill>
      <a:round/>
    </a:ln>
    <a:effectLst/>
  </c:spPr>
  <c:txPr>
    <a:bodyPr/>
    <a:lstStyle/>
    <a:p>
      <a:pPr>
        <a:defRPr/>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sz="1200" dirty="0"/>
              <a:t>Performance Efficiency vs. (pressure) Compression</a:t>
            </a:r>
            <a:r>
              <a:rPr lang="en-US" sz="1200" baseline="0" dirty="0"/>
              <a:t> Ratio</a:t>
            </a:r>
            <a:endParaRPr lang="en-US" sz="1200" dirty="0"/>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scatterChart>
        <c:scatterStyle val="smoothMarker"/>
        <c:varyColors val="0"/>
        <c:ser>
          <c:idx val="0"/>
          <c:order val="0"/>
          <c:tx>
            <c:v>M=1.0</c:v>
          </c:tx>
          <c:spPr>
            <a:ln w="9525" cap="rnd">
              <a:solidFill>
                <a:schemeClr val="accent1"/>
              </a:solid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xVal>
            <c:numRef>
              <c:f>'C'!$Y$2:$Y$19</c:f>
              <c:numCache>
                <c:formatCode>General</c:formatCode>
                <c:ptCount val="18"/>
                <c:pt idx="0">
                  <c:v>1.0</c:v>
                </c:pt>
                <c:pt idx="1">
                  <c:v>2.0</c:v>
                </c:pt>
                <c:pt idx="2">
                  <c:v>3.0</c:v>
                </c:pt>
                <c:pt idx="3">
                  <c:v>4.0</c:v>
                </c:pt>
                <c:pt idx="4">
                  <c:v>5.0</c:v>
                </c:pt>
                <c:pt idx="5">
                  <c:v>6.0</c:v>
                </c:pt>
                <c:pt idx="6">
                  <c:v>7.0</c:v>
                </c:pt>
                <c:pt idx="7">
                  <c:v>8.0</c:v>
                </c:pt>
                <c:pt idx="8">
                  <c:v>9.0</c:v>
                </c:pt>
                <c:pt idx="9">
                  <c:v>10.0</c:v>
                </c:pt>
                <c:pt idx="10">
                  <c:v>15.0</c:v>
                </c:pt>
                <c:pt idx="11">
                  <c:v>20.0</c:v>
                </c:pt>
                <c:pt idx="12">
                  <c:v>25.0</c:v>
                </c:pt>
                <c:pt idx="13">
                  <c:v>30.0</c:v>
                </c:pt>
                <c:pt idx="14">
                  <c:v>35.0</c:v>
                </c:pt>
                <c:pt idx="15">
                  <c:v>40.0</c:v>
                </c:pt>
                <c:pt idx="16">
                  <c:v>45.0</c:v>
                </c:pt>
                <c:pt idx="17">
                  <c:v>50.0</c:v>
                </c:pt>
              </c:numCache>
            </c:numRef>
          </c:xVal>
          <c:yVal>
            <c:numRef>
              <c:f>'C'!$CN$2:$CN$19</c:f>
              <c:numCache>
                <c:formatCode>General</c:formatCode>
                <c:ptCount val="18"/>
                <c:pt idx="0">
                  <c:v>0.598537687724914</c:v>
                </c:pt>
                <c:pt idx="1">
                  <c:v>0.45815068474561</c:v>
                </c:pt>
                <c:pt idx="2">
                  <c:v>0.421264936033786</c:v>
                </c:pt>
                <c:pt idx="3">
                  <c:v>0.403293366996739</c:v>
                </c:pt>
                <c:pt idx="4">
                  <c:v>0.392505870630705</c:v>
                </c:pt>
                <c:pt idx="5">
                  <c:v>0.385295832666118</c:v>
                </c:pt>
                <c:pt idx="6">
                  <c:v>0.380152424405852</c:v>
                </c:pt>
                <c:pt idx="7">
                  <c:v>0.37632166881317</c:v>
                </c:pt>
                <c:pt idx="8">
                  <c:v>0.373381658946823</c:v>
                </c:pt>
                <c:pt idx="9">
                  <c:v>0.371076330636446</c:v>
                </c:pt>
                <c:pt idx="10">
                  <c:v>0.364792530710556</c:v>
                </c:pt>
                <c:pt idx="11">
                  <c:v>0.362612867814115</c:v>
                </c:pt>
                <c:pt idx="12">
                  <c:v>0.362158539584498</c:v>
                </c:pt>
                <c:pt idx="13">
                  <c:v>0.36259160341373</c:v>
                </c:pt>
                <c:pt idx="14">
                  <c:v>0.36353871259802</c:v>
                </c:pt>
                <c:pt idx="15">
                  <c:v>0.364808212158896</c:v>
                </c:pt>
                <c:pt idx="16">
                  <c:v>0.36629188059162</c:v>
                </c:pt>
                <c:pt idx="17">
                  <c:v>0.367924280801025</c:v>
                </c:pt>
              </c:numCache>
            </c:numRef>
          </c:yVal>
          <c:smooth val="1"/>
          <c:extLst xmlns:c16r2="http://schemas.microsoft.com/office/drawing/2015/06/chart">
            <c:ext xmlns:c16="http://schemas.microsoft.com/office/drawing/2014/chart" uri="{C3380CC4-5D6E-409C-BE32-E72D297353CC}">
              <c16:uniqueId val="{00000000-97D8-4F9B-9600-690B151254A8}"/>
            </c:ext>
          </c:extLst>
        </c:ser>
        <c:ser>
          <c:idx val="1"/>
          <c:order val="1"/>
          <c:tx>
            <c:v>M=1.5</c:v>
          </c:tx>
          <c:spPr>
            <a:ln w="9525" cap="rnd">
              <a:solidFill>
                <a:schemeClr val="accent2"/>
              </a:solidFill>
              <a:round/>
            </a:ln>
            <a:effectLst/>
          </c:spPr>
          <c:marker>
            <c:symbol val="circle"/>
            <c:size val="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c:spPr>
          </c:marker>
          <c:xVal>
            <c:numRef>
              <c:f>'C'!$Y$20:$Y$37</c:f>
              <c:numCache>
                <c:formatCode>General</c:formatCode>
                <c:ptCount val="18"/>
                <c:pt idx="0">
                  <c:v>1.0</c:v>
                </c:pt>
                <c:pt idx="1">
                  <c:v>2.0</c:v>
                </c:pt>
                <c:pt idx="2">
                  <c:v>3.0</c:v>
                </c:pt>
                <c:pt idx="3">
                  <c:v>4.0</c:v>
                </c:pt>
                <c:pt idx="4">
                  <c:v>5.0</c:v>
                </c:pt>
                <c:pt idx="5">
                  <c:v>6.0</c:v>
                </c:pt>
                <c:pt idx="6">
                  <c:v>7.0</c:v>
                </c:pt>
                <c:pt idx="7">
                  <c:v>8.0</c:v>
                </c:pt>
                <c:pt idx="8">
                  <c:v>9.0</c:v>
                </c:pt>
                <c:pt idx="9">
                  <c:v>10.0</c:v>
                </c:pt>
                <c:pt idx="10">
                  <c:v>15.0</c:v>
                </c:pt>
                <c:pt idx="11">
                  <c:v>20.0</c:v>
                </c:pt>
                <c:pt idx="12">
                  <c:v>25.0</c:v>
                </c:pt>
                <c:pt idx="13">
                  <c:v>30.0</c:v>
                </c:pt>
                <c:pt idx="14">
                  <c:v>35.0</c:v>
                </c:pt>
                <c:pt idx="15">
                  <c:v>40.0</c:v>
                </c:pt>
                <c:pt idx="16">
                  <c:v>45.0</c:v>
                </c:pt>
                <c:pt idx="17">
                  <c:v>50.0</c:v>
                </c:pt>
              </c:numCache>
            </c:numRef>
          </c:xVal>
          <c:yVal>
            <c:numRef>
              <c:f>'C'!$CN$20:$CN$37</c:f>
              <c:numCache>
                <c:formatCode>General</c:formatCode>
                <c:ptCount val="18"/>
                <c:pt idx="0">
                  <c:v>0.607380837175977</c:v>
                </c:pt>
                <c:pt idx="1">
                  <c:v>0.54139805192144</c:v>
                </c:pt>
                <c:pt idx="2">
                  <c:v>0.519118020479752</c:v>
                </c:pt>
                <c:pt idx="3">
                  <c:v>0.507793082539033</c:v>
                </c:pt>
                <c:pt idx="4">
                  <c:v>0.501047337533025</c:v>
                </c:pt>
                <c:pt idx="5">
                  <c:v>0.496691903267915</c:v>
                </c:pt>
                <c:pt idx="6">
                  <c:v>0.493754558907252</c:v>
                </c:pt>
                <c:pt idx="7">
                  <c:v>0.491732147290954</c:v>
                </c:pt>
                <c:pt idx="8">
                  <c:v>0.490336175842092</c:v>
                </c:pt>
                <c:pt idx="9">
                  <c:v>0.489388564384466</c:v>
                </c:pt>
                <c:pt idx="10">
                  <c:v>0.488351382138925</c:v>
                </c:pt>
                <c:pt idx="11">
                  <c:v>0.490169027313386</c:v>
                </c:pt>
                <c:pt idx="12">
                  <c:v>0.493138982781727</c:v>
                </c:pt>
                <c:pt idx="13">
                  <c:v>0.496671735970023</c:v>
                </c:pt>
                <c:pt idx="14">
                  <c:v>0.500513126471935</c:v>
                </c:pt>
                <c:pt idx="15">
                  <c:v>0.504538486377546</c:v>
                </c:pt>
                <c:pt idx="16">
                  <c:v>0.50868144753377</c:v>
                </c:pt>
                <c:pt idx="17">
                  <c:v>0.512904801939811</c:v>
                </c:pt>
              </c:numCache>
            </c:numRef>
          </c:yVal>
          <c:smooth val="1"/>
          <c:extLst xmlns:c16r2="http://schemas.microsoft.com/office/drawing/2015/06/chart">
            <c:ext xmlns:c16="http://schemas.microsoft.com/office/drawing/2014/chart" uri="{C3380CC4-5D6E-409C-BE32-E72D297353CC}">
              <c16:uniqueId val="{00000001-97D8-4F9B-9600-690B151254A8}"/>
            </c:ext>
          </c:extLst>
        </c:ser>
        <c:ser>
          <c:idx val="2"/>
          <c:order val="2"/>
          <c:tx>
            <c:v>M=1.8</c:v>
          </c:tx>
          <c:spPr>
            <a:ln w="9525" cap="rnd">
              <a:solidFill>
                <a:schemeClr val="accent3"/>
              </a:solidFill>
              <a:round/>
            </a:ln>
            <a:effectLst/>
          </c:spPr>
          <c:marker>
            <c:symbol val="circle"/>
            <c:size val="5"/>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c:spPr>
          </c:marker>
          <c:xVal>
            <c:numRef>
              <c:f>'C'!$Y$38:$Y$55</c:f>
              <c:numCache>
                <c:formatCode>General</c:formatCode>
                <c:ptCount val="18"/>
                <c:pt idx="0">
                  <c:v>1.0</c:v>
                </c:pt>
                <c:pt idx="1">
                  <c:v>2.0</c:v>
                </c:pt>
                <c:pt idx="2">
                  <c:v>3.0</c:v>
                </c:pt>
                <c:pt idx="3">
                  <c:v>4.0</c:v>
                </c:pt>
                <c:pt idx="4">
                  <c:v>5.0</c:v>
                </c:pt>
                <c:pt idx="5">
                  <c:v>6.0</c:v>
                </c:pt>
                <c:pt idx="6">
                  <c:v>7.0</c:v>
                </c:pt>
                <c:pt idx="7">
                  <c:v>8.0</c:v>
                </c:pt>
                <c:pt idx="8">
                  <c:v>9.0</c:v>
                </c:pt>
                <c:pt idx="9">
                  <c:v>10.0</c:v>
                </c:pt>
                <c:pt idx="10">
                  <c:v>15.0</c:v>
                </c:pt>
                <c:pt idx="11">
                  <c:v>20.0</c:v>
                </c:pt>
                <c:pt idx="12">
                  <c:v>25.0</c:v>
                </c:pt>
                <c:pt idx="13">
                  <c:v>30.0</c:v>
                </c:pt>
                <c:pt idx="14">
                  <c:v>35.0</c:v>
                </c:pt>
                <c:pt idx="15">
                  <c:v>40.0</c:v>
                </c:pt>
                <c:pt idx="16">
                  <c:v>45.0</c:v>
                </c:pt>
                <c:pt idx="17">
                  <c:v>50.0</c:v>
                </c:pt>
              </c:numCache>
            </c:numRef>
          </c:xVal>
          <c:yVal>
            <c:numRef>
              <c:f>'C'!$CN$38:$CN$55</c:f>
              <c:numCache>
                <c:formatCode>General</c:formatCode>
                <c:ptCount val="18"/>
                <c:pt idx="0">
                  <c:v>0.628739209693627</c:v>
                </c:pt>
                <c:pt idx="1">
                  <c:v>0.583568363861202</c:v>
                </c:pt>
                <c:pt idx="2">
                  <c:v>0.567920365843023</c:v>
                </c:pt>
                <c:pt idx="3">
                  <c:v>0.560259187667197</c:v>
                </c:pt>
                <c:pt idx="4">
                  <c:v>0.55601446820175</c:v>
                </c:pt>
                <c:pt idx="5">
                  <c:v>0.553567231963829</c:v>
                </c:pt>
                <c:pt idx="6">
                  <c:v>0.552187217630873</c:v>
                </c:pt>
                <c:pt idx="7">
                  <c:v>0.551493479338364</c:v>
                </c:pt>
                <c:pt idx="8">
                  <c:v>0.551266805690177</c:v>
                </c:pt>
                <c:pt idx="9">
                  <c:v>0.551371775697986</c:v>
                </c:pt>
                <c:pt idx="10">
                  <c:v>0.554578965519812</c:v>
                </c:pt>
                <c:pt idx="11">
                  <c:v>0.559773558513647</c:v>
                </c:pt>
                <c:pt idx="12">
                  <c:v>0.565711866863754</c:v>
                </c:pt>
                <c:pt idx="13">
                  <c:v>0.571986426400899</c:v>
                </c:pt>
                <c:pt idx="14">
                  <c:v>0.578434903802642</c:v>
                </c:pt>
                <c:pt idx="15">
                  <c:v>0.584986328183739</c:v>
                </c:pt>
                <c:pt idx="16">
                  <c:v>0.591609163396087</c:v>
                </c:pt>
                <c:pt idx="17">
                  <c:v>0.598290664951404</c:v>
                </c:pt>
              </c:numCache>
            </c:numRef>
          </c:yVal>
          <c:smooth val="1"/>
          <c:extLst xmlns:c16r2="http://schemas.microsoft.com/office/drawing/2015/06/chart">
            <c:ext xmlns:c16="http://schemas.microsoft.com/office/drawing/2014/chart" uri="{C3380CC4-5D6E-409C-BE32-E72D297353CC}">
              <c16:uniqueId val="{00000002-97D8-4F9B-9600-690B151254A8}"/>
            </c:ext>
          </c:extLst>
        </c:ser>
        <c:ser>
          <c:idx val="3"/>
          <c:order val="3"/>
          <c:tx>
            <c:v>M=2.0</c:v>
          </c:tx>
          <c:spPr>
            <a:ln w="9525" cap="rnd">
              <a:solidFill>
                <a:schemeClr val="accent4"/>
              </a:solidFill>
              <a:round/>
            </a:ln>
            <a:effectLst/>
          </c:spPr>
          <c:marker>
            <c:symbol val="circle"/>
            <c:size val="5"/>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c:spPr>
          </c:marker>
          <c:xVal>
            <c:numRef>
              <c:f>'C'!$Y$56:$Y$73</c:f>
              <c:numCache>
                <c:formatCode>General</c:formatCode>
                <c:ptCount val="18"/>
                <c:pt idx="0">
                  <c:v>1.0</c:v>
                </c:pt>
                <c:pt idx="1">
                  <c:v>2.0</c:v>
                </c:pt>
                <c:pt idx="2">
                  <c:v>3.0</c:v>
                </c:pt>
                <c:pt idx="3">
                  <c:v>4.0</c:v>
                </c:pt>
                <c:pt idx="4">
                  <c:v>5.0</c:v>
                </c:pt>
                <c:pt idx="5">
                  <c:v>6.0</c:v>
                </c:pt>
                <c:pt idx="6">
                  <c:v>7.0</c:v>
                </c:pt>
                <c:pt idx="7">
                  <c:v>8.0</c:v>
                </c:pt>
                <c:pt idx="8">
                  <c:v>9.0</c:v>
                </c:pt>
                <c:pt idx="9">
                  <c:v>10.0</c:v>
                </c:pt>
                <c:pt idx="10">
                  <c:v>15.0</c:v>
                </c:pt>
                <c:pt idx="11">
                  <c:v>20.0</c:v>
                </c:pt>
                <c:pt idx="12">
                  <c:v>25.0</c:v>
                </c:pt>
                <c:pt idx="13">
                  <c:v>30.0</c:v>
                </c:pt>
                <c:pt idx="14">
                  <c:v>35.0</c:v>
                </c:pt>
                <c:pt idx="15">
                  <c:v>40.0</c:v>
                </c:pt>
                <c:pt idx="16">
                  <c:v>45.0</c:v>
                </c:pt>
                <c:pt idx="17">
                  <c:v>50.0</c:v>
                </c:pt>
              </c:numCache>
            </c:numRef>
          </c:xVal>
          <c:yVal>
            <c:numRef>
              <c:f>'C'!$CN$56:$CN$73</c:f>
              <c:numCache>
                <c:formatCode>General</c:formatCode>
                <c:ptCount val="18"/>
                <c:pt idx="0">
                  <c:v>0.645566936917292</c:v>
                </c:pt>
                <c:pt idx="1">
                  <c:v>0.610311443317298</c:v>
                </c:pt>
                <c:pt idx="2">
                  <c:v>0.598413282224615</c:v>
                </c:pt>
                <c:pt idx="3">
                  <c:v>0.593003453642416</c:v>
                </c:pt>
                <c:pt idx="4">
                  <c:v>0.590380313008432</c:v>
                </c:pt>
                <c:pt idx="5">
                  <c:v>0.589218724287621</c:v>
                </c:pt>
                <c:pt idx="6">
                  <c:v>0.588919027960867</c:v>
                </c:pt>
                <c:pt idx="7">
                  <c:v>0.589168537552582</c:v>
                </c:pt>
                <c:pt idx="8">
                  <c:v>0.589787801897421</c:v>
                </c:pt>
                <c:pt idx="9">
                  <c:v>0.590666436155273</c:v>
                </c:pt>
                <c:pt idx="10">
                  <c:v>0.597100323504317</c:v>
                </c:pt>
                <c:pt idx="11">
                  <c:v>0.604970926654079</c:v>
                </c:pt>
                <c:pt idx="12">
                  <c:v>0.613332254777971</c:v>
                </c:pt>
                <c:pt idx="13">
                  <c:v>0.621900400543304</c:v>
                </c:pt>
                <c:pt idx="14">
                  <c:v>0.630578000479771</c:v>
                </c:pt>
                <c:pt idx="15">
                  <c:v>0.639333899786894</c:v>
                </c:pt>
                <c:pt idx="16">
                  <c:v>0.648163909988346</c:v>
                </c:pt>
                <c:pt idx="17">
                  <c:v>0.65707588590255</c:v>
                </c:pt>
              </c:numCache>
            </c:numRef>
          </c:yVal>
          <c:smooth val="1"/>
          <c:extLst xmlns:c16r2="http://schemas.microsoft.com/office/drawing/2015/06/chart">
            <c:ext xmlns:c16="http://schemas.microsoft.com/office/drawing/2014/chart" uri="{C3380CC4-5D6E-409C-BE32-E72D297353CC}">
              <c16:uniqueId val="{00000003-97D8-4F9B-9600-690B151254A8}"/>
            </c:ext>
          </c:extLst>
        </c:ser>
        <c:dLbls>
          <c:showLegendKey val="0"/>
          <c:showVal val="0"/>
          <c:showCatName val="0"/>
          <c:showSerName val="0"/>
          <c:showPercent val="0"/>
          <c:showBubbleSize val="0"/>
        </c:dLbls>
        <c:axId val="-650973616"/>
        <c:axId val="-650969984"/>
      </c:scatterChart>
      <c:valAx>
        <c:axId val="-650973616"/>
        <c:scaling>
          <c:orientation val="minMax"/>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pi_c</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650969984"/>
        <c:crosses val="autoZero"/>
        <c:crossBetween val="midCat"/>
      </c:valAx>
      <c:valAx>
        <c:axId val="-650969984"/>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eta_p</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6509736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Zei00</b:Tag>
    <b:SourceType>BookSection</b:SourceType>
    <b:Guid>{E1EB3410-5AD8-4CF7-9CAF-34F214F2CCA2}</b:Guid>
    <b:Title>Theory of Modeling and Simulation</b:Title>
    <b:Year>2000</b:Year>
    <b:City>San Diego, CA</b:City>
    <b:Publisher>Academic Press</b:Publisher>
    <b:Author>
      <b:Author>
        <b:NameList>
          <b:Person>
            <b:Last>Zeigler</b:Last>
            <b:Middle>P.</b:Middle>
            <b:First>Bernard</b:First>
          </b:Person>
          <b:Person>
            <b:Last>Praehofer</b:Last>
            <b:First>Herbert</b:First>
          </b:Person>
          <b:Person>
            <b:Last>Kim</b:Last>
            <b:Middle>Gon</b:Middle>
            <b:First>Tag</b:First>
          </b:Person>
        </b:NameList>
      </b:Author>
    </b:Author>
    <b:RefOrder>4</b:RefOrder>
  </b:Source>
  <b:Source>
    <b:Tag>Ste14</b:Tag>
    <b:SourceType>InternetSite</b:SourceType>
    <b:Guid>{C679C7A3-DCF2-4A9D-A7CB-2BFDC287EB89}</b:Guid>
    <b:Author>
      <b:Author>
        <b:NameList>
          <b:Person>
            <b:Last>Hargreaves</b:Last>
            <b:First>Steve</b:First>
          </b:Person>
        </b:NameList>
      </b:Author>
    </b:Author>
    <b:Title>Future of Travel</b:Title>
    <b:InternetSiteTitle>CNN Money</b:InternetSiteTitle>
    <b:Year>2014</b:Year>
    <b:Month>November</b:Month>
    <b:Day>26</b:Day>
    <b:URL>http://money.cnn.com/2014/11/26/luxury/supersonic-jet/</b:URL>
    <b:RefOrder>1</b:RefOrder>
  </b:Source>
  <b:Source>
    <b:Tag>Sar16</b:Tag>
    <b:SourceType>DocumentFromInternetSite</b:SourceType>
    <b:Guid>{37049BC2-43E3-4BFE-89B8-A2126D506DD4}</b:Guid>
    <b:Title>NASA Begins Work to Build a Quieter Supersonic Passenger Jet</b:Title>
    <b:InternetSiteTitle>NASA</b:InternetSiteTitle>
    <b:Year>2016</b:Year>
    <b:Month>May</b:Month>
    <b:Day>4</b:Day>
    <b:URL>http://www.nasa.gov/press-release/nasa-begins-work-to-build-a-quieter-supersonic-passenger-jet/</b:URL>
    <b:Author>
      <b:Author>
        <b:Corporate>Sarah Ramsey</b:Corporate>
      </b:Author>
    </b:Author>
    <b:RefOrder>2</b:RefOrder>
  </b:Source>
  <b:Source>
    <b:Tag>Kli85</b:Tag>
    <b:SourceType>Book</b:SourceType>
    <b:Guid>{D9F23C5F-8E16-4972-8D26-1D4D7FA13164}</b:Guid>
    <b:Title>Architecture of Systems Problem Solving</b:Title>
    <b:Year>1985</b:Year>
    <b:Publisher>Plenum Press</b:Publisher>
    <b:City>New York</b:City>
    <b:Author>
      <b:Author>
        <b:NameList>
          <b:Person>
            <b:Last>Klir</b:Last>
            <b:Middle>J.</b:Middle>
            <b:First>George</b:First>
          </b:Person>
        </b:NameList>
      </b:Author>
    </b:Author>
    <b:RefOrder>3</b:RefOrder>
  </b:Source>
  <b:Source>
    <b:Tag>Zei76</b:Tag>
    <b:SourceType>Book</b:SourceType>
    <b:Guid>{8B4A0971-717F-4A0C-AEEF-3EE4FC96F7E9}</b:Guid>
    <b:Title>Theory of Modeling and Simulation</b:Title>
    <b:Year>1976</b:Year>
    <b:City>New York</b:City>
    <b:Publisher>Wiley</b:Publisher>
    <b:Author>
      <b:Author>
        <b:NameList>
          <b:Person>
            <b:Last>Zeigler</b:Last>
            <b:Middle>P.</b:Middle>
            <b:First>Bernard</b:First>
          </b:Person>
        </b:NameList>
      </b:Author>
    </b:Author>
    <b:RefOrder>5</b:RefOrder>
  </b:Source>
</b:Sources>
</file>

<file path=customXml/itemProps1.xml><?xml version="1.0" encoding="utf-8"?>
<ds:datastoreItem xmlns:ds="http://schemas.openxmlformats.org/officeDocument/2006/customXml" ds:itemID="{3F6A3E7B-FC0D-FC40-B030-6A99C5E5F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C:\Users\hessam\Desktop\CSE-561 Project Report.dotx</Template>
  <TotalTime>69</TotalTime>
  <Pages>68</Pages>
  <Words>17148</Words>
  <Characters>97749</Characters>
  <Application>Microsoft Macintosh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Modeling &amp; Simulation of a Turbojet Engine for Future Commercial Supersonic Transport utilizing the DEVS-Suite Experimental Framework</vt:lpstr>
    </vt:vector>
  </TitlesOfParts>
  <Manager/>
  <Company/>
  <LinksUpToDate>false</LinksUpToDate>
  <CharactersWithSpaces>114668</CharactersWithSpaces>
  <SharedDoc>false</SharedDoc>
  <HyperlinkBase/>
  <HLinks>
    <vt:vector size="42" baseType="variant">
      <vt:variant>
        <vt:i4>7209057</vt:i4>
      </vt:variant>
      <vt:variant>
        <vt:i4>522</vt:i4>
      </vt:variant>
      <vt:variant>
        <vt:i4>0</vt:i4>
      </vt:variant>
      <vt:variant>
        <vt:i4>5</vt:i4>
      </vt:variant>
      <vt:variant>
        <vt:lpwstr>http://www.jmp.com/en_us/software/data-analysis-software.html</vt:lpwstr>
      </vt:variant>
      <vt:variant>
        <vt:lpwstr/>
      </vt:variant>
      <vt:variant>
        <vt:i4>6553716</vt:i4>
      </vt:variant>
      <vt:variant>
        <vt:i4>519</vt:i4>
      </vt:variant>
      <vt:variant>
        <vt:i4>0</vt:i4>
      </vt:variant>
      <vt:variant>
        <vt:i4>5</vt:i4>
      </vt:variant>
      <vt:variant>
        <vt:lpwstr>http://astah.net/editions/professional</vt:lpwstr>
      </vt:variant>
      <vt:variant>
        <vt:lpwstr/>
      </vt:variant>
      <vt:variant>
        <vt:i4>127</vt:i4>
      </vt:variant>
      <vt:variant>
        <vt:i4>516</vt:i4>
      </vt:variant>
      <vt:variant>
        <vt:i4>0</vt:i4>
      </vt:variant>
      <vt:variant>
        <vt:i4>5</vt:i4>
      </vt:variant>
      <vt:variant>
        <vt:lpwstr>https://www.eclipse.org/eclipse/news/4.6/</vt:lpwstr>
      </vt:variant>
      <vt:variant>
        <vt:lpwstr/>
      </vt:variant>
      <vt:variant>
        <vt:i4>5177470</vt:i4>
      </vt:variant>
      <vt:variant>
        <vt:i4>513</vt:i4>
      </vt:variant>
      <vt:variant>
        <vt:i4>0</vt:i4>
      </vt:variant>
      <vt:variant>
        <vt:i4>5</vt:i4>
      </vt:variant>
      <vt:variant>
        <vt:lpwstr>http://www.oracle.com/technetwork/java/javase/overview/index.html</vt:lpwstr>
      </vt:variant>
      <vt:variant>
        <vt:lpwstr/>
      </vt:variant>
      <vt:variant>
        <vt:i4>131121</vt:i4>
      </vt:variant>
      <vt:variant>
        <vt:i4>510</vt:i4>
      </vt:variant>
      <vt:variant>
        <vt:i4>0</vt:i4>
      </vt:variant>
      <vt:variant>
        <vt:i4>5</vt:i4>
      </vt:variant>
      <vt:variant>
        <vt:lpwstr>http://acims.asu.edu/software/devs-suite/</vt:lpwstr>
      </vt:variant>
      <vt:variant>
        <vt:lpwstr/>
      </vt:variant>
      <vt:variant>
        <vt:i4>7405569</vt:i4>
      </vt:variant>
      <vt:variant>
        <vt:i4>423</vt:i4>
      </vt:variant>
      <vt:variant>
        <vt:i4>0</vt:i4>
      </vt:variant>
      <vt:variant>
        <vt:i4>5</vt:i4>
      </vt:variant>
      <vt:variant>
        <vt:lpwstr>http://www.nasa.gov/press-release/nasa-begins-work-to-build-a-quieter-supersonic-passenger-jet/</vt:lpwstr>
      </vt:variant>
      <vt:variant>
        <vt:lpwstr/>
      </vt:variant>
      <vt:variant>
        <vt:i4>3866680</vt:i4>
      </vt:variant>
      <vt:variant>
        <vt:i4>420</vt:i4>
      </vt:variant>
      <vt:variant>
        <vt:i4>0</vt:i4>
      </vt:variant>
      <vt:variant>
        <vt:i4>5</vt:i4>
      </vt:variant>
      <vt:variant>
        <vt:lpwstr>http://money.cnn.com/2014/11/26/luxury/supersonic-jet/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Modeling &amp; Simulation of a Turbojet Engine for Future Commercial Supersonic Transport utilizing the DEVS-Suite Experimental Framework</dc:title>
  <dc:subject>Evaluating response time to trouble spots in prison built of patchwork mix of housing unit designs.</dc:subject>
  <dc:creator>Lucio Ortiz and Robert Blazewicz</dc:creator>
  <cp:keywords>Modeling &amp; Simulation</cp:keywords>
  <dc:description/>
  <cp:lastModifiedBy>Robert Blazewicz</cp:lastModifiedBy>
  <cp:revision>13</cp:revision>
  <cp:lastPrinted>2016-12-06T20:39:00Z</cp:lastPrinted>
  <dcterms:created xsi:type="dcterms:W3CDTF">2016-12-06T20:21:00Z</dcterms:created>
  <dcterms:modified xsi:type="dcterms:W3CDTF">2016-12-16T04:07:00Z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